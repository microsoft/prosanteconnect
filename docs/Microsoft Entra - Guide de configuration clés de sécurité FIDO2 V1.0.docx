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0B586601"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3C878918">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0EA3ED87"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des </w:t>
          </w:r>
          <w:r w:rsidR="00086B0D">
            <w:rPr>
              <w:rFonts w:eastAsia="Times New Roman"/>
              <w:color w:val="FFFFFF" w:themeColor="background1"/>
              <w:spacing w:val="0"/>
              <w:sz w:val="28"/>
              <w:szCs w:val="40"/>
              <w:lang w:val="fr-FR"/>
            </w:rPr>
            <w:t>clés de sécurité FIDO2</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40D7ED84" w:rsidR="00F95A5F" w:rsidRPr="00F95A5F" w:rsidRDefault="00F95A5F" w:rsidP="00F95A5F"/>
        <w:p w14:paraId="5DBB38DD" w14:textId="594DE391" w:rsidR="00F95A5F" w:rsidRPr="00F95A5F" w:rsidRDefault="003B4E0B" w:rsidP="00F95A5F">
          <w:r>
            <w:rPr>
              <w:noProof/>
            </w:rPr>
            <mc:AlternateContent>
              <mc:Choice Requires="wpg">
                <w:drawing>
                  <wp:anchor distT="0" distB="0" distL="114300" distR="114300" simplePos="0" relativeHeight="251660290" behindDoc="0" locked="0" layoutInCell="1" allowOverlap="1" wp14:anchorId="64ED51DA" wp14:editId="33B8A687">
                    <wp:simplePos x="0" y="0"/>
                    <wp:positionH relativeFrom="page">
                      <wp:posOffset>4348480</wp:posOffset>
                    </wp:positionH>
                    <wp:positionV relativeFrom="paragraph">
                      <wp:posOffset>93345</wp:posOffset>
                    </wp:positionV>
                    <wp:extent cx="3202444" cy="4978400"/>
                    <wp:effectExtent l="19050" t="0" r="17145" b="12700"/>
                    <wp:wrapNone/>
                    <wp:docPr id="1749719416"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02444" cy="4978400"/>
                              <a:chOff x="0" y="0"/>
                              <a:chExt cx="3576955" cy="5560602"/>
                            </a:xfrm>
                          </wpg:grpSpPr>
                          <wps:wsp>
                            <wps:cNvPr id="1953403036" name="Freeform: Shape 16"/>
                            <wps:cNvSpPr/>
                            <wps:spPr>
                              <a:xfrm>
                                <a:off x="0" y="542"/>
                                <a:ext cx="3576955" cy="5560060"/>
                              </a:xfrm>
                              <a:custGeom>
                                <a:avLst/>
                                <a:gdLst>
                                  <a:gd name="connsiteX0" fmla="*/ 2780030 w 3576955"/>
                                  <a:gd name="connsiteY0" fmla="*/ 0 h 5560060"/>
                                  <a:gd name="connsiteX1" fmla="*/ 3333234 w 3576955"/>
                                  <a:gd name="connsiteY1" fmla="*/ 54896 h 5560060"/>
                                  <a:gd name="connsiteX2" fmla="*/ 3576955 w 3576955"/>
                                  <a:gd name="connsiteY2" fmla="*/ 117040 h 5560060"/>
                                  <a:gd name="connsiteX3" fmla="*/ 3576955 w 3576955"/>
                                  <a:gd name="connsiteY3" fmla="*/ 608925 h 5560060"/>
                                  <a:gd name="connsiteX4" fmla="*/ 3467806 w 3576955"/>
                                  <a:gd name="connsiteY4" fmla="*/ 568900 h 5560060"/>
                                  <a:gd name="connsiteX5" fmla="*/ 2780030 w 3576955"/>
                                  <a:gd name="connsiteY5" fmla="*/ 464630 h 5560060"/>
                                  <a:gd name="connsiteX6" fmla="*/ 464629 w 3576955"/>
                                  <a:gd name="connsiteY6" fmla="*/ 2780030 h 5560060"/>
                                  <a:gd name="connsiteX7" fmla="*/ 2780030 w 3576955"/>
                                  <a:gd name="connsiteY7" fmla="*/ 5095431 h 5560060"/>
                                  <a:gd name="connsiteX8" fmla="*/ 3467806 w 3576955"/>
                                  <a:gd name="connsiteY8" fmla="*/ 4991161 h 5560060"/>
                                  <a:gd name="connsiteX9" fmla="*/ 3576955 w 3576955"/>
                                  <a:gd name="connsiteY9" fmla="*/ 4951136 h 5560060"/>
                                  <a:gd name="connsiteX10" fmla="*/ 3576955 w 3576955"/>
                                  <a:gd name="connsiteY10" fmla="*/ 5443014 h 5560060"/>
                                  <a:gd name="connsiteX11" fmla="*/ 3333210 w 3576955"/>
                                  <a:gd name="connsiteY11" fmla="*/ 5505164 h 5560060"/>
                                  <a:gd name="connsiteX12" fmla="*/ 2780030 w 3576955"/>
                                  <a:gd name="connsiteY12" fmla="*/ 5560060 h 5560060"/>
                                  <a:gd name="connsiteX13" fmla="*/ 1697863 w 3576955"/>
                                  <a:gd name="connsiteY13" fmla="*/ 5341493 h 5560060"/>
                                  <a:gd name="connsiteX14" fmla="*/ 814260 w 3576955"/>
                                  <a:gd name="connsiteY14" fmla="*/ 4745800 h 5560060"/>
                                  <a:gd name="connsiteX15" fmla="*/ 218567 w 3576955"/>
                                  <a:gd name="connsiteY15" fmla="*/ 3862197 h 5560060"/>
                                  <a:gd name="connsiteX16" fmla="*/ 0 w 3576955"/>
                                  <a:gd name="connsiteY16" fmla="*/ 2780030 h 5560060"/>
                                  <a:gd name="connsiteX17" fmla="*/ 218567 w 3576955"/>
                                  <a:gd name="connsiteY17" fmla="*/ 1697863 h 5560060"/>
                                  <a:gd name="connsiteX18" fmla="*/ 814260 w 3576955"/>
                                  <a:gd name="connsiteY18" fmla="*/ 814261 h 5560060"/>
                                  <a:gd name="connsiteX19" fmla="*/ 1697863 w 3576955"/>
                                  <a:gd name="connsiteY19" fmla="*/ 218567 h 5560060"/>
                                  <a:gd name="connsiteX20" fmla="*/ 2780030 w 3576955"/>
                                  <a:gd name="connsiteY20" fmla="*/ 0 h 5560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576955" h="5560060">
                                    <a:moveTo>
                                      <a:pt x="2780030" y="0"/>
                                    </a:moveTo>
                                    <a:cubicBezTo>
                                      <a:pt x="2967609" y="0"/>
                                      <a:pt x="3152442" y="18383"/>
                                      <a:pt x="3333234" y="54896"/>
                                    </a:cubicBezTo>
                                    <a:lnTo>
                                      <a:pt x="3576955" y="117040"/>
                                    </a:lnTo>
                                    <a:lnTo>
                                      <a:pt x="3576955" y="608925"/>
                                    </a:lnTo>
                                    <a:lnTo>
                                      <a:pt x="3467806" y="568900"/>
                                    </a:lnTo>
                                    <a:cubicBezTo>
                                      <a:pt x="3250435" y="501146"/>
                                      <a:pt x="3019417" y="464630"/>
                                      <a:pt x="2780030" y="464630"/>
                                    </a:cubicBezTo>
                                    <a:cubicBezTo>
                                      <a:pt x="1503299" y="464630"/>
                                      <a:pt x="464629" y="1503299"/>
                                      <a:pt x="464629" y="2780030"/>
                                    </a:cubicBezTo>
                                    <a:cubicBezTo>
                                      <a:pt x="464629" y="4056761"/>
                                      <a:pt x="1503299" y="5095431"/>
                                      <a:pt x="2780030" y="5095431"/>
                                    </a:cubicBezTo>
                                    <a:cubicBezTo>
                                      <a:pt x="3019417" y="5095431"/>
                                      <a:pt x="3250435" y="5058915"/>
                                      <a:pt x="3467806" y="4991161"/>
                                    </a:cubicBezTo>
                                    <a:lnTo>
                                      <a:pt x="3576955" y="4951136"/>
                                    </a:lnTo>
                                    <a:lnTo>
                                      <a:pt x="3576955" y="5443014"/>
                                    </a:lnTo>
                                    <a:lnTo>
                                      <a:pt x="3333210" y="5505164"/>
                                    </a:lnTo>
                                    <a:cubicBezTo>
                                      <a:pt x="3152426" y="5541677"/>
                                      <a:pt x="2967609" y="5560060"/>
                                      <a:pt x="2780030" y="5560060"/>
                                    </a:cubicBezTo>
                                    <a:cubicBezTo>
                                      <a:pt x="2404808" y="5560060"/>
                                      <a:pt x="2040700" y="5486527"/>
                                      <a:pt x="1697863" y="5341493"/>
                                    </a:cubicBezTo>
                                    <a:cubicBezTo>
                                      <a:pt x="1366774" y="5201476"/>
                                      <a:pt x="1069531" y="5001070"/>
                                      <a:pt x="814260" y="4745800"/>
                                    </a:cubicBezTo>
                                    <a:cubicBezTo>
                                      <a:pt x="558990" y="4490530"/>
                                      <a:pt x="358584" y="4193286"/>
                                      <a:pt x="218567" y="3862197"/>
                                    </a:cubicBezTo>
                                    <a:cubicBezTo>
                                      <a:pt x="73533" y="3519297"/>
                                      <a:pt x="0" y="3155188"/>
                                      <a:pt x="0" y="2780030"/>
                                    </a:cubicBezTo>
                                    <a:cubicBezTo>
                                      <a:pt x="0" y="2404872"/>
                                      <a:pt x="73533" y="2040700"/>
                                      <a:pt x="218567" y="1697863"/>
                                    </a:cubicBezTo>
                                    <a:cubicBezTo>
                                      <a:pt x="358584" y="1366774"/>
                                      <a:pt x="558990" y="1069531"/>
                                      <a:pt x="814260" y="814261"/>
                                    </a:cubicBezTo>
                                    <a:cubicBezTo>
                                      <a:pt x="1069531" y="558991"/>
                                      <a:pt x="1366774" y="358585"/>
                                      <a:pt x="1697863" y="218567"/>
                                    </a:cubicBezTo>
                                    <a:cubicBezTo>
                                      <a:pt x="2040763" y="73533"/>
                                      <a:pt x="2404872" y="0"/>
                                      <a:pt x="2780030" y="0"/>
                                    </a:cubicBezTo>
                                    <a:close/>
                                  </a:path>
                                </a:pathLst>
                              </a:custGeom>
                              <a:solidFill>
                                <a:srgbClr val="FFFFFF">
                                  <a:lumMod val="95000"/>
                                </a:srgbClr>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634770373" name="Freeform: Shape 17"/>
                            <wps:cNvSpPr/>
                            <wps:spPr>
                              <a:xfrm>
                                <a:off x="585214" y="582585"/>
                                <a:ext cx="2991740" cy="4395978"/>
                              </a:xfrm>
                              <a:custGeom>
                                <a:avLst/>
                                <a:gdLst>
                                  <a:gd name="connsiteX0" fmla="*/ 2197989 w 2991740"/>
                                  <a:gd name="connsiteY0" fmla="*/ 0 h 4395978"/>
                                  <a:gd name="connsiteX1" fmla="*/ 2847249 w 2991740"/>
                                  <a:gd name="connsiteY1" fmla="*/ 97459 h 4395978"/>
                                  <a:gd name="connsiteX2" fmla="*/ 2991740 w 2991740"/>
                                  <a:gd name="connsiteY2" fmla="*/ 150250 h 4395978"/>
                                  <a:gd name="connsiteX3" fmla="*/ 2991740 w 2991740"/>
                                  <a:gd name="connsiteY3" fmla="*/ 658797 h 4395978"/>
                                  <a:gd name="connsiteX4" fmla="*/ 2872055 w 2991740"/>
                                  <a:gd name="connsiteY4" fmla="*/ 601058 h 4395978"/>
                                  <a:gd name="connsiteX5" fmla="*/ 2197989 w 2991740"/>
                                  <a:gd name="connsiteY5" fmla="*/ 464630 h 4395978"/>
                                  <a:gd name="connsiteX6" fmla="*/ 464630 w 2991740"/>
                                  <a:gd name="connsiteY6" fmla="*/ 2197989 h 4395978"/>
                                  <a:gd name="connsiteX7" fmla="*/ 2197989 w 2991740"/>
                                  <a:gd name="connsiteY7" fmla="*/ 3931348 h 4395978"/>
                                  <a:gd name="connsiteX8" fmla="*/ 2872055 w 2991740"/>
                                  <a:gd name="connsiteY8" fmla="*/ 3794921 h 4395978"/>
                                  <a:gd name="connsiteX9" fmla="*/ 2991740 w 2991740"/>
                                  <a:gd name="connsiteY9" fmla="*/ 3737181 h 4395978"/>
                                  <a:gd name="connsiteX10" fmla="*/ 2991740 w 2991740"/>
                                  <a:gd name="connsiteY10" fmla="*/ 4245725 h 4395978"/>
                                  <a:gd name="connsiteX11" fmla="*/ 2847222 w 2991740"/>
                                  <a:gd name="connsiteY11" fmla="*/ 4298520 h 4395978"/>
                                  <a:gd name="connsiteX12" fmla="*/ 2197989 w 2991740"/>
                                  <a:gd name="connsiteY12" fmla="*/ 4395978 h 4395978"/>
                                  <a:gd name="connsiteX13" fmla="*/ 1342390 w 2991740"/>
                                  <a:gd name="connsiteY13" fmla="*/ 4223131 h 4395978"/>
                                  <a:gd name="connsiteX14" fmla="*/ 643827 w 2991740"/>
                                  <a:gd name="connsiteY14" fmla="*/ 3752152 h 4395978"/>
                                  <a:gd name="connsiteX15" fmla="*/ 172847 w 2991740"/>
                                  <a:gd name="connsiteY15" fmla="*/ 3053588 h 4395978"/>
                                  <a:gd name="connsiteX16" fmla="*/ 0 w 2991740"/>
                                  <a:gd name="connsiteY16" fmla="*/ 2197989 h 4395978"/>
                                  <a:gd name="connsiteX17" fmla="*/ 172847 w 2991740"/>
                                  <a:gd name="connsiteY17" fmla="*/ 1342390 h 4395978"/>
                                  <a:gd name="connsiteX18" fmla="*/ 643827 w 2991740"/>
                                  <a:gd name="connsiteY18" fmla="*/ 643827 h 4395978"/>
                                  <a:gd name="connsiteX19" fmla="*/ 1342390 w 2991740"/>
                                  <a:gd name="connsiteY19" fmla="*/ 172847 h 4395978"/>
                                  <a:gd name="connsiteX20" fmla="*/ 2197989 w 2991740"/>
                                  <a:gd name="connsiteY20" fmla="*/ 0 h 43959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991740" h="4395978">
                                    <a:moveTo>
                                      <a:pt x="2197989" y="0"/>
                                    </a:moveTo>
                                    <a:cubicBezTo>
                                      <a:pt x="2420446" y="0"/>
                                      <a:pt x="2638009" y="32719"/>
                                      <a:pt x="2847249" y="97459"/>
                                    </a:cubicBezTo>
                                    <a:lnTo>
                                      <a:pt x="2991740" y="150250"/>
                                    </a:lnTo>
                                    <a:lnTo>
                                      <a:pt x="2991740" y="658797"/>
                                    </a:lnTo>
                                    <a:lnTo>
                                      <a:pt x="2872055" y="601058"/>
                                    </a:lnTo>
                                    <a:cubicBezTo>
                                      <a:pt x="2664750" y="513227"/>
                                      <a:pt x="2436940" y="464630"/>
                                      <a:pt x="2197989" y="464630"/>
                                    </a:cubicBezTo>
                                    <a:cubicBezTo>
                                      <a:pt x="1242251" y="464630"/>
                                      <a:pt x="464630" y="1242187"/>
                                      <a:pt x="464630" y="2197989"/>
                                    </a:cubicBezTo>
                                    <a:cubicBezTo>
                                      <a:pt x="464630" y="3153791"/>
                                      <a:pt x="1242187" y="3931348"/>
                                      <a:pt x="2197989" y="3931348"/>
                                    </a:cubicBezTo>
                                    <a:cubicBezTo>
                                      <a:pt x="2436940" y="3931348"/>
                                      <a:pt x="2664750" y="3882751"/>
                                      <a:pt x="2872055" y="3794921"/>
                                    </a:cubicBezTo>
                                    <a:lnTo>
                                      <a:pt x="2991740" y="3737181"/>
                                    </a:lnTo>
                                    <a:lnTo>
                                      <a:pt x="2991740" y="4245725"/>
                                    </a:lnTo>
                                    <a:lnTo>
                                      <a:pt x="2847222" y="4298520"/>
                                    </a:lnTo>
                                    <a:cubicBezTo>
                                      <a:pt x="2637973" y="4363260"/>
                                      <a:pt x="2420446" y="4395978"/>
                                      <a:pt x="2197989" y="4395978"/>
                                    </a:cubicBezTo>
                                    <a:cubicBezTo>
                                      <a:pt x="1901381" y="4395978"/>
                                      <a:pt x="1613472" y="4337812"/>
                                      <a:pt x="1342390" y="4223131"/>
                                    </a:cubicBezTo>
                                    <a:cubicBezTo>
                                      <a:pt x="1080643" y="4112387"/>
                                      <a:pt x="845566" y="3953955"/>
                                      <a:pt x="643827" y="3752152"/>
                                    </a:cubicBezTo>
                                    <a:cubicBezTo>
                                      <a:pt x="442023" y="3550348"/>
                                      <a:pt x="283591" y="3315335"/>
                                      <a:pt x="172847" y="3053588"/>
                                    </a:cubicBezTo>
                                    <a:cubicBezTo>
                                      <a:pt x="58166" y="2782443"/>
                                      <a:pt x="0" y="2494598"/>
                                      <a:pt x="0" y="2197989"/>
                                    </a:cubicBezTo>
                                    <a:cubicBezTo>
                                      <a:pt x="0" y="1901381"/>
                                      <a:pt x="58166" y="1613472"/>
                                      <a:pt x="172847" y="1342390"/>
                                    </a:cubicBezTo>
                                    <a:cubicBezTo>
                                      <a:pt x="283591" y="1080643"/>
                                      <a:pt x="442023" y="845566"/>
                                      <a:pt x="643827" y="643827"/>
                                    </a:cubicBezTo>
                                    <a:cubicBezTo>
                                      <a:pt x="845630" y="442024"/>
                                      <a:pt x="1080643" y="283591"/>
                                      <a:pt x="1342390" y="172847"/>
                                    </a:cubicBezTo>
                                    <a:cubicBezTo>
                                      <a:pt x="1613535" y="58166"/>
                                      <a:pt x="1901381" y="0"/>
                                      <a:pt x="2197989" y="0"/>
                                    </a:cubicBezTo>
                                    <a:close/>
                                  </a:path>
                                </a:pathLst>
                              </a:custGeom>
                              <a:solidFill>
                                <a:srgbClr val="737373"/>
                              </a:solidFill>
                              <a:ln w="9525" cap="flat" cmpd="sng" algn="ctr">
                                <a:solidFill>
                                  <a:srgbClr val="FFFFFF">
                                    <a:alpha val="25000"/>
                                  </a:srgbClr>
                                </a:solidFill>
                                <a:prstDash val="solid"/>
                                <a:headEnd type="none" w="med" len="med"/>
                                <a:tailEnd type="none" w="med" len="med"/>
                              </a:ln>
                              <a:effectLst>
                                <a:innerShdw blurRad="114300">
                                  <a:prstClr val="black"/>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610678009" name="Freeform: Shape 19"/>
                            <wps:cNvSpPr/>
                            <wps:spPr>
                              <a:xfrm>
                                <a:off x="21056" y="0"/>
                                <a:ext cx="3555899" cy="2681949"/>
                              </a:xfrm>
                              <a:custGeom>
                                <a:avLst/>
                                <a:gdLst>
                                  <a:gd name="connsiteX0" fmla="*/ 2841007 w 3555899"/>
                                  <a:gd name="connsiteY0" fmla="*/ 1362 h 2681949"/>
                                  <a:gd name="connsiteX1" fmla="*/ 3119598 w 3555899"/>
                                  <a:gd name="connsiteY1" fmla="*/ 23997 h 2681949"/>
                                  <a:gd name="connsiteX2" fmla="*/ 3394622 w 3555899"/>
                                  <a:gd name="connsiteY2" fmla="*/ 73880 h 2681949"/>
                                  <a:gd name="connsiteX3" fmla="*/ 3555899 w 3555899"/>
                                  <a:gd name="connsiteY3" fmla="*/ 120121 h 2681949"/>
                                  <a:gd name="connsiteX4" fmla="*/ 3555899 w 3555899"/>
                                  <a:gd name="connsiteY4" fmla="*/ 608023 h 2681949"/>
                                  <a:gd name="connsiteX5" fmla="*/ 3504814 w 3555899"/>
                                  <a:gd name="connsiteY5" fmla="*/ 587905 h 2681949"/>
                                  <a:gd name="connsiteX6" fmla="*/ 3059209 w 3555899"/>
                                  <a:gd name="connsiteY6" fmla="*/ 484690 h 2681949"/>
                                  <a:gd name="connsiteX7" fmla="*/ 1347757 w 3555899"/>
                                  <a:gd name="connsiteY7" fmla="*/ 944493 h 2681949"/>
                                  <a:gd name="connsiteX8" fmla="*/ 462694 w 3555899"/>
                                  <a:gd name="connsiteY8" fmla="*/ 2479796 h 2681949"/>
                                  <a:gd name="connsiteX9" fmla="*/ 202153 w 3555899"/>
                                  <a:gd name="connsiteY9" fmla="*/ 2679948 h 2681949"/>
                                  <a:gd name="connsiteX10" fmla="*/ 2001 w 3555899"/>
                                  <a:gd name="connsiteY10" fmla="*/ 2419408 h 2681949"/>
                                  <a:gd name="connsiteX11" fmla="*/ 359252 w 3555899"/>
                                  <a:gd name="connsiteY11" fmla="*/ 1374769 h 2681949"/>
                                  <a:gd name="connsiteX12" fmla="*/ 1064674 w 3555899"/>
                                  <a:gd name="connsiteY12" fmla="*/ 576003 h 2681949"/>
                                  <a:gd name="connsiteX13" fmla="*/ 2018190 w 3555899"/>
                                  <a:gd name="connsiteY13" fmla="*/ 100134 h 2681949"/>
                                  <a:gd name="connsiteX14" fmla="*/ 2841007 w 3555899"/>
                                  <a:gd name="connsiteY14" fmla="*/ 1362 h 26819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55899" h="2681949">
                                    <a:moveTo>
                                      <a:pt x="2841007" y="1362"/>
                                    </a:moveTo>
                                    <a:cubicBezTo>
                                      <a:pt x="2933670" y="4264"/>
                                      <a:pt x="3026586" y="11805"/>
                                      <a:pt x="3119598" y="23997"/>
                                    </a:cubicBezTo>
                                    <a:cubicBezTo>
                                      <a:pt x="3212610" y="36173"/>
                                      <a:pt x="3304335" y="52818"/>
                                      <a:pt x="3394622" y="73880"/>
                                    </a:cubicBezTo>
                                    <a:lnTo>
                                      <a:pt x="3555899" y="120121"/>
                                    </a:lnTo>
                                    <a:lnTo>
                                      <a:pt x="3555899" y="608023"/>
                                    </a:lnTo>
                                    <a:lnTo>
                                      <a:pt x="3504814" y="587905"/>
                                    </a:lnTo>
                                    <a:cubicBezTo>
                                      <a:pt x="3361572" y="539479"/>
                                      <a:pt x="3212514" y="504772"/>
                                      <a:pt x="3059209" y="484690"/>
                                    </a:cubicBezTo>
                                    <a:cubicBezTo>
                                      <a:pt x="2445989" y="404362"/>
                                      <a:pt x="1838168" y="567684"/>
                                      <a:pt x="1347757" y="944493"/>
                                    </a:cubicBezTo>
                                    <a:cubicBezTo>
                                      <a:pt x="857346" y="1321302"/>
                                      <a:pt x="543021" y="1866576"/>
                                      <a:pt x="462694" y="2479796"/>
                                    </a:cubicBezTo>
                                    <a:cubicBezTo>
                                      <a:pt x="446057" y="2606987"/>
                                      <a:pt x="329407" y="2696649"/>
                                      <a:pt x="202153" y="2679948"/>
                                    </a:cubicBezTo>
                                    <a:cubicBezTo>
                                      <a:pt x="74963" y="2663311"/>
                                      <a:pt x="-14699" y="2546662"/>
                                      <a:pt x="2001" y="2419408"/>
                                    </a:cubicBezTo>
                                    <a:cubicBezTo>
                                      <a:pt x="50706" y="2047361"/>
                                      <a:pt x="170911" y="1695889"/>
                                      <a:pt x="359252" y="1374769"/>
                                    </a:cubicBezTo>
                                    <a:cubicBezTo>
                                      <a:pt x="541116" y="1064698"/>
                                      <a:pt x="778416" y="795966"/>
                                      <a:pt x="1064674" y="576003"/>
                                    </a:cubicBezTo>
                                    <a:cubicBezTo>
                                      <a:pt x="1350932" y="356102"/>
                                      <a:pt x="1671734" y="195955"/>
                                      <a:pt x="2018190" y="100134"/>
                                    </a:cubicBezTo>
                                    <a:cubicBezTo>
                                      <a:pt x="2287319" y="25696"/>
                                      <a:pt x="2563020" y="-7344"/>
                                      <a:pt x="2841007" y="1362"/>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87676498" name="Freeform: Shape 24"/>
                            <wps:cNvSpPr/>
                            <wps:spPr>
                              <a:xfrm>
                                <a:off x="713730" y="3247353"/>
                                <a:ext cx="2863225" cy="1731718"/>
                              </a:xfrm>
                              <a:custGeom>
                                <a:avLst/>
                                <a:gdLst>
                                  <a:gd name="connsiteX0" fmla="*/ 240633 w 2863225"/>
                                  <a:gd name="connsiteY0" fmla="*/ 160 h 1731718"/>
                                  <a:gd name="connsiteX1" fmla="*/ 449462 w 2863225"/>
                                  <a:gd name="connsiteY1" fmla="*/ 149679 h 1731718"/>
                                  <a:gd name="connsiteX2" fmla="*/ 1359862 w 2863225"/>
                                  <a:gd name="connsiteY2" fmla="*/ 1114625 h 1731718"/>
                                  <a:gd name="connsiteX3" fmla="*/ 2685932 w 2863225"/>
                                  <a:gd name="connsiteY3" fmla="*/ 1153169 h 1731718"/>
                                  <a:gd name="connsiteX4" fmla="*/ 2848141 w 2863225"/>
                                  <a:gd name="connsiteY4" fmla="*/ 1081850 h 1731718"/>
                                  <a:gd name="connsiteX5" fmla="*/ 2863225 w 2863225"/>
                                  <a:gd name="connsiteY5" fmla="*/ 1073303 h 1731718"/>
                                  <a:gd name="connsiteX6" fmla="*/ 2863225 w 2863225"/>
                                  <a:gd name="connsiteY6" fmla="*/ 1082217 h 1731718"/>
                                  <a:gd name="connsiteX7" fmla="*/ 2851661 w 2863225"/>
                                  <a:gd name="connsiteY7" fmla="*/ 1088769 h 1731718"/>
                                  <a:gd name="connsiteX8" fmla="*/ 2688726 w 2863225"/>
                                  <a:gd name="connsiteY8" fmla="*/ 1160408 h 1731718"/>
                                  <a:gd name="connsiteX9" fmla="*/ 1356687 w 2863225"/>
                                  <a:gd name="connsiteY9" fmla="*/ 1121673 h 1731718"/>
                                  <a:gd name="connsiteX10" fmla="*/ 442223 w 2863225"/>
                                  <a:gd name="connsiteY10" fmla="*/ 152409 h 1731718"/>
                                  <a:gd name="connsiteX11" fmla="*/ 232102 w 2863225"/>
                                  <a:gd name="connsiteY11" fmla="*/ 7693 h 1731718"/>
                                  <a:gd name="connsiteX12" fmla="*/ 232102 w 2863225"/>
                                  <a:gd name="connsiteY12" fmla="*/ 7756 h 1731718"/>
                                  <a:gd name="connsiteX13" fmla="*/ 152473 w 2863225"/>
                                  <a:gd name="connsiteY13" fmla="*/ 22425 h 1731718"/>
                                  <a:gd name="connsiteX14" fmla="*/ 22488 w 2863225"/>
                                  <a:gd name="connsiteY14" fmla="*/ 312175 h 1731718"/>
                                  <a:gd name="connsiteX15" fmla="*/ 486673 w 2863225"/>
                                  <a:gd name="connsiteY15" fmla="*/ 1047759 h 1731718"/>
                                  <a:gd name="connsiteX16" fmla="*/ 1172854 w 2863225"/>
                                  <a:gd name="connsiteY16" fmla="*/ 1531439 h 1731718"/>
                                  <a:gd name="connsiteX17" fmla="*/ 1990353 w 2863225"/>
                                  <a:gd name="connsiteY17" fmla="*/ 1722447 h 1731718"/>
                                  <a:gd name="connsiteX18" fmla="*/ 2070744 w 2863225"/>
                                  <a:gd name="connsiteY18" fmla="*/ 1723907 h 1731718"/>
                                  <a:gd name="connsiteX19" fmla="*/ 2848493 w 2863225"/>
                                  <a:gd name="connsiteY19" fmla="*/ 1580143 h 1731718"/>
                                  <a:gd name="connsiteX20" fmla="*/ 2863225 w 2863225"/>
                                  <a:gd name="connsiteY20" fmla="*/ 1573691 h 1731718"/>
                                  <a:gd name="connsiteX21" fmla="*/ 2863225 w 2863225"/>
                                  <a:gd name="connsiteY21" fmla="*/ 1582152 h 1731718"/>
                                  <a:gd name="connsiteX22" fmla="*/ 2851286 w 2863225"/>
                                  <a:gd name="connsiteY22" fmla="*/ 1587382 h 1731718"/>
                                  <a:gd name="connsiteX23" fmla="*/ 2070808 w 2863225"/>
                                  <a:gd name="connsiteY23" fmla="*/ 1731654 h 1731718"/>
                                  <a:gd name="connsiteX24" fmla="*/ 2070681 w 2863225"/>
                                  <a:gd name="connsiteY24" fmla="*/ 1731718 h 1731718"/>
                                  <a:gd name="connsiteX25" fmla="*/ 1990036 w 2863225"/>
                                  <a:gd name="connsiteY25" fmla="*/ 1730257 h 1731718"/>
                                  <a:gd name="connsiteX26" fmla="*/ 1169616 w 2863225"/>
                                  <a:gd name="connsiteY26" fmla="*/ 1538551 h 1731718"/>
                                  <a:gd name="connsiteX27" fmla="*/ 481022 w 2863225"/>
                                  <a:gd name="connsiteY27" fmla="*/ 1053157 h 1731718"/>
                                  <a:gd name="connsiteX28" fmla="*/ 15186 w 2863225"/>
                                  <a:gd name="connsiteY28" fmla="*/ 314969 h 1731718"/>
                                  <a:gd name="connsiteX29" fmla="*/ 149679 w 2863225"/>
                                  <a:gd name="connsiteY29" fmla="*/ 15186 h 1731718"/>
                                  <a:gd name="connsiteX30" fmla="*/ 240633 w 2863225"/>
                                  <a:gd name="connsiteY30" fmla="*/ 160 h 17317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63225" h="1731718">
                                    <a:moveTo>
                                      <a:pt x="240633" y="160"/>
                                    </a:moveTo>
                                    <a:cubicBezTo>
                                      <a:pt x="331102" y="3529"/>
                                      <a:pt x="415267" y="59906"/>
                                      <a:pt x="449462" y="149679"/>
                                    </a:cubicBezTo>
                                    <a:cubicBezTo>
                                      <a:pt x="614118" y="582431"/>
                                      <a:pt x="937460" y="925077"/>
                                      <a:pt x="1359862" y="1114625"/>
                                    </a:cubicBezTo>
                                    <a:cubicBezTo>
                                      <a:pt x="1782264" y="1304172"/>
                                      <a:pt x="2253243" y="1317888"/>
                                      <a:pt x="2685932" y="1153169"/>
                                    </a:cubicBezTo>
                                    <a:cubicBezTo>
                                      <a:pt x="2741760" y="1131925"/>
                                      <a:pt x="2795858" y="1108089"/>
                                      <a:pt x="2848141" y="1081850"/>
                                    </a:cubicBezTo>
                                    <a:lnTo>
                                      <a:pt x="2863225" y="1073303"/>
                                    </a:lnTo>
                                    <a:lnTo>
                                      <a:pt x="2863225" y="1082217"/>
                                    </a:lnTo>
                                    <a:lnTo>
                                      <a:pt x="2851661" y="1088769"/>
                                    </a:lnTo>
                                    <a:cubicBezTo>
                                      <a:pt x="2799144" y="1115125"/>
                                      <a:pt x="2744804" y="1139068"/>
                                      <a:pt x="2688726" y="1160408"/>
                                    </a:cubicBezTo>
                                    <a:cubicBezTo>
                                      <a:pt x="2254069" y="1325826"/>
                                      <a:pt x="1781057" y="1312046"/>
                                      <a:pt x="1356687" y="1121673"/>
                                    </a:cubicBezTo>
                                    <a:cubicBezTo>
                                      <a:pt x="932380" y="931300"/>
                                      <a:pt x="607641" y="587067"/>
                                      <a:pt x="442223" y="152409"/>
                                    </a:cubicBezTo>
                                    <a:cubicBezTo>
                                      <a:pt x="408124" y="62874"/>
                                      <a:pt x="322653" y="7693"/>
                                      <a:pt x="232102" y="7693"/>
                                    </a:cubicBezTo>
                                    <a:lnTo>
                                      <a:pt x="232102" y="7756"/>
                                    </a:lnTo>
                                    <a:cubicBezTo>
                                      <a:pt x="205622" y="7756"/>
                                      <a:pt x="178698" y="12455"/>
                                      <a:pt x="152473" y="22425"/>
                                    </a:cubicBezTo>
                                    <a:cubicBezTo>
                                      <a:pt x="36712" y="66494"/>
                                      <a:pt x="-21581" y="196478"/>
                                      <a:pt x="22488" y="312175"/>
                                    </a:cubicBezTo>
                                    <a:cubicBezTo>
                                      <a:pt x="127581" y="588400"/>
                                      <a:pt x="283791" y="835923"/>
                                      <a:pt x="486673" y="1047759"/>
                                    </a:cubicBezTo>
                                    <a:cubicBezTo>
                                      <a:pt x="682571" y="1252293"/>
                                      <a:pt x="913393" y="1415043"/>
                                      <a:pt x="1172854" y="1531439"/>
                                    </a:cubicBezTo>
                                    <a:cubicBezTo>
                                      <a:pt x="1432315" y="1647834"/>
                                      <a:pt x="1707334" y="1712160"/>
                                      <a:pt x="1990353" y="1722447"/>
                                    </a:cubicBezTo>
                                    <a:cubicBezTo>
                                      <a:pt x="2017023" y="1723399"/>
                                      <a:pt x="2044074" y="1723907"/>
                                      <a:pt x="2070744" y="1723907"/>
                                    </a:cubicBezTo>
                                    <a:cubicBezTo>
                                      <a:pt x="2336174" y="1723907"/>
                                      <a:pt x="2597858" y="1675520"/>
                                      <a:pt x="2848493" y="1580143"/>
                                    </a:cubicBezTo>
                                    <a:lnTo>
                                      <a:pt x="2863225" y="1573691"/>
                                    </a:lnTo>
                                    <a:lnTo>
                                      <a:pt x="2863225" y="1582152"/>
                                    </a:lnTo>
                                    <a:lnTo>
                                      <a:pt x="2851286" y="1587382"/>
                                    </a:lnTo>
                                    <a:cubicBezTo>
                                      <a:pt x="2599763" y="1683077"/>
                                      <a:pt x="2337127" y="1731654"/>
                                      <a:pt x="2070808" y="1731654"/>
                                    </a:cubicBezTo>
                                    <a:lnTo>
                                      <a:pt x="2070681" y="1731718"/>
                                    </a:lnTo>
                                    <a:cubicBezTo>
                                      <a:pt x="2043947" y="1731718"/>
                                      <a:pt x="2016769" y="1731210"/>
                                      <a:pt x="1990036" y="1730257"/>
                                    </a:cubicBezTo>
                                    <a:cubicBezTo>
                                      <a:pt x="1706000" y="1719907"/>
                                      <a:pt x="1429966" y="1655391"/>
                                      <a:pt x="1169616" y="1538551"/>
                                    </a:cubicBezTo>
                                    <a:cubicBezTo>
                                      <a:pt x="909266" y="1421711"/>
                                      <a:pt x="677554" y="1258389"/>
                                      <a:pt x="481022" y="1053157"/>
                                    </a:cubicBezTo>
                                    <a:cubicBezTo>
                                      <a:pt x="277441" y="840559"/>
                                      <a:pt x="120659" y="592147"/>
                                      <a:pt x="15186" y="314969"/>
                                    </a:cubicBezTo>
                                    <a:cubicBezTo>
                                      <a:pt x="-30344" y="195272"/>
                                      <a:pt x="29981" y="60779"/>
                                      <a:pt x="149679" y="15186"/>
                                    </a:cubicBezTo>
                                    <a:cubicBezTo>
                                      <a:pt x="179619" y="3804"/>
                                      <a:pt x="210476" y="-963"/>
                                      <a:pt x="240633" y="160"/>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738293061" name="Freeform: Shape 26"/>
                            <wps:cNvSpPr/>
                            <wps:spPr>
                              <a:xfrm>
                                <a:off x="713656" y="3247279"/>
                                <a:ext cx="2863299" cy="1731792"/>
                              </a:xfrm>
                              <a:custGeom>
                                <a:avLst/>
                                <a:gdLst>
                                  <a:gd name="connsiteX0" fmla="*/ 240779 w 2863299"/>
                                  <a:gd name="connsiteY0" fmla="*/ 154 h 1731792"/>
                                  <a:gd name="connsiteX1" fmla="*/ 449537 w 2863299"/>
                                  <a:gd name="connsiteY1" fmla="*/ 149753 h 1731792"/>
                                  <a:gd name="connsiteX2" fmla="*/ 1359936 w 2863299"/>
                                  <a:gd name="connsiteY2" fmla="*/ 1114699 h 1731792"/>
                                  <a:gd name="connsiteX3" fmla="*/ 2686006 w 2863299"/>
                                  <a:gd name="connsiteY3" fmla="*/ 1153243 h 1731792"/>
                                  <a:gd name="connsiteX4" fmla="*/ 2848215 w 2863299"/>
                                  <a:gd name="connsiteY4" fmla="*/ 1081924 h 1731792"/>
                                  <a:gd name="connsiteX5" fmla="*/ 2863299 w 2863299"/>
                                  <a:gd name="connsiteY5" fmla="*/ 1073377 h 1731792"/>
                                  <a:gd name="connsiteX6" fmla="*/ 2863299 w 2863299"/>
                                  <a:gd name="connsiteY6" fmla="*/ 1582228 h 1731792"/>
                                  <a:gd name="connsiteX7" fmla="*/ 2851361 w 2863299"/>
                                  <a:gd name="connsiteY7" fmla="*/ 1587457 h 1731792"/>
                                  <a:gd name="connsiteX8" fmla="*/ 2070882 w 2863299"/>
                                  <a:gd name="connsiteY8" fmla="*/ 1731729 h 1731792"/>
                                  <a:gd name="connsiteX9" fmla="*/ 2070755 w 2863299"/>
                                  <a:gd name="connsiteY9" fmla="*/ 1731792 h 1731792"/>
                                  <a:gd name="connsiteX10" fmla="*/ 1990110 w 2863299"/>
                                  <a:gd name="connsiteY10" fmla="*/ 1730332 h 1731792"/>
                                  <a:gd name="connsiteX11" fmla="*/ 1169690 w 2863299"/>
                                  <a:gd name="connsiteY11" fmla="*/ 1538625 h 1731792"/>
                                  <a:gd name="connsiteX12" fmla="*/ 481096 w 2863299"/>
                                  <a:gd name="connsiteY12" fmla="*/ 1053231 h 1731792"/>
                                  <a:gd name="connsiteX13" fmla="*/ 15260 w 2863299"/>
                                  <a:gd name="connsiteY13" fmla="*/ 315043 h 1731792"/>
                                  <a:gd name="connsiteX14" fmla="*/ 149753 w 2863299"/>
                                  <a:gd name="connsiteY14" fmla="*/ 15260 h 1731792"/>
                                  <a:gd name="connsiteX15" fmla="*/ 240779 w 2863299"/>
                                  <a:gd name="connsiteY15" fmla="*/ 154 h 1731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863299" h="1731792">
                                    <a:moveTo>
                                      <a:pt x="240779" y="154"/>
                                    </a:moveTo>
                                    <a:cubicBezTo>
                                      <a:pt x="331260" y="3461"/>
                                      <a:pt x="415294" y="59837"/>
                                      <a:pt x="449537" y="149753"/>
                                    </a:cubicBezTo>
                                    <a:cubicBezTo>
                                      <a:pt x="614192" y="582442"/>
                                      <a:pt x="937534" y="925152"/>
                                      <a:pt x="1359936" y="1114699"/>
                                    </a:cubicBezTo>
                                    <a:cubicBezTo>
                                      <a:pt x="1782338" y="1304247"/>
                                      <a:pt x="2253318" y="1317963"/>
                                      <a:pt x="2686006" y="1153243"/>
                                    </a:cubicBezTo>
                                    <a:cubicBezTo>
                                      <a:pt x="2741834" y="1131999"/>
                                      <a:pt x="2795932" y="1108163"/>
                                      <a:pt x="2848215" y="1081924"/>
                                    </a:cubicBezTo>
                                    <a:lnTo>
                                      <a:pt x="2863299" y="1073377"/>
                                    </a:lnTo>
                                    <a:lnTo>
                                      <a:pt x="2863299" y="1582228"/>
                                    </a:lnTo>
                                    <a:lnTo>
                                      <a:pt x="2851361" y="1587457"/>
                                    </a:lnTo>
                                    <a:cubicBezTo>
                                      <a:pt x="2599519" y="1683278"/>
                                      <a:pt x="2337328" y="1731729"/>
                                      <a:pt x="2070882" y="1731729"/>
                                    </a:cubicBezTo>
                                    <a:lnTo>
                                      <a:pt x="2070755" y="1731792"/>
                                    </a:lnTo>
                                    <a:cubicBezTo>
                                      <a:pt x="2043895" y="1731792"/>
                                      <a:pt x="2017034" y="1731284"/>
                                      <a:pt x="1990110" y="1730332"/>
                                    </a:cubicBezTo>
                                    <a:cubicBezTo>
                                      <a:pt x="1706075" y="1719981"/>
                                      <a:pt x="1430040" y="1655465"/>
                                      <a:pt x="1169690" y="1538625"/>
                                    </a:cubicBezTo>
                                    <a:cubicBezTo>
                                      <a:pt x="909340" y="1421785"/>
                                      <a:pt x="677629" y="1258463"/>
                                      <a:pt x="481096" y="1053231"/>
                                    </a:cubicBezTo>
                                    <a:cubicBezTo>
                                      <a:pt x="277515" y="840633"/>
                                      <a:pt x="120733" y="592221"/>
                                      <a:pt x="15260" y="315043"/>
                                    </a:cubicBezTo>
                                    <a:cubicBezTo>
                                      <a:pt x="-30396" y="195155"/>
                                      <a:pt x="29865" y="60917"/>
                                      <a:pt x="149753" y="15260"/>
                                    </a:cubicBezTo>
                                    <a:cubicBezTo>
                                      <a:pt x="179741" y="3846"/>
                                      <a:pt x="210618" y="-948"/>
                                      <a:pt x="240779" y="154"/>
                                    </a:cubicBezTo>
                                    <a:close/>
                                  </a:path>
                                </a:pathLst>
                              </a:custGeom>
                              <a:solidFill>
                                <a:srgbClr val="FFFFFF">
                                  <a:lumMod val="95000"/>
                                </a:srgbClr>
                              </a:solidFill>
                              <a:ln w="9525" cap="flat" cmpd="sng" algn="ctr">
                                <a:solidFill>
                                  <a:srgbClr val="FFFFFF">
                                    <a:alpha val="25000"/>
                                  </a:srgbClr>
                                </a:solidFill>
                                <a:prstDash val="solid"/>
                                <a:headEnd type="none" w="med" len="med"/>
                                <a:tailEnd type="none" w="med" len="med"/>
                              </a:ln>
                              <a:effectLst>
                                <a:innerShdw blurRad="63500" dist="50800" dir="2700000">
                                  <a:prstClr val="black">
                                    <a:alpha val="50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66361424" name="Freeform: Shape 32"/>
                            <wps:cNvSpPr/>
                            <wps:spPr>
                              <a:xfrm>
                                <a:off x="1156969" y="1154337"/>
                                <a:ext cx="2419985" cy="3252470"/>
                              </a:xfrm>
                              <a:custGeom>
                                <a:avLst/>
                                <a:gdLst>
                                  <a:gd name="connsiteX0" fmla="*/ 1626235 w 2419985"/>
                                  <a:gd name="connsiteY0" fmla="*/ 0 h 3252470"/>
                                  <a:gd name="connsiteX1" fmla="*/ 2391876 w 2419985"/>
                                  <a:gd name="connsiteY1" fmla="*/ 190627 h 3252470"/>
                                  <a:gd name="connsiteX2" fmla="*/ 2419985 w 2419985"/>
                                  <a:gd name="connsiteY2" fmla="*/ 207496 h 3252470"/>
                                  <a:gd name="connsiteX3" fmla="*/ 2419985 w 2419985"/>
                                  <a:gd name="connsiteY3" fmla="*/ 780465 h 3252470"/>
                                  <a:gd name="connsiteX4" fmla="*/ 2364703 w 2419985"/>
                                  <a:gd name="connsiteY4" fmla="*/ 730211 h 3252470"/>
                                  <a:gd name="connsiteX5" fmla="*/ 1626235 w 2419985"/>
                                  <a:gd name="connsiteY5" fmla="*/ 464630 h 3252470"/>
                                  <a:gd name="connsiteX6" fmla="*/ 464629 w 2419985"/>
                                  <a:gd name="connsiteY6" fmla="*/ 1626235 h 3252470"/>
                                  <a:gd name="connsiteX7" fmla="*/ 1626235 w 2419985"/>
                                  <a:gd name="connsiteY7" fmla="*/ 2787841 h 3252470"/>
                                  <a:gd name="connsiteX8" fmla="*/ 2364703 w 2419985"/>
                                  <a:gd name="connsiteY8" fmla="*/ 2522260 h 3252470"/>
                                  <a:gd name="connsiteX9" fmla="*/ 2419985 w 2419985"/>
                                  <a:gd name="connsiteY9" fmla="*/ 2472006 h 3252470"/>
                                  <a:gd name="connsiteX10" fmla="*/ 2419985 w 2419985"/>
                                  <a:gd name="connsiteY10" fmla="*/ 3044975 h 3252470"/>
                                  <a:gd name="connsiteX11" fmla="*/ 2391876 w 2419985"/>
                                  <a:gd name="connsiteY11" fmla="*/ 3061843 h 3252470"/>
                                  <a:gd name="connsiteX12" fmla="*/ 1626235 w 2419985"/>
                                  <a:gd name="connsiteY12" fmla="*/ 3252470 h 3252470"/>
                                  <a:gd name="connsiteX13" fmla="*/ 476313 w 2419985"/>
                                  <a:gd name="connsiteY13" fmla="*/ 2776157 h 3252470"/>
                                  <a:gd name="connsiteX14" fmla="*/ 0 w 2419985"/>
                                  <a:gd name="connsiteY14" fmla="*/ 1626235 h 3252470"/>
                                  <a:gd name="connsiteX15" fmla="*/ 476313 w 2419985"/>
                                  <a:gd name="connsiteY15" fmla="*/ 476314 h 3252470"/>
                                  <a:gd name="connsiteX16" fmla="*/ 1626235 w 2419985"/>
                                  <a:gd name="connsiteY16" fmla="*/ 0 h 3252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419985" h="3252470">
                                    <a:moveTo>
                                      <a:pt x="1626235" y="0"/>
                                    </a:moveTo>
                                    <a:cubicBezTo>
                                      <a:pt x="1897737" y="0"/>
                                      <a:pt x="2159069" y="66080"/>
                                      <a:pt x="2391876" y="190627"/>
                                    </a:cubicBezTo>
                                    <a:lnTo>
                                      <a:pt x="2419985" y="207496"/>
                                    </a:lnTo>
                                    <a:lnTo>
                                      <a:pt x="2419985" y="780465"/>
                                    </a:lnTo>
                                    <a:lnTo>
                                      <a:pt x="2364703" y="730211"/>
                                    </a:lnTo>
                                    <a:cubicBezTo>
                                      <a:pt x="2163832" y="564368"/>
                                      <a:pt x="1906464" y="464630"/>
                                      <a:pt x="1626235" y="464630"/>
                                    </a:cubicBezTo>
                                    <a:cubicBezTo>
                                      <a:pt x="985710" y="464630"/>
                                      <a:pt x="464629" y="985711"/>
                                      <a:pt x="464629" y="1626235"/>
                                    </a:cubicBezTo>
                                    <a:cubicBezTo>
                                      <a:pt x="464629" y="2266760"/>
                                      <a:pt x="985710" y="2787841"/>
                                      <a:pt x="1626235" y="2787841"/>
                                    </a:cubicBezTo>
                                    <a:cubicBezTo>
                                      <a:pt x="1906464" y="2787841"/>
                                      <a:pt x="2163832" y="2688103"/>
                                      <a:pt x="2364703" y="2522260"/>
                                    </a:cubicBezTo>
                                    <a:lnTo>
                                      <a:pt x="2419985" y="2472006"/>
                                    </a:lnTo>
                                    <a:lnTo>
                                      <a:pt x="2419985" y="3044975"/>
                                    </a:lnTo>
                                    <a:lnTo>
                                      <a:pt x="2391876" y="3061843"/>
                                    </a:lnTo>
                                    <a:cubicBezTo>
                                      <a:pt x="2159069" y="3186391"/>
                                      <a:pt x="1897737" y="3252470"/>
                                      <a:pt x="1626235" y="3252470"/>
                                    </a:cubicBezTo>
                                    <a:cubicBezTo>
                                      <a:pt x="1191832" y="3252470"/>
                                      <a:pt x="783463" y="3083306"/>
                                      <a:pt x="476313" y="2776157"/>
                                    </a:cubicBezTo>
                                    <a:cubicBezTo>
                                      <a:pt x="169164" y="2469007"/>
                                      <a:pt x="0" y="2060638"/>
                                      <a:pt x="0" y="1626235"/>
                                    </a:cubicBezTo>
                                    <a:cubicBezTo>
                                      <a:pt x="0" y="1191832"/>
                                      <a:pt x="169164" y="783463"/>
                                      <a:pt x="476313" y="476314"/>
                                    </a:cubicBezTo>
                                    <a:cubicBezTo>
                                      <a:pt x="783463" y="169164"/>
                                      <a:pt x="1191832" y="0"/>
                                      <a:pt x="1626235" y="0"/>
                                    </a:cubicBezTo>
                                    <a:close/>
                                  </a:path>
                                </a:pathLst>
                              </a:custGeom>
                              <a:solidFill>
                                <a:srgbClr val="737373"/>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2047134044" name="Freeform: Shape 34"/>
                            <wps:cNvSpPr/>
                            <wps:spPr>
                              <a:xfrm>
                                <a:off x="804248" y="582166"/>
                                <a:ext cx="2772706" cy="1528528"/>
                              </a:xfrm>
                              <a:custGeom>
                                <a:avLst/>
                                <a:gdLst>
                                  <a:gd name="connsiteX0" fmla="*/ 1936010 w 2772706"/>
                                  <a:gd name="connsiteY0" fmla="*/ 417 h 1528528"/>
                                  <a:gd name="connsiteX1" fmla="*/ 2148057 w 2772706"/>
                                  <a:gd name="connsiteY1" fmla="*/ 6515 h 1528528"/>
                                  <a:gd name="connsiteX2" fmla="*/ 2579039 w 2772706"/>
                                  <a:gd name="connsiteY2" fmla="*/ 83485 h 1528528"/>
                                  <a:gd name="connsiteX3" fmla="*/ 2772706 w 2772706"/>
                                  <a:gd name="connsiteY3" fmla="*/ 149339 h 1528528"/>
                                  <a:gd name="connsiteX4" fmla="*/ 2772706 w 2772706"/>
                                  <a:gd name="connsiteY4" fmla="*/ 157430 h 1528528"/>
                                  <a:gd name="connsiteX5" fmla="*/ 2576951 w 2772706"/>
                                  <a:gd name="connsiteY5" fmla="*/ 90859 h 1528528"/>
                                  <a:gd name="connsiteX6" fmla="*/ 2147485 w 2772706"/>
                                  <a:gd name="connsiteY6" fmla="*/ 14135 h 1528528"/>
                                  <a:gd name="connsiteX7" fmla="*/ 1313603 w 2772706"/>
                                  <a:gd name="connsiteY7" fmla="*/ 111607 h 1528528"/>
                                  <a:gd name="connsiteX8" fmla="*/ 577130 w 2772706"/>
                                  <a:gd name="connsiteY8" fmla="*/ 514705 h 1528528"/>
                                  <a:gd name="connsiteX9" fmla="*/ 32808 w 2772706"/>
                                  <a:gd name="connsiteY9" fmla="*/ 1193203 h 1528528"/>
                                  <a:gd name="connsiteX10" fmla="*/ 18393 w 2772706"/>
                                  <a:gd name="connsiteY10" fmla="*/ 1364462 h 1528528"/>
                                  <a:gd name="connsiteX11" fmla="*/ 129265 w 2772706"/>
                                  <a:gd name="connsiteY11" fmla="*/ 1495780 h 1528528"/>
                                  <a:gd name="connsiteX12" fmla="*/ 431842 w 2772706"/>
                                  <a:gd name="connsiteY12" fmla="*/ 1399324 h 1528528"/>
                                  <a:gd name="connsiteX13" fmla="*/ 1449938 w 2772706"/>
                                  <a:gd name="connsiteY13" fmla="*/ 539534 h 1528528"/>
                                  <a:gd name="connsiteX14" fmla="*/ 1980671 w 2772706"/>
                                  <a:gd name="connsiteY14" fmla="*/ 456412 h 1528528"/>
                                  <a:gd name="connsiteX15" fmla="*/ 1980925 w 2772706"/>
                                  <a:gd name="connsiteY15" fmla="*/ 456476 h 1528528"/>
                                  <a:gd name="connsiteX16" fmla="*/ 2586304 w 2772706"/>
                                  <a:gd name="connsiteY16" fmla="*/ 566418 h 1528528"/>
                                  <a:gd name="connsiteX17" fmla="*/ 2772706 w 2772706"/>
                                  <a:gd name="connsiteY17" fmla="*/ 649180 h 1528528"/>
                                  <a:gd name="connsiteX18" fmla="*/ 2772706 w 2772706"/>
                                  <a:gd name="connsiteY18" fmla="*/ 657624 h 1528528"/>
                                  <a:gd name="connsiteX19" fmla="*/ 2617606 w 2772706"/>
                                  <a:gd name="connsiteY19" fmla="*/ 586846 h 1528528"/>
                                  <a:gd name="connsiteX20" fmla="*/ 1452478 w 2772706"/>
                                  <a:gd name="connsiteY20" fmla="*/ 546963 h 1528528"/>
                                  <a:gd name="connsiteX21" fmla="*/ 438890 w 2772706"/>
                                  <a:gd name="connsiteY21" fmla="*/ 1402880 h 1528528"/>
                                  <a:gd name="connsiteX22" fmla="*/ 125835 w 2772706"/>
                                  <a:gd name="connsiteY22" fmla="*/ 1502638 h 1528528"/>
                                  <a:gd name="connsiteX23" fmla="*/ 11091 w 2772706"/>
                                  <a:gd name="connsiteY23" fmla="*/ 1366812 h 1528528"/>
                                  <a:gd name="connsiteX24" fmla="*/ 26014 w 2772706"/>
                                  <a:gd name="connsiteY24" fmla="*/ 1189647 h 1528528"/>
                                  <a:gd name="connsiteX25" fmla="*/ 572240 w 2772706"/>
                                  <a:gd name="connsiteY25" fmla="*/ 508800 h 1528528"/>
                                  <a:gd name="connsiteX26" fmla="*/ 1311253 w 2772706"/>
                                  <a:gd name="connsiteY26" fmla="*/ 104305 h 1528528"/>
                                  <a:gd name="connsiteX27" fmla="*/ 1936010 w 2772706"/>
                                  <a:gd name="connsiteY27" fmla="*/ 417 h 15285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772706" h="1528528">
                                    <a:moveTo>
                                      <a:pt x="1936010" y="417"/>
                                    </a:moveTo>
                                    <a:cubicBezTo>
                                      <a:pt x="2006500" y="-958"/>
                                      <a:pt x="2077223" y="1070"/>
                                      <a:pt x="2148057" y="6515"/>
                                    </a:cubicBezTo>
                                    <a:cubicBezTo>
                                      <a:pt x="2294805" y="17786"/>
                                      <a:pt x="2438791" y="43535"/>
                                      <a:pt x="2579039" y="83485"/>
                                    </a:cubicBezTo>
                                    <a:lnTo>
                                      <a:pt x="2772706" y="149339"/>
                                    </a:lnTo>
                                    <a:lnTo>
                                      <a:pt x="2772706" y="157430"/>
                                    </a:lnTo>
                                    <a:lnTo>
                                      <a:pt x="2576951" y="90859"/>
                                    </a:lnTo>
                                    <a:cubicBezTo>
                                      <a:pt x="2437204" y="51044"/>
                                      <a:pt x="2293725" y="25375"/>
                                      <a:pt x="2147485" y="14135"/>
                                    </a:cubicBezTo>
                                    <a:cubicBezTo>
                                      <a:pt x="1865101" y="-7582"/>
                                      <a:pt x="1584558" y="25247"/>
                                      <a:pt x="1313603" y="111607"/>
                                    </a:cubicBezTo>
                                    <a:cubicBezTo>
                                      <a:pt x="1042648" y="197967"/>
                                      <a:pt x="794872" y="333603"/>
                                      <a:pt x="577130" y="514705"/>
                                    </a:cubicBezTo>
                                    <a:cubicBezTo>
                                      <a:pt x="351641" y="702284"/>
                                      <a:pt x="168508" y="930567"/>
                                      <a:pt x="32808" y="1193203"/>
                                    </a:cubicBezTo>
                                    <a:cubicBezTo>
                                      <a:pt x="5249" y="1246479"/>
                                      <a:pt x="169" y="1307312"/>
                                      <a:pt x="18393" y="1364462"/>
                                    </a:cubicBezTo>
                                    <a:cubicBezTo>
                                      <a:pt x="36618" y="1421612"/>
                                      <a:pt x="75988" y="1468285"/>
                                      <a:pt x="129265" y="1495780"/>
                                    </a:cubicBezTo>
                                    <a:cubicBezTo>
                                      <a:pt x="239247" y="1552613"/>
                                      <a:pt x="375009" y="1509306"/>
                                      <a:pt x="431842" y="1399324"/>
                                    </a:cubicBezTo>
                                    <a:cubicBezTo>
                                      <a:pt x="645265" y="986129"/>
                                      <a:pt x="1006834" y="680821"/>
                                      <a:pt x="1449938" y="539534"/>
                                    </a:cubicBezTo>
                                    <a:cubicBezTo>
                                      <a:pt x="1624182" y="483971"/>
                                      <a:pt x="1802871" y="456412"/>
                                      <a:pt x="1980671" y="456412"/>
                                    </a:cubicBezTo>
                                    <a:lnTo>
                                      <a:pt x="1980925" y="456476"/>
                                    </a:lnTo>
                                    <a:cubicBezTo>
                                      <a:pt x="2186665" y="456476"/>
                                      <a:pt x="2391155" y="493338"/>
                                      <a:pt x="2586304" y="566418"/>
                                    </a:cubicBezTo>
                                    <a:lnTo>
                                      <a:pt x="2772706" y="649180"/>
                                    </a:lnTo>
                                    <a:lnTo>
                                      <a:pt x="2772706" y="657624"/>
                                    </a:lnTo>
                                    <a:lnTo>
                                      <a:pt x="2617606" y="586846"/>
                                    </a:lnTo>
                                    <a:cubicBezTo>
                                      <a:pt x="2246133" y="438846"/>
                                      <a:pt x="1838414" y="423893"/>
                                      <a:pt x="1452478" y="546963"/>
                                    </a:cubicBezTo>
                                    <a:cubicBezTo>
                                      <a:pt x="1011343" y="687552"/>
                                      <a:pt x="651361" y="991590"/>
                                      <a:pt x="438890" y="1402880"/>
                                    </a:cubicBezTo>
                                    <a:cubicBezTo>
                                      <a:pt x="380090" y="1516672"/>
                                      <a:pt x="239691" y="1561439"/>
                                      <a:pt x="125835" y="1502638"/>
                                    </a:cubicBezTo>
                                    <a:cubicBezTo>
                                      <a:pt x="70717" y="1474127"/>
                                      <a:pt x="29951" y="1425930"/>
                                      <a:pt x="11091" y="1366812"/>
                                    </a:cubicBezTo>
                                    <a:cubicBezTo>
                                      <a:pt x="-7769" y="1307693"/>
                                      <a:pt x="-2435" y="1244765"/>
                                      <a:pt x="26014" y="1189647"/>
                                    </a:cubicBezTo>
                                    <a:cubicBezTo>
                                      <a:pt x="162158" y="926122"/>
                                      <a:pt x="345927" y="697014"/>
                                      <a:pt x="572240" y="508800"/>
                                    </a:cubicBezTo>
                                    <a:cubicBezTo>
                                      <a:pt x="790744" y="327063"/>
                                      <a:pt x="1039410" y="190919"/>
                                      <a:pt x="1311253" y="104305"/>
                                    </a:cubicBezTo>
                                    <a:cubicBezTo>
                                      <a:pt x="1515183" y="39297"/>
                                      <a:pt x="1724543" y="4542"/>
                                      <a:pt x="1936010" y="417"/>
                                    </a:cubicBezTo>
                                    <a:close/>
                                  </a:path>
                                </a:pathLst>
                              </a:custGeom>
                              <a:solidFill>
                                <a:srgbClr val="FFFFFF">
                                  <a:alpha val="50000"/>
                                </a:srgbClr>
                              </a:solidFill>
                              <a:ln w="0" cap="flat">
                                <a:solidFill>
                                  <a:srgbClr val="FFFFFF">
                                    <a:alpha val="25000"/>
                                  </a:srgbClr>
                                </a:solidFill>
                                <a:prstDash val="solid"/>
                                <a:miter/>
                              </a:ln>
                            </wps:spPr>
                            <wps:bodyPr rtlCol="0" anchor="ctr"/>
                          </wps:wsp>
                          <wps:wsp>
                            <wps:cNvPr id="921481896" name="Freeform: Shape 46"/>
                            <wps:cNvSpPr/>
                            <wps:spPr>
                              <a:xfrm>
                                <a:off x="804457" y="582039"/>
                                <a:ext cx="2772497" cy="1528684"/>
                              </a:xfrm>
                              <a:custGeom>
                                <a:avLst/>
                                <a:gdLst>
                                  <a:gd name="connsiteX0" fmla="*/ 1935964 w 2772497"/>
                                  <a:gd name="connsiteY0" fmla="*/ 417 h 1528684"/>
                                  <a:gd name="connsiteX1" fmla="*/ 2148037 w 2772497"/>
                                  <a:gd name="connsiteY1" fmla="*/ 6515 h 1528684"/>
                                  <a:gd name="connsiteX2" fmla="*/ 2579020 w 2772497"/>
                                  <a:gd name="connsiteY2" fmla="*/ 83485 h 1528684"/>
                                  <a:gd name="connsiteX3" fmla="*/ 2772497 w 2772497"/>
                                  <a:gd name="connsiteY3" fmla="*/ 149275 h 1528684"/>
                                  <a:gd name="connsiteX4" fmla="*/ 2772497 w 2772497"/>
                                  <a:gd name="connsiteY4" fmla="*/ 657629 h 1528684"/>
                                  <a:gd name="connsiteX5" fmla="*/ 2617526 w 2772497"/>
                                  <a:gd name="connsiteY5" fmla="*/ 586909 h 1528684"/>
                                  <a:gd name="connsiteX6" fmla="*/ 1452395 w 2772497"/>
                                  <a:gd name="connsiteY6" fmla="*/ 547027 h 1528684"/>
                                  <a:gd name="connsiteX7" fmla="*/ 438808 w 2772497"/>
                                  <a:gd name="connsiteY7" fmla="*/ 1402943 h 1528684"/>
                                  <a:gd name="connsiteX8" fmla="*/ 125753 w 2772497"/>
                                  <a:gd name="connsiteY8" fmla="*/ 1502702 h 1528684"/>
                                  <a:gd name="connsiteX9" fmla="*/ 25994 w 2772497"/>
                                  <a:gd name="connsiteY9" fmla="*/ 1189647 h 1528684"/>
                                  <a:gd name="connsiteX10" fmla="*/ 572221 w 2772497"/>
                                  <a:gd name="connsiteY10" fmla="*/ 508800 h 1528684"/>
                                  <a:gd name="connsiteX11" fmla="*/ 1311234 w 2772497"/>
                                  <a:gd name="connsiteY11" fmla="*/ 104305 h 1528684"/>
                                  <a:gd name="connsiteX12" fmla="*/ 1935964 w 2772497"/>
                                  <a:gd name="connsiteY12" fmla="*/ 417 h 15286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72497" h="1528684">
                                    <a:moveTo>
                                      <a:pt x="1935964" y="417"/>
                                    </a:moveTo>
                                    <a:cubicBezTo>
                                      <a:pt x="2006456" y="-958"/>
                                      <a:pt x="2077187" y="1070"/>
                                      <a:pt x="2148037" y="6515"/>
                                    </a:cubicBezTo>
                                    <a:cubicBezTo>
                                      <a:pt x="2294786" y="17786"/>
                                      <a:pt x="2438772" y="43535"/>
                                      <a:pt x="2579020" y="83485"/>
                                    </a:cubicBezTo>
                                    <a:lnTo>
                                      <a:pt x="2772497" y="149275"/>
                                    </a:lnTo>
                                    <a:lnTo>
                                      <a:pt x="2772497" y="657629"/>
                                    </a:lnTo>
                                    <a:lnTo>
                                      <a:pt x="2617526" y="586909"/>
                                    </a:lnTo>
                                    <a:cubicBezTo>
                                      <a:pt x="2246064" y="438909"/>
                                      <a:pt x="1838387" y="423956"/>
                                      <a:pt x="1452395" y="547027"/>
                                    </a:cubicBezTo>
                                    <a:cubicBezTo>
                                      <a:pt x="1011260" y="687616"/>
                                      <a:pt x="651279" y="991654"/>
                                      <a:pt x="438808" y="1402943"/>
                                    </a:cubicBezTo>
                                    <a:cubicBezTo>
                                      <a:pt x="379943" y="1516926"/>
                                      <a:pt x="239799" y="1561630"/>
                                      <a:pt x="125753" y="1502702"/>
                                    </a:cubicBezTo>
                                    <a:cubicBezTo>
                                      <a:pt x="11707" y="1443774"/>
                                      <a:pt x="-32934" y="1303693"/>
                                      <a:pt x="25994" y="1189647"/>
                                    </a:cubicBezTo>
                                    <a:cubicBezTo>
                                      <a:pt x="162138" y="926122"/>
                                      <a:pt x="345907" y="697014"/>
                                      <a:pt x="572221" y="508800"/>
                                    </a:cubicBezTo>
                                    <a:cubicBezTo>
                                      <a:pt x="790725" y="327063"/>
                                      <a:pt x="1039391" y="190919"/>
                                      <a:pt x="1311234" y="104305"/>
                                    </a:cubicBezTo>
                                    <a:cubicBezTo>
                                      <a:pt x="1515164" y="39297"/>
                                      <a:pt x="1724488" y="4542"/>
                                      <a:pt x="1935964" y="417"/>
                                    </a:cubicBezTo>
                                    <a:close/>
                                  </a:path>
                                </a:pathLst>
                              </a:custGeom>
                              <a:solidFill>
                                <a:srgbClr val="107C10"/>
                              </a:solidFill>
                              <a:ln w="0" cap="flat">
                                <a:solidFill>
                                  <a:srgbClr val="FFFFFF">
                                    <a:alpha val="25000"/>
                                  </a:srgbClr>
                                </a:solidFill>
                                <a:prstDash val="solid"/>
                                <a:miter/>
                              </a:ln>
                            </wps:spPr>
                            <wps:bodyPr rtlCol="0" anchor="ctr"/>
                          </wps:wsp>
                          <wps:wsp>
                            <wps:cNvPr id="587829994" name="Freeform: Shape 47"/>
                            <wps:cNvSpPr/>
                            <wps:spPr>
                              <a:xfrm>
                                <a:off x="27405" y="2217917"/>
                                <a:ext cx="466221" cy="466221"/>
                              </a:xfrm>
                              <a:custGeom>
                                <a:avLst/>
                                <a:gdLst>
                                  <a:gd name="connsiteX0" fmla="*/ 464693 w 464693"/>
                                  <a:gd name="connsiteY0" fmla="*/ 232347 h 464693"/>
                                  <a:gd name="connsiteX1" fmla="*/ 232346 w 464693"/>
                                  <a:gd name="connsiteY1" fmla="*/ 464693 h 464693"/>
                                  <a:gd name="connsiteX2" fmla="*/ 0 w 464693"/>
                                  <a:gd name="connsiteY2" fmla="*/ 232347 h 464693"/>
                                  <a:gd name="connsiteX3" fmla="*/ 232346 w 464693"/>
                                  <a:gd name="connsiteY3" fmla="*/ 0 h 464693"/>
                                  <a:gd name="connsiteX4" fmla="*/ 464693 w 464693"/>
                                  <a:gd name="connsiteY4" fmla="*/ 232347 h 4646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3">
                                    <a:moveTo>
                                      <a:pt x="464693" y="232347"/>
                                    </a:moveTo>
                                    <a:cubicBezTo>
                                      <a:pt x="464693" y="360668"/>
                                      <a:pt x="360668" y="464693"/>
                                      <a:pt x="232346" y="464693"/>
                                    </a:cubicBezTo>
                                    <a:cubicBezTo>
                                      <a:pt x="104025" y="464693"/>
                                      <a:pt x="0" y="360668"/>
                                      <a:pt x="0" y="232347"/>
                                    </a:cubicBezTo>
                                    <a:cubicBezTo>
                                      <a:pt x="0" y="104025"/>
                                      <a:pt x="104025" y="0"/>
                                      <a:pt x="232346" y="0"/>
                                    </a:cubicBezTo>
                                    <a:cubicBezTo>
                                      <a:pt x="360668" y="0"/>
                                      <a:pt x="464693" y="104025"/>
                                      <a:pt x="464693" y="232347"/>
                                    </a:cubicBezTo>
                                    <a:close/>
                                  </a:path>
                                </a:pathLst>
                              </a:custGeom>
                              <a:solidFill>
                                <a:srgbClr val="0078D4"/>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352808531" name="Freeform: Shape 48"/>
                            <wps:cNvSpPr/>
                            <wps:spPr>
                              <a:xfrm>
                                <a:off x="70154" y="2260666"/>
                                <a:ext cx="380723" cy="380723"/>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381227731" name="Freeform: Shape 49"/>
                            <wps:cNvSpPr/>
                            <wps:spPr>
                              <a:xfrm>
                                <a:off x="804417" y="1646083"/>
                                <a:ext cx="464693" cy="464692"/>
                              </a:xfrm>
                              <a:custGeom>
                                <a:avLst/>
                                <a:gdLst>
                                  <a:gd name="connsiteX0" fmla="*/ 464693 w 464693"/>
                                  <a:gd name="connsiteY0" fmla="*/ 232346 h 464692"/>
                                  <a:gd name="connsiteX1" fmla="*/ 232346 w 464693"/>
                                  <a:gd name="connsiteY1" fmla="*/ 464693 h 464692"/>
                                  <a:gd name="connsiteX2" fmla="*/ 0 w 464693"/>
                                  <a:gd name="connsiteY2" fmla="*/ 232346 h 464692"/>
                                  <a:gd name="connsiteX3" fmla="*/ 232346 w 464693"/>
                                  <a:gd name="connsiteY3" fmla="*/ 0 h 464692"/>
                                  <a:gd name="connsiteX4" fmla="*/ 464693 w 464693"/>
                                  <a:gd name="connsiteY4" fmla="*/ 232346 h 4646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2">
                                    <a:moveTo>
                                      <a:pt x="464693" y="232346"/>
                                    </a:moveTo>
                                    <a:cubicBezTo>
                                      <a:pt x="464693" y="360668"/>
                                      <a:pt x="360668" y="464693"/>
                                      <a:pt x="232346" y="464693"/>
                                    </a:cubicBezTo>
                                    <a:cubicBezTo>
                                      <a:pt x="104025" y="464693"/>
                                      <a:pt x="0" y="360668"/>
                                      <a:pt x="0" y="232346"/>
                                    </a:cubicBezTo>
                                    <a:cubicBezTo>
                                      <a:pt x="0" y="104025"/>
                                      <a:pt x="104025" y="0"/>
                                      <a:pt x="232346" y="0"/>
                                    </a:cubicBezTo>
                                    <a:cubicBezTo>
                                      <a:pt x="360668" y="0"/>
                                      <a:pt x="464693" y="104025"/>
                                      <a:pt x="464693" y="232346"/>
                                    </a:cubicBezTo>
                                    <a:close/>
                                  </a:path>
                                </a:pathLst>
                              </a:custGeom>
                              <a:solidFill>
                                <a:srgbClr val="107C10"/>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304514087" name="Freeform: Shape 50"/>
                            <wps:cNvSpPr/>
                            <wps:spPr>
                              <a:xfrm>
                                <a:off x="847025" y="1688691"/>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8" y="379476"/>
                                      <a:pt x="0" y="294527"/>
                                      <a:pt x="0" y="189738"/>
                                    </a:cubicBezTo>
                                    <a:cubicBezTo>
                                      <a:pt x="0" y="84949"/>
                                      <a:pt x="84948" y="0"/>
                                      <a:pt x="189738" y="0"/>
                                    </a:cubicBezTo>
                                    <a:cubicBezTo>
                                      <a:pt x="294527" y="0"/>
                                      <a:pt x="379476" y="84949"/>
                                      <a:pt x="379476" y="189738"/>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2067638570" name="Freeform: Shape 51"/>
                            <wps:cNvSpPr/>
                            <wps:spPr>
                              <a:xfrm>
                                <a:off x="756347" y="3303242"/>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980252249" name="Freeform: Shape 52"/>
                            <wps:cNvSpPr/>
                            <wps:spPr>
                              <a:xfrm>
                                <a:off x="756347" y="3303242"/>
                                <a:ext cx="379476" cy="379476"/>
                              </a:xfrm>
                              <a:custGeom>
                                <a:avLst/>
                                <a:gdLst>
                                  <a:gd name="connsiteX0" fmla="*/ 189738 w 379476"/>
                                  <a:gd name="connsiteY0" fmla="*/ 7747 h 379476"/>
                                  <a:gd name="connsiteX1" fmla="*/ 371729 w 379476"/>
                                  <a:gd name="connsiteY1" fmla="*/ 189738 h 379476"/>
                                  <a:gd name="connsiteX2" fmla="*/ 189738 w 379476"/>
                                  <a:gd name="connsiteY2" fmla="*/ 371729 h 379476"/>
                                  <a:gd name="connsiteX3" fmla="*/ 7747 w 379476"/>
                                  <a:gd name="connsiteY3" fmla="*/ 189738 h 379476"/>
                                  <a:gd name="connsiteX4" fmla="*/ 189738 w 379476"/>
                                  <a:gd name="connsiteY4" fmla="*/ 7747 h 379476"/>
                                  <a:gd name="connsiteX5" fmla="*/ 189738 w 379476"/>
                                  <a:gd name="connsiteY5" fmla="*/ 0 h 379476"/>
                                  <a:gd name="connsiteX6" fmla="*/ 0 w 379476"/>
                                  <a:gd name="connsiteY6" fmla="*/ 189738 h 379476"/>
                                  <a:gd name="connsiteX7" fmla="*/ 189738 w 379476"/>
                                  <a:gd name="connsiteY7" fmla="*/ 379476 h 379476"/>
                                  <a:gd name="connsiteX8" fmla="*/ 379476 w 379476"/>
                                  <a:gd name="connsiteY8" fmla="*/ 189738 h 379476"/>
                                  <a:gd name="connsiteX9" fmla="*/ 189738 w 379476"/>
                                  <a:gd name="connsiteY9" fmla="*/ 0 h 379476"/>
                                  <a:gd name="connsiteX10" fmla="*/ 189738 w 379476"/>
                                  <a:gd name="connsiteY10" fmla="*/ 0 h 3794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476" h="379476">
                                    <a:moveTo>
                                      <a:pt x="189738" y="7747"/>
                                    </a:moveTo>
                                    <a:cubicBezTo>
                                      <a:pt x="290068" y="7747"/>
                                      <a:pt x="371729" y="89408"/>
                                      <a:pt x="371729" y="189738"/>
                                    </a:cubicBezTo>
                                    <a:cubicBezTo>
                                      <a:pt x="371729" y="290068"/>
                                      <a:pt x="290068" y="371729"/>
                                      <a:pt x="189738" y="371729"/>
                                    </a:cubicBezTo>
                                    <a:cubicBezTo>
                                      <a:pt x="89408" y="371729"/>
                                      <a:pt x="7747" y="290068"/>
                                      <a:pt x="7747" y="189738"/>
                                    </a:cubicBezTo>
                                    <a:cubicBezTo>
                                      <a:pt x="7747" y="89408"/>
                                      <a:pt x="89408" y="7747"/>
                                      <a:pt x="189738" y="7747"/>
                                    </a:cubicBezTo>
                                    <a:moveTo>
                                      <a:pt x="189738" y="0"/>
                                    </a:moveTo>
                                    <a:cubicBezTo>
                                      <a:pt x="84963" y="0"/>
                                      <a:pt x="0" y="84963"/>
                                      <a:pt x="0" y="189738"/>
                                    </a:cubicBezTo>
                                    <a:cubicBezTo>
                                      <a:pt x="0" y="294513"/>
                                      <a:pt x="84963" y="379476"/>
                                      <a:pt x="189738" y="379476"/>
                                    </a:cubicBezTo>
                                    <a:cubicBezTo>
                                      <a:pt x="294513" y="379476"/>
                                      <a:pt x="379476" y="294513"/>
                                      <a:pt x="379476" y="189738"/>
                                    </a:cubicBezTo>
                                    <a:cubicBezTo>
                                      <a:pt x="379476" y="84963"/>
                                      <a:pt x="294513" y="0"/>
                                      <a:pt x="189738" y="0"/>
                                    </a:cubicBezTo>
                                    <a:lnTo>
                                      <a:pt x="189738" y="0"/>
                                    </a:ln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752850125" name="Freeform: Shape 53"/>
                            <wps:cNvSpPr/>
                            <wps:spPr>
                              <a:xfrm>
                                <a:off x="1157007" y="1154368"/>
                                <a:ext cx="2419947" cy="1914877"/>
                              </a:xfrm>
                              <a:custGeom>
                                <a:avLst/>
                                <a:gdLst>
                                  <a:gd name="connsiteX0" fmla="*/ 1560538 w 2419947"/>
                                  <a:gd name="connsiteY0" fmla="*/ 1367 h 1914877"/>
                                  <a:gd name="connsiteX1" fmla="*/ 2333233 w 2419947"/>
                                  <a:gd name="connsiteY1" fmla="*/ 160903 h 1914877"/>
                                  <a:gd name="connsiteX2" fmla="*/ 2419947 w 2419947"/>
                                  <a:gd name="connsiteY2" fmla="*/ 208283 h 1914877"/>
                                  <a:gd name="connsiteX3" fmla="*/ 2419947 w 2419947"/>
                                  <a:gd name="connsiteY3" fmla="*/ 779410 h 1914877"/>
                                  <a:gd name="connsiteX4" fmla="*/ 2413374 w 2419947"/>
                                  <a:gd name="connsiteY4" fmla="*/ 772742 h 1914877"/>
                                  <a:gd name="connsiteX5" fmla="*/ 1579270 w 2419947"/>
                                  <a:gd name="connsiteY5" fmla="*/ 465552 h 1914877"/>
                                  <a:gd name="connsiteX6" fmla="*/ 772312 w 2419947"/>
                                  <a:gd name="connsiteY6" fmla="*/ 838679 h 1914877"/>
                                  <a:gd name="connsiteX7" fmla="*/ 465543 w 2419947"/>
                                  <a:gd name="connsiteY7" fmla="*/ 1673132 h 1914877"/>
                                  <a:gd name="connsiteX8" fmla="*/ 242786 w 2419947"/>
                                  <a:gd name="connsiteY8" fmla="*/ 1914622 h 1914877"/>
                                  <a:gd name="connsiteX9" fmla="*/ 233261 w 2419947"/>
                                  <a:gd name="connsiteY9" fmla="*/ 1914813 h 1914877"/>
                                  <a:gd name="connsiteX10" fmla="*/ 233324 w 2419947"/>
                                  <a:gd name="connsiteY10" fmla="*/ 1914877 h 1914877"/>
                                  <a:gd name="connsiteX11" fmla="*/ 1359 w 2419947"/>
                                  <a:gd name="connsiteY11" fmla="*/ 1691928 h 1914877"/>
                                  <a:gd name="connsiteX12" fmla="*/ 430809 w 2419947"/>
                                  <a:gd name="connsiteY12" fmla="*/ 523719 h 1914877"/>
                                  <a:gd name="connsiteX13" fmla="*/ 1560538 w 2419947"/>
                                  <a:gd name="connsiteY13" fmla="*/ 1367 h 19148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419947" h="1914877">
                                    <a:moveTo>
                                      <a:pt x="1560538" y="1367"/>
                                    </a:moveTo>
                                    <a:cubicBezTo>
                                      <a:pt x="1831762" y="-9626"/>
                                      <a:pt x="2095570" y="45857"/>
                                      <a:pt x="2333233" y="160903"/>
                                    </a:cubicBezTo>
                                    <a:lnTo>
                                      <a:pt x="2419947" y="208283"/>
                                    </a:lnTo>
                                    <a:lnTo>
                                      <a:pt x="2419947" y="779410"/>
                                    </a:lnTo>
                                    <a:lnTo>
                                      <a:pt x="2413374" y="772742"/>
                                    </a:lnTo>
                                    <a:cubicBezTo>
                                      <a:pt x="2194712" y="571074"/>
                                      <a:pt x="1899278" y="452630"/>
                                      <a:pt x="1579270" y="465552"/>
                                    </a:cubicBezTo>
                                    <a:cubicBezTo>
                                      <a:pt x="1269263" y="478062"/>
                                      <a:pt x="982687" y="610586"/>
                                      <a:pt x="772312" y="838679"/>
                                    </a:cubicBezTo>
                                    <a:cubicBezTo>
                                      <a:pt x="561937" y="1066770"/>
                                      <a:pt x="453034" y="1363125"/>
                                      <a:pt x="465543" y="1673132"/>
                                    </a:cubicBezTo>
                                    <a:cubicBezTo>
                                      <a:pt x="470750" y="1801339"/>
                                      <a:pt x="370992" y="1909479"/>
                                      <a:pt x="242786" y="1914622"/>
                                    </a:cubicBezTo>
                                    <a:cubicBezTo>
                                      <a:pt x="239611" y="1914750"/>
                                      <a:pt x="236436" y="1914813"/>
                                      <a:pt x="233261" y="1914813"/>
                                    </a:cubicBezTo>
                                    <a:lnTo>
                                      <a:pt x="233324" y="1914877"/>
                                    </a:lnTo>
                                    <a:cubicBezTo>
                                      <a:pt x="109309" y="1914877"/>
                                      <a:pt x="6439" y="1816959"/>
                                      <a:pt x="1359" y="1691928"/>
                                    </a:cubicBezTo>
                                    <a:cubicBezTo>
                                      <a:pt x="-16167" y="1257906"/>
                                      <a:pt x="136360" y="842997"/>
                                      <a:pt x="430809" y="523719"/>
                                    </a:cubicBezTo>
                                    <a:cubicBezTo>
                                      <a:pt x="725322" y="204441"/>
                                      <a:pt x="1126515" y="18894"/>
                                      <a:pt x="1560538" y="1367"/>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916447518" name="Freeform: Shape 54"/>
                            <wps:cNvSpPr/>
                            <wps:spPr>
                              <a:xfrm>
                                <a:off x="1488265" y="1154277"/>
                                <a:ext cx="2088689" cy="956544"/>
                              </a:xfrm>
                              <a:custGeom>
                                <a:avLst/>
                                <a:gdLst>
                                  <a:gd name="connsiteX0" fmla="*/ 1324175 w 2088689"/>
                                  <a:gd name="connsiteY0" fmla="*/ 215 h 956544"/>
                                  <a:gd name="connsiteX1" fmla="*/ 2083459 w 2088689"/>
                                  <a:gd name="connsiteY1" fmla="*/ 203530 h 956544"/>
                                  <a:gd name="connsiteX2" fmla="*/ 2088689 w 2088689"/>
                                  <a:gd name="connsiteY2" fmla="*/ 206789 h 956544"/>
                                  <a:gd name="connsiteX3" fmla="*/ 2088689 w 2088689"/>
                                  <a:gd name="connsiteY3" fmla="*/ 780155 h 956544"/>
                                  <a:gd name="connsiteX4" fmla="*/ 2046715 w 2088689"/>
                                  <a:gd name="connsiteY4" fmla="*/ 740853 h 956544"/>
                                  <a:gd name="connsiteX5" fmla="*/ 1200387 w 2088689"/>
                                  <a:gd name="connsiteY5" fmla="*/ 468628 h 956544"/>
                                  <a:gd name="connsiteX6" fmla="*/ 409431 w 2088689"/>
                                  <a:gd name="connsiteY6" fmla="*/ 874584 h 956544"/>
                                  <a:gd name="connsiteX7" fmla="*/ 81961 w 2088689"/>
                                  <a:gd name="connsiteY7" fmla="*/ 901317 h 956544"/>
                                  <a:gd name="connsiteX8" fmla="*/ 55228 w 2088689"/>
                                  <a:gd name="connsiteY8" fmla="*/ 573848 h 956544"/>
                                  <a:gd name="connsiteX9" fmla="*/ 1162541 w 2088689"/>
                                  <a:gd name="connsiteY9" fmla="*/ 5523 h 956544"/>
                                  <a:gd name="connsiteX10" fmla="*/ 1324175 w 2088689"/>
                                  <a:gd name="connsiteY10" fmla="*/ 215 h 9565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88689" h="956544">
                                    <a:moveTo>
                                      <a:pt x="1324175" y="215"/>
                                    </a:moveTo>
                                    <a:cubicBezTo>
                                      <a:pt x="1592111" y="4544"/>
                                      <a:pt x="1851521" y="74352"/>
                                      <a:pt x="2083459" y="203530"/>
                                    </a:cubicBezTo>
                                    <a:lnTo>
                                      <a:pt x="2088689" y="206789"/>
                                    </a:lnTo>
                                    <a:lnTo>
                                      <a:pt x="2088689" y="780155"/>
                                    </a:lnTo>
                                    <a:lnTo>
                                      <a:pt x="2046715" y="740853"/>
                                    </a:lnTo>
                                    <a:cubicBezTo>
                                      <a:pt x="1810177" y="540066"/>
                                      <a:pt x="1509632" y="443355"/>
                                      <a:pt x="1200387" y="468628"/>
                                    </a:cubicBezTo>
                                    <a:cubicBezTo>
                                      <a:pt x="891141" y="493902"/>
                                      <a:pt x="610217" y="638046"/>
                                      <a:pt x="409431" y="874584"/>
                                    </a:cubicBezTo>
                                    <a:cubicBezTo>
                                      <a:pt x="326372" y="972374"/>
                                      <a:pt x="179751" y="984375"/>
                                      <a:pt x="81961" y="901317"/>
                                    </a:cubicBezTo>
                                    <a:cubicBezTo>
                                      <a:pt x="-15829" y="818259"/>
                                      <a:pt x="-27830" y="671638"/>
                                      <a:pt x="55228" y="573848"/>
                                    </a:cubicBezTo>
                                    <a:cubicBezTo>
                                      <a:pt x="336342" y="242695"/>
                                      <a:pt x="729597" y="40892"/>
                                      <a:pt x="1162541" y="5523"/>
                                    </a:cubicBezTo>
                                    <a:cubicBezTo>
                                      <a:pt x="1216659" y="1102"/>
                                      <a:pt x="1270587" y="-651"/>
                                      <a:pt x="1324175" y="215"/>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innerShdw blurRad="63500" dist="50800" dir="13500000">
                                  <a:prstClr val="black">
                                    <a:alpha val="35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565449181" name="Freeform: Shape 55"/>
                            <wps:cNvSpPr/>
                            <wps:spPr>
                              <a:xfrm>
                                <a:off x="1530920" y="1688691"/>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328941881" name="Freeform: Shape 56"/>
                            <wps:cNvSpPr/>
                            <wps:spPr>
                              <a:xfrm>
                                <a:off x="1162617" y="2616868"/>
                                <a:ext cx="453901" cy="453901"/>
                              </a:xfrm>
                              <a:custGeom>
                                <a:avLst/>
                                <a:gdLst>
                                  <a:gd name="connsiteX0" fmla="*/ 464693 w 464693"/>
                                  <a:gd name="connsiteY0" fmla="*/ 232346 h 464693"/>
                                  <a:gd name="connsiteX1" fmla="*/ 232346 w 464693"/>
                                  <a:gd name="connsiteY1" fmla="*/ 464693 h 464693"/>
                                  <a:gd name="connsiteX2" fmla="*/ 0 w 464693"/>
                                  <a:gd name="connsiteY2" fmla="*/ 232346 h 464693"/>
                                  <a:gd name="connsiteX3" fmla="*/ 232346 w 464693"/>
                                  <a:gd name="connsiteY3" fmla="*/ 0 h 464693"/>
                                  <a:gd name="connsiteX4" fmla="*/ 464693 w 464693"/>
                                  <a:gd name="connsiteY4" fmla="*/ 232346 h 4646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3">
                                    <a:moveTo>
                                      <a:pt x="464693" y="232346"/>
                                    </a:moveTo>
                                    <a:cubicBezTo>
                                      <a:pt x="464693" y="360668"/>
                                      <a:pt x="360668" y="464693"/>
                                      <a:pt x="232346" y="464693"/>
                                    </a:cubicBezTo>
                                    <a:cubicBezTo>
                                      <a:pt x="104025" y="464693"/>
                                      <a:pt x="0" y="360668"/>
                                      <a:pt x="0" y="232346"/>
                                    </a:cubicBezTo>
                                    <a:cubicBezTo>
                                      <a:pt x="0" y="104025"/>
                                      <a:pt x="104025" y="0"/>
                                      <a:pt x="232346" y="0"/>
                                    </a:cubicBezTo>
                                    <a:cubicBezTo>
                                      <a:pt x="360668" y="0"/>
                                      <a:pt x="464693" y="104025"/>
                                      <a:pt x="464693" y="232346"/>
                                    </a:cubicBezTo>
                                    <a:close/>
                                  </a:path>
                                </a:pathLst>
                              </a:custGeom>
                              <a:solidFill>
                                <a:srgbClr val="0078D4"/>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2048645762" name="Freeform: Shape 57"/>
                            <wps:cNvSpPr/>
                            <wps:spPr>
                              <a:xfrm>
                                <a:off x="1204236" y="2658486"/>
                                <a:ext cx="370662" cy="370662"/>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g:wgp>
                      </a:graphicData>
                    </a:graphic>
                  </wp:anchor>
                </w:drawing>
              </mc:Choice>
              <mc:Fallback>
                <w:pict>
                  <v:group w14:anchorId="68F4EB9C" id="Group 15" o:spid="_x0000_s1026" alt="&quot;&quot;" style="position:absolute;margin-left:342.4pt;margin-top:7.35pt;width:252.15pt;height:392pt;z-index:251660290;mso-position-horizontal-relative:page" coordsize="35769,55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">
                    <v:shape id="Freeform: Shape 16" o:spid="_x0000_s1027" style="position:absolute;top:5;width:35769;height:55601;visibility:visible;mso-wrap-style:square;v-text-anchor:top" coordsize="3576955,556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" path="m2780030,v187579,,372412,18383,553204,54896l3576955,117040r,491885l3467806,568900c3250435,501146,3019417,464630,2780030,464630v-1276731,,-2315401,1038669,-2315401,2315400c464629,4056761,1503299,5095431,2780030,5095431v239387,,470405,-36516,687776,-104270l3576955,4951136r,491878l3333210,5505164v-180784,36513,-365601,54896,-553180,54896c2404808,5560060,2040700,5486527,1697863,5341493,1366774,5201476,1069531,5001070,814260,4745800,558990,4490530,358584,4193286,218567,3862197,73533,3519297,,3155188,,2780030,,2404872,73533,2040700,218567,1697863,358584,1366774,558990,1069531,814260,814261,1069531,558991,1366774,358585,1697863,218567,2040763,73533,2404872,,2780030,xe" fillcolor="#f2f2f2" strokecolor="white">
                      <v:stroke opacity="16448f"/>
                      <v:path arrowok="t" o:connecttype="custom" o:connectlocs="2780030,0;3333234,54896;3576955,117040;3576955,608925;3467806,568900;2780030,464630;464629,2780030;2780030,5095431;3467806,4991161;3576955,4951136;3576955,5443014;3333210,5505164;2780030,5560060;1697863,5341493;814260,4745800;218567,3862197;0,2780030;218567,1697863;814260,814261;1697863,218567;2780030,0" o:connectangles="0,0,0,0,0,0,0,0,0,0,0,0,0,0,0,0,0,0,0,0,0"/>
                    </v:shape>
                    <v:shape id="Freeform: Shape 17" o:spid="_x0000_s1028" style="position:absolute;left:5852;top:5825;width:29917;height:43960;visibility:visible;mso-wrap-style:square;v-text-anchor:top" coordsize="2991740,4395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" path="m2197989,v222457,,440020,32719,649260,97459l2991740,150250r,508547l2872055,601058c2664750,513227,2436940,464630,2197989,464630v-955738,,-1733359,777557,-1733359,1733359c464630,3153791,1242187,3931348,2197989,3931348v238951,,466761,-48597,674066,-136427l2991740,3737181r,508544l2847222,4298520v-209249,64740,-426776,97458,-649233,97458c1901381,4395978,1613472,4337812,1342390,4223131,1080643,4112387,845566,3953955,643827,3752152,442023,3550348,283591,3315335,172847,3053588,58166,2782443,,2494598,,2197989,,1901381,58166,1613472,172847,1342390,283591,1080643,442023,845566,643827,643827,845630,442024,1080643,283591,1342390,172847,1613535,58166,1901381,,2197989,xe" fillcolor="#737373" strokecolor="white">
                      <v:stroke opacity="16448f"/>
                      <v:path arrowok="t" o:connecttype="custom" o:connectlocs="2197989,0;2847249,97459;2991740,150250;2991740,658797;2872055,601058;2197989,464630;464630,2197989;2197989,3931348;2872055,3794921;2991740,3737181;2991740,4245725;2847222,4298520;2197989,4395978;1342390,4223131;643827,3752152;172847,3053588;0,2197989;172847,1342390;643827,643827;1342390,172847;2197989,0" o:connectangles="0,0,0,0,0,0,0,0,0,0,0,0,0,0,0,0,0,0,0,0,0"/>
                    </v:shape>
                    <v:shape id="Freeform: Shape 19" o:spid="_x0000_s1029" style="position:absolute;left:210;width:35559;height:26819;visibility:visible;mso-wrap-style:square;v-text-anchor:top" coordsize="3555899,2681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" path="m2841007,1362v92663,2902,185579,10443,278591,22635c3212610,36173,3304335,52818,3394622,73880r161277,46241l3555899,608023r-51085,-20118c3361572,539479,3212514,504772,3059209,484690,2445989,404362,1838168,567684,1347757,944493,857346,1321302,543021,1866576,462694,2479796v-16637,127191,-133287,216853,-260541,200152c74963,2663311,-14699,2546662,2001,2419408,50706,2047361,170911,1695889,359252,1374769,541116,1064698,778416,795966,1064674,576003,1350932,356102,1671734,195955,2018190,100134,2287319,25696,2563020,-7344,2841007,1362xe" fillcolor="#0070c0" strokecolor="white">
                      <v:stroke opacity="16448f"/>
                      <v:path arrowok="t" o:connecttype="custom" o:connectlocs="2841007,1362;3119598,23997;3394622,73880;3555899,120121;3555899,608023;3504814,587905;3059209,484690;1347757,944493;462694,2479796;202153,2679948;2001,2419408;359252,1374769;1064674,576003;2018190,100134;2841007,1362" o:connectangles="0,0,0,0,0,0,0,0,0,0,0,0,0,0,0"/>
                    </v:shape>
                    <v:shape id="Freeform: Shape 24" o:spid="_x0000_s1030" style="position:absolute;left:7137;top:32473;width:28632;height:17317;visibility:visible;mso-wrap-style:square;v-text-anchor:top" coordsize="2863225,173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" path="m240633,160v90469,3369,174634,59746,208829,149519c614118,582431,937460,925077,1359862,1114625v422402,189547,893381,203263,1326070,38544c2741760,1131925,2795858,1108089,2848141,1081850r15084,-8547l2863225,1082217r-11564,6552c2799144,1115125,2744804,1139068,2688726,1160408v-434657,165418,-907669,151638,-1332039,-38735c932380,931300,607641,587067,442223,152409,408124,62874,322653,7693,232102,7693r,63c205622,7756,178698,12455,152473,22425,36712,66494,-21581,196478,22488,312175v105093,276225,261303,523748,464185,735584c682571,1252293,913393,1415043,1172854,1531439v259461,116395,534480,180721,817499,191008c2017023,1723399,2044074,1723907,2070744,1723907v265430,,527114,-48387,777749,-143764l2863225,1573691r,8461l2851286,1587382v-251523,95695,-514159,144272,-780478,144272l2070681,1731718v-26734,,-53912,-508,-80645,-1461c1706000,1719907,1429966,1655391,1169616,1538551,909266,1421711,677554,1258389,481022,1053157,277441,840559,120659,592147,15186,314969,-30344,195272,29981,60779,149679,15186,179619,3804,210476,-963,240633,160xe" strokecolor="white">
                      <v:stroke opacity="16448f"/>
                      <v:path arrowok="t" o:connecttype="custom" o:connectlocs="240633,160;449462,149679;1359862,1114625;2685932,1153169;2848141,1081850;2863225,1073303;2863225,1082217;2851661,1088769;2688726,1160408;1356687,1121673;442223,152409;232102,7693;232102,7756;152473,22425;22488,312175;486673,1047759;1172854,1531439;1990353,1722447;2070744,1723907;2848493,1580143;2863225,1573691;2863225,1582152;2851286,1587382;2070808,1731654;2070681,1731718;1990036,1730257;1169616,1538551;481022,1053157;15186,314969;149679,15186;240633,160" o:connectangles="0,0,0,0,0,0,0,0,0,0,0,0,0,0,0,0,0,0,0,0,0,0,0,0,0,0,0,0,0,0,0"/>
                    </v:shape>
                    <v:shape id="Freeform: Shape 26" o:spid="_x0000_s1031" style="position:absolute;left:7136;top:32472;width:28633;height:17318;visibility:visible;mso-wrap-style:square;v-text-anchor:top" coordsize="2863299,173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" path="m240779,154v90481,3307,174515,59683,208758,149599c614192,582442,937534,925152,1359936,1114699v422402,189548,893382,203264,1326070,38544c2741834,1131999,2795932,1108163,2848215,1081924r15084,-8547l2863299,1582228r-11938,5229c2599519,1683278,2337328,1731729,2070882,1731729r-127,63c2043895,1731792,2017034,1731284,1990110,1730332v-284035,-10351,-560070,-74867,-820420,-191707c909340,1421785,677629,1258463,481096,1053231,277515,840633,120733,592221,15260,315043,-30396,195155,29865,60917,149753,15260,179741,3846,210618,-948,240779,154xe" fillcolor="#f2f2f2" strokecolor="white">
                      <v:stroke opacity="16448f"/>
                      <v:path arrowok="t" o:connecttype="custom" o:connectlocs="240779,154;449537,149753;1359936,1114699;2686006,1153243;2848215,1081924;2863299,1073377;2863299,1582228;2851361,1587457;2070882,1731729;2070755,1731792;1990110,1730332;1169690,1538625;481096,1053231;15260,315043;149753,15260;240779,154" o:connectangles="0,0,0,0,0,0,0,0,0,0,0,0,0,0,0,0"/>
                    </v:shape>
                    <v:shape id="Freeform: Shape 32" o:spid="_x0000_s1032" style="position:absolute;left:11569;top:11543;width:24200;height:32525;visibility:visible;mso-wrap-style:square;v-text-anchor:top" coordsize="2419985,325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" path="m1626235,v271502,,532834,66080,765641,190627l2419985,207496r,572969l2364703,730211c2163832,564368,1906464,464630,1626235,464630v-640525,,-1161606,521081,-1161606,1161605c464629,2266760,985710,2787841,1626235,2787841v280229,,537597,-99738,738468,-265581l2419985,2472006r,572969l2391876,3061843v-232807,124548,-494139,190627,-765641,190627c1191832,3252470,783463,3083306,476313,2776157,169164,2469007,,2060638,,1626235,,1191832,169164,783463,476313,476314,783463,169164,1191832,,1626235,xe" fillcolor="#737373" strokecolor="white">
                      <v:stroke opacity="16448f"/>
                      <v:path arrowok="t" o:connecttype="custom" o:connectlocs="1626235,0;2391876,190627;2419985,207496;2419985,780465;2364703,730211;1626235,464630;464629,1626235;1626235,2787841;2364703,2522260;2419985,2472006;2419985,3044975;2391876,3061843;1626235,3252470;476313,2776157;0,1626235;476313,476314;1626235,0" o:connectangles="0,0,0,0,0,0,0,0,0,0,0,0,0,0,0,0,0"/>
                    </v:shape>
                    <v:shape id="Freeform: Shape 34" o:spid="_x0000_s1033" style="position:absolute;left:8042;top:5821;width:27727;height:15285;visibility:visible;mso-wrap-style:square;v-text-anchor:middle" coordsize="2772706,152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" path="m1936010,417v70490,-1375,141213,653,212047,6098c2294805,17786,2438791,43535,2579039,83485r193667,65854l2772706,157430,2576951,90859c2437204,51044,2293725,25375,2147485,14135,1865101,-7582,1584558,25247,1313603,111607,1042648,197967,794872,333603,577130,514705,351641,702284,168508,930567,32808,1193203,5249,1246479,169,1307312,18393,1364462v18225,57150,57595,103823,110872,131318c239247,1552613,375009,1509306,431842,1399324,645265,986129,1006834,680821,1449938,539534v174244,-55563,352933,-83122,530733,-83122l1980925,456476v205740,,410230,36862,605379,109942l2772706,649180r,8444l2617606,586846c2246133,438846,1838414,423893,1452478,546963,1011343,687552,651361,991590,438890,1402880v-58800,113792,-199199,158559,-313055,99758c70717,1474127,29951,1425930,11091,1366812,-7769,1307693,-2435,1244765,26014,1189647,162158,926122,345927,697014,572240,508800,790744,327063,1039410,190919,1311253,104305,1515183,39297,1724543,4542,1936010,417xe" strokecolor="white" strokeweight="0">
                      <v:fill opacity="32896f"/>
                      <v:stroke opacity="16448f" joinstyle="miter"/>
                      <v:path arrowok="t" o:connecttype="custom" o:connectlocs="1936010,417;2148057,6515;2579039,83485;2772706,149339;2772706,157430;2576951,90859;2147485,14135;1313603,111607;577130,514705;32808,1193203;18393,1364462;129265,1495780;431842,1399324;1449938,539534;1980671,456412;1980925,456476;2586304,566418;2772706,649180;2772706,657624;2617606,586846;1452478,546963;438890,1402880;125835,1502638;11091,1366812;26014,1189647;572240,508800;1311253,104305;1936010,417" o:connectangles="0,0,0,0,0,0,0,0,0,0,0,0,0,0,0,0,0,0,0,0,0,0,0,0,0,0,0,0"/>
                    </v:shape>
                    <v:shape id="Freeform: Shape 46" o:spid="_x0000_s1034" style="position:absolute;left:8044;top:5820;width:27725;height:15287;visibility:visible;mso-wrap-style:square;v-text-anchor:middle" coordsize="2772497,152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" path="m1935964,417v70492,-1375,141223,653,212073,6098c2294786,17786,2438772,43535,2579020,83485r193477,65790l2772497,657629,2617526,586909c2246064,438909,1838387,423956,1452395,547027,1011260,687616,651279,991654,438808,1402943v-58865,113983,-199009,158687,-313055,99759c11707,1443774,-32934,1303693,25994,1189647,162138,926122,345907,697014,572221,508800,790725,327063,1039391,190919,1311234,104305,1515164,39297,1724488,4542,1935964,417xe" fillcolor="#107c10" strokecolor="white" strokeweight="0">
                      <v:stroke opacity="16448f" joinstyle="miter"/>
                      <v:path arrowok="t" o:connecttype="custom" o:connectlocs="1935964,417;2148037,6515;2579020,83485;2772497,149275;2772497,657629;2617526,586909;1452395,547027;438808,1402943;125753,1502702;25994,1189647;572221,508800;1311234,104305;1935964,417" o:connectangles="0,0,0,0,0,0,0,0,0,0,0,0,0"/>
                    </v:shape>
                    <v:shape id="Freeform: Shape 47" o:spid="_x0000_s1035" style="position:absolute;left:274;top:22179;width:4662;height:4662;visibility:visible;mso-wrap-style:square;v-text-anchor:top" coordsize="464693,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" path="m464693,232347v,128321,-104025,232346,-232347,232346c104025,464693,,360668,,232347,,104025,104025,,232346,,360668,,464693,104025,464693,232347xe" fillcolor="#0078d4" strokecolor="white">
                      <v:stroke opacity="16448f"/>
                      <v:shadow on="t" color="black" opacity=".5" origin="-.5,-.5" offset=".49892mm,.49892mm"/>
                      <v:path arrowok="t" o:connecttype="custom" o:connectlocs="466221,233111;233110,466221;0,233111;233110,0;466221,233111" o:connectangles="0,0,0,0,0"/>
                    </v:shape>
                    <v:shape id="Freeform: Shape 48" o:spid="_x0000_s1036" style="position:absolute;left:701;top:22606;width:3807;height:3807;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" path="m379476,189738v,104789,-84949,189738,-189738,189738c84949,379476,,294527,,189738,,84949,84949,,189738,,294527,,379476,84949,379476,189738xe" strokecolor="white">
                      <v:stroke opacity="16448f"/>
                      <v:shadow on="t" color="black" opacity=".5" origin="-.5,-.5" offset=".49892mm,.49892mm"/>
                      <v:path arrowok="t" o:connecttype="custom" o:connectlocs="380724,190362;190362,380724;0,190362;190362,0;380724,190362" o:connectangles="0,0,0,0,0"/>
                    </v:shape>
                    <v:shape id="Freeform: Shape 49" o:spid="_x0000_s1037" style="position:absolute;left:8044;top:16460;width:4647;height:4647;visibility:visible;mso-wrap-style:square;v-text-anchor:top" coordsize="464693,46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" path="m464693,232346v,128322,-104025,232347,-232347,232347c104025,464693,,360668,,232346,,104025,104025,,232346,,360668,,464693,104025,464693,232346xe" fillcolor="#107c10" strokecolor="white">
                      <v:stroke opacity="16448f"/>
                      <v:shadow on="t" type="perspective" color="black" opacity="26214f" offset="0,0" matrix="66847f,,,66847f"/>
                      <v:path arrowok="t" o:connecttype="custom" o:connectlocs="464693,232346;232346,464693;0,232346;232346,0;464693,232346" o:connectangles="0,0,0,0,0"/>
                    </v:shape>
                    <v:shape id="Freeform: Shape 50" o:spid="_x0000_s1038" style="position:absolute;left:8470;top:16886;width:3795;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" path="m379476,189738v,104789,-84949,189738,-189738,189738c84948,379476,,294527,,189738,,84949,84948,,189738,,294527,,379476,84949,379476,189738xe" strokecolor="white">
                      <v:stroke opacity="16448f"/>
                      <v:shadow on="t" type="perspective" color="black" opacity="26214f" offset="0,0" matrix="66847f,,,66847f"/>
                      <v:path arrowok="t" o:connecttype="custom" o:connectlocs="379476,189738;189738,379476;0,189738;189738,0;379476,189738" o:connectangles="0,0,0,0,0"/>
                    </v:shape>
                    <v:shape id="Freeform: Shape 51" o:spid="_x0000_s1039" style="position:absolute;left:7563;top:33032;width:3795;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" path="m379476,189738v,104789,-84949,189738,-189738,189738c84949,379476,,294527,,189738,,84949,84949,,189738,,294527,,379476,84949,379476,189738xe" fillcolor="#ffb900" strokecolor="white">
                      <v:stroke opacity="16448f"/>
                      <v:shadow on="t" color="black" opacity=".5" origin="-.5,-.5" offset=".49892mm,.49892mm"/>
                      <v:path arrowok="t" o:connecttype="custom" o:connectlocs="379476,189738;189738,379476;0,189738;189738,0;379476,189738" o:connectangles="0,0,0,0,0"/>
                    </v:shape>
                    <v:shape id="Freeform: Shape 52" o:spid="_x0000_s1040" style="position:absolute;left:7563;top:33032;width:3795;height:3795;visibility:visible;mso-wrap-style:square;v-text-anchor:top" coordsize="379476,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" path="m189738,7747v100330,,181991,81661,181991,181991c371729,290068,290068,371729,189738,371729,89408,371729,7747,290068,7747,189738,7747,89408,89408,7747,189738,7747t,-7747c84963,,,84963,,189738,,294513,84963,379476,189738,379476v104775,,189738,-84963,189738,-189738c379476,84963,294513,,189738,r,xe" fillcolor="#ffb900" strokecolor="white">
                      <v:stroke opacity="16448f"/>
                      <v:shadow on="t" color="black" opacity=".5" origin="-.5,-.5" offset=".49892mm,.49892mm"/>
                      <v:path arrowok="t" o:connecttype="custom" o:connectlocs="189738,7747;371729,189738;189738,371729;7747,189738;189738,7747;189738,0;0,189738;189738,379476;379476,189738;189738,0;189738,0" o:connectangles="0,0,0,0,0,0,0,0,0,0,0"/>
                    </v:shape>
                    <v:shape id="Freeform: Shape 53" o:spid="_x0000_s1041" style="position:absolute;left:11570;top:11543;width:24199;height:19149;visibility:visible;mso-wrap-style:square;v-text-anchor:top" coordsize="2419947,191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" path="m1560538,1367v271224,-10993,535032,44490,772695,159536l2419947,208283r,571127l2413374,772742c2194712,571074,1899278,452630,1579270,465552,1269263,478062,982687,610586,772312,838679,561937,1066770,453034,1363125,465543,1673132v5207,128207,-94551,236347,-222757,241490c239611,1914750,236436,1914813,233261,1914813r63,64c109309,1914877,6439,1816959,1359,1691928,-16167,1257906,136360,842997,430809,523719,725322,204441,1126515,18894,1560538,1367xe" fillcolor="#0070c0" strokecolor="white">
                      <v:stroke opacity="16448f"/>
                      <v:path arrowok="t" o:connecttype="custom" o:connectlocs="1560538,1367;2333233,160903;2419947,208283;2419947,779410;2413374,772742;1579270,465552;772312,838679;465543,1673132;242786,1914622;233261,1914813;233324,1914877;1359,1691928;430809,523719;1560538,1367" o:connectangles="0,0,0,0,0,0,0,0,0,0,0,0,0,0"/>
                    </v:shape>
                    <v:shape id="Freeform: Shape 54" o:spid="_x0000_s1042" style="position:absolute;left:14882;top:11542;width:20887;height:9566;visibility:visible;mso-wrap-style:square;v-text-anchor:top" coordsize="2088689,95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" path="m1324175,215v267936,4329,527346,74137,759284,203315l2088689,206789r,573366l2046715,740853c1810177,540066,1509632,443355,1200387,468628,891141,493902,610217,638046,409431,874584,326372,972374,179751,984375,81961,901317,-15829,818259,-27830,671638,55228,573848,336342,242695,729597,40892,1162541,5523,1216659,1102,1270587,-651,1324175,215xe" strokecolor="white">
                      <v:stroke opacity="16448f"/>
                      <v:path arrowok="t" o:connecttype="custom" o:connectlocs="1324175,215;2083459,203530;2088689,206789;2088689,780155;2046715,740853;1200387,468628;409431,874584;81961,901317;55228,573848;1162541,5523;1324175,215" o:connectangles="0,0,0,0,0,0,0,0,0,0,0"/>
                    </v:shape>
                    <v:shape id="Freeform: Shape 55" o:spid="_x0000_s1043" style="position:absolute;left:15309;top:16886;width:3794;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" path="m379476,189738v,104789,-84949,189738,-189738,189738c84949,379476,,294527,,189738,,84949,84949,,189738,,294527,,379476,84949,379476,189738xe" fillcolor="#ffb900" strokecolor="white">
                      <v:stroke opacity="16448f"/>
                      <v:shadow on="t" color="black" opacity=".5" origin="-.5,-.5" offset=".49892mm,.49892mm"/>
                      <v:path arrowok="t" o:connecttype="custom" o:connectlocs="379476,189738;189738,379476;0,189738;189738,0;379476,189738" o:connectangles="0,0,0,0,0"/>
                    </v:shape>
                    <v:shape id="Freeform: Shape 56" o:spid="_x0000_s1044" style="position:absolute;left:11626;top:26168;width:4539;height:4539;visibility:visible;mso-wrap-style:square;v-text-anchor:top" coordsize="464693,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" path="m464693,232346v,128322,-104025,232347,-232347,232347c104025,464693,,360668,,232346,,104025,104025,,232346,,360668,,464693,104025,464693,232346xe" fillcolor="#0078d4" strokecolor="white">
                      <v:stroke opacity="16448f"/>
                      <v:shadow on="t" type="perspective" color="black" opacity="26214f" offset="0,0" matrix="66847f,,,66847f"/>
                      <v:path arrowok="t" o:connecttype="custom" o:connectlocs="453901,226950;226950,453901;0,226950;226950,0;453901,226950" o:connectangles="0,0,0,0,0"/>
                    </v:shape>
                    <v:shape id="Freeform: Shape 57" o:spid="_x0000_s1045" style="position:absolute;left:12042;top:26584;width:3706;height:3707;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" path="m379476,189738v,104789,-84949,189738,-189738,189738c84949,379476,,294527,,189738,,84949,84949,,189738,,294527,,379476,84949,379476,189738xe" fillcolor="#0070c0" strokecolor="white">
                      <v:stroke opacity="16448f"/>
                      <v:shadow on="t" color="black" opacity=".5" origin="-.5,-.5" offset=".49892mm,.49892mm"/>
                      <v:path arrowok="t" o:connecttype="custom" o:connectlocs="370663,185331;185331,370663;0,185331;185331,0;370663,185331" o:connectangles="0,0,0,0,0"/>
                    </v:shape>
                    <w10:wrap anchorx="page"/>
                  </v:group>
                </w:pict>
              </mc:Fallback>
            </mc:AlternateContent>
          </w:r>
        </w:p>
        <w:p w14:paraId="72815E35" w14:textId="4CE2703C"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 xml:space="preserve">Version </w:t>
          </w:r>
          <w:r w:rsidR="002F511E">
            <w:rPr>
              <w:rFonts w:eastAsia="Times New Roman"/>
              <w:color w:val="FFFFFF" w:themeColor="background1"/>
              <w:sz w:val="32"/>
              <w:szCs w:val="44"/>
            </w:rPr>
            <w:t>1</w:t>
          </w:r>
          <w:r w:rsidRPr="009C1E56">
            <w:rPr>
              <w:rFonts w:eastAsia="Times New Roman"/>
              <w:color w:val="FFFFFF" w:themeColor="background1"/>
              <w:sz w:val="32"/>
              <w:szCs w:val="44"/>
            </w:rPr>
            <w:t>.</w:t>
          </w:r>
          <w:r w:rsidR="002F511E">
            <w:rPr>
              <w:rFonts w:eastAsia="Times New Roman"/>
              <w:color w:val="FFFFFF" w:themeColor="background1"/>
              <w:sz w:val="32"/>
              <w:szCs w:val="44"/>
            </w:rPr>
            <w:t>0</w:t>
          </w:r>
          <w:r w:rsidR="0057582A">
            <w:rPr>
              <w:rFonts w:eastAsia="Times New Roman"/>
              <w:color w:val="FFFFFF" w:themeColor="background1"/>
              <w:sz w:val="32"/>
              <w:szCs w:val="44"/>
            </w:rPr>
            <w:t>a</w:t>
          </w:r>
          <w:r w:rsidRPr="009C1E56">
            <w:rPr>
              <w:rFonts w:eastAsia="Times New Roman"/>
              <w:color w:val="FFFFFF" w:themeColor="background1"/>
              <w:sz w:val="32"/>
              <w:szCs w:val="44"/>
            </w:rPr>
            <w:t xml:space="preserve"> </w:t>
          </w:r>
          <w:r w:rsidR="0057582A">
            <w:rPr>
              <w:rFonts w:eastAsia="Times New Roman"/>
              <w:color w:val="FFFFFF" w:themeColor="background1"/>
              <w:sz w:val="32"/>
              <w:szCs w:val="44"/>
            </w:rPr>
            <w:t>–</w:t>
          </w:r>
          <w:r w:rsidRPr="009C1E56">
            <w:rPr>
              <w:rFonts w:eastAsia="Times New Roman"/>
              <w:color w:val="FFFFFF" w:themeColor="background1"/>
              <w:sz w:val="32"/>
              <w:szCs w:val="44"/>
            </w:rPr>
            <w:t xml:space="preserve"> </w:t>
          </w:r>
          <w:r w:rsidR="0057582A">
            <w:rPr>
              <w:rFonts w:eastAsia="Times New Roman"/>
              <w:color w:val="FFFFFF" w:themeColor="background1"/>
              <w:sz w:val="32"/>
              <w:szCs w:val="44"/>
            </w:rPr>
            <w:t>Mars 2025</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9C4F35"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5AE1599D" w14:textId="3F4CAEC2" w:rsidR="00C3616A"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93357773" w:history="1">
            <w:r w:rsidR="00C3616A" w:rsidRPr="002949A5">
              <w:rPr>
                <w:rStyle w:val="Lienhypertexte"/>
              </w:rPr>
              <w:t>1</w:t>
            </w:r>
            <w:r w:rsidR="00C3616A">
              <w:rPr>
                <w:rFonts w:asciiTheme="minorHAnsi" w:eastAsiaTheme="minorEastAsia" w:hAnsiTheme="minorHAnsi" w:cstheme="minorBidi"/>
                <w:bCs w:val="0"/>
                <w:kern w:val="2"/>
                <w:sz w:val="24"/>
                <w:szCs w:val="24"/>
                <w:lang w:eastAsia="fr-FR"/>
                <w14:ligatures w14:val="standardContextual"/>
              </w:rPr>
              <w:tab/>
            </w:r>
            <w:r w:rsidR="00C3616A" w:rsidRPr="002949A5">
              <w:rPr>
                <w:rStyle w:val="Lienhypertexte"/>
              </w:rPr>
              <w:t>Introduction</w:t>
            </w:r>
            <w:r w:rsidR="00C3616A">
              <w:rPr>
                <w:webHidden/>
              </w:rPr>
              <w:tab/>
            </w:r>
            <w:r w:rsidR="00C3616A">
              <w:rPr>
                <w:webHidden/>
              </w:rPr>
              <w:fldChar w:fldCharType="begin"/>
            </w:r>
            <w:r w:rsidR="00C3616A">
              <w:rPr>
                <w:webHidden/>
              </w:rPr>
              <w:instrText xml:space="preserve"> PAGEREF _Toc193357773 \h </w:instrText>
            </w:r>
            <w:r w:rsidR="00C3616A">
              <w:rPr>
                <w:webHidden/>
              </w:rPr>
            </w:r>
            <w:r w:rsidR="00C3616A">
              <w:rPr>
                <w:webHidden/>
              </w:rPr>
              <w:fldChar w:fldCharType="separate"/>
            </w:r>
            <w:r w:rsidR="00C3616A">
              <w:rPr>
                <w:webHidden/>
              </w:rPr>
              <w:t>5</w:t>
            </w:r>
            <w:r w:rsidR="00C3616A">
              <w:rPr>
                <w:webHidden/>
              </w:rPr>
              <w:fldChar w:fldCharType="end"/>
            </w:r>
          </w:hyperlink>
        </w:p>
        <w:p w14:paraId="1237B8CD" w14:textId="6B7D011F" w:rsidR="00C3616A" w:rsidRDefault="00C3616A">
          <w:pPr>
            <w:pStyle w:val="TM2"/>
            <w:rPr>
              <w:rFonts w:asciiTheme="minorHAnsi" w:eastAsiaTheme="minorEastAsia" w:hAnsiTheme="minorHAnsi" w:cstheme="minorBidi"/>
              <w:bCs w:val="0"/>
              <w:kern w:val="2"/>
              <w:sz w:val="24"/>
              <w:szCs w:val="24"/>
              <w:lang w:eastAsia="fr-FR"/>
              <w14:ligatures w14:val="standardContextual"/>
            </w:rPr>
          </w:pPr>
          <w:hyperlink w:anchor="_Toc193357774" w:history="1">
            <w:r w:rsidRPr="002949A5">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2949A5">
              <w:rPr>
                <w:rStyle w:val="Lienhypertexte"/>
              </w:rPr>
              <w:t>Objectifs du guide</w:t>
            </w:r>
            <w:r>
              <w:rPr>
                <w:webHidden/>
              </w:rPr>
              <w:tab/>
            </w:r>
            <w:r>
              <w:rPr>
                <w:webHidden/>
              </w:rPr>
              <w:fldChar w:fldCharType="begin"/>
            </w:r>
            <w:r>
              <w:rPr>
                <w:webHidden/>
              </w:rPr>
              <w:instrText xml:space="preserve"> PAGEREF _Toc193357774 \h </w:instrText>
            </w:r>
            <w:r>
              <w:rPr>
                <w:webHidden/>
              </w:rPr>
            </w:r>
            <w:r>
              <w:rPr>
                <w:webHidden/>
              </w:rPr>
              <w:fldChar w:fldCharType="separate"/>
            </w:r>
            <w:r>
              <w:rPr>
                <w:webHidden/>
              </w:rPr>
              <w:t>6</w:t>
            </w:r>
            <w:r>
              <w:rPr>
                <w:webHidden/>
              </w:rPr>
              <w:fldChar w:fldCharType="end"/>
            </w:r>
          </w:hyperlink>
        </w:p>
        <w:p w14:paraId="7EB93F00" w14:textId="0B99AD29" w:rsidR="00C3616A" w:rsidRDefault="00C3616A">
          <w:pPr>
            <w:pStyle w:val="TM2"/>
            <w:rPr>
              <w:rFonts w:asciiTheme="minorHAnsi" w:eastAsiaTheme="minorEastAsia" w:hAnsiTheme="minorHAnsi" w:cstheme="minorBidi"/>
              <w:bCs w:val="0"/>
              <w:kern w:val="2"/>
              <w:sz w:val="24"/>
              <w:szCs w:val="24"/>
              <w:lang w:eastAsia="fr-FR"/>
              <w14:ligatures w14:val="standardContextual"/>
            </w:rPr>
          </w:pPr>
          <w:hyperlink w:anchor="_Toc193357775" w:history="1">
            <w:r w:rsidRPr="002949A5">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2949A5">
              <w:rPr>
                <w:rStyle w:val="Lienhypertexte"/>
              </w:rPr>
              <w:t>Non-objectifs du guide</w:t>
            </w:r>
            <w:r>
              <w:rPr>
                <w:webHidden/>
              </w:rPr>
              <w:tab/>
            </w:r>
            <w:r>
              <w:rPr>
                <w:webHidden/>
              </w:rPr>
              <w:fldChar w:fldCharType="begin"/>
            </w:r>
            <w:r>
              <w:rPr>
                <w:webHidden/>
              </w:rPr>
              <w:instrText xml:space="preserve"> PAGEREF _Toc193357775 \h </w:instrText>
            </w:r>
            <w:r>
              <w:rPr>
                <w:webHidden/>
              </w:rPr>
            </w:r>
            <w:r>
              <w:rPr>
                <w:webHidden/>
              </w:rPr>
              <w:fldChar w:fldCharType="separate"/>
            </w:r>
            <w:r>
              <w:rPr>
                <w:webHidden/>
              </w:rPr>
              <w:t>6</w:t>
            </w:r>
            <w:r>
              <w:rPr>
                <w:webHidden/>
              </w:rPr>
              <w:fldChar w:fldCharType="end"/>
            </w:r>
          </w:hyperlink>
        </w:p>
        <w:p w14:paraId="23B2DB7D" w14:textId="4684E0C9" w:rsidR="00C3616A" w:rsidRDefault="00C3616A">
          <w:pPr>
            <w:pStyle w:val="TM1"/>
            <w:rPr>
              <w:rFonts w:asciiTheme="minorHAnsi" w:eastAsiaTheme="minorEastAsia" w:hAnsiTheme="minorHAnsi" w:cstheme="minorBidi"/>
              <w:bCs w:val="0"/>
              <w:kern w:val="2"/>
              <w:sz w:val="24"/>
              <w:szCs w:val="24"/>
              <w:lang w:eastAsia="fr-FR"/>
              <w14:ligatures w14:val="standardContextual"/>
            </w:rPr>
          </w:pPr>
          <w:hyperlink w:anchor="_Toc193357776" w:history="1">
            <w:r w:rsidRPr="002949A5">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2949A5">
              <w:rPr>
                <w:rStyle w:val="Lienhypertexte"/>
              </w:rPr>
              <w:t>Configuration des clés de sécurité FIDO2 au niveau des appareils</w:t>
            </w:r>
            <w:r>
              <w:rPr>
                <w:webHidden/>
              </w:rPr>
              <w:tab/>
            </w:r>
            <w:r>
              <w:rPr>
                <w:webHidden/>
              </w:rPr>
              <w:fldChar w:fldCharType="begin"/>
            </w:r>
            <w:r>
              <w:rPr>
                <w:webHidden/>
              </w:rPr>
              <w:instrText xml:space="preserve"> PAGEREF _Toc193357776 \h </w:instrText>
            </w:r>
            <w:r>
              <w:rPr>
                <w:webHidden/>
              </w:rPr>
            </w:r>
            <w:r>
              <w:rPr>
                <w:webHidden/>
              </w:rPr>
              <w:fldChar w:fldCharType="separate"/>
            </w:r>
            <w:r>
              <w:rPr>
                <w:webHidden/>
              </w:rPr>
              <w:t>8</w:t>
            </w:r>
            <w:r>
              <w:rPr>
                <w:webHidden/>
              </w:rPr>
              <w:fldChar w:fldCharType="end"/>
            </w:r>
          </w:hyperlink>
        </w:p>
        <w:p w14:paraId="1F9B00E3" w14:textId="554FB333" w:rsidR="00C3616A" w:rsidRDefault="00C3616A">
          <w:pPr>
            <w:pStyle w:val="TM1"/>
            <w:rPr>
              <w:rFonts w:asciiTheme="minorHAnsi" w:eastAsiaTheme="minorEastAsia" w:hAnsiTheme="minorHAnsi" w:cstheme="minorBidi"/>
              <w:bCs w:val="0"/>
              <w:kern w:val="2"/>
              <w:sz w:val="24"/>
              <w:szCs w:val="24"/>
              <w:lang w:eastAsia="fr-FR"/>
              <w14:ligatures w14:val="standardContextual"/>
            </w:rPr>
          </w:pPr>
          <w:hyperlink w:anchor="_Toc193357777" w:history="1">
            <w:r w:rsidRPr="002949A5">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2949A5">
              <w:rPr>
                <w:rStyle w:val="Lienhypertexte"/>
              </w:rPr>
              <w:t>Configuration de l’authentification avec une clé de sécurité FIDO2 dans Microsoft Entra ID</w:t>
            </w:r>
            <w:r>
              <w:rPr>
                <w:webHidden/>
              </w:rPr>
              <w:tab/>
            </w:r>
            <w:r>
              <w:rPr>
                <w:webHidden/>
              </w:rPr>
              <w:fldChar w:fldCharType="begin"/>
            </w:r>
            <w:r>
              <w:rPr>
                <w:webHidden/>
              </w:rPr>
              <w:instrText xml:space="preserve"> PAGEREF _Toc193357777 \h </w:instrText>
            </w:r>
            <w:r>
              <w:rPr>
                <w:webHidden/>
              </w:rPr>
            </w:r>
            <w:r>
              <w:rPr>
                <w:webHidden/>
              </w:rPr>
              <w:fldChar w:fldCharType="separate"/>
            </w:r>
            <w:r>
              <w:rPr>
                <w:webHidden/>
              </w:rPr>
              <w:t>11</w:t>
            </w:r>
            <w:r>
              <w:rPr>
                <w:webHidden/>
              </w:rPr>
              <w:fldChar w:fldCharType="end"/>
            </w:r>
          </w:hyperlink>
        </w:p>
        <w:p w14:paraId="187DB9F7" w14:textId="575B3A15" w:rsidR="00C3616A" w:rsidRDefault="00C3616A">
          <w:pPr>
            <w:pStyle w:val="TM2"/>
            <w:rPr>
              <w:rFonts w:asciiTheme="minorHAnsi" w:eastAsiaTheme="minorEastAsia" w:hAnsiTheme="minorHAnsi" w:cstheme="minorBidi"/>
              <w:bCs w:val="0"/>
              <w:kern w:val="2"/>
              <w:sz w:val="24"/>
              <w:szCs w:val="24"/>
              <w:lang w:eastAsia="fr-FR"/>
              <w14:ligatures w14:val="standardContextual"/>
            </w:rPr>
          </w:pPr>
          <w:hyperlink w:anchor="_Toc193357778" w:history="1">
            <w:r w:rsidRPr="002949A5">
              <w:rPr>
                <w:rStyle w:val="Lienhypertexte"/>
              </w:rPr>
              <w:t>3.1</w:t>
            </w:r>
            <w:r>
              <w:rPr>
                <w:rFonts w:asciiTheme="minorHAnsi" w:eastAsiaTheme="minorEastAsia" w:hAnsiTheme="minorHAnsi" w:cstheme="minorBidi"/>
                <w:bCs w:val="0"/>
                <w:kern w:val="2"/>
                <w:sz w:val="24"/>
                <w:szCs w:val="24"/>
                <w:lang w:eastAsia="fr-FR"/>
                <w14:ligatures w14:val="standardContextual"/>
              </w:rPr>
              <w:tab/>
            </w:r>
            <w:r w:rsidRPr="002949A5">
              <w:rPr>
                <w:rStyle w:val="Lienhypertexte"/>
              </w:rPr>
              <w:t>Autorisation de la configuration en libre-service ​</w:t>
            </w:r>
            <w:r>
              <w:rPr>
                <w:webHidden/>
              </w:rPr>
              <w:tab/>
            </w:r>
            <w:r>
              <w:rPr>
                <w:webHidden/>
              </w:rPr>
              <w:fldChar w:fldCharType="begin"/>
            </w:r>
            <w:r>
              <w:rPr>
                <w:webHidden/>
              </w:rPr>
              <w:instrText xml:space="preserve"> PAGEREF _Toc193357778 \h </w:instrText>
            </w:r>
            <w:r>
              <w:rPr>
                <w:webHidden/>
              </w:rPr>
            </w:r>
            <w:r>
              <w:rPr>
                <w:webHidden/>
              </w:rPr>
              <w:fldChar w:fldCharType="separate"/>
            </w:r>
            <w:r>
              <w:rPr>
                <w:webHidden/>
              </w:rPr>
              <w:t>11</w:t>
            </w:r>
            <w:r>
              <w:rPr>
                <w:webHidden/>
              </w:rPr>
              <w:fldChar w:fldCharType="end"/>
            </w:r>
          </w:hyperlink>
        </w:p>
        <w:p w14:paraId="2A5406BC" w14:textId="135CB7F7" w:rsidR="00C3616A" w:rsidRDefault="00C3616A">
          <w:pPr>
            <w:pStyle w:val="TM2"/>
            <w:rPr>
              <w:rFonts w:asciiTheme="minorHAnsi" w:eastAsiaTheme="minorEastAsia" w:hAnsiTheme="minorHAnsi" w:cstheme="minorBidi"/>
              <w:bCs w:val="0"/>
              <w:kern w:val="2"/>
              <w:sz w:val="24"/>
              <w:szCs w:val="24"/>
              <w:lang w:eastAsia="fr-FR"/>
              <w14:ligatures w14:val="standardContextual"/>
            </w:rPr>
          </w:pPr>
          <w:hyperlink w:anchor="_Toc193357779" w:history="1">
            <w:r w:rsidRPr="002949A5">
              <w:rPr>
                <w:rStyle w:val="Lienhypertexte"/>
              </w:rPr>
              <w:t>3.2</w:t>
            </w:r>
            <w:r>
              <w:rPr>
                <w:rFonts w:asciiTheme="minorHAnsi" w:eastAsiaTheme="minorEastAsia" w:hAnsiTheme="minorHAnsi" w:cstheme="minorBidi"/>
                <w:bCs w:val="0"/>
                <w:kern w:val="2"/>
                <w:sz w:val="24"/>
                <w:szCs w:val="24"/>
                <w:lang w:eastAsia="fr-FR"/>
                <w14:ligatures w14:val="standardContextual"/>
              </w:rPr>
              <w:tab/>
            </w:r>
            <w:r w:rsidRPr="002949A5">
              <w:rPr>
                <w:rStyle w:val="Lienhypertexte"/>
              </w:rPr>
              <w:t>Ajout de l’authentification par clé de sécurité FIDO2 en libre-service​</w:t>
            </w:r>
            <w:r>
              <w:rPr>
                <w:webHidden/>
              </w:rPr>
              <w:tab/>
            </w:r>
            <w:r>
              <w:rPr>
                <w:webHidden/>
              </w:rPr>
              <w:fldChar w:fldCharType="begin"/>
            </w:r>
            <w:r>
              <w:rPr>
                <w:webHidden/>
              </w:rPr>
              <w:instrText xml:space="preserve"> PAGEREF _Toc193357779 \h </w:instrText>
            </w:r>
            <w:r>
              <w:rPr>
                <w:webHidden/>
              </w:rPr>
            </w:r>
            <w:r>
              <w:rPr>
                <w:webHidden/>
              </w:rPr>
              <w:fldChar w:fldCharType="separate"/>
            </w:r>
            <w:r>
              <w:rPr>
                <w:webHidden/>
              </w:rPr>
              <w:t>11</w:t>
            </w:r>
            <w:r>
              <w:rPr>
                <w:webHidden/>
              </w:rPr>
              <w:fldChar w:fldCharType="end"/>
            </w:r>
          </w:hyperlink>
        </w:p>
        <w:p w14:paraId="74931124" w14:textId="26D8B7BD" w:rsidR="00C3616A" w:rsidRDefault="00C3616A">
          <w:pPr>
            <w:pStyle w:val="TM2"/>
            <w:rPr>
              <w:rFonts w:asciiTheme="minorHAnsi" w:eastAsiaTheme="minorEastAsia" w:hAnsiTheme="minorHAnsi" w:cstheme="minorBidi"/>
              <w:bCs w:val="0"/>
              <w:kern w:val="2"/>
              <w:sz w:val="24"/>
              <w:szCs w:val="24"/>
              <w:lang w:eastAsia="fr-FR"/>
              <w14:ligatures w14:val="standardContextual"/>
            </w:rPr>
          </w:pPr>
          <w:hyperlink w:anchor="_Toc193357780" w:history="1">
            <w:r w:rsidRPr="002949A5">
              <w:rPr>
                <w:rStyle w:val="Lienhypertexte"/>
              </w:rPr>
              <w:t>3.3</w:t>
            </w:r>
            <w:r>
              <w:rPr>
                <w:rFonts w:asciiTheme="minorHAnsi" w:eastAsiaTheme="minorEastAsia" w:hAnsiTheme="minorHAnsi" w:cstheme="minorBidi"/>
                <w:bCs w:val="0"/>
                <w:kern w:val="2"/>
                <w:sz w:val="24"/>
                <w:szCs w:val="24"/>
                <w:lang w:eastAsia="fr-FR"/>
                <w14:ligatures w14:val="standardContextual"/>
              </w:rPr>
              <w:tab/>
            </w:r>
            <w:r w:rsidRPr="002949A5">
              <w:rPr>
                <w:rStyle w:val="Lienhypertexte"/>
              </w:rPr>
              <w:t>Ajout d’un nouvel objet Kerberos Server dans le domaine Active Directory</w:t>
            </w:r>
            <w:r>
              <w:rPr>
                <w:webHidden/>
              </w:rPr>
              <w:tab/>
            </w:r>
            <w:r>
              <w:rPr>
                <w:webHidden/>
              </w:rPr>
              <w:fldChar w:fldCharType="begin"/>
            </w:r>
            <w:r>
              <w:rPr>
                <w:webHidden/>
              </w:rPr>
              <w:instrText xml:space="preserve"> PAGEREF _Toc193357780 \h </w:instrText>
            </w:r>
            <w:r>
              <w:rPr>
                <w:webHidden/>
              </w:rPr>
            </w:r>
            <w:r>
              <w:rPr>
                <w:webHidden/>
              </w:rPr>
              <w:fldChar w:fldCharType="separate"/>
            </w:r>
            <w:r>
              <w:rPr>
                <w:webHidden/>
              </w:rPr>
              <w:t>12</w:t>
            </w:r>
            <w:r>
              <w:rPr>
                <w:webHidden/>
              </w:rPr>
              <w:fldChar w:fldCharType="end"/>
            </w:r>
          </w:hyperlink>
        </w:p>
        <w:p w14:paraId="490590C8" w14:textId="5A158A93" w:rsidR="00C3616A" w:rsidRDefault="00C3616A">
          <w:pPr>
            <w:pStyle w:val="TM1"/>
            <w:rPr>
              <w:rFonts w:asciiTheme="minorHAnsi" w:eastAsiaTheme="minorEastAsia" w:hAnsiTheme="minorHAnsi" w:cstheme="minorBidi"/>
              <w:bCs w:val="0"/>
              <w:kern w:val="2"/>
              <w:sz w:val="24"/>
              <w:szCs w:val="24"/>
              <w:lang w:eastAsia="fr-FR"/>
              <w14:ligatures w14:val="standardContextual"/>
            </w:rPr>
          </w:pPr>
          <w:hyperlink w:anchor="_Toc193357781" w:history="1">
            <w:r w:rsidRPr="002949A5">
              <w:rPr>
                <w:rStyle w:val="Lienhypertexte"/>
              </w:rPr>
              <w:t>4</w:t>
            </w:r>
            <w:r>
              <w:rPr>
                <w:rFonts w:asciiTheme="minorHAnsi" w:eastAsiaTheme="minorEastAsia" w:hAnsiTheme="minorHAnsi" w:cstheme="minorBidi"/>
                <w:bCs w:val="0"/>
                <w:kern w:val="2"/>
                <w:sz w:val="24"/>
                <w:szCs w:val="24"/>
                <w:lang w:eastAsia="fr-FR"/>
                <w14:ligatures w14:val="standardContextual"/>
              </w:rPr>
              <w:tab/>
            </w:r>
            <w:r w:rsidRPr="002949A5">
              <w:rPr>
                <w:rStyle w:val="Lienhypertexte"/>
              </w:rPr>
              <w:t>Provisionnement administratif des clés de sécurité FIDO2</w:t>
            </w:r>
            <w:r>
              <w:rPr>
                <w:webHidden/>
              </w:rPr>
              <w:tab/>
            </w:r>
            <w:r>
              <w:rPr>
                <w:webHidden/>
              </w:rPr>
              <w:fldChar w:fldCharType="begin"/>
            </w:r>
            <w:r>
              <w:rPr>
                <w:webHidden/>
              </w:rPr>
              <w:instrText xml:space="preserve"> PAGEREF _Toc193357781 \h </w:instrText>
            </w:r>
            <w:r>
              <w:rPr>
                <w:webHidden/>
              </w:rPr>
            </w:r>
            <w:r>
              <w:rPr>
                <w:webHidden/>
              </w:rPr>
              <w:fldChar w:fldCharType="separate"/>
            </w:r>
            <w:r>
              <w:rPr>
                <w:webHidden/>
              </w:rPr>
              <w:t>14</w:t>
            </w:r>
            <w:r>
              <w:rPr>
                <w:webHidden/>
              </w:rPr>
              <w:fldChar w:fldCharType="end"/>
            </w:r>
          </w:hyperlink>
        </w:p>
        <w:p w14:paraId="56751045" w14:textId="7590287D"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DE72BE">
      <w:pPr>
        <w:pStyle w:val="Titre1"/>
      </w:pPr>
      <w:bookmarkStart w:id="1" w:name="_Toc152172699"/>
      <w:bookmarkStart w:id="2" w:name="_Toc193357773"/>
      <w:r w:rsidRPr="00F95A5F">
        <w:lastRenderedPageBreak/>
        <w:t>Introduction</w:t>
      </w:r>
      <w:bookmarkEnd w:id="1"/>
      <w:bookmarkEnd w:id="2"/>
    </w:p>
    <w:p w14:paraId="72C371E2" w14:textId="77777777" w:rsidR="00086B0D" w:rsidRPr="00DC13CA" w:rsidRDefault="00086B0D" w:rsidP="00ED3EF3">
      <w:pPr>
        <w:spacing w:before="120"/>
        <w:jc w:val="left"/>
        <w:rPr>
          <w:rFonts w:eastAsia="Arial" w:cs="Arial"/>
        </w:rPr>
      </w:pPr>
      <w:bookmarkStart w:id="3" w:name="_Hlk155878780"/>
      <w:bookmarkStart w:id="4" w:name="_Toc152172700"/>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4EF4D0EE" w14:textId="77777777" w:rsidR="00086B0D" w:rsidRPr="00DC13CA" w:rsidRDefault="00086B0D" w:rsidP="00ED3EF3">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21000E9C" w14:textId="77777777" w:rsidR="00086B0D" w:rsidRDefault="00086B0D" w:rsidP="00ED3EF3">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1A3D297A" w14:textId="77777777" w:rsidR="00086B0D" w:rsidRDefault="00086B0D" w:rsidP="00ED3EF3">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p>
    <w:p w14:paraId="376CE6A4" w14:textId="77777777" w:rsidR="00086B0D" w:rsidRDefault="00086B0D" w:rsidP="00086B0D">
      <w:pPr>
        <w:spacing w:before="240" w:after="240"/>
        <w:jc w:val="center"/>
        <w:rPr>
          <w:rFonts w:cs="Arial"/>
        </w:rPr>
      </w:pPr>
      <w:r>
        <w:rPr>
          <w:rFonts w:cs="Arial"/>
          <w:noProof/>
        </w:rPr>
        <w:drawing>
          <wp:inline distT="0" distB="0" distL="0" distR="0" wp14:anchorId="6E6A48F3" wp14:editId="7E7D8570">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09EFEC85" w14:textId="02DFC7AA" w:rsidR="00086B0D" w:rsidRPr="00A82155" w:rsidRDefault="002F511E" w:rsidP="00A82155">
      <w:pPr>
        <w:jc w:val="left"/>
        <w:rPr>
          <w:rFonts w:cs="Arial"/>
        </w:rPr>
      </w:pPr>
      <w:r>
        <w:rPr>
          <w:rFonts w:cs="Arial"/>
        </w:rPr>
        <w:t>La</w:t>
      </w:r>
      <w:r w:rsidRPr="00D70E48">
        <w:rPr>
          <w:rFonts w:ascii="Arial" w:hAnsi="Arial" w:cs="Arial"/>
          <w:color w:val="697097"/>
          <w:sz w:val="27"/>
          <w:szCs w:val="27"/>
          <w:shd w:val="clear" w:color="auto" w:fill="FFFFFF"/>
        </w:rPr>
        <w:t xml:space="preserve"> </w:t>
      </w:r>
      <w:r>
        <w:rPr>
          <w:rFonts w:cs="Arial"/>
        </w:rPr>
        <w:t>d</w:t>
      </w:r>
      <w:r w:rsidRPr="00283A4A">
        <w:rPr>
          <w:rFonts w:cs="Arial"/>
        </w:rPr>
        <w:t>élégation à un fournisseur d'identité local</w:t>
      </w:r>
      <w:r w:rsidRPr="00D70E48">
        <w:rPr>
          <w:rFonts w:cs="Arial"/>
        </w:rPr>
        <w:t xml:space="preserve"> permet désormais aux </w:t>
      </w:r>
      <w:r>
        <w:rPr>
          <w:rFonts w:cs="Arial"/>
        </w:rPr>
        <w:t xml:space="preserve">PS et </w:t>
      </w:r>
      <w:r w:rsidRPr="00D70E48">
        <w:rPr>
          <w:rFonts w:cs="Arial"/>
        </w:rPr>
        <w:t xml:space="preserve">utilisateurs de se connecter à </w:t>
      </w:r>
      <w:r>
        <w:rPr>
          <w:rFonts w:cs="Arial"/>
        </w:rPr>
        <w:t>PSC</w:t>
      </w:r>
      <w:r w:rsidRPr="00D70E48">
        <w:rPr>
          <w:rFonts w:cs="Arial"/>
        </w:rPr>
        <w:t xml:space="preserve"> en utilisant l'identité numérique fournie par leur établissement </w:t>
      </w:r>
      <w:r>
        <w:rPr>
          <w:rFonts w:cs="Arial"/>
        </w:rPr>
        <w:t xml:space="preserve">de Santé (ES) </w:t>
      </w:r>
      <w:r w:rsidRPr="00D70E48">
        <w:rPr>
          <w:rFonts w:cs="Arial"/>
        </w:rPr>
        <w:t>d'origine</w:t>
      </w:r>
      <w:r>
        <w:rPr>
          <w:rFonts w:cs="Arial"/>
        </w:rPr>
        <w:t xml:space="preserve">. Nous nous intéressons ici à la  délégation de l’authentification à Microsoft Entra ID. </w:t>
      </w:r>
      <w:r w:rsidR="00261348">
        <w:rPr>
          <w:rFonts w:cs="Arial"/>
        </w:rPr>
        <w:t xml:space="preserve">Pour plus d’informations, nous invitons le lectorat à consulter le </w:t>
      </w:r>
      <w:r w:rsidR="00261348" w:rsidRPr="00CA7658">
        <w:rPr>
          <w:rFonts w:ascii="Segoe UI Semibold" w:hAnsi="Segoe UI Semibold" w:cs="Segoe UI Semibold"/>
          <w:u w:val="single"/>
        </w:rPr>
        <w:t>Portail Industriels de l’ANS</w:t>
      </w:r>
      <w:r w:rsidR="00261348">
        <w:rPr>
          <w:rFonts w:cs="Arial"/>
        </w:rPr>
        <w:t xml:space="preserve"> : </w:t>
      </w:r>
      <w:hyperlink r:id="rId19" w:history="1">
        <w:r w:rsidR="00261348" w:rsidRPr="00442834">
          <w:rPr>
            <w:rStyle w:val="Lienhypertexte"/>
            <w:rFonts w:cs="Arial"/>
          </w:rPr>
          <w:t>Délégation à un fournisseur d'identité local</w:t>
        </w:r>
      </w:hyperlink>
      <w:r w:rsidR="00261348" w:rsidRPr="00A82155">
        <w:rPr>
          <w:rFonts w:cs="Arial"/>
        </w:rPr>
        <w:t>.</w:t>
      </w:r>
    </w:p>
    <w:p w14:paraId="489C6F67" w14:textId="5A132D5D" w:rsidR="00086B0D" w:rsidRPr="009B08D9" w:rsidRDefault="00086B0D" w:rsidP="00ED3EF3">
      <w:pPr>
        <w:jc w:val="left"/>
        <w:rPr>
          <w:rFonts w:cs="Arial"/>
        </w:rPr>
      </w:pPr>
      <w:r>
        <w:rPr>
          <w:rFonts w:cs="Arial"/>
        </w:rPr>
        <w:t>Dans ce contexte,</w:t>
      </w:r>
      <w:r w:rsidR="009B08D9">
        <w:rPr>
          <w:rFonts w:cs="Arial"/>
        </w:rPr>
        <w:t xml:space="preserve"> et cette logique, </w:t>
      </w:r>
      <w:r w:rsidR="009B08D9">
        <w:rPr>
          <w:rFonts w:ascii="Segoe UI Semibold" w:hAnsi="Segoe UI Semibold" w:cs="Segoe UI Semibold"/>
        </w:rPr>
        <w:t xml:space="preserve">une clé de sécurité FIDO2 </w:t>
      </w:r>
      <w:r w:rsidR="009B08D9" w:rsidRPr="00DC24D5">
        <w:rPr>
          <w:rFonts w:ascii="Segoe UI Semibold" w:hAnsi="Segoe UI Semibold" w:cs="Segoe UI Semibold"/>
        </w:rPr>
        <w:t>constitue un moyen d’identification électronique (MIE) retenu dans le périmètre d</w:t>
      </w:r>
      <w:r w:rsidR="002F511E">
        <w:rPr>
          <w:rFonts w:ascii="Segoe UI Semibold" w:hAnsi="Segoe UI Semibold" w:cs="Segoe UI Semibold"/>
        </w:rPr>
        <w:t>e cette illustration</w:t>
      </w:r>
      <w:r w:rsidR="009B08D9" w:rsidRPr="00DC24D5">
        <w:rPr>
          <w:rFonts w:ascii="Segoe UI Semibold" w:hAnsi="Segoe UI Semibold" w:cs="Segoe UI Semibold"/>
        </w:rPr>
        <w:t xml:space="preserve"> technique</w:t>
      </w:r>
      <w:r w:rsidR="009B08D9">
        <w:rPr>
          <w:rFonts w:cs="Arial"/>
        </w:rPr>
        <w:t xml:space="preserve"> </w:t>
      </w:r>
      <w:r w:rsidR="009B08D9" w:rsidRPr="009B08D9">
        <w:t>afin de pouvoir offrir une sécurité renforcée, une expérience utilisateur améliorée, une réduction des risques de piratage et une conformité réglementaire accrue.</w:t>
      </w:r>
      <w:r w:rsidRPr="00DC24D5">
        <w:rPr>
          <w:rFonts w:ascii="Segoe UI Semibold" w:hAnsi="Segoe UI Semibold" w:cs="Segoe UI Semibold"/>
        </w:rPr>
        <w:t xml:space="preserve"> </w:t>
      </w:r>
      <w:r>
        <w:t>(</w:t>
      </w:r>
      <w:r w:rsidR="002F511E">
        <w:t>L</w:t>
      </w:r>
      <w:r w:rsidRPr="005172BF">
        <w:rPr>
          <w:rFonts w:cs="Arial"/>
        </w:rPr>
        <w:t xml:space="preserve">a fourniture d’une clé </w:t>
      </w:r>
      <w:r>
        <w:rPr>
          <w:rFonts w:cs="Arial"/>
        </w:rPr>
        <w:t xml:space="preserve">de sécurité </w:t>
      </w:r>
      <w:r w:rsidRPr="005172BF">
        <w:rPr>
          <w:rFonts w:cs="Arial"/>
        </w:rPr>
        <w:t>FIDO2 est à la charge de l’ES</w:t>
      </w:r>
      <w:r w:rsidRPr="005172BF">
        <w:t>.</w:t>
      </w:r>
      <w:r>
        <w:t>)</w:t>
      </w:r>
    </w:p>
    <w:p w14:paraId="25EA44AB" w14:textId="77777777" w:rsidR="00086B0D" w:rsidRDefault="00086B0D" w:rsidP="009B08D9">
      <w:r w:rsidRPr="00C8436E">
        <w:rPr>
          <w:shd w:val="clear" w:color="auto" w:fill="FFFFFF" w:themeFill="background1"/>
        </w:rPr>
        <w:t>L’authentification FIDO2 ou Fast ID Online v2.0 est un standard</w:t>
      </w:r>
      <w:r>
        <w:rPr>
          <w:shd w:val="clear" w:color="auto" w:fill="FFFFFF" w:themeFill="background1"/>
        </w:rPr>
        <w:t xml:space="preserve"> ouvert </w:t>
      </w:r>
      <w:r w:rsidRPr="00C8436E">
        <w:rPr>
          <w:shd w:val="clear" w:color="auto" w:fill="FFFFFF" w:themeFill="background1"/>
        </w:rPr>
        <w:t>pour l’authentification sans mot de passe</w:t>
      </w:r>
      <w:r>
        <w:rPr>
          <w:shd w:val="clear" w:color="auto" w:fill="FFFFFF" w:themeFill="background1"/>
        </w:rPr>
        <w:t xml:space="preserve">, </w:t>
      </w:r>
      <w:r w:rsidRPr="00C8436E">
        <w:t xml:space="preserve">Cf. </w:t>
      </w:r>
      <w:hyperlink r:id="rId20" w:history="1">
        <w:r w:rsidRPr="00C8436E">
          <w:rPr>
            <w:rStyle w:val="Lienhypertexte"/>
          </w:rPr>
          <w:t>https://fidoalliance.org/</w:t>
        </w:r>
      </w:hyperlink>
      <w:r w:rsidRPr="00C8436E">
        <w:t>.</w:t>
      </w:r>
      <w:r>
        <w:t xml:space="preserve"> </w:t>
      </w:r>
    </w:p>
    <w:p w14:paraId="38A3AF7F" w14:textId="39F759A6" w:rsidR="00086B0D" w:rsidRPr="00C8436E" w:rsidRDefault="00086B0D" w:rsidP="009B08D9">
      <w:r>
        <w:rPr>
          <w:shd w:val="clear" w:color="auto" w:fill="FFFFFF" w:themeFill="background1"/>
        </w:rPr>
        <w:t>Ce standard</w:t>
      </w:r>
      <w:r w:rsidRPr="00C8436E">
        <w:rPr>
          <w:shd w:val="clear" w:color="auto" w:fill="FFFFFF" w:themeFill="background1"/>
        </w:rPr>
        <w:t xml:space="preserve"> permet aux </w:t>
      </w:r>
      <w:r>
        <w:rPr>
          <w:shd w:val="clear" w:color="auto" w:fill="FFFFFF" w:themeFill="background1"/>
        </w:rPr>
        <w:t>PS et autres utilisateurs</w:t>
      </w:r>
      <w:r w:rsidRPr="00C8436E">
        <w:rPr>
          <w:shd w:val="clear" w:color="auto" w:fill="FFFFFF" w:themeFill="background1"/>
        </w:rPr>
        <w:t xml:space="preserve"> de se connecter à leurs appareils et applications à l’aide de l’authentification biométrique ou d’une clé de sécurité physique, sans avoir besoin d’un mot de passe traditionnel.</w:t>
      </w:r>
    </w:p>
    <w:p w14:paraId="66694837" w14:textId="4C5B782B" w:rsidR="00086B0D" w:rsidRDefault="00086B0D" w:rsidP="009B08D9">
      <w:pPr>
        <w:rPr>
          <w:rFonts w:cs="Arial"/>
        </w:rPr>
      </w:pPr>
      <w:r>
        <w:rPr>
          <w:rFonts w:cs="Arial"/>
        </w:rPr>
        <w:t>L’ouverte de session avec une clé de sécurité FIDO2 (clé USB, carte à puce, etc.) réalisée depuis un poste de</w:t>
      </w:r>
      <w:r w:rsidRPr="00E978F9">
        <w:rPr>
          <w:rFonts w:cs="Arial"/>
        </w:rPr>
        <w:t xml:space="preserve"> </w:t>
      </w:r>
      <w:r>
        <w:rPr>
          <w:rFonts w:cs="Arial"/>
        </w:rPr>
        <w:t>travail Windows avec une jointure (hybride) à Entra ID permet au Professionnel de Santé (PS)</w:t>
      </w:r>
      <w:r w:rsidRPr="00F4381C">
        <w:rPr>
          <w:rFonts w:cs="Arial"/>
        </w:rPr>
        <w:t xml:space="preserve"> </w:t>
      </w:r>
      <w:r>
        <w:rPr>
          <w:rFonts w:cs="Arial"/>
        </w:rPr>
        <w:t xml:space="preserve">de </w:t>
      </w:r>
      <w:r w:rsidRPr="00F4381C">
        <w:rPr>
          <w:rFonts w:cs="Arial"/>
        </w:rPr>
        <w:t>bénéficie</w:t>
      </w:r>
      <w:r>
        <w:rPr>
          <w:rFonts w:cs="Arial"/>
        </w:rPr>
        <w:t>r d’</w:t>
      </w:r>
      <w:r w:rsidRPr="00F4381C">
        <w:rPr>
          <w:rFonts w:cs="Arial"/>
        </w:rPr>
        <w:t xml:space="preserve">un accès transparent à l’ensemble des </w:t>
      </w:r>
      <w:r>
        <w:rPr>
          <w:rFonts w:cs="Arial"/>
        </w:rPr>
        <w:t xml:space="preserve">applications </w:t>
      </w:r>
      <w:r w:rsidRPr="00F4381C">
        <w:rPr>
          <w:rFonts w:cs="Arial"/>
        </w:rPr>
        <w:t xml:space="preserve">raccordés </w:t>
      </w:r>
      <w:r>
        <w:rPr>
          <w:rFonts w:cs="Arial"/>
        </w:rPr>
        <w:t>au FI</w:t>
      </w:r>
      <w:r w:rsidRPr="00F4381C">
        <w:rPr>
          <w:rFonts w:cs="Arial"/>
        </w:rPr>
        <w:t xml:space="preserve"> local ainsi qu’à </w:t>
      </w:r>
      <w:r>
        <w:rPr>
          <w:rFonts w:cs="Arial"/>
        </w:rPr>
        <w:t xml:space="preserve">l’ensemble de </w:t>
      </w:r>
      <w:r w:rsidRPr="00F4381C">
        <w:rPr>
          <w:rFonts w:cs="Arial"/>
        </w:rPr>
        <w:t>l’écosystème PSC</w:t>
      </w:r>
      <w:r>
        <w:rPr>
          <w:rFonts w:cs="Arial"/>
        </w:rPr>
        <w:t xml:space="preserve"> et ses services numériques (</w:t>
      </w:r>
      <w:r w:rsidRPr="00F4381C">
        <w:rPr>
          <w:rFonts w:cs="Arial"/>
        </w:rPr>
        <w:t>SN</w:t>
      </w:r>
      <w:r>
        <w:rPr>
          <w:rFonts w:cs="Arial"/>
        </w:rPr>
        <w:t>) dans le cadre de cette délégation de l’authentification</w:t>
      </w:r>
      <w:r w:rsidRPr="00F4381C">
        <w:rPr>
          <w:rFonts w:cs="Arial"/>
        </w:rPr>
        <w:t>.</w:t>
      </w:r>
      <w:r>
        <w:rPr>
          <w:rFonts w:cs="Arial"/>
        </w:rPr>
        <w:t xml:space="preserve"> </w:t>
      </w:r>
    </w:p>
    <w:p w14:paraId="6F1C71AF" w14:textId="6FC51629" w:rsidR="00086B0D" w:rsidRDefault="00086B0D" w:rsidP="00ED3EF3">
      <w:pPr>
        <w:jc w:val="left"/>
        <w:rPr>
          <w:rFonts w:cs="Arial"/>
        </w:rPr>
      </w:pPr>
      <w:r>
        <w:rPr>
          <w:rFonts w:cs="Arial"/>
        </w:rPr>
        <w:lastRenderedPageBreak/>
        <w:t xml:space="preserve">Une telle </w:t>
      </w:r>
      <w:r w:rsidRPr="00DC13CA">
        <w:rPr>
          <w:rFonts w:cs="Arial"/>
        </w:rPr>
        <w:t xml:space="preserve">session </w:t>
      </w:r>
      <w:r>
        <w:rPr>
          <w:rFonts w:cs="Arial"/>
        </w:rPr>
        <w:t xml:space="preserve">nominative </w:t>
      </w:r>
      <w:r w:rsidRPr="00DC13CA">
        <w:rPr>
          <w:rFonts w:cs="Arial"/>
        </w:rPr>
        <w:t>avec son identité provenant d’un FI tiers déjà appairé</w:t>
      </w:r>
      <w:r>
        <w:rPr>
          <w:rFonts w:cs="Arial"/>
        </w:rPr>
        <w:t xml:space="preserve"> (ici Microsoft Entra ID) autorise alors l’accès en authentification unique (SSO) à un SN connecté à PSC au même titre qu’à une application de type client riche. Il s’agit de permettre </w:t>
      </w:r>
      <w:r w:rsidRPr="005E6F71">
        <w:rPr>
          <w:rFonts w:cs="Arial"/>
        </w:rPr>
        <w:t xml:space="preserve">une expérience de </w:t>
      </w:r>
      <w:r>
        <w:rPr>
          <w:rFonts w:cs="Arial"/>
        </w:rPr>
        <w:t>navigation</w:t>
      </w:r>
      <w:r w:rsidRPr="005E6F71">
        <w:rPr>
          <w:rFonts w:cs="Arial"/>
        </w:rPr>
        <w:t xml:space="preserve"> sans couture à </w:t>
      </w:r>
      <w:r>
        <w:rPr>
          <w:rFonts w:cs="Arial"/>
        </w:rPr>
        <w:t xml:space="preserve">PSC </w:t>
      </w:r>
      <w:r w:rsidRPr="005E6F71">
        <w:rPr>
          <w:rFonts w:cs="Arial"/>
        </w:rPr>
        <w:t xml:space="preserve">aux </w:t>
      </w:r>
      <w:r>
        <w:rPr>
          <w:rFonts w:cs="Arial"/>
        </w:rPr>
        <w:t>application</w:t>
      </w:r>
      <w:r w:rsidRPr="005E6F71">
        <w:rPr>
          <w:rFonts w:cs="Arial"/>
        </w:rPr>
        <w:t xml:space="preserve">s web et lourds, dès l’ouverture de la session Windows au travers de mécanismes natifs </w:t>
      </w:r>
      <w:r>
        <w:rPr>
          <w:rFonts w:cs="Arial"/>
        </w:rPr>
        <w:t xml:space="preserve">de l’environnement </w:t>
      </w:r>
      <w:r w:rsidRPr="005E6F71">
        <w:rPr>
          <w:rFonts w:cs="Arial"/>
        </w:rPr>
        <w:t>Windows</w:t>
      </w:r>
      <w:r>
        <w:rPr>
          <w:rFonts w:cs="Arial"/>
        </w:rPr>
        <w:t>.</w:t>
      </w:r>
    </w:p>
    <w:p w14:paraId="0BB34745" w14:textId="50960F8C" w:rsidR="00086B0D" w:rsidRDefault="00086B0D" w:rsidP="00ED3EF3">
      <w:pPr>
        <w:jc w:val="left"/>
        <w:rPr>
          <w:rFonts w:ascii="Segoe UI Semibold" w:hAnsi="Segoe UI Semibold" w:cs="Segoe UI Semibold"/>
        </w:rPr>
      </w:pPr>
      <w:r w:rsidRPr="003460A6">
        <w:rPr>
          <w:rFonts w:ascii="Segoe UI Semibold" w:hAnsi="Segoe UI Semibold" w:cs="Segoe UI Semibold"/>
        </w:rPr>
        <w:t>Le</w:t>
      </w:r>
      <w:r w:rsidR="002F511E">
        <w:rPr>
          <w:rFonts w:ascii="Segoe UI Semibold" w:hAnsi="Segoe UI Semibold" w:cs="Segoe UI Semibold"/>
        </w:rPr>
        <w:t xml:space="preserve">s travaux en cours dans le cadre de cette mise en œuvre </w:t>
      </w:r>
      <w:r w:rsidRPr="003460A6">
        <w:rPr>
          <w:rFonts w:ascii="Segoe UI Semibold" w:hAnsi="Segoe UI Semibold" w:cs="Segoe UI Semibold"/>
        </w:rPr>
        <w:t>et les retours terrain et métier permettront d’affiner les exigences quant à la définition d’un MIE 2FA conforme de type clé FIDO2</w:t>
      </w:r>
      <w:r w:rsidR="00F71CAF">
        <w:rPr>
          <w:rFonts w:ascii="Segoe UI Semibold" w:hAnsi="Segoe UI Semibold" w:cs="Segoe UI Semibold"/>
        </w:rPr>
        <w:t>.</w:t>
      </w:r>
    </w:p>
    <w:p w14:paraId="70982731" w14:textId="7E7D118A" w:rsidR="00747154" w:rsidRPr="00747154" w:rsidRDefault="009B08D9" w:rsidP="00747154">
      <w:r>
        <w:t xml:space="preserve">En fonction des résultats, il pourra être par exemple envisager de permettre à chaque utilisateur d’associer clé de </w:t>
      </w:r>
      <w:r w:rsidRPr="00747154">
        <w:rPr>
          <w:szCs w:val="20"/>
        </w:rPr>
        <w:t>sécurité FIDO2 à son Identité Nationale de Santé (</w:t>
      </w:r>
      <w:proofErr w:type="spellStart"/>
      <w:r w:rsidRPr="00747154">
        <w:rPr>
          <w:szCs w:val="20"/>
        </w:rPr>
        <w:t>IdNat</w:t>
      </w:r>
      <w:proofErr w:type="spellEnd"/>
      <w:r w:rsidRPr="00747154">
        <w:rPr>
          <w:szCs w:val="20"/>
        </w:rPr>
        <w:t>, RPPS) et de gérer facilement cette association.</w:t>
      </w:r>
      <w:r w:rsidR="00747154">
        <w:rPr>
          <w:szCs w:val="20"/>
        </w:rPr>
        <w:t xml:space="preserve"> A ce titre, une première intégration est</w:t>
      </w:r>
      <w:r w:rsidR="00747154">
        <w:t xml:space="preserve"> désormais effective dans l’application PSC_BAS.</w:t>
      </w:r>
    </w:p>
    <w:p w14:paraId="47E2DBCD" w14:textId="56D0A9A6" w:rsidR="00747154" w:rsidRDefault="00747154" w:rsidP="00747154">
      <w:pPr>
        <w:jc w:val="center"/>
        <w:rPr>
          <w:szCs w:val="20"/>
        </w:rPr>
      </w:pPr>
      <w:r w:rsidRPr="00747154">
        <w:rPr>
          <w:noProof/>
          <w:szCs w:val="20"/>
        </w:rPr>
        <w:drawing>
          <wp:inline distT="0" distB="0" distL="0" distR="0" wp14:anchorId="1E091FBF" wp14:editId="27A58B6B">
            <wp:extent cx="2711811" cy="3481754"/>
            <wp:effectExtent l="0" t="0" r="0" b="4445"/>
            <wp:docPr id="1526429462"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29462" name="Image 1" descr="Une image contenant texte, capture d’écran, Police, Page web&#10;&#10;Description générée automatiquement"/>
                    <pic:cNvPicPr/>
                  </pic:nvPicPr>
                  <pic:blipFill>
                    <a:blip r:embed="rId21"/>
                    <a:stretch>
                      <a:fillRect/>
                    </a:stretch>
                  </pic:blipFill>
                  <pic:spPr>
                    <a:xfrm>
                      <a:off x="0" y="0"/>
                      <a:ext cx="2716492" cy="3487764"/>
                    </a:xfrm>
                    <a:prstGeom prst="rect">
                      <a:avLst/>
                    </a:prstGeom>
                  </pic:spPr>
                </pic:pic>
              </a:graphicData>
            </a:graphic>
          </wp:inline>
        </w:drawing>
      </w:r>
    </w:p>
    <w:p w14:paraId="70BCF514" w14:textId="5F088164" w:rsidR="00747154" w:rsidRPr="00A82155" w:rsidRDefault="00747154" w:rsidP="00A82155">
      <w:pPr>
        <w:rPr>
          <w:szCs w:val="20"/>
        </w:rPr>
      </w:pPr>
      <w:r w:rsidRPr="00747154">
        <w:rPr>
          <w:szCs w:val="20"/>
        </w:rPr>
        <w:t xml:space="preserve">Pour plus d’informations, et </w:t>
      </w:r>
      <w:r w:rsidRPr="00747154">
        <w:rPr>
          <w:color w:val="393939"/>
          <w:szCs w:val="20"/>
        </w:rPr>
        <w:t>pour suivre les dernières avancées,</w:t>
      </w:r>
      <w:r w:rsidRPr="00747154">
        <w:rPr>
          <w:szCs w:val="20"/>
        </w:rPr>
        <w:t xml:space="preserve"> nous invitons le lectorat</w:t>
      </w:r>
      <w:r>
        <w:rPr>
          <w:rFonts w:cs="Arial"/>
        </w:rPr>
        <w:t xml:space="preserve"> à consulter le </w:t>
      </w:r>
      <w:r w:rsidRPr="00CA7658">
        <w:rPr>
          <w:rFonts w:ascii="Segoe UI Semibold" w:hAnsi="Segoe UI Semibold" w:cs="Segoe UI Semibold"/>
          <w:u w:val="single"/>
        </w:rPr>
        <w:t>Portail Industriels de l’ANS</w:t>
      </w:r>
      <w:r>
        <w:rPr>
          <w:rFonts w:cs="Arial"/>
        </w:rPr>
        <w:t xml:space="preserve"> : </w:t>
      </w:r>
      <w:hyperlink r:id="rId22" w:history="1">
        <w:r w:rsidRPr="00442834">
          <w:rPr>
            <w:rStyle w:val="Lienhypertexte"/>
          </w:rPr>
          <w:t>Travaux en cours</w:t>
        </w:r>
      </w:hyperlink>
      <w:r w:rsidRPr="00A82155">
        <w:rPr>
          <w:rFonts w:cs="Arial"/>
        </w:rPr>
        <w:t>.</w:t>
      </w:r>
    </w:p>
    <w:p w14:paraId="2195600B" w14:textId="3D398469" w:rsidR="007134E4" w:rsidRDefault="007134E4" w:rsidP="00CF240D">
      <w:pPr>
        <w:pStyle w:val="Titre2"/>
      </w:pPr>
      <w:bookmarkStart w:id="5" w:name="_Toc193357774"/>
      <w:bookmarkStart w:id="6" w:name="_Hlk155878813"/>
      <w:bookmarkEnd w:id="3"/>
      <w:r w:rsidRPr="00CF240D">
        <w:t>Obje</w:t>
      </w:r>
      <w:r w:rsidR="00B1370F">
        <w:t>c</w:t>
      </w:r>
      <w:r w:rsidRPr="00CF240D">
        <w:t>t</w:t>
      </w:r>
      <w:r w:rsidR="00B1370F">
        <w:t>ifs</w:t>
      </w:r>
      <w:r w:rsidRPr="00CF240D">
        <w:t xml:space="preserve"> du </w:t>
      </w:r>
      <w:bookmarkEnd w:id="4"/>
      <w:r w:rsidR="00B1370F">
        <w:t>guide</w:t>
      </w:r>
      <w:bookmarkEnd w:id="5"/>
    </w:p>
    <w:p w14:paraId="73B07CB9" w14:textId="6C1DF3DE" w:rsidR="00086B0D" w:rsidRDefault="00086B0D" w:rsidP="00ED3EF3">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guide est d’expliciter dans ce contexte les éléments de configuration des</w:t>
      </w:r>
      <w:r w:rsidRPr="00086B0D">
        <w:rPr>
          <w:rFonts w:cs="Arial"/>
        </w:rPr>
        <w:t xml:space="preserve"> </w:t>
      </w:r>
      <w:r>
        <w:rPr>
          <w:rFonts w:cs="Arial"/>
        </w:rPr>
        <w:t>c</w:t>
      </w:r>
      <w:r w:rsidRPr="00545AB8">
        <w:rPr>
          <w:rFonts w:cs="Arial"/>
        </w:rPr>
        <w:t>lé</w:t>
      </w:r>
      <w:r>
        <w:rPr>
          <w:rFonts w:cs="Arial"/>
        </w:rPr>
        <w:t>s</w:t>
      </w:r>
      <w:r w:rsidRPr="00545AB8">
        <w:rPr>
          <w:rFonts w:cs="Arial"/>
        </w:rPr>
        <w:t xml:space="preserve"> de sécurité FIDO2</w:t>
      </w:r>
      <w:r>
        <w:rPr>
          <w:rFonts w:cs="Arial"/>
        </w:rPr>
        <w:t xml:space="preserve">. </w:t>
      </w:r>
    </w:p>
    <w:p w14:paraId="3E9F35D6" w14:textId="77777777" w:rsidR="00B1370F" w:rsidRDefault="00B1370F" w:rsidP="00B1370F">
      <w:pPr>
        <w:pStyle w:val="Titre2"/>
      </w:pPr>
      <w:bookmarkStart w:id="7" w:name="_Toc155876914"/>
      <w:bookmarkStart w:id="8" w:name="_Toc193357775"/>
      <w:r w:rsidRPr="00FA6450">
        <w:t xml:space="preserve">Non-objectifs du </w:t>
      </w:r>
      <w:bookmarkEnd w:id="7"/>
      <w:r>
        <w:t>guide</w:t>
      </w:r>
      <w:bookmarkEnd w:id="8"/>
    </w:p>
    <w:p w14:paraId="1580C5C6" w14:textId="77777777" w:rsidR="00086B0D" w:rsidRDefault="00086B0D" w:rsidP="00ED3EF3">
      <w:pPr>
        <w:jc w:val="left"/>
        <w:rPr>
          <w:rFonts w:cs="Arial"/>
        </w:rPr>
      </w:pPr>
      <w:bookmarkStart w:id="9" w:name="_Toc152172706"/>
      <w:bookmarkEnd w:id="6"/>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08300577" w14:textId="65157218" w:rsidR="00086B0D" w:rsidRDefault="00086B0D" w:rsidP="00747154">
      <w:pPr>
        <w:keepNext/>
        <w:jc w:val="left"/>
        <w:rPr>
          <w:rFonts w:cs="Arial"/>
        </w:rPr>
      </w:pPr>
      <w:r>
        <w:rPr>
          <w:rFonts w:cs="Arial"/>
        </w:rPr>
        <w:t>Les clés de sécurité FIDO2 (clé USB, carte à puce, etc.) ne sont pas le seul MIE conforme dans le cadre d</w:t>
      </w:r>
      <w:r w:rsidR="002F511E">
        <w:rPr>
          <w:rFonts w:cs="Arial"/>
        </w:rPr>
        <w:t>e cette délégation à un fournisseur d’identité local</w:t>
      </w:r>
      <w:r>
        <w:rPr>
          <w:rFonts w:cs="Arial"/>
        </w:rPr>
        <w:t xml:space="preserve">. Les </w:t>
      </w:r>
      <w:r>
        <w:t>MIE suivants sont également retenus dans le périmètre d</w:t>
      </w:r>
      <w:r w:rsidR="002F511E">
        <w:t>e</w:t>
      </w:r>
      <w:r>
        <w:t xml:space="preserve"> </w:t>
      </w:r>
      <w:r w:rsidR="002F511E">
        <w:t>cette mise en</w:t>
      </w:r>
      <w:r>
        <w:t xml:space="preserve"> technique </w:t>
      </w:r>
      <w:r>
        <w:rPr>
          <w:rFonts w:cs="Arial"/>
        </w:rPr>
        <w:t>:</w:t>
      </w:r>
    </w:p>
    <w:p w14:paraId="4B57D622" w14:textId="10E18A23" w:rsidR="00086B0D" w:rsidRPr="006903A3" w:rsidRDefault="000B60EC" w:rsidP="0057582A">
      <w:pPr>
        <w:pStyle w:val="Paragraphedeliste"/>
        <w:numPr>
          <w:ilvl w:val="0"/>
          <w:numId w:val="5"/>
        </w:numPr>
        <w:jc w:val="left"/>
        <w:rPr>
          <w:rFonts w:cs="Arial"/>
        </w:rPr>
      </w:pPr>
      <w:r>
        <w:rPr>
          <w:rFonts w:cs="Arial"/>
        </w:rPr>
        <w:t>C</w:t>
      </w:r>
      <w:r w:rsidR="00086B0D" w:rsidRPr="006903A3">
        <w:rPr>
          <w:rFonts w:cs="Arial"/>
        </w:rPr>
        <w:t xml:space="preserve">ertificat </w:t>
      </w:r>
      <w:r w:rsidR="00086B0D">
        <w:rPr>
          <w:rFonts w:cs="Arial"/>
        </w:rPr>
        <w:t xml:space="preserve">X.509 </w:t>
      </w:r>
      <w:r w:rsidR="00086B0D" w:rsidRPr="006903A3">
        <w:rPr>
          <w:rFonts w:cs="Arial"/>
        </w:rPr>
        <w:t>avec une carte CP</w:t>
      </w:r>
      <w:r w:rsidR="00086B0D">
        <w:rPr>
          <w:rFonts w:cs="Arial"/>
        </w:rPr>
        <w:t>x</w:t>
      </w:r>
      <w:r w:rsidR="00086B0D" w:rsidRPr="006903A3">
        <w:rPr>
          <w:rFonts w:cs="Arial"/>
        </w:rPr>
        <w:t xml:space="preserve"> physique</w:t>
      </w:r>
      <w:r w:rsidR="00086B0D">
        <w:rPr>
          <w:rFonts w:cs="Arial"/>
        </w:rPr>
        <w:t> ;</w:t>
      </w:r>
    </w:p>
    <w:p w14:paraId="4D961A20" w14:textId="5BDA2C59" w:rsidR="00086B0D" w:rsidRPr="00086B0D" w:rsidRDefault="00086B0D" w:rsidP="0057582A">
      <w:pPr>
        <w:pStyle w:val="Paragraphedeliste"/>
        <w:numPr>
          <w:ilvl w:val="0"/>
          <w:numId w:val="5"/>
        </w:numPr>
        <w:jc w:val="left"/>
        <w:rPr>
          <w:rFonts w:cs="Arial"/>
        </w:rPr>
      </w:pPr>
      <w:r>
        <w:rPr>
          <w:rFonts w:cs="Arial"/>
        </w:rPr>
        <w:t>Microsoft Authenticator</w:t>
      </w:r>
      <w:r w:rsidR="002F511E">
        <w:rPr>
          <w:rFonts w:cs="Arial"/>
        </w:rPr>
        <w:t xml:space="preserve"> avec les clés d’accès (</w:t>
      </w:r>
      <w:r w:rsidR="002F511E" w:rsidRPr="002F511E">
        <w:rPr>
          <w:rFonts w:cs="Arial"/>
          <w:i/>
          <w:iCs/>
          <w:lang w:val="en-US"/>
        </w:rPr>
        <w:t>passkeys</w:t>
      </w:r>
      <w:r w:rsidR="002F511E">
        <w:rPr>
          <w:rFonts w:cs="Arial"/>
        </w:rPr>
        <w:t>)</w:t>
      </w:r>
      <w:r>
        <w:t> ;</w:t>
      </w:r>
    </w:p>
    <w:p w14:paraId="176A369D" w14:textId="17E9DE16" w:rsidR="00086B0D" w:rsidRPr="00086B0D" w:rsidRDefault="00086B0D" w:rsidP="0057582A">
      <w:pPr>
        <w:pStyle w:val="Paragraphedeliste"/>
        <w:numPr>
          <w:ilvl w:val="0"/>
          <w:numId w:val="5"/>
        </w:numPr>
        <w:jc w:val="left"/>
        <w:rPr>
          <w:rFonts w:cs="Arial"/>
        </w:rPr>
      </w:pPr>
      <w:r>
        <w:lastRenderedPageBreak/>
        <w:t>Windows Hello Entreprise</w:t>
      </w:r>
      <w:r w:rsidRPr="00086B0D">
        <w:rPr>
          <w:rFonts w:cs="Arial"/>
        </w:rPr>
        <w:t>.</w:t>
      </w:r>
    </w:p>
    <w:p w14:paraId="60BDD24A" w14:textId="77777777" w:rsidR="00086B0D" w:rsidRDefault="00086B0D" w:rsidP="00ED3EF3">
      <w:pPr>
        <w:jc w:val="left"/>
      </w:pPr>
      <w:r>
        <w:t>La configuration de ces MIE n’est pas couverte dans ce guide. Cette dernière fait l’objet des guides suivants :</w:t>
      </w:r>
    </w:p>
    <w:p w14:paraId="6D3955FE" w14:textId="23C63F5A" w:rsidR="00086B0D" w:rsidRDefault="00086B0D" w:rsidP="0057582A">
      <w:pPr>
        <w:pStyle w:val="Paragraphedeliste"/>
        <w:numPr>
          <w:ilvl w:val="0"/>
          <w:numId w:val="10"/>
        </w:numPr>
        <w:jc w:val="left"/>
      </w:pPr>
      <w:r w:rsidRPr="00DC24D5">
        <w:rPr>
          <w:rFonts w:ascii="Segoe UI Semibold" w:hAnsi="Segoe UI Semibold" w:cs="Segoe UI Semibold"/>
        </w:rPr>
        <w:t xml:space="preserve">Guide de configuration des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sidRPr="00A10F9A">
        <w:t> ;</w:t>
      </w:r>
    </w:p>
    <w:p w14:paraId="4C27680D" w14:textId="658E6FBB" w:rsidR="00086B0D" w:rsidRPr="00086B0D" w:rsidRDefault="00086B0D" w:rsidP="0057582A">
      <w:pPr>
        <w:pStyle w:val="Paragraphedeliste"/>
        <w:numPr>
          <w:ilvl w:val="0"/>
          <w:numId w:val="10"/>
        </w:numPr>
        <w:jc w:val="left"/>
      </w:pPr>
      <w:r w:rsidRPr="00DC24D5">
        <w:rPr>
          <w:rFonts w:ascii="Segoe UI Semibold" w:hAnsi="Segoe UI Semibold" w:cs="Segoe UI Semibold"/>
        </w:rPr>
        <w:t xml:space="preserve">Guide de configuration de Microsoft Authenticator </w:t>
      </w:r>
      <w:r w:rsidR="00E95625">
        <w:rPr>
          <w:rFonts w:ascii="Segoe UI Semibold" w:hAnsi="Segoe UI Semibold" w:cs="Segoe UI Semibold"/>
        </w:rPr>
        <w:t xml:space="preserve">et des clés d’accès </w:t>
      </w:r>
      <w:r w:rsidRPr="00DC24D5">
        <w:rPr>
          <w:rFonts w:ascii="Segoe UI Semibold" w:hAnsi="Segoe UI Semibold" w:cs="Segoe UI Semibold"/>
        </w:rPr>
        <w:t>à destination des établissements de santé</w:t>
      </w:r>
      <w:r w:rsidRPr="00A10F9A">
        <w:t> ;</w:t>
      </w:r>
    </w:p>
    <w:p w14:paraId="1D408471" w14:textId="7A25C97D" w:rsidR="00086B0D" w:rsidRPr="00086B0D" w:rsidRDefault="00086B0D" w:rsidP="0057582A">
      <w:pPr>
        <w:pStyle w:val="Paragraphedeliste"/>
        <w:numPr>
          <w:ilvl w:val="0"/>
          <w:numId w:val="10"/>
        </w:numPr>
        <w:jc w:val="left"/>
        <w:rPr>
          <w:rFonts w:cs="Arial"/>
        </w:rPr>
      </w:pPr>
      <w:r w:rsidRPr="00086B0D">
        <w:rPr>
          <w:rFonts w:ascii="Segoe UI Semibold" w:hAnsi="Segoe UI Semibold" w:cs="Segoe UI Semibold"/>
        </w:rPr>
        <w:t>Guide de configuration de Windows Hello Entreprise à destination des établissements de santé</w:t>
      </w:r>
      <w:r>
        <w:t>.</w:t>
      </w:r>
    </w:p>
    <w:p w14:paraId="712EB2C2" w14:textId="7D9376C6" w:rsidR="00086B0D" w:rsidRPr="00086B0D" w:rsidRDefault="00086B0D" w:rsidP="00ED3EF3">
      <w:pPr>
        <w:jc w:val="left"/>
        <w:rPr>
          <w:rFonts w:cs="Arial"/>
        </w:rPr>
      </w:pPr>
      <w:r w:rsidRPr="00086B0D">
        <w:rPr>
          <w:rFonts w:cs="Arial"/>
        </w:rPr>
        <w:t xml:space="preserve">Nous invitons le lectorat à s’y reporter.  </w:t>
      </w:r>
    </w:p>
    <w:p w14:paraId="278CBCD5" w14:textId="77777777" w:rsidR="00086B0D" w:rsidRPr="00C34BA0" w:rsidRDefault="00086B0D" w:rsidP="00ED3EF3">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5D34F0B3" w14:textId="77777777" w:rsidR="00086B0D" w:rsidRPr="00B1370F" w:rsidRDefault="00086B0D" w:rsidP="00ED3EF3">
      <w:pPr>
        <w:jc w:val="left"/>
      </w:pPr>
      <w:r>
        <w:t xml:space="preserve">Il pourra le cas échéant renvoyer le lectorat sur les guides de planification disponibles dans la documentation Microsoft. </w:t>
      </w:r>
    </w:p>
    <w:p w14:paraId="5302DB24" w14:textId="77777777" w:rsidR="00086B0D" w:rsidRDefault="00086B0D" w:rsidP="00ED3EF3">
      <w:pPr>
        <w:jc w:val="left"/>
        <w:rPr>
          <w:rFonts w:cs="Arial"/>
        </w:rPr>
      </w:pPr>
      <w:bookmarkStart w:id="10" w:name="_Toc152172701"/>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9ABB658" w14:textId="6B886E48" w:rsidR="005A3EAB" w:rsidRPr="00086B0D" w:rsidRDefault="00086B0D" w:rsidP="00ED3EF3">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End w:id="9"/>
      <w:bookmarkEnd w:id="10"/>
    </w:p>
    <w:p w14:paraId="7A7A9497" w14:textId="5277C6DE" w:rsidR="00730760" w:rsidRPr="00DE72BE" w:rsidRDefault="00B112A5" w:rsidP="00DE72BE">
      <w:pPr>
        <w:pStyle w:val="Titre1"/>
      </w:pPr>
      <w:bookmarkStart w:id="11" w:name="_Toc193357776"/>
      <w:bookmarkStart w:id="12" w:name="_Toc152172721"/>
      <w:bookmarkStart w:id="13" w:name="_Ref155861683"/>
      <w:bookmarkStart w:id="14" w:name="_Ref155861703"/>
      <w:r w:rsidRPr="00DE72BE">
        <w:lastRenderedPageBreak/>
        <w:t>Configuration</w:t>
      </w:r>
      <w:r w:rsidR="00730760" w:rsidRPr="00DE72BE">
        <w:t xml:space="preserve"> des </w:t>
      </w:r>
      <w:r w:rsidR="00916807" w:rsidRPr="00DE72BE">
        <w:t>clés de sécurité FIDO2</w:t>
      </w:r>
      <w:r w:rsidR="00730760" w:rsidRPr="00DE72BE">
        <w:t xml:space="preserve"> au niveau des </w:t>
      </w:r>
      <w:r w:rsidRPr="00DE72BE">
        <w:t>appareils</w:t>
      </w:r>
      <w:bookmarkEnd w:id="11"/>
    </w:p>
    <w:bookmarkEnd w:id="12"/>
    <w:bookmarkEnd w:id="13"/>
    <w:bookmarkEnd w:id="14"/>
    <w:p w14:paraId="09D89A99" w14:textId="674A96A6" w:rsidR="00016115" w:rsidRPr="00016115" w:rsidRDefault="00016115" w:rsidP="00ED3EF3">
      <w:pPr>
        <w:jc w:val="left"/>
        <w:rPr>
          <w:rFonts w:ascii="Segoe UI Semibold" w:hAnsi="Segoe UI Semibold" w:cs="Segoe UI Semibold"/>
        </w:rPr>
      </w:pPr>
      <w:r>
        <w:rPr>
          <w:rFonts w:ascii="Segoe UI Semibold" w:hAnsi="Segoe UI Semibold" w:cs="Segoe UI Semibold"/>
        </w:rPr>
        <w:t>Le support d’une clé FIDO2</w:t>
      </w:r>
      <w:r w:rsidRPr="00016115">
        <w:rPr>
          <w:rFonts w:ascii="Segoe UI Semibold" w:hAnsi="Segoe UI Semibold" w:cs="Segoe UI Semibold"/>
        </w:rPr>
        <w:t xml:space="preserve"> suppose les opérations suivantes depuis un appareil Windows 10 ou ultérieur.</w:t>
      </w:r>
      <w:r>
        <w:rPr>
          <w:rFonts w:ascii="Segoe UI Semibold" w:hAnsi="Segoe UI Semibold" w:cs="Segoe UI Semibold"/>
        </w:rPr>
        <w:t xml:space="preserve"> Le support depuis un appareil Android ou iOS n’est pas couvert dans la version courante de ce guide. </w:t>
      </w:r>
    </w:p>
    <w:p w14:paraId="78050825" w14:textId="5E699D01" w:rsidR="00B112A5" w:rsidRPr="00C40854" w:rsidRDefault="00B112A5" w:rsidP="00ED3EF3">
      <w:pPr>
        <w:jc w:val="left"/>
      </w:pPr>
      <w:r>
        <w:t>Depuis un appareil Windows 10 ou ultérieur, procéder comme suit :</w:t>
      </w:r>
    </w:p>
    <w:p w14:paraId="0A4C3F4B" w14:textId="4CC905B3" w:rsidR="00BA3D5A" w:rsidRDefault="00B112A5" w:rsidP="0057582A">
      <w:pPr>
        <w:numPr>
          <w:ilvl w:val="0"/>
          <w:numId w:val="7"/>
        </w:numPr>
        <w:spacing w:line="240" w:lineRule="auto"/>
        <w:ind w:left="714" w:hanging="357"/>
        <w:jc w:val="left"/>
      </w:pPr>
      <w:r w:rsidRPr="007F08B2">
        <w:t>A l’aide d’un compte d’administrateur local, ouvrir l’utilitaire </w:t>
      </w:r>
      <w:r w:rsidR="00372B8B">
        <w:rPr>
          <w:rFonts w:ascii="Segoe UI Semibold" w:hAnsi="Segoe UI Semibold" w:cs="Segoe UI Semibold"/>
        </w:rPr>
        <w:t>Editeur</w:t>
      </w:r>
      <w:r w:rsidR="00BA3D5A">
        <w:rPr>
          <w:rFonts w:ascii="Segoe UI Semibold" w:hAnsi="Segoe UI Semibold" w:cs="Segoe UI Semibold"/>
        </w:rPr>
        <w:t xml:space="preserve"> de stratégie de groupe locale </w:t>
      </w:r>
      <w:r w:rsidR="00BA3D5A" w:rsidRPr="00BA3D5A">
        <w:t>(</w:t>
      </w:r>
      <w:r w:rsidR="00BA3D5A" w:rsidRPr="00BA3D5A">
        <w:rPr>
          <w:i/>
          <w:iCs/>
        </w:rPr>
        <w:t>gpedit.exe</w:t>
      </w:r>
      <w:r w:rsidR="00BA3D5A" w:rsidRPr="00BA3D5A">
        <w:t>)</w:t>
      </w:r>
      <w:r w:rsidRPr="007F08B2">
        <w:t>.​</w:t>
      </w:r>
      <w:r>
        <w:t xml:space="preserve"> </w:t>
      </w:r>
    </w:p>
    <w:p w14:paraId="74167E5B" w14:textId="0D1DD6E0" w:rsidR="00B112A5" w:rsidRDefault="00BA3D5A" w:rsidP="00BA3D5A">
      <w:pPr>
        <w:ind w:left="720"/>
        <w:contextualSpacing/>
        <w:jc w:val="left"/>
      </w:pPr>
      <w:r>
        <w:t xml:space="preserve">Remarque : </w:t>
      </w:r>
      <w:r w:rsidR="00B112A5">
        <w:t xml:space="preserve">Pour un déploiement centralisé, il faudra bien entendu faire l’équivalent à travers un Group Policy Object dans Active Directory, ou une stratégie de type OMA-DM - </w:t>
      </w:r>
      <w:r w:rsidR="00B112A5" w:rsidRPr="00C533EC">
        <w:t>Open Mobile Alliance" "Device Management"</w:t>
      </w:r>
    </w:p>
    <w:p w14:paraId="294C109C" w14:textId="20C3A6D8" w:rsidR="00B112A5" w:rsidRPr="007F08B2" w:rsidRDefault="00DE72BE" w:rsidP="00DE72BE">
      <w:pPr>
        <w:spacing w:before="240" w:after="240" w:line="240" w:lineRule="auto"/>
        <w:jc w:val="center"/>
      </w:pPr>
      <w:r w:rsidRPr="00DE72BE">
        <w:rPr>
          <w:noProof/>
        </w:rPr>
        <w:drawing>
          <wp:inline distT="0" distB="0" distL="0" distR="0" wp14:anchorId="66BEC19C" wp14:editId="0CE47F6B">
            <wp:extent cx="3974400" cy="2804400"/>
            <wp:effectExtent l="0" t="0" r="7620" b="0"/>
            <wp:docPr id="1782256143"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56143" name="Image 1" descr="Une image contenant texte, capture d’écran, logiciel, ordinateur&#10;&#10;Description générée automatiquement"/>
                    <pic:cNvPicPr/>
                  </pic:nvPicPr>
                  <pic:blipFill>
                    <a:blip r:embed="rId23"/>
                    <a:stretch>
                      <a:fillRect/>
                    </a:stretch>
                  </pic:blipFill>
                  <pic:spPr>
                    <a:xfrm>
                      <a:off x="0" y="0"/>
                      <a:ext cx="3974400" cy="2804400"/>
                    </a:xfrm>
                    <a:prstGeom prst="rect">
                      <a:avLst/>
                    </a:prstGeom>
                  </pic:spPr>
                </pic:pic>
              </a:graphicData>
            </a:graphic>
          </wp:inline>
        </w:drawing>
      </w:r>
    </w:p>
    <w:p w14:paraId="7E2BF372" w14:textId="145BA0C1" w:rsidR="00A23513" w:rsidRPr="00A23513" w:rsidRDefault="00A23513" w:rsidP="0057582A">
      <w:pPr>
        <w:numPr>
          <w:ilvl w:val="0"/>
          <w:numId w:val="7"/>
        </w:numPr>
        <w:ind w:left="714" w:hanging="357"/>
        <w:jc w:val="left"/>
      </w:pPr>
      <w:r w:rsidRPr="00A23513">
        <w:t>Activer la connexion par clé de sécurité</w:t>
      </w:r>
      <w:r>
        <w:t> :</w:t>
      </w:r>
    </w:p>
    <w:p w14:paraId="56E7A8DF" w14:textId="165F792B" w:rsidR="003471BB" w:rsidRDefault="003471BB" w:rsidP="0057582A">
      <w:pPr>
        <w:numPr>
          <w:ilvl w:val="1"/>
          <w:numId w:val="7"/>
        </w:numPr>
        <w:contextualSpacing/>
        <w:jc w:val="left"/>
      </w:pPr>
      <w:r>
        <w:t>Naviguer vers</w:t>
      </w:r>
      <w:r w:rsidR="00B112A5" w:rsidRPr="009B5DDB">
        <w:t xml:space="preserve"> </w:t>
      </w:r>
      <w:r w:rsidR="00E209F2" w:rsidRPr="009B5DDB">
        <w:rPr>
          <w:rFonts w:ascii="Segoe UI Semibold" w:hAnsi="Segoe UI Semibold" w:cs="Segoe UI Semibold"/>
        </w:rPr>
        <w:t>C</w:t>
      </w:r>
      <w:r w:rsidR="00B112A5" w:rsidRPr="009B5DDB">
        <w:rPr>
          <w:rFonts w:ascii="Segoe UI Semibold" w:hAnsi="Segoe UI Semibold" w:cs="Segoe UI Semibold"/>
        </w:rPr>
        <w:t>onfiguration</w:t>
      </w:r>
      <w:r w:rsidR="00E209F2" w:rsidRPr="009B5DDB">
        <w:rPr>
          <w:rFonts w:ascii="Segoe UI Semibold" w:hAnsi="Segoe UI Semibold" w:cs="Segoe UI Semibold"/>
        </w:rPr>
        <w:t xml:space="preserve"> ordinateur</w:t>
      </w:r>
      <w:r w:rsidR="00B112A5" w:rsidRPr="009B5DDB">
        <w:rPr>
          <w:rFonts w:ascii="Segoe UI Semibold" w:hAnsi="Segoe UI Semibold" w:cs="Segoe UI Semibold"/>
        </w:rPr>
        <w:t xml:space="preserve"> &gt; </w:t>
      </w:r>
      <w:r w:rsidR="00E209F2" w:rsidRPr="009B5DDB">
        <w:rPr>
          <w:rFonts w:ascii="Segoe UI Semibold" w:hAnsi="Segoe UI Semibold" w:cs="Segoe UI Semibold"/>
        </w:rPr>
        <w:t>Modèles d’administration</w:t>
      </w:r>
      <w:r w:rsidR="00B112A5" w:rsidRPr="009B5DDB">
        <w:rPr>
          <w:rFonts w:ascii="Segoe UI Semibold" w:hAnsi="Segoe UI Semibold" w:cs="Segoe UI Semibold"/>
        </w:rPr>
        <w:t xml:space="preserve"> &gt; Syst</w:t>
      </w:r>
      <w:r w:rsidR="009B5DDB" w:rsidRPr="009B5DDB">
        <w:rPr>
          <w:rFonts w:ascii="Segoe UI Semibold" w:hAnsi="Segoe UI Semibold" w:cs="Segoe UI Semibold"/>
        </w:rPr>
        <w:t>è</w:t>
      </w:r>
      <w:r w:rsidR="00B112A5" w:rsidRPr="009B5DDB">
        <w:rPr>
          <w:rFonts w:ascii="Segoe UI Semibold" w:hAnsi="Segoe UI Semibold" w:cs="Segoe UI Semibold"/>
        </w:rPr>
        <w:t>m</w:t>
      </w:r>
      <w:r w:rsidR="009B5DDB" w:rsidRPr="009B5DDB">
        <w:rPr>
          <w:rFonts w:ascii="Segoe UI Semibold" w:hAnsi="Segoe UI Semibold" w:cs="Segoe UI Semibold"/>
        </w:rPr>
        <w:t>e</w:t>
      </w:r>
      <w:r w:rsidR="00B112A5" w:rsidRPr="009B5DDB">
        <w:rPr>
          <w:rFonts w:ascii="Segoe UI Semibold" w:hAnsi="Segoe UI Semibold" w:cs="Segoe UI Semibold"/>
        </w:rPr>
        <w:t xml:space="preserve"> &gt; </w:t>
      </w:r>
      <w:r w:rsidR="009B5DDB" w:rsidRPr="009B5DDB">
        <w:rPr>
          <w:rFonts w:ascii="Segoe UI Semibold" w:hAnsi="Segoe UI Semibold" w:cs="Segoe UI Semibold"/>
        </w:rPr>
        <w:t>Ouverture de session</w:t>
      </w:r>
      <w:r>
        <w:t>.</w:t>
      </w:r>
    </w:p>
    <w:p w14:paraId="10B68025" w14:textId="77777777" w:rsidR="00BF71FA" w:rsidRDefault="00BF71FA" w:rsidP="00BF71FA">
      <w:pPr>
        <w:ind w:left="714"/>
        <w:contextualSpacing/>
        <w:jc w:val="left"/>
      </w:pPr>
    </w:p>
    <w:p w14:paraId="02814707" w14:textId="6D706B2A" w:rsidR="00BF71FA" w:rsidRDefault="00BF71FA" w:rsidP="00A23513">
      <w:pPr>
        <w:spacing w:before="240" w:after="240" w:line="240" w:lineRule="auto"/>
        <w:jc w:val="center"/>
      </w:pPr>
      <w:r w:rsidRPr="00BF71FA">
        <w:rPr>
          <w:noProof/>
        </w:rPr>
        <w:lastRenderedPageBreak/>
        <w:drawing>
          <wp:inline distT="0" distB="0" distL="0" distR="0" wp14:anchorId="0CCC0BF8" wp14:editId="097012C3">
            <wp:extent cx="4872892" cy="2801074"/>
            <wp:effectExtent l="0" t="0" r="4445" b="0"/>
            <wp:docPr id="46037238"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7238" name="Image 1" descr="Une image contenant texte, capture d’écran, logiciel, nombre&#10;&#10;Description générée automatiquement"/>
                    <pic:cNvPicPr/>
                  </pic:nvPicPr>
                  <pic:blipFill>
                    <a:blip r:embed="rId24"/>
                    <a:stretch>
                      <a:fillRect/>
                    </a:stretch>
                  </pic:blipFill>
                  <pic:spPr>
                    <a:xfrm>
                      <a:off x="0" y="0"/>
                      <a:ext cx="4888002" cy="2809759"/>
                    </a:xfrm>
                    <a:prstGeom prst="rect">
                      <a:avLst/>
                    </a:prstGeom>
                  </pic:spPr>
                </pic:pic>
              </a:graphicData>
            </a:graphic>
          </wp:inline>
        </w:drawing>
      </w:r>
    </w:p>
    <w:p w14:paraId="2D10F047" w14:textId="77777777" w:rsidR="00A23513" w:rsidRDefault="003471BB" w:rsidP="0057582A">
      <w:pPr>
        <w:numPr>
          <w:ilvl w:val="1"/>
          <w:numId w:val="7"/>
        </w:numPr>
        <w:contextualSpacing/>
        <w:jc w:val="left"/>
      </w:pPr>
      <w:r>
        <w:t xml:space="preserve">Double-cliquer sur </w:t>
      </w:r>
      <w:r w:rsidRPr="009B5DDB">
        <w:t xml:space="preserve">le paramètre </w:t>
      </w:r>
      <w:r w:rsidRPr="009B5DDB">
        <w:rPr>
          <w:rFonts w:ascii="Segoe UI Semibold" w:hAnsi="Segoe UI Semibold" w:cs="Segoe UI Semibold"/>
        </w:rPr>
        <w:t>Activer la connexion par clé de sécurité</w:t>
      </w:r>
      <w:r w:rsidRPr="009B5DDB">
        <w:t>.</w:t>
      </w:r>
      <w:r>
        <w:t> </w:t>
      </w:r>
    </w:p>
    <w:p w14:paraId="728A2CCF" w14:textId="359FECEE" w:rsidR="003471BB" w:rsidRDefault="00A23513" w:rsidP="0057582A">
      <w:pPr>
        <w:numPr>
          <w:ilvl w:val="1"/>
          <w:numId w:val="7"/>
        </w:numPr>
        <w:contextualSpacing/>
        <w:jc w:val="left"/>
      </w:pPr>
      <w:r>
        <w:t xml:space="preserve">Dans </w:t>
      </w:r>
      <w:r w:rsidRPr="009B5DDB">
        <w:rPr>
          <w:rFonts w:ascii="Segoe UI Semibold" w:hAnsi="Segoe UI Semibold" w:cs="Segoe UI Semibold"/>
        </w:rPr>
        <w:t>Activer la connexion par clé de sécurité</w:t>
      </w:r>
      <w:r>
        <w:t xml:space="preserve">, cliquer sur </w:t>
      </w:r>
      <w:r w:rsidRPr="00A23513">
        <w:rPr>
          <w:rFonts w:ascii="Segoe UI Semibold" w:hAnsi="Segoe UI Semibold" w:cs="Segoe UI Semibold"/>
        </w:rPr>
        <w:t>Activer</w:t>
      </w:r>
      <w:r>
        <w:t>.</w:t>
      </w:r>
    </w:p>
    <w:p w14:paraId="20297C16" w14:textId="582D5FB6" w:rsidR="003471BB" w:rsidRDefault="00A23513" w:rsidP="00A23513">
      <w:pPr>
        <w:spacing w:before="240" w:after="240" w:line="240" w:lineRule="auto"/>
        <w:jc w:val="center"/>
      </w:pPr>
      <w:r w:rsidRPr="00A23513">
        <w:rPr>
          <w:noProof/>
        </w:rPr>
        <w:drawing>
          <wp:inline distT="0" distB="0" distL="0" distR="0" wp14:anchorId="5FBDAAF9" wp14:editId="34F8E245">
            <wp:extent cx="3632400" cy="3351600"/>
            <wp:effectExtent l="0" t="0" r="6350" b="1270"/>
            <wp:docPr id="549166720"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66720" name="Image 1" descr="Une image contenant texte, capture d’écran, affichage, logiciel&#10;&#10;Description générée automatiquement"/>
                    <pic:cNvPicPr/>
                  </pic:nvPicPr>
                  <pic:blipFill>
                    <a:blip r:embed="rId25"/>
                    <a:stretch>
                      <a:fillRect/>
                    </a:stretch>
                  </pic:blipFill>
                  <pic:spPr>
                    <a:xfrm>
                      <a:off x="0" y="0"/>
                      <a:ext cx="3632400" cy="3351600"/>
                    </a:xfrm>
                    <a:prstGeom prst="rect">
                      <a:avLst/>
                    </a:prstGeom>
                  </pic:spPr>
                </pic:pic>
              </a:graphicData>
            </a:graphic>
          </wp:inline>
        </w:drawing>
      </w:r>
    </w:p>
    <w:p w14:paraId="18CBA251" w14:textId="71CF1C22" w:rsidR="00A23513" w:rsidRPr="009B5DDB" w:rsidRDefault="00A23513" w:rsidP="0057582A">
      <w:pPr>
        <w:numPr>
          <w:ilvl w:val="1"/>
          <w:numId w:val="7"/>
        </w:numPr>
        <w:contextualSpacing/>
        <w:jc w:val="left"/>
      </w:pPr>
      <w:r>
        <w:t xml:space="preserve">Cliquer sur </w:t>
      </w:r>
      <w:r w:rsidRPr="00A23513">
        <w:rPr>
          <w:rFonts w:ascii="Segoe UI Semibold" w:hAnsi="Segoe UI Semibold" w:cs="Segoe UI Semibold"/>
        </w:rPr>
        <w:t>OK</w:t>
      </w:r>
      <w:r>
        <w:t>.</w:t>
      </w:r>
    </w:p>
    <w:p w14:paraId="53E58F52" w14:textId="5AA6B2F0" w:rsidR="00B112A5" w:rsidRDefault="00B112A5" w:rsidP="00254CDF">
      <w:pPr>
        <w:spacing w:before="240" w:after="240"/>
        <w:jc w:val="center"/>
      </w:pPr>
      <w:r w:rsidRPr="00D80CCB">
        <w:rPr>
          <w:noProof/>
        </w:rPr>
        <w:lastRenderedPageBreak/>
        <w:drawing>
          <wp:inline distT="0" distB="0" distL="0" distR="0" wp14:anchorId="2C598F24" wp14:editId="5C36EFD3">
            <wp:extent cx="3428728" cy="2197100"/>
            <wp:effectExtent l="19050" t="19050" r="19685" b="12700"/>
            <wp:docPr id="3078" name="Image 3078" descr="Une image contenant texte, capture d’écran, logiciel, affichage&#10;&#10;Description générée automatiquement">
              <a:extLst xmlns:a="http://schemas.openxmlformats.org/drawingml/2006/main">
                <a:ext uri="{FF2B5EF4-FFF2-40B4-BE49-F238E27FC236}">
                  <a16:creationId xmlns:a16="http://schemas.microsoft.com/office/drawing/2014/main" id="{218E85D1-761F-C573-525B-330659E946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Une image contenant texte, capture d’écran, logiciel, affichage&#10;&#10;Description générée automatiquement">
                      <a:extLst>
                        <a:ext uri="{FF2B5EF4-FFF2-40B4-BE49-F238E27FC236}">
                          <a16:creationId xmlns:a16="http://schemas.microsoft.com/office/drawing/2014/main" id="{218E85D1-761F-C573-525B-330659E9462A}"/>
                        </a:ext>
                      </a:extLst>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l="841" t="592" r="904" b="31477"/>
                    <a:stretch/>
                  </pic:blipFill>
                  <pic:spPr bwMode="auto">
                    <a:xfrm>
                      <a:off x="0" y="0"/>
                      <a:ext cx="3446627" cy="2208569"/>
                    </a:xfrm>
                    <a:prstGeom prst="rect">
                      <a:avLst/>
                    </a:prstGeom>
                    <a:noFill/>
                    <a:ln>
                      <a:solidFill>
                        <a:schemeClr val="bg1">
                          <a:lumMod val="85000"/>
                        </a:schemeClr>
                      </a:solidFill>
                    </a:ln>
                  </pic:spPr>
                </pic:pic>
              </a:graphicData>
            </a:graphic>
          </wp:inline>
        </w:drawing>
      </w:r>
    </w:p>
    <w:p w14:paraId="1BFD33C4" w14:textId="31FD25DF" w:rsidR="00B112A5" w:rsidRPr="00442834" w:rsidRDefault="00B112A5" w:rsidP="00442834">
      <w:pPr>
        <w:keepNext/>
        <w:jc w:val="left"/>
        <w:rPr>
          <w:rFonts w:ascii="Segoe UI Semibold" w:hAnsi="Segoe UI Semibold" w:cs="Segoe UI Semibold"/>
        </w:rPr>
      </w:pPr>
      <w:r w:rsidRPr="00046AFC">
        <w:rPr>
          <w:rFonts w:ascii="Segoe UI Semibold" w:hAnsi="Segoe UI Semibold" w:cs="Segoe UI Semibold"/>
          <w:u w:val="single"/>
        </w:rPr>
        <w:t>Documentation Microsoft</w:t>
      </w:r>
      <w:r w:rsidRPr="00442834">
        <w:rPr>
          <w:rFonts w:ascii="Segoe UI Semibold" w:hAnsi="Segoe UI Semibold" w:cs="Segoe UI Semibold"/>
        </w:rPr>
        <w:t> :</w:t>
      </w:r>
      <w:r w:rsidR="00442834">
        <w:rPr>
          <w:rFonts w:ascii="Segoe UI Semibold" w:hAnsi="Segoe UI Semibold" w:cs="Segoe UI Semibold"/>
        </w:rPr>
        <w:t xml:space="preserve"> </w:t>
      </w:r>
      <w:hyperlink r:id="rId27" w:history="1">
        <w:r w:rsidRPr="00442834">
          <w:rPr>
            <w:rStyle w:val="Lienhypertexte"/>
          </w:rPr>
          <w:t>Connexion Windows par clé de sécurité sans mot de passe</w:t>
        </w:r>
      </w:hyperlink>
      <w:r>
        <w:t>.</w:t>
      </w:r>
    </w:p>
    <w:p w14:paraId="190B28A4" w14:textId="78C8E46C" w:rsidR="007134E4" w:rsidRPr="00170992" w:rsidRDefault="007134E4" w:rsidP="00DE72BE">
      <w:pPr>
        <w:pStyle w:val="Titre1"/>
      </w:pPr>
      <w:bookmarkStart w:id="15" w:name="_Toc152172725"/>
      <w:bookmarkStart w:id="16" w:name="_Toc193357777"/>
      <w:r w:rsidRPr="00170992">
        <w:lastRenderedPageBreak/>
        <w:t xml:space="preserve">Configuration </w:t>
      </w:r>
      <w:r w:rsidR="00916807" w:rsidRPr="00170992">
        <w:t>de l’authentification avec une clé de sécurité FIDO2</w:t>
      </w:r>
      <w:r w:rsidR="00730760" w:rsidRPr="00170992">
        <w:t xml:space="preserve"> dans</w:t>
      </w:r>
      <w:r w:rsidRPr="00170992">
        <w:t xml:space="preserve"> Microsoft Entra ID</w:t>
      </w:r>
      <w:bookmarkEnd w:id="15"/>
      <w:bookmarkEnd w:id="16"/>
    </w:p>
    <w:p w14:paraId="10320C6E" w14:textId="374D9A62" w:rsidR="00D5006F" w:rsidRDefault="00D5006F" w:rsidP="00916807">
      <w:pPr>
        <w:pStyle w:val="Titre2"/>
      </w:pPr>
      <w:bookmarkStart w:id="17" w:name="_Ref168329981"/>
      <w:bookmarkStart w:id="18" w:name="_Toc193357778"/>
      <w:r w:rsidRPr="00E73CBC">
        <w:t>A</w:t>
      </w:r>
      <w:r>
        <w:t>utorisation de la configuration en libre-service</w:t>
      </w:r>
      <w:r w:rsidRPr="00E73CBC">
        <w:t xml:space="preserve"> ​</w:t>
      </w:r>
      <w:bookmarkEnd w:id="17"/>
      <w:bookmarkEnd w:id="18"/>
    </w:p>
    <w:p w14:paraId="33DC2B45" w14:textId="67997410" w:rsidR="00016115" w:rsidRPr="00016115" w:rsidRDefault="00016115" w:rsidP="00ED3EF3">
      <w:pPr>
        <w:jc w:val="left"/>
        <w:rPr>
          <w:lang w:eastAsia="fr-FR"/>
        </w:rPr>
      </w:pPr>
      <w:r>
        <w:rPr>
          <w:lang w:eastAsia="fr-FR"/>
        </w:rPr>
        <w:t>Procéder comme suit :</w:t>
      </w:r>
    </w:p>
    <w:p w14:paraId="3A91703E" w14:textId="77777777" w:rsidR="00241C84" w:rsidRPr="00AA1709" w:rsidRDefault="00241C84" w:rsidP="0057582A">
      <w:pPr>
        <w:pStyle w:val="Paragraphedeliste"/>
        <w:numPr>
          <w:ilvl w:val="0"/>
          <w:numId w:val="8"/>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28" w:history="1">
        <w:r w:rsidRPr="005E1846">
          <w:rPr>
            <w:rStyle w:val="Lienhypertexte"/>
          </w:rPr>
          <w:t>https://entra.microsoft.com</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 xml:space="preserve">L’adresse </w:t>
      </w:r>
      <w:hyperlink r:id="rId29" w:anchor="view/Microsoft_AAD_IAM/TenantOverview.ReactView" w:history="1">
        <w:r w:rsidRPr="00AA1709">
          <w:rPr>
            <w:rStyle w:val="Lienhypertexte"/>
          </w:rPr>
          <w:t>https://entra.microsoft.com/#view/Microsoft_AAD_IAM/TenantOverview.ReactView</w:t>
        </w:r>
      </w:hyperlink>
      <w:r w:rsidRPr="00AA1709">
        <w:t xml:space="preserve"> p</w:t>
      </w:r>
      <w:r>
        <w:t>eut être utilisée pour un accès direct.</w:t>
      </w:r>
    </w:p>
    <w:p w14:paraId="788BBB2F" w14:textId="77777777" w:rsidR="00241C84" w:rsidRDefault="00241C84" w:rsidP="0057582A">
      <w:pPr>
        <w:pStyle w:val="Paragraphedeliste"/>
        <w:numPr>
          <w:ilvl w:val="0"/>
          <w:numId w:val="8"/>
        </w:numPr>
        <w:jc w:val="left"/>
      </w:pPr>
      <w:r w:rsidRPr="000D016B">
        <w:t xml:space="preserve">Se diriger dans l’onglet </w:t>
      </w:r>
      <w:r w:rsidRPr="00046AFC">
        <w:rPr>
          <w:rFonts w:ascii="Segoe UI Semibold" w:hAnsi="Segoe UI Semibold" w:cs="Segoe UI Semibold"/>
        </w:rPr>
        <w:t>Protection &gt; Méthodes d’authentification &gt; Stratégies</w:t>
      </w:r>
      <w:r>
        <w:t>.</w:t>
      </w:r>
    </w:p>
    <w:p w14:paraId="6B13A4AF" w14:textId="6F3A648F" w:rsidR="00D5006F" w:rsidRPr="00A46D90" w:rsidRDefault="00241C84" w:rsidP="0057582A">
      <w:pPr>
        <w:pStyle w:val="Paragraphedeliste"/>
        <w:numPr>
          <w:ilvl w:val="0"/>
          <w:numId w:val="8"/>
        </w:numPr>
        <w:jc w:val="left"/>
        <w:rPr>
          <w:b/>
          <w:bCs/>
        </w:rPr>
      </w:pPr>
      <w:r>
        <w:t>C</w:t>
      </w:r>
      <w:r w:rsidR="00D5006F" w:rsidRPr="00810B00">
        <w:t xml:space="preserve">liquer sur </w:t>
      </w:r>
      <w:r w:rsidR="00D5006F" w:rsidRPr="00D5006F">
        <w:rPr>
          <w:rFonts w:ascii="Segoe UI Semibold" w:hAnsi="Segoe UI Semibold" w:cs="Segoe UI Semibold"/>
        </w:rPr>
        <w:t>Clé de sécurité FIDO2</w:t>
      </w:r>
      <w:r w:rsidR="00D5006F" w:rsidRPr="00EC25E5">
        <w:t>.</w:t>
      </w:r>
    </w:p>
    <w:p w14:paraId="6BA1CDC6" w14:textId="77777777" w:rsidR="00D5006F" w:rsidRPr="005F538E" w:rsidRDefault="00D5006F" w:rsidP="0057582A">
      <w:pPr>
        <w:pStyle w:val="Paragraphedeliste"/>
        <w:numPr>
          <w:ilvl w:val="0"/>
          <w:numId w:val="8"/>
        </w:numPr>
        <w:jc w:val="left"/>
      </w:pPr>
      <w:r w:rsidRPr="005F538E">
        <w:t>Activer</w:t>
      </w:r>
      <w:r w:rsidRPr="005F538E">
        <w:rPr>
          <w:b/>
          <w:bCs/>
        </w:rPr>
        <w:t xml:space="preserve"> </w:t>
      </w:r>
      <w:r w:rsidRPr="005F538E">
        <w:t xml:space="preserve">la </w:t>
      </w:r>
      <w:r>
        <w:t>c</w:t>
      </w:r>
      <w:r w:rsidRPr="005F538E">
        <w:t xml:space="preserve">lé de sécurité FIDO2 pour </w:t>
      </w:r>
      <w:r w:rsidRPr="00D5006F">
        <w:rPr>
          <w:rFonts w:ascii="Segoe UI Semibold" w:hAnsi="Segoe UI Semibold" w:cs="Segoe UI Semibold"/>
        </w:rPr>
        <w:t>Tous les utilisateurs</w:t>
      </w:r>
      <w:r w:rsidRPr="00EC25E5">
        <w:t>.</w:t>
      </w:r>
    </w:p>
    <w:p w14:paraId="39601D0A" w14:textId="77777777" w:rsidR="00D5006F" w:rsidRDefault="00D5006F" w:rsidP="0057582A">
      <w:pPr>
        <w:pStyle w:val="Paragraphedeliste"/>
        <w:numPr>
          <w:ilvl w:val="0"/>
          <w:numId w:val="8"/>
        </w:numPr>
        <w:ind w:left="714" w:hanging="357"/>
        <w:contextualSpacing w:val="0"/>
        <w:jc w:val="left"/>
      </w:pPr>
      <w:r w:rsidRPr="005F538E">
        <w:t xml:space="preserve">Dans l’onglet </w:t>
      </w:r>
      <w:r w:rsidRPr="00D5006F">
        <w:rPr>
          <w:rFonts w:ascii="Segoe UI Semibold" w:hAnsi="Segoe UI Semibold" w:cs="Segoe UI Semibold"/>
        </w:rPr>
        <w:t>Configurer</w:t>
      </w:r>
      <w:r w:rsidRPr="005F538E">
        <w:t>,</w:t>
      </w:r>
      <w:r w:rsidRPr="005F538E">
        <w:rPr>
          <w:b/>
          <w:bCs/>
        </w:rPr>
        <w:t xml:space="preserve"> </w:t>
      </w:r>
      <w:r w:rsidRPr="00D5006F">
        <w:rPr>
          <w:rFonts w:ascii="Segoe UI Semibold" w:hAnsi="Segoe UI Semibold" w:cs="Segoe UI Semibold"/>
        </w:rPr>
        <w:t>Autoriser la configuration libre-service</w:t>
      </w:r>
      <w:r>
        <w:rPr>
          <w:b/>
          <w:bCs/>
        </w:rPr>
        <w:t xml:space="preserve">. </w:t>
      </w:r>
      <w:r w:rsidRPr="005F538E">
        <w:t>L’attestation et la restriction de clés sont optionnelles mais recommandées</w:t>
      </w:r>
      <w:r>
        <w:t> :</w:t>
      </w:r>
    </w:p>
    <w:p w14:paraId="3746E911" w14:textId="77777777" w:rsidR="00D5006F" w:rsidRDefault="00D5006F" w:rsidP="0057582A">
      <w:pPr>
        <w:pStyle w:val="Paragraphedeliste"/>
        <w:numPr>
          <w:ilvl w:val="1"/>
          <w:numId w:val="8"/>
        </w:numPr>
        <w:jc w:val="left"/>
      </w:pPr>
      <w:r w:rsidRPr="00D5006F">
        <w:rPr>
          <w:rFonts w:ascii="Segoe UI Semibold" w:hAnsi="Segoe UI Semibold" w:cs="Segoe UI Semibold"/>
        </w:rPr>
        <w:t>Appliquer l’attestation</w:t>
      </w:r>
      <w:r>
        <w:t xml:space="preserve"> : </w:t>
      </w:r>
      <w:r w:rsidRPr="00921637">
        <w:t>Les métadonnées de clé FIDO doivent être publiées et vérifiées auprès de la FIDO Alliance et également passer d’autres tests de validation par Microsoft</w:t>
      </w:r>
      <w:r>
        <w:t>.</w:t>
      </w:r>
    </w:p>
    <w:p w14:paraId="36680240" w14:textId="77777777" w:rsidR="00D5006F" w:rsidRPr="005F538E" w:rsidRDefault="00D5006F" w:rsidP="0057582A">
      <w:pPr>
        <w:pStyle w:val="Paragraphedeliste"/>
        <w:numPr>
          <w:ilvl w:val="1"/>
          <w:numId w:val="8"/>
        </w:numPr>
        <w:jc w:val="left"/>
      </w:pPr>
      <w:r w:rsidRPr="00D5006F">
        <w:rPr>
          <w:rFonts w:ascii="Segoe UI Semibold" w:hAnsi="Segoe UI Semibold" w:cs="Segoe UI Semibold"/>
        </w:rPr>
        <w:t>Appliquer les restrictions de la clé</w:t>
      </w:r>
      <w:r>
        <w:t xml:space="preserve"> : </w:t>
      </w:r>
      <w:r w:rsidRPr="007557CC">
        <w:t>Autorise ou interdit certaines clés FIDO selon leur AAGUID (identifiant indiquant le fabriquant et le modèle de la clé)</w:t>
      </w:r>
      <w:r>
        <w:t xml:space="preserve"> </w:t>
      </w:r>
    </w:p>
    <w:p w14:paraId="4F2B1941" w14:textId="77777777" w:rsidR="00D5006F" w:rsidRDefault="00D5006F" w:rsidP="00D5006F">
      <w:pPr>
        <w:jc w:val="center"/>
      </w:pPr>
      <w:r w:rsidRPr="003D75FA">
        <w:rPr>
          <w:noProof/>
        </w:rPr>
        <w:drawing>
          <wp:inline distT="0" distB="0" distL="0" distR="0" wp14:anchorId="20421C84" wp14:editId="7C6AC0AF">
            <wp:extent cx="2343150" cy="1616275"/>
            <wp:effectExtent l="0" t="0" r="0" b="3175"/>
            <wp:docPr id="1749778340" name="Image 1749778340" descr="Une image contenant texte, capture d’écran, Police, nombre&#10;&#10;Description générée automatiquement">
              <a:extLst xmlns:a="http://schemas.openxmlformats.org/drawingml/2006/main">
                <a:ext uri="{FF2B5EF4-FFF2-40B4-BE49-F238E27FC236}">
                  <a16:creationId xmlns:a16="http://schemas.microsoft.com/office/drawing/2014/main" id="{26C953A0-356F-6BD2-E051-DDF58347A1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78340" name="Image 1749778340" descr="Une image contenant texte, capture d’écran, Police, nombre&#10;&#10;Description générée automatiquement">
                      <a:extLst>
                        <a:ext uri="{FF2B5EF4-FFF2-40B4-BE49-F238E27FC236}">
                          <a16:creationId xmlns:a16="http://schemas.microsoft.com/office/drawing/2014/main" id="{26C953A0-356F-6BD2-E051-DDF58347A1D6}"/>
                        </a:ext>
                      </a:extLst>
                    </pic:cNvPr>
                    <pic:cNvPicPr>
                      <a:picLocks noChangeAspect="1"/>
                    </pic:cNvPicPr>
                  </pic:nvPicPr>
                  <pic:blipFill rotWithShape="1">
                    <a:blip r:embed="rId30"/>
                    <a:srcRect t="3900"/>
                    <a:stretch/>
                  </pic:blipFill>
                  <pic:spPr>
                    <a:xfrm>
                      <a:off x="0" y="0"/>
                      <a:ext cx="2382432" cy="1643371"/>
                    </a:xfrm>
                    <a:prstGeom prst="rect">
                      <a:avLst/>
                    </a:prstGeom>
                  </pic:spPr>
                </pic:pic>
              </a:graphicData>
            </a:graphic>
          </wp:inline>
        </w:drawing>
      </w:r>
    </w:p>
    <w:p w14:paraId="4A2C647D" w14:textId="7AEFA550" w:rsidR="00293957" w:rsidRPr="00442834" w:rsidRDefault="00293957" w:rsidP="00442834">
      <w:pPr>
        <w:spacing w:before="120" w:line="240" w:lineRule="auto"/>
        <w:rPr>
          <w:rFonts w:ascii="Segoe UI Semibold" w:hAnsi="Segoe UI Semibold" w:cs="Segoe UI Semibold"/>
          <w:u w:val="single"/>
          <w:lang w:eastAsia="fr-FR"/>
        </w:rPr>
      </w:pPr>
      <w:r w:rsidRPr="00293957">
        <w:rPr>
          <w:rFonts w:ascii="Segoe UI Semibold" w:hAnsi="Segoe UI Semibold" w:cs="Segoe UI Semibold"/>
          <w:u w:val="single"/>
          <w:lang w:eastAsia="fr-FR"/>
        </w:rPr>
        <w:t>Documentation Microsoft</w:t>
      </w:r>
      <w:r w:rsidRPr="00442834">
        <w:rPr>
          <w:rFonts w:ascii="Segoe UI Semibold" w:hAnsi="Segoe UI Semibold" w:cs="Segoe UI Semibold"/>
          <w:lang w:eastAsia="fr-FR"/>
        </w:rPr>
        <w:t> :</w:t>
      </w:r>
      <w:r w:rsidR="00442834" w:rsidRPr="00442834">
        <w:rPr>
          <w:rFonts w:ascii="Segoe UI Semibold" w:hAnsi="Segoe UI Semibold" w:cs="Segoe UI Semibold"/>
          <w:lang w:eastAsia="fr-FR"/>
        </w:rPr>
        <w:t xml:space="preserve"> </w:t>
      </w:r>
      <w:hyperlink r:id="rId31" w:history="1">
        <w:r w:rsidRPr="00FF24FE">
          <w:rPr>
            <w:rStyle w:val="Lienhypertexte"/>
            <w:lang w:val="en-US"/>
          </w:rPr>
          <w:t>Enable passkeys for your organization</w:t>
        </w:r>
      </w:hyperlink>
      <w:r>
        <w:t>.</w:t>
      </w:r>
    </w:p>
    <w:p w14:paraId="4374C1CF" w14:textId="77777777" w:rsidR="00D5006F" w:rsidRPr="00E73CBC" w:rsidRDefault="00D5006F" w:rsidP="00916807">
      <w:pPr>
        <w:pStyle w:val="Titre2"/>
      </w:pPr>
      <w:bookmarkStart w:id="19" w:name="_Toc193357779"/>
      <w:r w:rsidRPr="00E73CBC">
        <w:t>Ajout</w:t>
      </w:r>
      <w:r>
        <w:t xml:space="preserve"> de l’</w:t>
      </w:r>
      <w:r w:rsidRPr="00E73CBC">
        <w:t>authentification par clé de sécurité FIDO</w:t>
      </w:r>
      <w:r>
        <w:t>2</w:t>
      </w:r>
      <w:r w:rsidRPr="00E73CBC">
        <w:t xml:space="preserve"> </w:t>
      </w:r>
      <w:r>
        <w:t>en libre</w:t>
      </w:r>
      <w:r w:rsidRPr="00E73CBC">
        <w:t>-service​</w:t>
      </w:r>
      <w:bookmarkEnd w:id="19"/>
    </w:p>
    <w:p w14:paraId="713BEAF4" w14:textId="600D948F" w:rsidR="00D5006F" w:rsidRDefault="00D5006F" w:rsidP="00ED3EF3">
      <w:pPr>
        <w:jc w:val="left"/>
      </w:pPr>
      <w:r>
        <w:t>Pour les utilisateurs de test</w:t>
      </w:r>
      <w:r w:rsidR="002F511E">
        <w:t xml:space="preserve"> dans le cadre de cette illustration technique</w:t>
      </w:r>
      <w:r w:rsidR="00016115">
        <w:t>, procéder comme suit</w:t>
      </w:r>
      <w:r>
        <w:t> :</w:t>
      </w:r>
    </w:p>
    <w:p w14:paraId="22B17ACB" w14:textId="77777777" w:rsidR="00D5006F" w:rsidRDefault="00D5006F" w:rsidP="0057582A">
      <w:pPr>
        <w:pStyle w:val="Paragraphedeliste"/>
        <w:numPr>
          <w:ilvl w:val="0"/>
          <w:numId w:val="9"/>
        </w:numPr>
        <w:jc w:val="left"/>
      </w:pPr>
      <w:r w:rsidRPr="00671F15">
        <w:t xml:space="preserve">Se connecter sur le site </w:t>
      </w:r>
      <w:hyperlink r:id="rId32" w:history="1">
        <w:r w:rsidRPr="00F567EE">
          <w:rPr>
            <w:rStyle w:val="Lienhypertexte"/>
          </w:rPr>
          <w:t>https://mysignins.microsoft.com</w:t>
        </w:r>
      </w:hyperlink>
      <w:r>
        <w:t xml:space="preserve"> </w:t>
      </w:r>
      <w:r w:rsidRPr="00671F15">
        <w:t xml:space="preserve">et se rendre dans </w:t>
      </w:r>
      <w:r w:rsidRPr="00671F15">
        <w:rPr>
          <w:rFonts w:cs="Arial"/>
        </w:rPr>
        <w:t>Information de sécurité</w:t>
      </w:r>
      <w:r w:rsidRPr="00671F15">
        <w:t>.</w:t>
      </w:r>
    </w:p>
    <w:p w14:paraId="0DC083CF" w14:textId="77777777" w:rsidR="00D5006F" w:rsidRDefault="00D5006F" w:rsidP="0057582A">
      <w:pPr>
        <w:pStyle w:val="Paragraphedeliste"/>
        <w:numPr>
          <w:ilvl w:val="0"/>
          <w:numId w:val="9"/>
        </w:numPr>
        <w:jc w:val="left"/>
      </w:pPr>
      <w:r w:rsidRPr="00671F15">
        <w:t xml:space="preserve">Cliquer sur </w:t>
      </w:r>
      <w:r w:rsidRPr="00D5006F">
        <w:rPr>
          <w:rFonts w:ascii="Segoe UI Semibold" w:hAnsi="Segoe UI Semibold" w:cs="Segoe UI Semibold"/>
        </w:rPr>
        <w:t>Ajouter une méthode</w:t>
      </w:r>
      <w:r w:rsidRPr="00671F15">
        <w:t xml:space="preserve">, sélectionner </w:t>
      </w:r>
      <w:r w:rsidRPr="00D5006F">
        <w:rPr>
          <w:rFonts w:ascii="Segoe UI Semibold" w:hAnsi="Segoe UI Semibold" w:cs="Segoe UI Semibold"/>
        </w:rPr>
        <w:t>clé de sécurité</w:t>
      </w:r>
      <w:r w:rsidRPr="00671F15">
        <w:t xml:space="preserve"> et suivre la procédure d’enrôlement.</w:t>
      </w:r>
    </w:p>
    <w:p w14:paraId="752472C3" w14:textId="49BC302A" w:rsidR="002F42B4" w:rsidRPr="00592F30" w:rsidRDefault="00D5006F" w:rsidP="006D05F8">
      <w:pPr>
        <w:jc w:val="center"/>
      </w:pPr>
      <w:r w:rsidRPr="009A10B5">
        <w:rPr>
          <w:noProof/>
        </w:rPr>
        <w:drawing>
          <wp:inline distT="0" distB="0" distL="0" distR="0" wp14:anchorId="4F6F50BE" wp14:editId="7C797391">
            <wp:extent cx="5380990" cy="1300423"/>
            <wp:effectExtent l="0" t="0" r="0" b="0"/>
            <wp:docPr id="3080" name="Image 3080" descr="Une image contenant texte, capture d’écran, Police, ligne&#10;&#10;Description générée automatiquement">
              <a:extLst xmlns:a="http://schemas.openxmlformats.org/drawingml/2006/main">
                <a:ext uri="{FF2B5EF4-FFF2-40B4-BE49-F238E27FC236}">
                  <a16:creationId xmlns:a16="http://schemas.microsoft.com/office/drawing/2014/main" id="{3ECBE7C2-2F6D-51E6-7ACA-D3F6EC2CC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8" descr="Une image contenant texte, capture d’écran, Police, ligne&#10;&#10;Description générée automatiquement">
                      <a:extLst>
                        <a:ext uri="{FF2B5EF4-FFF2-40B4-BE49-F238E27FC236}">
                          <a16:creationId xmlns:a16="http://schemas.microsoft.com/office/drawing/2014/main" id="{3ECBE7C2-2F6D-51E6-7ACA-D3F6EC2CC4E9}"/>
                        </a:ext>
                      </a:extLst>
                    </pic:cNvPr>
                    <pic:cNvPicPr preferRelativeResize="0">
                      <a:picLocks noChangeAspect="1" noChangeArrowheads="1"/>
                    </pic:cNvPicPr>
                  </pic:nvPicPr>
                  <pic:blipFill rotWithShape="1">
                    <a:blip r:embed="rId33">
                      <a:extLst>
                        <a:ext uri="{28A0092B-C50C-407E-A947-70E740481C1C}">
                          <a14:useLocalDpi xmlns:a14="http://schemas.microsoft.com/office/drawing/2010/main" val="0"/>
                        </a:ext>
                      </a:extLst>
                    </a:blip>
                    <a:srcRect t="8412" r="15968"/>
                    <a:stretch/>
                  </pic:blipFill>
                  <pic:spPr bwMode="auto">
                    <a:xfrm>
                      <a:off x="0" y="0"/>
                      <a:ext cx="5397739" cy="1304471"/>
                    </a:xfrm>
                    <a:prstGeom prst="rect">
                      <a:avLst/>
                    </a:prstGeom>
                    <a:noFill/>
                  </pic:spPr>
                </pic:pic>
              </a:graphicData>
            </a:graphic>
          </wp:inline>
        </w:drawing>
      </w:r>
      <w:bookmarkStart w:id="20" w:name="_Toc135928424"/>
      <w:bookmarkStart w:id="21" w:name="_Toc152172752"/>
    </w:p>
    <w:p w14:paraId="29AEFB90" w14:textId="77777777" w:rsidR="002D2AF7" w:rsidRDefault="002D2AF7" w:rsidP="002D2AF7">
      <w:pPr>
        <w:pStyle w:val="Titre2"/>
      </w:pPr>
      <w:bookmarkStart w:id="22" w:name="_Toc193357780"/>
      <w:bookmarkStart w:id="23" w:name="_Hlk155878590"/>
      <w:bookmarkEnd w:id="20"/>
      <w:bookmarkEnd w:id="21"/>
      <w:r>
        <w:lastRenderedPageBreak/>
        <w:t>Ajout d’un nouvel objet Kerberos Server dans le domaine Active Directory</w:t>
      </w:r>
      <w:bookmarkEnd w:id="22"/>
    </w:p>
    <w:p w14:paraId="38F591C3" w14:textId="77777777" w:rsidR="002D2AF7" w:rsidRDefault="002D2AF7" w:rsidP="002D2AF7">
      <w:pPr>
        <w:jc w:val="left"/>
        <w:rPr>
          <w:rFonts w:ascii="Segoe UI Semibold" w:hAnsi="Segoe UI Semibold" w:cs="Segoe UI Semibold"/>
          <w:color w:val="C00000"/>
          <w:lang w:eastAsia="fr-FR"/>
        </w:rPr>
      </w:pPr>
      <w:r w:rsidRPr="00CB17B8">
        <w:rPr>
          <w:rFonts w:ascii="Segoe UI Semibold" w:hAnsi="Segoe UI Semibold" w:cs="Segoe UI Semibold"/>
          <w:color w:val="C00000"/>
          <w:lang w:eastAsia="fr-FR"/>
        </w:rPr>
        <w:t xml:space="preserve">Cette section ne concerne </w:t>
      </w:r>
      <w:r>
        <w:rPr>
          <w:rFonts w:ascii="Segoe UI Semibold" w:hAnsi="Segoe UI Semibold" w:cs="Segoe UI Semibold"/>
          <w:color w:val="C00000"/>
          <w:lang w:eastAsia="fr-FR"/>
        </w:rPr>
        <w:t>QUE</w:t>
      </w:r>
      <w:r w:rsidRPr="00CB17B8">
        <w:rPr>
          <w:rFonts w:ascii="Segoe UI Semibold" w:hAnsi="Segoe UI Semibold" w:cs="Segoe UI Semibold"/>
          <w:color w:val="C00000"/>
          <w:lang w:eastAsia="fr-FR"/>
        </w:rPr>
        <w:t xml:space="preserve"> l</w:t>
      </w:r>
      <w:r>
        <w:rPr>
          <w:rFonts w:ascii="Segoe UI Semibold" w:hAnsi="Segoe UI Semibold" w:cs="Segoe UI Semibold"/>
          <w:color w:val="C00000"/>
          <w:lang w:eastAsia="fr-FR"/>
        </w:rPr>
        <w:t>’ES</w:t>
      </w:r>
      <w:r w:rsidRPr="00D75996">
        <w:rPr>
          <w:rFonts w:ascii="Segoe UI Semibold" w:hAnsi="Segoe UI Semibold" w:cs="Segoe UI Semibold"/>
          <w:color w:val="C00000"/>
          <w:lang w:eastAsia="fr-FR"/>
        </w:rPr>
        <w:t xml:space="preserve"> </w:t>
      </w:r>
      <w:r>
        <w:rPr>
          <w:rFonts w:ascii="Segoe UI Semibold" w:hAnsi="Segoe UI Semibold" w:cs="Segoe UI Semibold"/>
          <w:color w:val="C00000"/>
          <w:lang w:eastAsia="fr-FR"/>
        </w:rPr>
        <w:t>disposant d’</w:t>
      </w:r>
      <w:r w:rsidRPr="00CB17B8">
        <w:rPr>
          <w:rFonts w:ascii="Segoe UI Semibold" w:hAnsi="Segoe UI Semibold" w:cs="Segoe UI Semibold"/>
          <w:color w:val="C00000"/>
          <w:lang w:eastAsia="fr-FR"/>
        </w:rPr>
        <w:t xml:space="preserve">un environnement Active Directory </w:t>
      </w:r>
      <w:r>
        <w:rPr>
          <w:rFonts w:ascii="Segoe UI Semibold" w:hAnsi="Segoe UI Semibold" w:cs="Segoe UI Semibold"/>
          <w:color w:val="C00000"/>
          <w:lang w:eastAsia="fr-FR"/>
        </w:rPr>
        <w:t xml:space="preserve">(AD) </w:t>
      </w:r>
      <w:r w:rsidRPr="00CB17B8">
        <w:rPr>
          <w:rFonts w:ascii="Segoe UI Semibold" w:hAnsi="Segoe UI Semibold" w:cs="Segoe UI Semibold"/>
          <w:color w:val="C00000"/>
          <w:lang w:eastAsia="fr-FR"/>
        </w:rPr>
        <w:t>en local</w:t>
      </w:r>
      <w:r>
        <w:rPr>
          <w:rFonts w:ascii="Segoe UI Semibold" w:hAnsi="Segoe UI Semibold" w:cs="Segoe UI Semibold"/>
          <w:color w:val="C00000"/>
          <w:lang w:eastAsia="fr-FR"/>
        </w:rPr>
        <w:t xml:space="preserve"> avec de</w:t>
      </w:r>
      <w:r w:rsidRPr="00CB17B8">
        <w:rPr>
          <w:rFonts w:ascii="Segoe UI Semibold" w:hAnsi="Segoe UI Semibold" w:cs="Segoe UI Semibold"/>
          <w:color w:val="C00000"/>
          <w:lang w:eastAsia="fr-FR"/>
        </w:rPr>
        <w:t>s appareils avec jointure hybride Microsoft Entra et des comptes synchronisés entre cet environnement et Microsoft Entra ID.</w:t>
      </w:r>
    </w:p>
    <w:p w14:paraId="3FE5C67F" w14:textId="0E863A3E" w:rsidR="002D2AF7" w:rsidRPr="00CB17B8" w:rsidRDefault="002D2AF7" w:rsidP="002D2AF7">
      <w:pPr>
        <w:jc w:val="left"/>
      </w:pPr>
      <w:r>
        <w:rPr>
          <w:lang w:eastAsia="fr-FR"/>
        </w:rPr>
        <w:t xml:space="preserve">Les appareils avec </w:t>
      </w:r>
      <w:r w:rsidRPr="00143A29">
        <w:rPr>
          <w:lang w:eastAsia="fr-FR"/>
        </w:rPr>
        <w:t>jointure hybride Microsoft Entra</w:t>
      </w:r>
      <w:r>
        <w:rPr>
          <w:lang w:eastAsia="fr-FR"/>
        </w:rPr>
        <w:t xml:space="preserve"> sont des appareils membres d’un </w:t>
      </w:r>
      <w:r>
        <w:t>AD et qui sont également liés à Microsoft Entra ID en effectuant une jointure hybride Microsoft Entra</w:t>
      </w:r>
      <w:r w:rsidR="00F1001B">
        <w:t xml:space="preserve">. Pour </w:t>
      </w:r>
      <w:r w:rsidR="00461E2C">
        <w:t>en savoir</w:t>
      </w:r>
      <w:r w:rsidR="00F1001B">
        <w:t xml:space="preserve"> </w:t>
      </w:r>
      <w:r w:rsidR="00461E2C">
        <w:t>plus</w:t>
      </w:r>
      <w:r w:rsidR="00F1001B">
        <w:t xml:space="preserve">, nous invitons le lectorat à consulter </w:t>
      </w:r>
      <w:hyperlink r:id="rId34" w:history="1">
        <w:r w:rsidRPr="00605736">
          <w:rPr>
            <w:rStyle w:val="Lienhypertexte"/>
          </w:rPr>
          <w:t>Planifier la mise en œuvre de votre jointure hybride Microsoft Entra</w:t>
        </w:r>
      </w:hyperlink>
      <w:r>
        <w:t xml:space="preserve">. </w:t>
      </w:r>
    </w:p>
    <w:p w14:paraId="3B95268B" w14:textId="77777777" w:rsidR="002D2AF7" w:rsidRPr="00D229C5" w:rsidRDefault="002D2AF7" w:rsidP="002D2AF7">
      <w:pPr>
        <w:jc w:val="left"/>
      </w:pPr>
      <w:r w:rsidRPr="00D229C5">
        <w:t>Microsoft Entra ID peut émettre des ticket-</w:t>
      </w:r>
      <w:proofErr w:type="spellStart"/>
      <w:r w:rsidRPr="00D229C5">
        <w:t>granting</w:t>
      </w:r>
      <w:proofErr w:type="spellEnd"/>
      <w:r w:rsidRPr="00D229C5">
        <w:t xml:space="preserve"> tickets (TGT) Kerberos pour un ou plusieurs de domaines Active Directory</w:t>
      </w:r>
      <w:r>
        <w:t xml:space="preserve"> de l’ES</w:t>
      </w:r>
      <w:r w:rsidRPr="00D229C5">
        <w:t>. Cette fonctionnalité permet aux utilisateurs de se connecter à Windows avec des informations d’identification modernes telles qu</w:t>
      </w:r>
      <w:r>
        <w:t>’une</w:t>
      </w:r>
      <w:r w:rsidRPr="00D229C5">
        <w:t xml:space="preserve"> clé de sécurité FIDO2 pour accéder à des ressources Active Directory traditionnelles. Les tickets de service Kerberos et l’autorisation continuent d’être contrôlés par </w:t>
      </w:r>
      <w:r>
        <w:t>les</w:t>
      </w:r>
      <w:r w:rsidRPr="00D229C5">
        <w:t xml:space="preserve"> contrôleurs de domaine Active Directory locaux</w:t>
      </w:r>
      <w:r>
        <w:t xml:space="preserve"> de l’ES</w:t>
      </w:r>
      <w:r w:rsidRPr="00D229C5">
        <w:t>.</w:t>
      </w:r>
    </w:p>
    <w:p w14:paraId="63F46C73" w14:textId="77777777" w:rsidR="002D2AF7" w:rsidRDefault="002D2AF7" w:rsidP="002D2AF7">
      <w:pPr>
        <w:jc w:val="left"/>
      </w:pPr>
      <w:r w:rsidRPr="00D229C5">
        <w:t xml:space="preserve">Un objet serveur Kerberos Microsoft Entra </w:t>
      </w:r>
      <w:r>
        <w:t>doit être</w:t>
      </w:r>
      <w:r w:rsidRPr="00D229C5">
        <w:t xml:space="preserve"> créé dans </w:t>
      </w:r>
      <w:r>
        <w:t>l’</w:t>
      </w:r>
      <w:r w:rsidRPr="00D229C5">
        <w:t>instance Active Directory locale</w:t>
      </w:r>
      <w:r>
        <w:t xml:space="preserve"> de l’ES</w:t>
      </w:r>
      <w:r w:rsidRPr="00D229C5">
        <w:t xml:space="preserve">, puis publié en toute sécurité sur </w:t>
      </w:r>
      <w:r>
        <w:t xml:space="preserve">le locataire </w:t>
      </w:r>
      <w:r w:rsidRPr="00D229C5">
        <w:t>Microsoft Entra ID</w:t>
      </w:r>
      <w:r>
        <w:t xml:space="preserve"> de l’ES</w:t>
      </w:r>
      <w:r w:rsidRPr="00D229C5">
        <w:t xml:space="preserve">. L’objet n’est associé à aucun serveur physique. Il s’agit simplement d’une ressource que Microsoft Entra ID peut utiliser afin de générer des TGT Kerberos pour </w:t>
      </w:r>
      <w:r>
        <w:t>le</w:t>
      </w:r>
      <w:r w:rsidRPr="00D229C5">
        <w:t xml:space="preserve"> domaine Active Directory</w:t>
      </w:r>
      <w:r>
        <w:t xml:space="preserve"> considéré</w:t>
      </w:r>
      <w:r w:rsidRPr="00D229C5">
        <w:t>.</w:t>
      </w:r>
    </w:p>
    <w:p w14:paraId="2F33104F" w14:textId="3B7E3784" w:rsidR="004D491B" w:rsidRDefault="004D491B" w:rsidP="00FE2896">
      <w:pPr>
        <w:pStyle w:val="Titre3"/>
      </w:pPr>
      <w:r>
        <w:t>Installation du module AzureADHybridAuthenticationManagement</w:t>
      </w:r>
    </w:p>
    <w:p w14:paraId="55057885" w14:textId="77777777" w:rsidR="004D491B" w:rsidRDefault="004D491B" w:rsidP="004D491B">
      <w:pPr>
        <w:jc w:val="left"/>
      </w:pPr>
      <w:r>
        <w:t>Le module AzureADHybridAuthenticationManagement fournit des fonctionnalités de gestion FIDO2 pour les administrateurs.</w:t>
      </w:r>
    </w:p>
    <w:p w14:paraId="4DED6DA4" w14:textId="05BF266D" w:rsidR="004D491B" w:rsidRDefault="004D491B" w:rsidP="004D491B">
      <w:pPr>
        <w:jc w:val="left"/>
      </w:pPr>
      <w:r>
        <w:t>Procéder comme suit :</w:t>
      </w:r>
    </w:p>
    <w:p w14:paraId="548D0899" w14:textId="23657C64" w:rsidR="004D491B" w:rsidRDefault="004D491B" w:rsidP="0057582A">
      <w:pPr>
        <w:pStyle w:val="Paragraphedeliste"/>
        <w:numPr>
          <w:ilvl w:val="0"/>
          <w:numId w:val="11"/>
        </w:numPr>
        <w:jc w:val="left"/>
      </w:pPr>
      <w:r>
        <w:t xml:space="preserve">Ouvrir une invite PowerShell à l’aide de l’option </w:t>
      </w:r>
      <w:r w:rsidRPr="00FE2896">
        <w:rPr>
          <w:rFonts w:ascii="Segoe UI Semibold" w:hAnsi="Segoe UI Semibold" w:cs="Segoe UI Semibold"/>
        </w:rPr>
        <w:t>Exécuter en tant qu’administrateur</w:t>
      </w:r>
      <w:r>
        <w:t>.</w:t>
      </w:r>
    </w:p>
    <w:p w14:paraId="418FC0E1" w14:textId="137D620E" w:rsidR="004D491B" w:rsidRDefault="004D491B" w:rsidP="0057582A">
      <w:pPr>
        <w:pStyle w:val="Paragraphedeliste"/>
        <w:numPr>
          <w:ilvl w:val="0"/>
          <w:numId w:val="11"/>
        </w:numPr>
        <w:jc w:val="left"/>
      </w:pPr>
      <w:r>
        <w:t>Installer le module AzureADHybridAuthenticationManagement :</w:t>
      </w:r>
    </w:p>
    <w:p w14:paraId="6944E0AA" w14:textId="77777777" w:rsidR="00FE2896" w:rsidRDefault="00FE2896" w:rsidP="00FE2896">
      <w:pPr>
        <w:pStyle w:val="Code"/>
      </w:pPr>
    </w:p>
    <w:p w14:paraId="66151B9B" w14:textId="02DCBCD5" w:rsidR="00FE2896" w:rsidRPr="00FE2896" w:rsidRDefault="00FE2896" w:rsidP="00FE2896">
      <w:pPr>
        <w:pStyle w:val="Code"/>
      </w:pPr>
      <w:r w:rsidRPr="00FE2896">
        <w:t># First, ensure TLS 1.2 for PowerShell gallery access.</w:t>
      </w:r>
    </w:p>
    <w:p w14:paraId="52D106D0" w14:textId="77777777" w:rsidR="00FE2896" w:rsidRPr="00FE2896" w:rsidRDefault="00FE2896" w:rsidP="00FE2896">
      <w:pPr>
        <w:pStyle w:val="Code"/>
      </w:pPr>
      <w:r w:rsidRPr="00FE2896">
        <w:t>[Net.ServicePointManager]::SecurityProtocol = [Net.ServicePointManager]::SecurityProtocol -bor [Net.SecurityProtocolType]::Tls12</w:t>
      </w:r>
    </w:p>
    <w:p w14:paraId="37FF3CEB" w14:textId="77777777" w:rsidR="00FE2896" w:rsidRPr="00FE2896" w:rsidRDefault="00FE2896" w:rsidP="00FE2896">
      <w:pPr>
        <w:pStyle w:val="Code"/>
      </w:pPr>
    </w:p>
    <w:p w14:paraId="55D0D7AA" w14:textId="77777777" w:rsidR="00FE2896" w:rsidRPr="00FE2896" w:rsidRDefault="00FE2896" w:rsidP="00FE2896">
      <w:pPr>
        <w:pStyle w:val="Code"/>
      </w:pPr>
      <w:r w:rsidRPr="00FE2896">
        <w:t># Install the AzureADHybridAuthenticationManagement PowerShell module.</w:t>
      </w:r>
    </w:p>
    <w:p w14:paraId="2ABB4CDD" w14:textId="77777777" w:rsidR="00FE2896" w:rsidRDefault="00FE2896" w:rsidP="00FE2896">
      <w:pPr>
        <w:pStyle w:val="Code"/>
      </w:pPr>
      <w:r w:rsidRPr="00FE2896">
        <w:t>Install-Module -Name AzureADHybridAuthenticationManagement -AllowClobber</w:t>
      </w:r>
    </w:p>
    <w:p w14:paraId="22D93BED" w14:textId="77777777" w:rsidR="00FE2896" w:rsidRPr="00FE2896" w:rsidRDefault="00FE2896" w:rsidP="00FE2896">
      <w:pPr>
        <w:pStyle w:val="Code"/>
      </w:pPr>
    </w:p>
    <w:p w14:paraId="54C26CAD" w14:textId="2AE5742D" w:rsidR="00FE2896" w:rsidRDefault="007B5442" w:rsidP="007B5442">
      <w:pPr>
        <w:pStyle w:val="Titre3"/>
      </w:pPr>
      <w:r w:rsidRPr="007B5442">
        <w:t>Cré</w:t>
      </w:r>
      <w:r>
        <w:t>ation</w:t>
      </w:r>
      <w:r w:rsidRPr="007B5442">
        <w:t xml:space="preserve"> </w:t>
      </w:r>
      <w:r>
        <w:t>de l’</w:t>
      </w:r>
      <w:r w:rsidRPr="007B5442">
        <w:t>objet serveur Kerberos</w:t>
      </w:r>
    </w:p>
    <w:p w14:paraId="192A4C01" w14:textId="77777777" w:rsidR="005772C3" w:rsidRDefault="005772C3" w:rsidP="00365EDC">
      <w:pPr>
        <w:rPr>
          <w:lang w:eastAsia="fr-FR"/>
        </w:rPr>
      </w:pPr>
      <w:r>
        <w:rPr>
          <w:lang w:eastAsia="fr-FR"/>
        </w:rPr>
        <w:t>Procéder comme suit :</w:t>
      </w:r>
    </w:p>
    <w:p w14:paraId="496CEBCE" w14:textId="098D7932" w:rsidR="00715861" w:rsidRDefault="005772C3" w:rsidP="0057582A">
      <w:pPr>
        <w:pStyle w:val="Paragraphedeliste"/>
        <w:numPr>
          <w:ilvl w:val="0"/>
          <w:numId w:val="12"/>
        </w:numPr>
        <w:spacing w:line="240" w:lineRule="auto"/>
        <w:ind w:left="714" w:hanging="357"/>
        <w:contextualSpacing w:val="0"/>
        <w:rPr>
          <w:lang w:eastAsia="fr-FR"/>
        </w:rPr>
      </w:pPr>
      <w:r>
        <w:rPr>
          <w:lang w:eastAsia="fr-FR"/>
        </w:rPr>
        <w:t>Préciser l</w:t>
      </w:r>
      <w:r w:rsidR="00496320" w:rsidRPr="00496320">
        <w:rPr>
          <w:lang w:eastAsia="fr-FR"/>
        </w:rPr>
        <w:t>es informations d’identification cloud à l’aide de l’authentification moderne</w:t>
      </w:r>
    </w:p>
    <w:p w14:paraId="5F064379" w14:textId="31DE1E06" w:rsidR="00715861" w:rsidRDefault="00715861" w:rsidP="0057582A">
      <w:pPr>
        <w:pStyle w:val="Paragraphedeliste"/>
        <w:numPr>
          <w:ilvl w:val="1"/>
          <w:numId w:val="12"/>
        </w:numPr>
        <w:rPr>
          <w:lang w:eastAsia="fr-FR"/>
        </w:rPr>
      </w:pPr>
      <w:r>
        <w:rPr>
          <w:lang w:eastAsia="fr-FR"/>
        </w:rPr>
        <w:t>Spécifier le domaine Active Directory en local. Le nouvel objet Serveur Kerberos sera créé dans ce domaine.</w:t>
      </w:r>
    </w:p>
    <w:p w14:paraId="504878E6" w14:textId="77777777" w:rsidR="00495613" w:rsidRPr="00653E73" w:rsidRDefault="00495613" w:rsidP="00653E73">
      <w:pPr>
        <w:pStyle w:val="Code"/>
      </w:pPr>
    </w:p>
    <w:p w14:paraId="6951F3D9" w14:textId="36639B48" w:rsidR="00495613" w:rsidRPr="00653E73" w:rsidRDefault="00715861" w:rsidP="00653E73">
      <w:pPr>
        <w:pStyle w:val="Code"/>
      </w:pPr>
      <w:r w:rsidRPr="00653E73">
        <w:t xml:space="preserve">PS C:\&gt; </w:t>
      </w:r>
      <w:r w:rsidR="00495613" w:rsidRPr="00653E73">
        <w:t>$domain = $env:USERDNSDOMAIN</w:t>
      </w:r>
    </w:p>
    <w:p w14:paraId="0804C2E6" w14:textId="77777777" w:rsidR="00495613" w:rsidRPr="00653E73" w:rsidRDefault="00495613" w:rsidP="00653E73">
      <w:pPr>
        <w:pStyle w:val="Code"/>
      </w:pPr>
    </w:p>
    <w:p w14:paraId="39B596B8" w14:textId="5C661977" w:rsidR="00495613" w:rsidRPr="00495613" w:rsidRDefault="00D15412" w:rsidP="0057582A">
      <w:pPr>
        <w:pStyle w:val="Paragraphedeliste"/>
        <w:numPr>
          <w:ilvl w:val="1"/>
          <w:numId w:val="12"/>
        </w:numPr>
        <w:spacing w:before="120" w:line="240" w:lineRule="auto"/>
        <w:ind w:left="1434" w:hanging="357"/>
        <w:contextualSpacing w:val="0"/>
      </w:pPr>
      <w:r>
        <w:t xml:space="preserve">Spécifier </w:t>
      </w:r>
      <w:r w:rsidRPr="00365EDC">
        <w:t xml:space="preserve">le nom d’utilisateur principal (UPN) </w:t>
      </w:r>
      <w:r>
        <w:t>de l’</w:t>
      </w:r>
      <w:r w:rsidRPr="00365EDC">
        <w:t>administrateur global</w:t>
      </w:r>
      <w:r w:rsidR="00653E73">
        <w:t>.</w:t>
      </w:r>
      <w:r w:rsidR="00067ED5">
        <w:t xml:space="preserve"> </w:t>
      </w:r>
      <w:r w:rsidR="00067ED5">
        <w:rPr>
          <w:lang w:eastAsia="fr-FR"/>
        </w:rPr>
        <w:t>R</w:t>
      </w:r>
      <w:r w:rsidR="00067ED5" w:rsidRPr="00365EDC">
        <w:rPr>
          <w:lang w:eastAsia="fr-FR"/>
        </w:rPr>
        <w:t>emplace</w:t>
      </w:r>
      <w:r w:rsidR="00067ED5">
        <w:rPr>
          <w:lang w:eastAsia="fr-FR"/>
        </w:rPr>
        <w:t>r</w:t>
      </w:r>
      <w:r w:rsidR="00067ED5" w:rsidRPr="00365EDC">
        <w:rPr>
          <w:lang w:eastAsia="fr-FR"/>
        </w:rPr>
        <w:t xml:space="preserve"> </w:t>
      </w:r>
      <w:r w:rsidR="00067ED5" w:rsidRPr="008E536C">
        <w:rPr>
          <w:i/>
          <w:iCs/>
          <w:lang w:eastAsia="fr-FR"/>
        </w:rPr>
        <w:t>administrator@contoso.onmicrosoft.com</w:t>
      </w:r>
      <w:r w:rsidR="00067ED5" w:rsidRPr="00365EDC">
        <w:rPr>
          <w:lang w:eastAsia="fr-FR"/>
        </w:rPr>
        <w:t xml:space="preserve"> par l’UPN d’un administrateur général</w:t>
      </w:r>
      <w:r w:rsidR="00067ED5">
        <w:rPr>
          <w:lang w:eastAsia="fr-FR"/>
        </w:rPr>
        <w:t xml:space="preserve"> de l’ES</w:t>
      </w:r>
      <w:r w:rsidR="00067ED5" w:rsidRPr="00365EDC">
        <w:rPr>
          <w:lang w:eastAsia="fr-FR"/>
        </w:rPr>
        <w:t>.</w:t>
      </w:r>
    </w:p>
    <w:p w14:paraId="1854F4EB" w14:textId="77777777" w:rsidR="003A597E" w:rsidRPr="00653E73" w:rsidRDefault="003A597E" w:rsidP="00653E73">
      <w:pPr>
        <w:pStyle w:val="Code"/>
      </w:pPr>
    </w:p>
    <w:p w14:paraId="0663EE48" w14:textId="3478C61C" w:rsidR="00495613" w:rsidRPr="00653E73" w:rsidRDefault="003A597E" w:rsidP="00653E73">
      <w:pPr>
        <w:pStyle w:val="Code"/>
      </w:pPr>
      <w:r w:rsidRPr="00653E73">
        <w:t xml:space="preserve">PS c:&gt; </w:t>
      </w:r>
      <w:r w:rsidR="00495613" w:rsidRPr="00653E73">
        <w:t>$userPrincipalName = "administrator@contoso.onmicrosoft.com"</w:t>
      </w:r>
    </w:p>
    <w:p w14:paraId="42B9070A" w14:textId="77777777" w:rsidR="00495613" w:rsidRPr="00653E73" w:rsidRDefault="00495613" w:rsidP="00653E73">
      <w:pPr>
        <w:pStyle w:val="Code"/>
      </w:pPr>
    </w:p>
    <w:p w14:paraId="41D97009" w14:textId="30F451A8" w:rsidR="008E536C" w:rsidRDefault="008E536C" w:rsidP="008E536C">
      <w:pPr>
        <w:pStyle w:val="Paragraphedeliste"/>
        <w:spacing w:before="120" w:line="240" w:lineRule="auto"/>
        <w:ind w:left="1434"/>
        <w:contextualSpacing w:val="0"/>
      </w:pPr>
    </w:p>
    <w:p w14:paraId="3BE33794" w14:textId="7AB41E1A" w:rsidR="003A597E" w:rsidRDefault="003A597E" w:rsidP="0057582A">
      <w:pPr>
        <w:pStyle w:val="Paragraphedeliste"/>
        <w:numPr>
          <w:ilvl w:val="1"/>
          <w:numId w:val="12"/>
        </w:numPr>
        <w:spacing w:before="120" w:line="240" w:lineRule="auto"/>
        <w:ind w:left="1434" w:hanging="357"/>
        <w:contextualSpacing w:val="0"/>
      </w:pPr>
      <w:r>
        <w:t xml:space="preserve">Préciser les </w:t>
      </w:r>
      <w:r w:rsidRPr="00496320">
        <w:t xml:space="preserve">informations d’identification </w:t>
      </w:r>
      <w:r>
        <w:t>correspondantes</w:t>
      </w:r>
      <w:r w:rsidR="008E536C">
        <w:t>.</w:t>
      </w:r>
    </w:p>
    <w:p w14:paraId="278D5D65" w14:textId="77777777" w:rsidR="008E536C" w:rsidRDefault="008E536C" w:rsidP="00495613">
      <w:pPr>
        <w:pStyle w:val="Code"/>
      </w:pPr>
    </w:p>
    <w:p w14:paraId="460592C0" w14:textId="6AF3D709" w:rsidR="00495613" w:rsidRDefault="00653E73" w:rsidP="00495613">
      <w:pPr>
        <w:pStyle w:val="Code"/>
      </w:pPr>
      <w:r>
        <w:t xml:space="preserve">PS C:&gt; </w:t>
      </w:r>
      <w:r w:rsidR="00495613" w:rsidRPr="00495613">
        <w:t>$domainCred = Get-Credential</w:t>
      </w:r>
    </w:p>
    <w:p w14:paraId="516E61E0" w14:textId="77777777" w:rsidR="00496320" w:rsidRDefault="00496320" w:rsidP="00495613">
      <w:pPr>
        <w:pStyle w:val="Code"/>
      </w:pPr>
    </w:p>
    <w:p w14:paraId="2E00B64A" w14:textId="6DD79B99" w:rsidR="00496320" w:rsidRPr="003A597E" w:rsidRDefault="00496320" w:rsidP="0057582A">
      <w:pPr>
        <w:pStyle w:val="Paragraphedeliste"/>
        <w:numPr>
          <w:ilvl w:val="0"/>
          <w:numId w:val="12"/>
        </w:numPr>
        <w:spacing w:before="120" w:line="240" w:lineRule="auto"/>
        <w:ind w:left="714" w:hanging="357"/>
        <w:contextualSpacing w:val="0"/>
      </w:pPr>
      <w:r w:rsidRPr="003A597E">
        <w:t>Cré</w:t>
      </w:r>
      <w:r w:rsidR="005772C3" w:rsidRPr="003A597E">
        <w:t>er</w:t>
      </w:r>
      <w:r w:rsidRPr="003A597E">
        <w:t xml:space="preserve"> </w:t>
      </w:r>
      <w:r w:rsidRPr="003A597E">
        <w:rPr>
          <w:lang w:eastAsia="fr-FR"/>
        </w:rPr>
        <w:t>l’objet</w:t>
      </w:r>
      <w:r w:rsidRPr="003A597E">
        <w:t xml:space="preserve"> serveur Kerberos</w:t>
      </w:r>
      <w:r w:rsidR="00653E73">
        <w:t xml:space="preserve"> dans Active Directory et le publier ensuite dans En</w:t>
      </w:r>
      <w:r w:rsidR="002E3C7C">
        <w:t>tra ID</w:t>
      </w:r>
    </w:p>
    <w:p w14:paraId="5EDBB247" w14:textId="77777777" w:rsidR="00495613" w:rsidRPr="00495613" w:rsidRDefault="00495613" w:rsidP="00495613">
      <w:pPr>
        <w:pStyle w:val="Code"/>
      </w:pPr>
    </w:p>
    <w:p w14:paraId="1BCED8B8" w14:textId="7069249B" w:rsidR="00495613" w:rsidRDefault="00653E73" w:rsidP="00495613">
      <w:pPr>
        <w:pStyle w:val="Code"/>
      </w:pPr>
      <w:r>
        <w:t xml:space="preserve">PS C:\&gt; </w:t>
      </w:r>
      <w:r w:rsidR="00495613" w:rsidRPr="00495613">
        <w:t>Set-AzureADKerberosServer -Domain $domain -UserPrincipalName $userPrincipalName -DomainCredential $domainCred</w:t>
      </w:r>
    </w:p>
    <w:p w14:paraId="11E4E3F9" w14:textId="77777777" w:rsidR="00495613" w:rsidRPr="00495613" w:rsidRDefault="00495613" w:rsidP="00495613">
      <w:pPr>
        <w:pStyle w:val="Code"/>
      </w:pPr>
    </w:p>
    <w:p w14:paraId="43CCA404" w14:textId="58FE9207" w:rsidR="002E3C7C" w:rsidRDefault="002E3C7C" w:rsidP="00AA5E7C">
      <w:pPr>
        <w:spacing w:before="120" w:line="240" w:lineRule="auto"/>
        <w:ind w:left="709"/>
        <w:jc w:val="left"/>
        <w:rPr>
          <w:lang w:eastAsia="fr-FR"/>
        </w:rPr>
      </w:pPr>
      <w:r w:rsidRPr="00653E73">
        <w:rPr>
          <w:rFonts w:ascii="Segoe UI Semibold" w:hAnsi="Segoe UI Semibold" w:cs="Segoe UI Semibold"/>
          <w:lang w:eastAsia="fr-FR"/>
        </w:rPr>
        <w:t>Remarque</w:t>
      </w:r>
      <w:r>
        <w:rPr>
          <w:lang w:eastAsia="fr-FR"/>
        </w:rPr>
        <w:t> : Depuis un appareil</w:t>
      </w:r>
      <w:r w:rsidRPr="00365EDC">
        <w:rPr>
          <w:lang w:eastAsia="fr-FR"/>
        </w:rPr>
        <w:t xml:space="preserve"> joint à un domaine avec un compte disposant de privilèges d’administrateur de domaine et que </w:t>
      </w:r>
      <w:r>
        <w:rPr>
          <w:lang w:eastAsia="fr-FR"/>
        </w:rPr>
        <w:t>l’ES</w:t>
      </w:r>
      <w:r w:rsidRPr="00365EDC">
        <w:rPr>
          <w:lang w:eastAsia="fr-FR"/>
        </w:rPr>
        <w:t xml:space="preserve"> protège la connexion par mot de passe et applique des méthodes d’authentification modernes telles que l’authentification multifacteur, FIDO2 ou la technologie de carte à puce, </w:t>
      </w:r>
      <w:r>
        <w:rPr>
          <w:lang w:eastAsia="fr-FR"/>
        </w:rPr>
        <w:t>il est nécessaire d’</w:t>
      </w:r>
      <w:r w:rsidRPr="00365EDC">
        <w:rPr>
          <w:lang w:eastAsia="fr-FR"/>
        </w:rPr>
        <w:t xml:space="preserve">utiliser le paramètre </w:t>
      </w:r>
      <w:r w:rsidRPr="00FE5337">
        <w:rPr>
          <w:rFonts w:ascii="Consolas" w:hAnsi="Consolas"/>
          <w:lang w:eastAsia="fr-FR"/>
        </w:rPr>
        <w:t>-UserPrincipalName</w:t>
      </w:r>
      <w:r w:rsidRPr="00365EDC">
        <w:rPr>
          <w:lang w:eastAsia="fr-FR"/>
        </w:rPr>
        <w:t xml:space="preserve"> avec le nom d’utilisateur principal (UPN) d’un administrateur global. </w:t>
      </w:r>
      <w:r>
        <w:rPr>
          <w:lang w:eastAsia="fr-FR"/>
        </w:rPr>
        <w:t>L</w:t>
      </w:r>
      <w:r w:rsidRPr="00365EDC">
        <w:rPr>
          <w:lang w:eastAsia="fr-FR"/>
        </w:rPr>
        <w:t xml:space="preserve">e paramètre </w:t>
      </w:r>
      <w:r w:rsidRPr="00FE5337">
        <w:rPr>
          <w:rFonts w:ascii="Consolas" w:hAnsi="Consolas"/>
          <w:lang w:eastAsia="fr-FR"/>
        </w:rPr>
        <w:t>-</w:t>
      </w:r>
      <w:proofErr w:type="spellStart"/>
      <w:r w:rsidRPr="00FE5337">
        <w:rPr>
          <w:rFonts w:ascii="Consolas" w:hAnsi="Consolas"/>
          <w:lang w:eastAsia="fr-FR"/>
        </w:rPr>
        <w:t>DomainCredential</w:t>
      </w:r>
      <w:proofErr w:type="spellEnd"/>
      <w:r>
        <w:rPr>
          <w:lang w:eastAsia="fr-FR"/>
        </w:rPr>
        <w:t xml:space="preserve"> peut être ignoré</w:t>
      </w:r>
      <w:r w:rsidRPr="00365EDC">
        <w:rPr>
          <w:lang w:eastAsia="fr-FR"/>
        </w:rPr>
        <w:t xml:space="preserve">. </w:t>
      </w:r>
    </w:p>
    <w:p w14:paraId="2800AA50" w14:textId="541EFC94" w:rsidR="00495613" w:rsidRDefault="005772C3" w:rsidP="0057582A">
      <w:pPr>
        <w:pStyle w:val="Paragraphedeliste"/>
        <w:numPr>
          <w:ilvl w:val="0"/>
          <w:numId w:val="12"/>
        </w:numPr>
        <w:spacing w:before="120" w:line="240" w:lineRule="auto"/>
        <w:ind w:left="714" w:hanging="357"/>
        <w:contextualSpacing w:val="0"/>
        <w:rPr>
          <w:lang w:eastAsia="fr-FR"/>
        </w:rPr>
      </w:pPr>
      <w:r w:rsidRPr="005772C3">
        <w:rPr>
          <w:lang w:eastAsia="fr-FR"/>
        </w:rPr>
        <w:t>Affich</w:t>
      </w:r>
      <w:r>
        <w:rPr>
          <w:lang w:eastAsia="fr-FR"/>
        </w:rPr>
        <w:t>er</w:t>
      </w:r>
      <w:r w:rsidRPr="005772C3">
        <w:rPr>
          <w:lang w:eastAsia="fr-FR"/>
        </w:rPr>
        <w:t xml:space="preserve"> et vérifi</w:t>
      </w:r>
      <w:r>
        <w:rPr>
          <w:lang w:eastAsia="fr-FR"/>
        </w:rPr>
        <w:t>er</w:t>
      </w:r>
      <w:r w:rsidRPr="005772C3">
        <w:rPr>
          <w:lang w:eastAsia="fr-FR"/>
        </w:rPr>
        <w:t xml:space="preserve"> </w:t>
      </w:r>
      <w:r>
        <w:rPr>
          <w:lang w:eastAsia="fr-FR"/>
        </w:rPr>
        <w:t>l’objet</w:t>
      </w:r>
      <w:r w:rsidRPr="005772C3">
        <w:rPr>
          <w:lang w:eastAsia="fr-FR"/>
        </w:rPr>
        <w:t xml:space="preserve"> serveur Kerberos Microsoft Entra</w:t>
      </w:r>
      <w:r w:rsidR="00A0462B">
        <w:rPr>
          <w:lang w:eastAsia="fr-FR"/>
        </w:rPr>
        <w:t xml:space="preserve">. Préciser </w:t>
      </w:r>
      <w:r w:rsidR="008905A6">
        <w:rPr>
          <w:lang w:eastAsia="fr-FR"/>
        </w:rPr>
        <w:t xml:space="preserve">les </w:t>
      </w:r>
      <w:r w:rsidR="008905A6" w:rsidRPr="008905A6">
        <w:rPr>
          <w:lang w:eastAsia="fr-FR"/>
        </w:rPr>
        <w:t xml:space="preserve">informations d'identification de domaine </w:t>
      </w:r>
      <w:r w:rsidR="008905A6">
        <w:rPr>
          <w:lang w:eastAsia="fr-FR"/>
        </w:rPr>
        <w:t>au format UPN lorsqu’inviter à le faire.</w:t>
      </w:r>
    </w:p>
    <w:p w14:paraId="3FEB3AA6" w14:textId="77777777" w:rsidR="008905A6" w:rsidRDefault="008905A6" w:rsidP="00A0462B">
      <w:pPr>
        <w:pStyle w:val="Code"/>
      </w:pPr>
    </w:p>
    <w:p w14:paraId="5D9F177F" w14:textId="158239AC" w:rsidR="00495613" w:rsidRDefault="008905A6" w:rsidP="00A0462B">
      <w:pPr>
        <w:pStyle w:val="Code"/>
      </w:pPr>
      <w:r>
        <w:t xml:space="preserve">PS C:\&gt; </w:t>
      </w:r>
      <w:r w:rsidR="00A0462B" w:rsidRPr="00A0462B">
        <w:t>Get-AzureADKerberosServer -Domain $domain -UserPrincipalName $userPrincipalName -DomainCredential (get-credential)</w:t>
      </w:r>
    </w:p>
    <w:p w14:paraId="61CD2145" w14:textId="77777777" w:rsidR="008905A6" w:rsidRPr="00A0462B" w:rsidRDefault="008905A6" w:rsidP="00A0462B">
      <w:pPr>
        <w:pStyle w:val="Code"/>
      </w:pPr>
    </w:p>
    <w:p w14:paraId="618210AE" w14:textId="77777777" w:rsidR="002D2AF7" w:rsidRPr="00D5370F" w:rsidRDefault="002D2AF7" w:rsidP="00067ED5">
      <w:pPr>
        <w:spacing w:before="120" w:line="240" w:lineRule="auto"/>
        <w:rPr>
          <w:rFonts w:ascii="Segoe UI Semibold" w:hAnsi="Segoe UI Semibold" w:cs="Segoe UI Semibold"/>
          <w:u w:val="single"/>
          <w:lang w:eastAsia="fr-FR"/>
        </w:rPr>
      </w:pPr>
      <w:r w:rsidRPr="00D5370F">
        <w:rPr>
          <w:rFonts w:ascii="Segoe UI Semibold" w:hAnsi="Segoe UI Semibold" w:cs="Segoe UI Semibold"/>
          <w:u w:val="single"/>
          <w:lang w:eastAsia="fr-FR"/>
        </w:rPr>
        <w:t>Documentation Microsoft</w:t>
      </w:r>
      <w:r w:rsidRPr="00F83BD3">
        <w:rPr>
          <w:rFonts w:ascii="Segoe UI Semibold" w:hAnsi="Segoe UI Semibold" w:cs="Segoe UI Semibold"/>
          <w:lang w:eastAsia="fr-FR"/>
        </w:rPr>
        <w:t> :</w:t>
      </w:r>
    </w:p>
    <w:p w14:paraId="55C6D075" w14:textId="76AB6E8A" w:rsidR="002D2AF7" w:rsidRDefault="002D2AF7" w:rsidP="0057582A">
      <w:pPr>
        <w:pStyle w:val="Paragraphedeliste"/>
        <w:numPr>
          <w:ilvl w:val="0"/>
          <w:numId w:val="6"/>
        </w:numPr>
        <w:jc w:val="left"/>
        <w:rPr>
          <w:lang w:eastAsia="fr-FR"/>
        </w:rPr>
      </w:pPr>
      <w:hyperlink r:id="rId35" w:anchor="install-the-azureadhybridauthenticationmanagement-module" w:history="1">
        <w:r w:rsidRPr="00FE5337">
          <w:rPr>
            <w:rStyle w:val="Lienhypertexte"/>
          </w:rPr>
          <w:t>Activer la connexion par clé de sécurité sans mot de passe à des ressources locales à l’aide de Microsoft Entra ID</w:t>
        </w:r>
      </w:hyperlink>
      <w:r>
        <w:rPr>
          <w:lang w:eastAsia="fr-FR"/>
        </w:rPr>
        <w:t> ;</w:t>
      </w:r>
    </w:p>
    <w:p w14:paraId="4737EBE6" w14:textId="08E15001" w:rsidR="002D2AF7" w:rsidRPr="000F2F1F" w:rsidRDefault="002D2AF7" w:rsidP="0057582A">
      <w:pPr>
        <w:pStyle w:val="Paragraphedeliste"/>
        <w:numPr>
          <w:ilvl w:val="0"/>
          <w:numId w:val="6"/>
        </w:numPr>
        <w:jc w:val="left"/>
        <w:rPr>
          <w:lang w:eastAsia="fr-FR"/>
        </w:rPr>
      </w:pPr>
      <w:hyperlink r:id="rId36" w:history="1">
        <w:r w:rsidRPr="00FE5337">
          <w:rPr>
            <w:rStyle w:val="Lienhypertexte"/>
            <w:lang w:eastAsia="fr-FR"/>
          </w:rPr>
          <w:t xml:space="preserve">How-to: </w:t>
        </w:r>
        <w:proofErr w:type="spellStart"/>
        <w:r w:rsidRPr="00FE5337">
          <w:rPr>
            <w:rStyle w:val="Lienhypertexte"/>
            <w:lang w:eastAsia="fr-FR"/>
          </w:rPr>
          <w:t>Password-less</w:t>
        </w:r>
        <w:proofErr w:type="spellEnd"/>
        <w:r w:rsidRPr="00FE5337">
          <w:rPr>
            <w:rStyle w:val="Lienhypertexte"/>
            <w:lang w:eastAsia="fr-FR"/>
          </w:rPr>
          <w:t xml:space="preserve"> FIDO2 Security Key </w:t>
        </w:r>
        <w:proofErr w:type="spellStart"/>
        <w:r w:rsidRPr="00FE5337">
          <w:rPr>
            <w:rStyle w:val="Lienhypertexte"/>
            <w:lang w:eastAsia="fr-FR"/>
          </w:rPr>
          <w:t>Sign-in</w:t>
        </w:r>
        <w:proofErr w:type="spellEnd"/>
        <w:r w:rsidRPr="00FE5337">
          <w:rPr>
            <w:rStyle w:val="Lienhypertexte"/>
            <w:lang w:eastAsia="fr-FR"/>
          </w:rPr>
          <w:t xml:space="preserve"> to Windows 10 HAADJ </w:t>
        </w:r>
        <w:proofErr w:type="spellStart"/>
        <w:r w:rsidRPr="00FE5337">
          <w:rPr>
            <w:rStyle w:val="Lienhypertexte"/>
            <w:lang w:eastAsia="fr-FR"/>
          </w:rPr>
          <w:t>Devices</w:t>
        </w:r>
        <w:proofErr w:type="spellEnd"/>
      </w:hyperlink>
      <w:r>
        <w:rPr>
          <w:lang w:eastAsia="fr-FR"/>
        </w:rPr>
        <w:t>.</w:t>
      </w:r>
    </w:p>
    <w:p w14:paraId="52BEE5AF" w14:textId="374383ED" w:rsidR="008917DD" w:rsidRDefault="00293957" w:rsidP="00293957">
      <w:pPr>
        <w:pStyle w:val="Titre1"/>
      </w:pPr>
      <w:bookmarkStart w:id="24" w:name="_Toc193357781"/>
      <w:r>
        <w:lastRenderedPageBreak/>
        <w:t>Provisionnement administratif des clés de sécurité FIDO2</w:t>
      </w:r>
      <w:bookmarkEnd w:id="24"/>
    </w:p>
    <w:p w14:paraId="22565C05" w14:textId="1CD0A60E" w:rsidR="00293957" w:rsidRPr="00293957" w:rsidRDefault="00293957" w:rsidP="00AA5E7C">
      <w:pPr>
        <w:jc w:val="left"/>
        <w:rPr>
          <w:lang w:eastAsia="fr-FR"/>
        </w:rPr>
      </w:pPr>
      <w:r>
        <w:rPr>
          <w:lang w:eastAsia="fr-FR"/>
        </w:rPr>
        <w:t>Au-delà des éléments de configuration décrits précédemment pour permettre aux utilisateurs</w:t>
      </w:r>
      <w:r w:rsidRPr="00293957">
        <w:rPr>
          <w:lang w:eastAsia="fr-FR"/>
        </w:rPr>
        <w:t xml:space="preserve"> </w:t>
      </w:r>
      <w:r>
        <w:rPr>
          <w:lang w:eastAsia="fr-FR"/>
        </w:rPr>
        <w:t>d</w:t>
      </w:r>
      <w:r w:rsidRPr="00293957">
        <w:rPr>
          <w:lang w:eastAsia="fr-FR"/>
        </w:rPr>
        <w:t>’enregistre</w:t>
      </w:r>
      <w:r>
        <w:rPr>
          <w:lang w:eastAsia="fr-FR"/>
        </w:rPr>
        <w:t>r</w:t>
      </w:r>
      <w:r w:rsidRPr="00293957">
        <w:rPr>
          <w:lang w:eastAsia="fr-FR"/>
        </w:rPr>
        <w:t xml:space="preserve"> leurs propres clés de sécurité</w:t>
      </w:r>
      <w:r>
        <w:rPr>
          <w:lang w:eastAsia="fr-FR"/>
        </w:rPr>
        <w:t>,</w:t>
      </w:r>
      <w:r w:rsidRPr="00293957">
        <w:rPr>
          <w:lang w:eastAsia="fr-FR"/>
        </w:rPr>
        <w:t xml:space="preserve"> </w:t>
      </w:r>
      <w:r>
        <w:rPr>
          <w:lang w:eastAsia="fr-FR"/>
        </w:rPr>
        <w:t>de</w:t>
      </w:r>
      <w:r w:rsidRPr="00293957">
        <w:rPr>
          <w:lang w:eastAsia="fr-FR"/>
        </w:rPr>
        <w:t xml:space="preserve"> </w:t>
      </w:r>
      <w:hyperlink r:id="rId37" w:history="1">
        <w:r w:rsidRPr="00F83BD3">
          <w:rPr>
            <w:rStyle w:val="Lienhypertexte"/>
            <w:lang w:eastAsia="fr-FR"/>
          </w:rPr>
          <w:t>nouvelles API de provisionnement FIDO2</w:t>
        </w:r>
      </w:hyperlink>
      <w:r>
        <w:rPr>
          <w:lang w:eastAsia="fr-FR"/>
        </w:rPr>
        <w:t xml:space="preserve"> dans Entra ID </w:t>
      </w:r>
      <w:r w:rsidRPr="00293957">
        <w:rPr>
          <w:lang w:eastAsia="fr-FR"/>
        </w:rPr>
        <w:t xml:space="preserve">permettent aux </w:t>
      </w:r>
      <w:r>
        <w:rPr>
          <w:lang w:eastAsia="fr-FR"/>
        </w:rPr>
        <w:t>ES</w:t>
      </w:r>
      <w:r w:rsidRPr="00293957">
        <w:rPr>
          <w:lang w:eastAsia="fr-FR"/>
        </w:rPr>
        <w:t xml:space="preserve"> de gérer ce provisionnement pour l</w:t>
      </w:r>
      <w:r>
        <w:rPr>
          <w:lang w:eastAsia="fr-FR"/>
        </w:rPr>
        <w:t>e compte de l</w:t>
      </w:r>
      <w:r w:rsidRPr="00293957">
        <w:rPr>
          <w:lang w:eastAsia="fr-FR"/>
        </w:rPr>
        <w:t xml:space="preserve">eurs utilisateurs, en fournissant </w:t>
      </w:r>
      <w:r>
        <w:rPr>
          <w:lang w:eastAsia="fr-FR"/>
        </w:rPr>
        <w:t xml:space="preserve">ainsi </w:t>
      </w:r>
      <w:r w:rsidRPr="00293957">
        <w:rPr>
          <w:lang w:eastAsia="fr-FR"/>
        </w:rPr>
        <w:t>une authentification sécurisée et transparente dès le premier jour.</w:t>
      </w:r>
    </w:p>
    <w:p w14:paraId="4C2596A1" w14:textId="5F3661FB" w:rsidR="00293957" w:rsidRPr="00293957" w:rsidRDefault="00293957" w:rsidP="00AA5E7C">
      <w:pPr>
        <w:jc w:val="left"/>
        <w:rPr>
          <w:lang w:eastAsia="fr-FR"/>
        </w:rPr>
      </w:pPr>
      <w:r w:rsidRPr="00293957">
        <w:rPr>
          <w:lang w:eastAsia="fr-FR"/>
        </w:rPr>
        <w:t xml:space="preserve">Bien que les </w:t>
      </w:r>
      <w:r>
        <w:rPr>
          <w:lang w:eastAsia="fr-FR"/>
        </w:rPr>
        <w:t>ES</w:t>
      </w:r>
      <w:r w:rsidRPr="00293957">
        <w:rPr>
          <w:lang w:eastAsia="fr-FR"/>
        </w:rPr>
        <w:t xml:space="preserve"> puissent toujours déployer des clés de sécurité dans leur configuration par défaut pour leurs </w:t>
      </w:r>
      <w:r>
        <w:rPr>
          <w:lang w:eastAsia="fr-FR"/>
        </w:rPr>
        <w:t xml:space="preserve">différents </w:t>
      </w:r>
      <w:r w:rsidRPr="00293957">
        <w:rPr>
          <w:lang w:eastAsia="fr-FR"/>
        </w:rPr>
        <w:t xml:space="preserve">utilisateurs, </w:t>
      </w:r>
      <w:r>
        <w:rPr>
          <w:lang w:eastAsia="fr-FR"/>
        </w:rPr>
        <w:t xml:space="preserve">comme les professionnels de Santé (Ps), </w:t>
      </w:r>
      <w:r w:rsidRPr="00293957">
        <w:rPr>
          <w:lang w:eastAsia="fr-FR"/>
        </w:rPr>
        <w:t xml:space="preserve">ou autoriser </w:t>
      </w:r>
      <w:r>
        <w:rPr>
          <w:lang w:eastAsia="fr-FR"/>
        </w:rPr>
        <w:t>c</w:t>
      </w:r>
      <w:r w:rsidRPr="00293957">
        <w:rPr>
          <w:lang w:eastAsia="fr-FR"/>
        </w:rPr>
        <w:t xml:space="preserve">es </w:t>
      </w:r>
      <w:r>
        <w:rPr>
          <w:lang w:eastAsia="fr-FR"/>
        </w:rPr>
        <w:t>dernier</w:t>
      </w:r>
      <w:r w:rsidRPr="00293957">
        <w:rPr>
          <w:lang w:eastAsia="fr-FR"/>
        </w:rPr>
        <w:t xml:space="preserve"> à apporter leurs propres clés de sécurité</w:t>
      </w:r>
      <w:r>
        <w:rPr>
          <w:lang w:eastAsia="fr-FR"/>
        </w:rPr>
        <w:t xml:space="preserve"> -</w:t>
      </w:r>
      <w:r w:rsidRPr="00293957">
        <w:rPr>
          <w:lang w:eastAsia="fr-FR"/>
        </w:rPr>
        <w:t xml:space="preserve"> ce qui nécessite une inscription en libre-service par </w:t>
      </w:r>
      <w:r>
        <w:rPr>
          <w:lang w:eastAsia="fr-FR"/>
        </w:rPr>
        <w:t>l’</w:t>
      </w:r>
      <w:r w:rsidRPr="00293957">
        <w:rPr>
          <w:lang w:eastAsia="fr-FR"/>
        </w:rPr>
        <w:t>utilisateur</w:t>
      </w:r>
      <w:r>
        <w:rPr>
          <w:lang w:eastAsia="fr-FR"/>
        </w:rPr>
        <w:t xml:space="preserve"> -</w:t>
      </w:r>
      <w:r w:rsidRPr="00293957">
        <w:rPr>
          <w:lang w:eastAsia="fr-FR"/>
        </w:rPr>
        <w:t xml:space="preserve"> les API </w:t>
      </w:r>
      <w:r>
        <w:rPr>
          <w:lang w:eastAsia="fr-FR"/>
        </w:rPr>
        <w:t xml:space="preserve">‘actuellement en aperçu public) </w:t>
      </w:r>
      <w:r w:rsidRPr="00293957">
        <w:rPr>
          <w:lang w:eastAsia="fr-FR"/>
        </w:rPr>
        <w:t xml:space="preserve">permettent aux clés d’être préconfigurées pour les </w:t>
      </w:r>
      <w:r>
        <w:rPr>
          <w:lang w:eastAsia="fr-FR"/>
        </w:rPr>
        <w:t>populations ciblées</w:t>
      </w:r>
      <w:r w:rsidRPr="00293957">
        <w:rPr>
          <w:lang w:eastAsia="fr-FR"/>
        </w:rPr>
        <w:t xml:space="preserve">, de sorte que </w:t>
      </w:r>
      <w:r>
        <w:rPr>
          <w:lang w:eastAsia="fr-FR"/>
        </w:rPr>
        <w:t>c</w:t>
      </w:r>
      <w:r w:rsidRPr="00293957">
        <w:rPr>
          <w:lang w:eastAsia="fr-FR"/>
        </w:rPr>
        <w:t>es utilisateurs bénéficient d’une expérience plus facile lors de la première utilisation.</w:t>
      </w:r>
    </w:p>
    <w:p w14:paraId="0836E1F0" w14:textId="07C61787" w:rsidR="00293957" w:rsidRPr="00293957" w:rsidRDefault="00293957" w:rsidP="00AA5E7C">
      <w:pPr>
        <w:jc w:val="left"/>
        <w:rPr>
          <w:lang w:eastAsia="fr-FR"/>
        </w:rPr>
      </w:pPr>
      <w:r w:rsidRPr="00293957">
        <w:rPr>
          <w:lang w:eastAsia="fr-FR"/>
        </w:rPr>
        <w:t> </w:t>
      </w:r>
      <w:r>
        <w:rPr>
          <w:lang w:eastAsia="fr-FR"/>
        </w:rPr>
        <w:t xml:space="preserve">Avec ces API </w:t>
      </w:r>
      <w:r w:rsidRPr="00293957">
        <w:rPr>
          <w:lang w:eastAsia="fr-FR"/>
        </w:rPr>
        <w:t>de provisionnement FIDO2</w:t>
      </w:r>
      <w:r>
        <w:rPr>
          <w:lang w:eastAsia="fr-FR"/>
        </w:rPr>
        <w:t xml:space="preserve">, les ES sont ainsi à même de </w:t>
      </w:r>
      <w:r w:rsidRPr="00293957">
        <w:rPr>
          <w:lang w:eastAsia="fr-FR"/>
        </w:rPr>
        <w:t xml:space="preserve">créer leurs propres </w:t>
      </w:r>
      <w:r>
        <w:rPr>
          <w:lang w:eastAsia="fr-FR"/>
        </w:rPr>
        <w:t>solutions</w:t>
      </w:r>
      <w:r w:rsidRPr="00293957">
        <w:rPr>
          <w:lang w:eastAsia="fr-FR"/>
        </w:rPr>
        <w:t xml:space="preserve"> de provisionnement d’administration ou s’associer à l’un des nombreux principaux fournisseurs de systèmes de gestion des informations d’identification (CMS) qui ont intégré </w:t>
      </w:r>
      <w:r>
        <w:rPr>
          <w:lang w:eastAsia="fr-FR"/>
        </w:rPr>
        <w:t>ce</w:t>
      </w:r>
      <w:r w:rsidRPr="00293957">
        <w:rPr>
          <w:lang w:eastAsia="fr-FR"/>
        </w:rPr>
        <w:t>s API dans leurs offres.</w:t>
      </w:r>
    </w:p>
    <w:p w14:paraId="1442E512" w14:textId="77E6A4BA" w:rsidR="00293957" w:rsidRPr="00293957" w:rsidRDefault="00293957" w:rsidP="00AA5E7C">
      <w:pPr>
        <w:jc w:val="left"/>
        <w:rPr>
          <w:lang w:eastAsia="fr-FR"/>
        </w:rPr>
      </w:pPr>
      <w:r>
        <w:rPr>
          <w:lang w:eastAsia="fr-FR"/>
        </w:rPr>
        <w:t xml:space="preserve">Il est ainsi </w:t>
      </w:r>
      <w:r w:rsidRPr="00293957">
        <w:rPr>
          <w:lang w:eastAsia="fr-FR"/>
        </w:rPr>
        <w:t xml:space="preserve">désormais </w:t>
      </w:r>
      <w:r>
        <w:rPr>
          <w:lang w:eastAsia="fr-FR"/>
        </w:rPr>
        <w:t xml:space="preserve">possible de </w:t>
      </w:r>
      <w:r w:rsidRPr="00293957">
        <w:rPr>
          <w:lang w:eastAsia="fr-FR"/>
        </w:rPr>
        <w:t xml:space="preserve">demander des options de création WebAuthn à partir d’Entra ID et </w:t>
      </w:r>
      <w:r>
        <w:rPr>
          <w:lang w:eastAsia="fr-FR"/>
        </w:rPr>
        <w:t>d’</w:t>
      </w:r>
      <w:r w:rsidRPr="00293957">
        <w:rPr>
          <w:lang w:eastAsia="fr-FR"/>
        </w:rPr>
        <w:t>utiliser les données renvoyées pour créer et enregistrer des informations d’identification de clé d’accès au nom d’un utilisateur.</w:t>
      </w:r>
    </w:p>
    <w:p w14:paraId="5E1894DE" w14:textId="1D19E802" w:rsidR="00293957" w:rsidRPr="00293957" w:rsidRDefault="00293957" w:rsidP="00AA5E7C">
      <w:pPr>
        <w:jc w:val="left"/>
        <w:rPr>
          <w:lang w:eastAsia="fr-FR"/>
        </w:rPr>
      </w:pPr>
      <w:r w:rsidRPr="00293957">
        <w:rPr>
          <w:lang w:eastAsia="fr-FR"/>
        </w:rPr>
        <w:t>Pour simplifier ce processus, trois étapes principales sont requises pour enregistrer une clé de sécurité au nom d’un utilisateur</w:t>
      </w:r>
      <w:r>
        <w:rPr>
          <w:lang w:eastAsia="fr-FR"/>
        </w:rPr>
        <w:t> :</w:t>
      </w:r>
    </w:p>
    <w:p w14:paraId="20EC4D0D" w14:textId="79BACE82" w:rsidR="00293957" w:rsidRPr="00293957" w:rsidRDefault="00293957" w:rsidP="0098006D">
      <w:pPr>
        <w:spacing w:before="240" w:after="240"/>
        <w:jc w:val="center"/>
        <w:rPr>
          <w:lang w:eastAsia="fr-FR"/>
        </w:rPr>
      </w:pPr>
      <w:r w:rsidRPr="00293957">
        <w:rPr>
          <w:noProof/>
          <w:lang w:eastAsia="fr-FR"/>
        </w:rPr>
        <w:drawing>
          <wp:inline distT="0" distB="0" distL="0" distR="0" wp14:anchorId="5856BE4C" wp14:editId="4AA4325C">
            <wp:extent cx="2241550" cy="1704840"/>
            <wp:effectExtent l="0" t="0" r="6350" b="0"/>
            <wp:docPr id="232712694" name="Image 8" descr="image miniature 1 de l’article de blog intitulé &#10; &#10;Préversion publique : API d’approvisionnement Microsoft Entra ID FIDO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miniature 1 de l’article de blog intitulé &#10; &#10;Préversion publique : API d’approvisionnement Microsoft Entra ID FIDO2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59830" cy="1718743"/>
                    </a:xfrm>
                    <a:prstGeom prst="rect">
                      <a:avLst/>
                    </a:prstGeom>
                    <a:noFill/>
                    <a:ln>
                      <a:noFill/>
                    </a:ln>
                  </pic:spPr>
                </pic:pic>
              </a:graphicData>
            </a:graphic>
          </wp:inline>
        </w:drawing>
      </w:r>
    </w:p>
    <w:p w14:paraId="2454A81E" w14:textId="5C7E16B5" w:rsidR="00293957" w:rsidRPr="00293957" w:rsidRDefault="00293957" w:rsidP="0057582A">
      <w:pPr>
        <w:numPr>
          <w:ilvl w:val="0"/>
          <w:numId w:val="13"/>
        </w:numPr>
        <w:jc w:val="left"/>
        <w:rPr>
          <w:lang w:eastAsia="fr-FR"/>
        </w:rPr>
      </w:pPr>
      <w:r w:rsidRPr="00293957">
        <w:rPr>
          <w:rFonts w:ascii="Segoe UI Semibold" w:hAnsi="Segoe UI Semibold" w:cs="Segoe UI Semibold"/>
          <w:lang w:eastAsia="fr-FR"/>
        </w:rPr>
        <w:t>Demander l</w:t>
      </w:r>
      <w:r w:rsidRPr="00250F74">
        <w:rPr>
          <w:rFonts w:ascii="Segoe UI Semibold" w:hAnsi="Segoe UI Semibold" w:cs="Segoe UI Semibold"/>
          <w:lang w:eastAsia="fr-FR"/>
        </w:rPr>
        <w:t>es</w:t>
      </w:r>
      <w:r w:rsidRPr="00293957">
        <w:rPr>
          <w:rFonts w:ascii="Segoe UI Semibold" w:hAnsi="Segoe UI Semibold" w:cs="Segoe UI Semibold"/>
          <w:lang w:eastAsia="fr-FR"/>
        </w:rPr>
        <w:t xml:space="preserve"> </w:t>
      </w:r>
      <w:r w:rsidR="00250F74" w:rsidRPr="00250F74">
        <w:rPr>
          <w:rFonts w:ascii="Segoe UI Semibold" w:hAnsi="Segoe UI Semibold" w:cs="Segoe UI Semibold"/>
          <w:i/>
          <w:iCs/>
          <w:lang w:eastAsia="fr-FR"/>
        </w:rPr>
        <w:t>creationOptions</w:t>
      </w:r>
      <w:r w:rsidR="00250F74" w:rsidRPr="00250F74">
        <w:rPr>
          <w:rFonts w:ascii="Segoe UI Semibold" w:hAnsi="Segoe UI Semibold" w:cs="Segoe UI Semibold"/>
          <w:lang w:eastAsia="fr-FR"/>
        </w:rPr>
        <w:t xml:space="preserve"> </w:t>
      </w:r>
      <w:r w:rsidRPr="00293957">
        <w:rPr>
          <w:rFonts w:ascii="Segoe UI Semibold" w:hAnsi="Segoe UI Semibold" w:cs="Segoe UI Semibold"/>
          <w:lang w:eastAsia="fr-FR"/>
        </w:rPr>
        <w:t>pour un utilisateur</w:t>
      </w:r>
      <w:r w:rsidRPr="00293957">
        <w:rPr>
          <w:b/>
          <w:bCs/>
          <w:lang w:eastAsia="fr-FR"/>
        </w:rPr>
        <w:t xml:space="preserve"> </w:t>
      </w:r>
      <w:r w:rsidRPr="00293957">
        <w:rPr>
          <w:lang w:eastAsia="fr-FR"/>
        </w:rPr>
        <w:t>: </w:t>
      </w:r>
      <w:r w:rsidR="00250F74">
        <w:rPr>
          <w:lang w:eastAsia="fr-FR"/>
        </w:rPr>
        <w:t xml:space="preserve">Le locataire </w:t>
      </w:r>
      <w:r w:rsidRPr="00293957">
        <w:rPr>
          <w:lang w:eastAsia="fr-FR"/>
        </w:rPr>
        <w:t xml:space="preserve">Entra ID renverra les données nécessaires </w:t>
      </w:r>
      <w:r w:rsidR="00250F74">
        <w:rPr>
          <w:lang w:eastAsia="fr-FR"/>
        </w:rPr>
        <w:t>à l’appelant</w:t>
      </w:r>
      <w:r w:rsidRPr="00293957">
        <w:rPr>
          <w:lang w:eastAsia="fr-FR"/>
        </w:rPr>
        <w:t xml:space="preserve"> pour provisionner un identifiant d’identification de clé d</w:t>
      </w:r>
      <w:r w:rsidR="00250F74">
        <w:rPr>
          <w:lang w:eastAsia="fr-FR"/>
        </w:rPr>
        <w:t>e sécurité</w:t>
      </w:r>
      <w:r w:rsidRPr="00293957">
        <w:rPr>
          <w:lang w:eastAsia="fr-FR"/>
        </w:rPr>
        <w:t xml:space="preserve"> FIDO2. Il s’agit notamment d’informations telles que les informations sur l’utilisateur, la partie de confiance, les exigences de la politique d’identification, les algorithmes, etc.</w:t>
      </w:r>
    </w:p>
    <w:p w14:paraId="5EC249CF" w14:textId="119BD159" w:rsidR="00293957" w:rsidRPr="00293957" w:rsidRDefault="00293957" w:rsidP="0057582A">
      <w:pPr>
        <w:numPr>
          <w:ilvl w:val="0"/>
          <w:numId w:val="13"/>
        </w:numPr>
        <w:jc w:val="left"/>
        <w:rPr>
          <w:lang w:eastAsia="fr-FR"/>
        </w:rPr>
      </w:pPr>
      <w:r w:rsidRPr="00293957">
        <w:rPr>
          <w:rFonts w:ascii="Segoe UI Semibold" w:hAnsi="Segoe UI Semibold" w:cs="Segoe UI Semibold"/>
          <w:lang w:eastAsia="fr-FR"/>
        </w:rPr>
        <w:t>Provisionne</w:t>
      </w:r>
      <w:r w:rsidR="00250F74" w:rsidRPr="00250F74">
        <w:rPr>
          <w:rFonts w:ascii="Segoe UI Semibold" w:hAnsi="Segoe UI Semibold" w:cs="Segoe UI Semibold"/>
          <w:lang w:eastAsia="fr-FR"/>
        </w:rPr>
        <w:t>r</w:t>
      </w:r>
      <w:r w:rsidRPr="00293957">
        <w:rPr>
          <w:rFonts w:ascii="Segoe UI Semibold" w:hAnsi="Segoe UI Semibold" w:cs="Segoe UI Semibold"/>
          <w:lang w:eastAsia="fr-FR"/>
        </w:rPr>
        <w:t xml:space="preserve"> les informations d’identification de </w:t>
      </w:r>
      <w:r w:rsidR="00250F74" w:rsidRPr="00250F74">
        <w:rPr>
          <w:rFonts w:ascii="Segoe UI Semibold" w:hAnsi="Segoe UI Semibold" w:cs="Segoe UI Semibold"/>
          <w:lang w:eastAsia="fr-FR"/>
        </w:rPr>
        <w:t xml:space="preserve">la </w:t>
      </w:r>
      <w:r w:rsidRPr="00293957">
        <w:rPr>
          <w:rFonts w:ascii="Segoe UI Semibold" w:hAnsi="Segoe UI Semibold" w:cs="Segoe UI Semibold"/>
          <w:lang w:eastAsia="fr-FR"/>
        </w:rPr>
        <w:t>clé d</w:t>
      </w:r>
      <w:r w:rsidR="00250F74" w:rsidRPr="00250F74">
        <w:rPr>
          <w:rFonts w:ascii="Segoe UI Semibold" w:hAnsi="Segoe UI Semibold" w:cs="Segoe UI Semibold"/>
          <w:lang w:eastAsia="fr-FR"/>
        </w:rPr>
        <w:t>e sécurité</w:t>
      </w:r>
      <w:r w:rsidRPr="00293957">
        <w:rPr>
          <w:rFonts w:ascii="Segoe UI Semibold" w:hAnsi="Segoe UI Semibold" w:cs="Segoe UI Semibold"/>
          <w:lang w:eastAsia="fr-FR"/>
        </w:rPr>
        <w:t xml:space="preserve"> FIDO2 avec les </w:t>
      </w:r>
      <w:r w:rsidRPr="00293957">
        <w:rPr>
          <w:rFonts w:ascii="Segoe UI Semibold" w:hAnsi="Segoe UI Semibold" w:cs="Segoe UI Semibold"/>
          <w:i/>
          <w:iCs/>
          <w:lang w:eastAsia="fr-FR"/>
        </w:rPr>
        <w:t>creationOptions</w:t>
      </w:r>
      <w:r w:rsidRPr="00293957">
        <w:rPr>
          <w:b/>
          <w:bCs/>
          <w:lang w:eastAsia="fr-FR"/>
        </w:rPr>
        <w:t xml:space="preserve"> </w:t>
      </w:r>
      <w:r w:rsidRPr="00293957">
        <w:rPr>
          <w:lang w:eastAsia="fr-FR"/>
        </w:rPr>
        <w:t>: À l’aide des options de création, utilise</w:t>
      </w:r>
      <w:r w:rsidR="00250F74">
        <w:rPr>
          <w:lang w:eastAsia="fr-FR"/>
        </w:rPr>
        <w:t>r</w:t>
      </w:r>
      <w:r w:rsidRPr="00293957">
        <w:rPr>
          <w:lang w:eastAsia="fr-FR"/>
        </w:rPr>
        <w:t xml:space="preserve"> un client ou un script qui prend en charge le protocole CTAP (Client to Authenticator Protocol) pour provisionner les informations d’identification. Au cours de cette étape, une clé de sécurité </w:t>
      </w:r>
      <w:r w:rsidR="00250F74">
        <w:rPr>
          <w:lang w:eastAsia="fr-FR"/>
        </w:rPr>
        <w:t xml:space="preserve">FIDO2 doit être insérée </w:t>
      </w:r>
      <w:r w:rsidRPr="00293957">
        <w:rPr>
          <w:lang w:eastAsia="fr-FR"/>
        </w:rPr>
        <w:t>et un code PIN</w:t>
      </w:r>
      <w:r w:rsidR="00250F74">
        <w:rPr>
          <w:lang w:eastAsia="fr-FR"/>
        </w:rPr>
        <w:t xml:space="preserve"> défini</w:t>
      </w:r>
      <w:r w:rsidRPr="00293957">
        <w:rPr>
          <w:lang w:eastAsia="fr-FR"/>
        </w:rPr>
        <w:t>.</w:t>
      </w:r>
    </w:p>
    <w:p w14:paraId="5E966BE7" w14:textId="37FEA8C3" w:rsidR="00293957" w:rsidRPr="00293957" w:rsidRDefault="00293957" w:rsidP="0057582A">
      <w:pPr>
        <w:numPr>
          <w:ilvl w:val="0"/>
          <w:numId w:val="13"/>
        </w:numPr>
        <w:jc w:val="left"/>
        <w:rPr>
          <w:lang w:eastAsia="fr-FR"/>
        </w:rPr>
      </w:pPr>
      <w:r w:rsidRPr="00293957">
        <w:rPr>
          <w:rFonts w:ascii="Segoe UI Semibold" w:hAnsi="Segoe UI Semibold" w:cs="Segoe UI Semibold"/>
          <w:lang w:eastAsia="fr-FR"/>
        </w:rPr>
        <w:t>Enregistre</w:t>
      </w:r>
      <w:r w:rsidR="00250F74" w:rsidRPr="00250F74">
        <w:rPr>
          <w:rFonts w:ascii="Segoe UI Semibold" w:hAnsi="Segoe UI Semibold" w:cs="Segoe UI Semibold"/>
          <w:lang w:eastAsia="fr-FR"/>
        </w:rPr>
        <w:t>r</w:t>
      </w:r>
      <w:r w:rsidRPr="00293957">
        <w:rPr>
          <w:rFonts w:ascii="Segoe UI Semibold" w:hAnsi="Segoe UI Semibold" w:cs="Segoe UI Semibold"/>
          <w:lang w:eastAsia="fr-FR"/>
        </w:rPr>
        <w:t xml:space="preserve"> les informations d’identification provisionnées avec </w:t>
      </w:r>
      <w:r w:rsidR="00250F74" w:rsidRPr="00250F74">
        <w:rPr>
          <w:rFonts w:ascii="Segoe UI Semibold" w:hAnsi="Segoe UI Semibold" w:cs="Segoe UI Semibold"/>
          <w:lang w:eastAsia="fr-FR"/>
        </w:rPr>
        <w:t xml:space="preserve">le locataire </w:t>
      </w:r>
      <w:r w:rsidRPr="00293957">
        <w:rPr>
          <w:rFonts w:ascii="Segoe UI Semibold" w:hAnsi="Segoe UI Semibold" w:cs="Segoe UI Semibold"/>
          <w:lang w:eastAsia="fr-FR"/>
        </w:rPr>
        <w:t>Entra</w:t>
      </w:r>
      <w:r w:rsidR="00250F74" w:rsidRPr="00250F74">
        <w:rPr>
          <w:rFonts w:ascii="Segoe UI Semibold" w:hAnsi="Segoe UI Semibold" w:cs="Segoe UI Semibold"/>
          <w:lang w:eastAsia="fr-FR"/>
        </w:rPr>
        <w:t xml:space="preserve"> ID</w:t>
      </w:r>
      <w:r w:rsidRPr="00293957">
        <w:rPr>
          <w:b/>
          <w:bCs/>
          <w:lang w:eastAsia="fr-FR"/>
        </w:rPr>
        <w:t xml:space="preserve"> </w:t>
      </w:r>
      <w:r w:rsidRPr="00293957">
        <w:rPr>
          <w:lang w:eastAsia="fr-FR"/>
        </w:rPr>
        <w:t>: À l’aide du résultat du processus de provisionnement, fourni</w:t>
      </w:r>
      <w:r w:rsidR="00250F74">
        <w:rPr>
          <w:lang w:eastAsia="fr-FR"/>
        </w:rPr>
        <w:t>r</w:t>
      </w:r>
      <w:r w:rsidRPr="00293957">
        <w:rPr>
          <w:lang w:eastAsia="fr-FR"/>
        </w:rPr>
        <w:t xml:space="preserve"> </w:t>
      </w:r>
      <w:r w:rsidR="00250F74">
        <w:rPr>
          <w:lang w:eastAsia="fr-FR"/>
        </w:rPr>
        <w:t>au locataire</w:t>
      </w:r>
      <w:r w:rsidRPr="00293957">
        <w:rPr>
          <w:lang w:eastAsia="fr-FR"/>
        </w:rPr>
        <w:t xml:space="preserve"> Entra ID les données nécessaires pour enregistrer les informations d’identification de clé d</w:t>
      </w:r>
      <w:r w:rsidR="00250F74">
        <w:rPr>
          <w:lang w:eastAsia="fr-FR"/>
        </w:rPr>
        <w:t>e sécurité</w:t>
      </w:r>
      <w:r w:rsidRPr="00293957">
        <w:rPr>
          <w:lang w:eastAsia="fr-FR"/>
        </w:rPr>
        <w:t xml:space="preserve"> FIDO2 pour l’utilisateur ciblé.</w:t>
      </w:r>
    </w:p>
    <w:p w14:paraId="3997E72C" w14:textId="77777777" w:rsidR="0098006D" w:rsidRDefault="0098006D">
      <w:pPr>
        <w:spacing w:after="200"/>
        <w:jc w:val="left"/>
        <w:rPr>
          <w:lang w:eastAsia="fr-FR"/>
        </w:rPr>
      </w:pPr>
      <w:r>
        <w:rPr>
          <w:lang w:eastAsia="fr-FR"/>
        </w:rPr>
        <w:br w:type="page"/>
      </w:r>
    </w:p>
    <w:p w14:paraId="41A4B619" w14:textId="039D0365" w:rsidR="00250F74" w:rsidRDefault="00293957" w:rsidP="00AA5E7C">
      <w:pPr>
        <w:jc w:val="left"/>
        <w:rPr>
          <w:lang w:eastAsia="fr-FR"/>
        </w:rPr>
      </w:pPr>
      <w:r w:rsidRPr="00293957">
        <w:rPr>
          <w:lang w:eastAsia="fr-FR"/>
        </w:rPr>
        <w:lastRenderedPageBreak/>
        <w:t xml:space="preserve">En plus de fournir les outils ci-dessus, Microsoft a également collaboré avec 10 fournisseurs de premier plan dans le domaine des CMS pour intégrer </w:t>
      </w:r>
      <w:r w:rsidR="00250F74">
        <w:rPr>
          <w:lang w:eastAsia="fr-FR"/>
        </w:rPr>
        <w:t>c</w:t>
      </w:r>
      <w:r w:rsidRPr="00293957">
        <w:rPr>
          <w:lang w:eastAsia="fr-FR"/>
        </w:rPr>
        <w:t xml:space="preserve">es nouvelles API de provisionnement FIDO2. </w:t>
      </w:r>
    </w:p>
    <w:p w14:paraId="578095FF" w14:textId="7B074661" w:rsidR="00250F74" w:rsidRDefault="00250F74" w:rsidP="0098006D">
      <w:pPr>
        <w:spacing w:before="240" w:after="240" w:line="240" w:lineRule="auto"/>
        <w:jc w:val="center"/>
        <w:rPr>
          <w:lang w:eastAsia="fr-FR"/>
        </w:rPr>
      </w:pPr>
      <w:r w:rsidRPr="00293957">
        <w:rPr>
          <w:noProof/>
          <w:lang w:eastAsia="fr-FR"/>
        </w:rPr>
        <w:drawing>
          <wp:inline distT="0" distB="0" distL="0" distR="0" wp14:anchorId="6123E2E9" wp14:editId="482FF448">
            <wp:extent cx="4514850" cy="1093316"/>
            <wp:effectExtent l="0" t="0" r="0" b="0"/>
            <wp:docPr id="206570664" name="Image 7" descr="image miniature 2 de l’article de blog intitulé &#10; &#10;Préversion publique : API d’approvisionnement Microsoft Entra ID FIDO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miniature 2 de l’article de blog intitulé &#10; &#10;Préversion publique : API d’approvisionnement Microsoft Entra ID FIDO2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9099" cy="1101610"/>
                    </a:xfrm>
                    <a:prstGeom prst="rect">
                      <a:avLst/>
                    </a:prstGeom>
                    <a:noFill/>
                    <a:ln>
                      <a:noFill/>
                    </a:ln>
                  </pic:spPr>
                </pic:pic>
              </a:graphicData>
            </a:graphic>
          </wp:inline>
        </w:drawing>
      </w:r>
    </w:p>
    <w:p w14:paraId="1ACB5B71" w14:textId="66EAC47B" w:rsidR="00293957" w:rsidRPr="00293957" w:rsidRDefault="00293957" w:rsidP="00AA5E7C">
      <w:pPr>
        <w:jc w:val="left"/>
        <w:rPr>
          <w:lang w:eastAsia="fr-FR"/>
        </w:rPr>
      </w:pPr>
      <w:r w:rsidRPr="00293957">
        <w:rPr>
          <w:lang w:eastAsia="fr-FR"/>
        </w:rPr>
        <w:t xml:space="preserve">Ces fournisseurs ont effectué des tests rigoureux et connaissent parfaitement les nouvelles API, et sont disponibles pour aider </w:t>
      </w:r>
      <w:r w:rsidR="00250F74">
        <w:rPr>
          <w:lang w:eastAsia="fr-FR"/>
        </w:rPr>
        <w:t xml:space="preserve">le cas échéant les ES </w:t>
      </w:r>
      <w:r w:rsidRPr="00293957">
        <w:rPr>
          <w:lang w:eastAsia="fr-FR"/>
        </w:rPr>
        <w:t xml:space="preserve">dans </w:t>
      </w:r>
      <w:r w:rsidR="00250F74">
        <w:rPr>
          <w:lang w:eastAsia="fr-FR"/>
        </w:rPr>
        <w:t>leur</w:t>
      </w:r>
      <w:r w:rsidRPr="00293957">
        <w:rPr>
          <w:lang w:eastAsia="fr-FR"/>
        </w:rPr>
        <w:t xml:space="preserve"> parcours de provisionnement si la création d</w:t>
      </w:r>
      <w:r w:rsidR="00250F74">
        <w:rPr>
          <w:lang w:eastAsia="fr-FR"/>
        </w:rPr>
        <w:t>’une</w:t>
      </w:r>
      <w:r w:rsidRPr="00293957">
        <w:rPr>
          <w:lang w:eastAsia="fr-FR"/>
        </w:rPr>
        <w:t xml:space="preserve"> intégration </w:t>
      </w:r>
      <w:r w:rsidR="00250F74">
        <w:rPr>
          <w:lang w:eastAsia="fr-FR"/>
        </w:rPr>
        <w:t xml:space="preserve">en propre </w:t>
      </w:r>
      <w:r w:rsidRPr="00293957">
        <w:rPr>
          <w:lang w:eastAsia="fr-FR"/>
        </w:rPr>
        <w:t xml:space="preserve">n’est pas </w:t>
      </w:r>
      <w:r w:rsidR="00250F74">
        <w:rPr>
          <w:lang w:eastAsia="fr-FR"/>
        </w:rPr>
        <w:t>souhaitée</w:t>
      </w:r>
      <w:r w:rsidRPr="00293957">
        <w:rPr>
          <w:lang w:eastAsia="fr-FR"/>
        </w:rPr>
        <w:t>.</w:t>
      </w:r>
    </w:p>
    <w:p w14:paraId="067FBD72" w14:textId="77777777" w:rsidR="00293957" w:rsidRDefault="00293957" w:rsidP="00AA5E7C">
      <w:pPr>
        <w:jc w:val="left"/>
        <w:rPr>
          <w:rStyle w:val="lev"/>
          <w:rFonts w:ascii="Segoe UI Semibold" w:hAnsi="Segoe UI Semibold" w:cs="Segoe UI Semibold"/>
          <w:b w:val="0"/>
          <w:bCs w:val="0"/>
          <w:lang w:eastAsia="fr-FR"/>
        </w:rPr>
      </w:pPr>
      <w:r w:rsidRPr="00293957">
        <w:rPr>
          <w:rStyle w:val="lev"/>
          <w:rFonts w:ascii="Segoe UI Semibold" w:hAnsi="Segoe UI Semibold" w:cs="Segoe UI Semibold"/>
          <w:b w:val="0"/>
          <w:bCs w:val="0"/>
          <w:lang w:eastAsia="fr-FR"/>
        </w:rPr>
        <w:t>Ce partenariat souligne notre engagement à fournir un écosystème sécurisé et interopérable à nos clients. Ces fournisseurs représentent une gamme variée de solutions CMS, chacune apportant des connaissances et une expertise uniques. Leur implication a permis de s’assurer que les API sont robustes, polyvalentes et prêtes à relever les défis du monde réel.</w:t>
      </w:r>
    </w:p>
    <w:p w14:paraId="18C8613B" w14:textId="3170144D" w:rsidR="0098006D" w:rsidRPr="00293957" w:rsidRDefault="0098006D" w:rsidP="00AA5E7C">
      <w:pPr>
        <w:jc w:val="left"/>
        <w:rPr>
          <w:rStyle w:val="lev"/>
          <w:rFonts w:ascii="Segoe UI Semibold" w:hAnsi="Segoe UI Semibold" w:cs="Segoe UI Semibold"/>
          <w:b w:val="0"/>
          <w:bCs w:val="0"/>
          <w:color w:val="C00000"/>
          <w:lang w:eastAsia="fr-FR"/>
        </w:rPr>
      </w:pPr>
      <w:r>
        <w:rPr>
          <w:rFonts w:ascii="Segoe UI Semibold" w:hAnsi="Segoe UI Semibold" w:cs="Segoe UI Semibold"/>
          <w:color w:val="C00000"/>
          <w:lang w:eastAsia="fr-FR"/>
        </w:rPr>
        <w:t>Il convient de souligner qu’e</w:t>
      </w:r>
      <w:r w:rsidRPr="0098006D">
        <w:rPr>
          <w:rFonts w:ascii="Segoe UI Semibold" w:hAnsi="Segoe UI Semibold" w:cs="Segoe UI Semibold"/>
          <w:color w:val="C00000"/>
          <w:lang w:eastAsia="fr-FR"/>
        </w:rPr>
        <w:t xml:space="preserve">n l’état des travaux, </w:t>
      </w:r>
      <w:r>
        <w:rPr>
          <w:rFonts w:ascii="Segoe UI Semibold" w:hAnsi="Segoe UI Semibold" w:cs="Segoe UI Semibold"/>
          <w:color w:val="C00000"/>
          <w:lang w:eastAsia="fr-FR"/>
        </w:rPr>
        <w:t xml:space="preserve">si </w:t>
      </w:r>
      <w:r w:rsidRPr="0098006D">
        <w:rPr>
          <w:rFonts w:ascii="Segoe UI Semibold" w:hAnsi="Segoe UI Semibold" w:cs="Segoe UI Semibold"/>
          <w:color w:val="C00000"/>
          <w:lang w:eastAsia="fr-FR"/>
        </w:rPr>
        <w:t>aucune vérification n’est effectuée quant à l’appartenance d’une clé de sécurité FIDO2 utilisée à la liste des produits certifiés par l’ANSSI</w:t>
      </w:r>
      <w:r>
        <w:rPr>
          <w:rFonts w:ascii="Segoe UI Semibold" w:hAnsi="Segoe UI Semibold" w:cs="Segoe UI Semibold"/>
          <w:color w:val="C00000"/>
          <w:lang w:eastAsia="fr-FR"/>
        </w:rPr>
        <w:t>, c</w:t>
      </w:r>
      <w:r w:rsidRPr="0098006D">
        <w:rPr>
          <w:rFonts w:ascii="Segoe UI Semibold" w:hAnsi="Segoe UI Semibold" w:cs="Segoe UI Semibold"/>
          <w:color w:val="C00000"/>
          <w:lang w:eastAsia="fr-FR"/>
        </w:rPr>
        <w:t>ette fonctionnalité sera développée ultérieurement par l’ANS.</w:t>
      </w:r>
    </w:p>
    <w:p w14:paraId="53F1C84D" w14:textId="322F8822" w:rsidR="00250F74" w:rsidRPr="00D5370F" w:rsidRDefault="00250F74" w:rsidP="00AA5E7C">
      <w:pPr>
        <w:spacing w:before="120" w:line="240" w:lineRule="auto"/>
        <w:jc w:val="left"/>
        <w:rPr>
          <w:rFonts w:ascii="Segoe UI Semibold" w:hAnsi="Segoe UI Semibold" w:cs="Segoe UI Semibold"/>
          <w:u w:val="single"/>
          <w:lang w:eastAsia="fr-FR"/>
        </w:rPr>
      </w:pPr>
      <w:r w:rsidRPr="00D5370F">
        <w:rPr>
          <w:rFonts w:ascii="Segoe UI Semibold" w:hAnsi="Segoe UI Semibold" w:cs="Segoe UI Semibold"/>
          <w:u w:val="single"/>
          <w:lang w:eastAsia="fr-FR"/>
        </w:rPr>
        <w:t>Documentation Microsoft</w:t>
      </w:r>
      <w:r w:rsidRPr="00F83BD3">
        <w:rPr>
          <w:rFonts w:ascii="Segoe UI Semibold" w:hAnsi="Segoe UI Semibold" w:cs="Segoe UI Semibold"/>
          <w:lang w:eastAsia="fr-FR"/>
        </w:rPr>
        <w:t> :</w:t>
      </w:r>
    </w:p>
    <w:p w14:paraId="0F5F0E13" w14:textId="7B077ED5" w:rsidR="00293957" w:rsidRDefault="00250F74" w:rsidP="0057582A">
      <w:pPr>
        <w:pStyle w:val="Paragraphedeliste"/>
        <w:numPr>
          <w:ilvl w:val="0"/>
          <w:numId w:val="14"/>
        </w:numPr>
        <w:jc w:val="left"/>
        <w:rPr>
          <w:lang w:eastAsia="fr-FR"/>
        </w:rPr>
      </w:pPr>
      <w:hyperlink r:id="rId40" w:history="1">
        <w:r w:rsidRPr="00F83BD3">
          <w:rPr>
            <w:rStyle w:val="Lienhypertexte"/>
            <w:lang w:eastAsia="fr-FR"/>
          </w:rPr>
          <w:t xml:space="preserve">Enable </w:t>
        </w:r>
        <w:proofErr w:type="spellStart"/>
        <w:r w:rsidRPr="00F83BD3">
          <w:rPr>
            <w:rStyle w:val="Lienhypertexte"/>
            <w:lang w:eastAsia="fr-FR"/>
          </w:rPr>
          <w:t>passkeys</w:t>
        </w:r>
        <w:proofErr w:type="spellEnd"/>
        <w:r w:rsidRPr="00F83BD3">
          <w:rPr>
            <w:rStyle w:val="Lienhypertexte"/>
            <w:lang w:eastAsia="fr-FR"/>
          </w:rPr>
          <w:t xml:space="preserve"> for </w:t>
        </w:r>
        <w:proofErr w:type="spellStart"/>
        <w:r w:rsidRPr="00F83BD3">
          <w:rPr>
            <w:rStyle w:val="Lienhypertexte"/>
            <w:lang w:eastAsia="fr-FR"/>
          </w:rPr>
          <w:t>your</w:t>
        </w:r>
        <w:proofErr w:type="spellEnd"/>
        <w:r w:rsidRPr="00F83BD3">
          <w:rPr>
            <w:rStyle w:val="Lienhypertexte"/>
            <w:lang w:eastAsia="fr-FR"/>
          </w:rPr>
          <w:t xml:space="preserve"> </w:t>
        </w:r>
        <w:proofErr w:type="spellStart"/>
        <w:r w:rsidRPr="00F83BD3">
          <w:rPr>
            <w:rStyle w:val="Lienhypertexte"/>
            <w:lang w:eastAsia="fr-FR"/>
          </w:rPr>
          <w:t>organization</w:t>
        </w:r>
        <w:proofErr w:type="spellEnd"/>
      </w:hyperlink>
      <w:r>
        <w:rPr>
          <w:lang w:eastAsia="fr-FR"/>
        </w:rPr>
        <w:t xml:space="preserve"> ;</w:t>
      </w:r>
    </w:p>
    <w:p w14:paraId="4BF952B8" w14:textId="61FE7A26" w:rsidR="00293957" w:rsidRDefault="00250F74" w:rsidP="0057582A">
      <w:pPr>
        <w:pStyle w:val="Paragraphedeliste"/>
        <w:numPr>
          <w:ilvl w:val="0"/>
          <w:numId w:val="14"/>
        </w:numPr>
        <w:jc w:val="left"/>
        <w:rPr>
          <w:lang w:eastAsia="fr-FR"/>
        </w:rPr>
      </w:pPr>
      <w:hyperlink r:id="rId41" w:history="1">
        <w:r w:rsidRPr="00C3616A">
          <w:rPr>
            <w:rStyle w:val="Lienhypertexte"/>
            <w:lang w:eastAsia="fr-FR"/>
          </w:rPr>
          <w:t xml:space="preserve">fido2AuthenticationMethod </w:t>
        </w:r>
        <w:proofErr w:type="spellStart"/>
        <w:r w:rsidRPr="00C3616A">
          <w:rPr>
            <w:rStyle w:val="Lienhypertexte"/>
            <w:lang w:eastAsia="fr-FR"/>
          </w:rPr>
          <w:t>resource</w:t>
        </w:r>
        <w:proofErr w:type="spellEnd"/>
        <w:r w:rsidRPr="00C3616A">
          <w:rPr>
            <w:rStyle w:val="Lienhypertexte"/>
            <w:lang w:eastAsia="fr-FR"/>
          </w:rPr>
          <w:t xml:space="preserve"> type - Microsoft Graph beta</w:t>
        </w:r>
      </w:hyperlink>
      <w:r>
        <w:rPr>
          <w:lang w:eastAsia="fr-FR"/>
        </w:rPr>
        <w:t>.</w:t>
      </w:r>
    </w:p>
    <w:p w14:paraId="60B65766" w14:textId="77777777" w:rsidR="00293957" w:rsidRPr="00293957" w:rsidRDefault="00293957" w:rsidP="00293957">
      <w:pPr>
        <w:rPr>
          <w:lang w:eastAsia="fr-FR"/>
        </w:rPr>
      </w:pPr>
    </w:p>
    <w:p w14:paraId="2B6DD158" w14:textId="17131951" w:rsidR="002F42B4" w:rsidRPr="008B5A2B" w:rsidRDefault="008B5A2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23"/>
    <w:p w14:paraId="3725827B" w14:textId="4D4EB0BD"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58241" behindDoc="1" locked="0" layoutInCell="1" allowOverlap="1" wp14:anchorId="11AA2DC0" wp14:editId="55DA5020">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74158FC" id="Forme libre : forme 62774" o:spid="_x0000_s1026" style="position:absolute;margin-left:0;margin-top:-70.65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350B6839" w14:textId="77777777" w:rsidR="00120E2A" w:rsidRPr="00B920DD" w:rsidRDefault="00120E2A" w:rsidP="00120E2A"/>
    <w:p w14:paraId="065C438F" w14:textId="5EDF1E25" w:rsidR="00F1702F" w:rsidRPr="00082683" w:rsidRDefault="003B4E0B" w:rsidP="00F95A5F">
      <w:r>
        <w:rPr>
          <w:noProof/>
        </w:rPr>
        <mc:AlternateContent>
          <mc:Choice Requires="wpg">
            <w:drawing>
              <wp:anchor distT="0" distB="0" distL="114300" distR="114300" simplePos="0" relativeHeight="251662338" behindDoc="0" locked="0" layoutInCell="1" allowOverlap="1" wp14:anchorId="6009DF3D" wp14:editId="16437DA6">
                <wp:simplePos x="0" y="0"/>
                <wp:positionH relativeFrom="page">
                  <wp:posOffset>4343400</wp:posOffset>
                </wp:positionH>
                <wp:positionV relativeFrom="paragraph">
                  <wp:posOffset>3671570</wp:posOffset>
                </wp:positionV>
                <wp:extent cx="3202444" cy="4978400"/>
                <wp:effectExtent l="19050" t="0" r="17145" b="12700"/>
                <wp:wrapNone/>
                <wp:docPr id="268278751"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02444" cy="4978400"/>
                          <a:chOff x="0" y="0"/>
                          <a:chExt cx="3576955" cy="5560602"/>
                        </a:xfrm>
                      </wpg:grpSpPr>
                      <wps:wsp>
                        <wps:cNvPr id="1404927604" name="Freeform: Shape 16"/>
                        <wps:cNvSpPr/>
                        <wps:spPr>
                          <a:xfrm>
                            <a:off x="0" y="542"/>
                            <a:ext cx="3576955" cy="5560060"/>
                          </a:xfrm>
                          <a:custGeom>
                            <a:avLst/>
                            <a:gdLst>
                              <a:gd name="connsiteX0" fmla="*/ 2780030 w 3576955"/>
                              <a:gd name="connsiteY0" fmla="*/ 0 h 5560060"/>
                              <a:gd name="connsiteX1" fmla="*/ 3333234 w 3576955"/>
                              <a:gd name="connsiteY1" fmla="*/ 54896 h 5560060"/>
                              <a:gd name="connsiteX2" fmla="*/ 3576955 w 3576955"/>
                              <a:gd name="connsiteY2" fmla="*/ 117040 h 5560060"/>
                              <a:gd name="connsiteX3" fmla="*/ 3576955 w 3576955"/>
                              <a:gd name="connsiteY3" fmla="*/ 608925 h 5560060"/>
                              <a:gd name="connsiteX4" fmla="*/ 3467806 w 3576955"/>
                              <a:gd name="connsiteY4" fmla="*/ 568900 h 5560060"/>
                              <a:gd name="connsiteX5" fmla="*/ 2780030 w 3576955"/>
                              <a:gd name="connsiteY5" fmla="*/ 464630 h 5560060"/>
                              <a:gd name="connsiteX6" fmla="*/ 464629 w 3576955"/>
                              <a:gd name="connsiteY6" fmla="*/ 2780030 h 5560060"/>
                              <a:gd name="connsiteX7" fmla="*/ 2780030 w 3576955"/>
                              <a:gd name="connsiteY7" fmla="*/ 5095431 h 5560060"/>
                              <a:gd name="connsiteX8" fmla="*/ 3467806 w 3576955"/>
                              <a:gd name="connsiteY8" fmla="*/ 4991161 h 5560060"/>
                              <a:gd name="connsiteX9" fmla="*/ 3576955 w 3576955"/>
                              <a:gd name="connsiteY9" fmla="*/ 4951136 h 5560060"/>
                              <a:gd name="connsiteX10" fmla="*/ 3576955 w 3576955"/>
                              <a:gd name="connsiteY10" fmla="*/ 5443014 h 5560060"/>
                              <a:gd name="connsiteX11" fmla="*/ 3333210 w 3576955"/>
                              <a:gd name="connsiteY11" fmla="*/ 5505164 h 5560060"/>
                              <a:gd name="connsiteX12" fmla="*/ 2780030 w 3576955"/>
                              <a:gd name="connsiteY12" fmla="*/ 5560060 h 5560060"/>
                              <a:gd name="connsiteX13" fmla="*/ 1697863 w 3576955"/>
                              <a:gd name="connsiteY13" fmla="*/ 5341493 h 5560060"/>
                              <a:gd name="connsiteX14" fmla="*/ 814260 w 3576955"/>
                              <a:gd name="connsiteY14" fmla="*/ 4745800 h 5560060"/>
                              <a:gd name="connsiteX15" fmla="*/ 218567 w 3576955"/>
                              <a:gd name="connsiteY15" fmla="*/ 3862197 h 5560060"/>
                              <a:gd name="connsiteX16" fmla="*/ 0 w 3576955"/>
                              <a:gd name="connsiteY16" fmla="*/ 2780030 h 5560060"/>
                              <a:gd name="connsiteX17" fmla="*/ 218567 w 3576955"/>
                              <a:gd name="connsiteY17" fmla="*/ 1697863 h 5560060"/>
                              <a:gd name="connsiteX18" fmla="*/ 814260 w 3576955"/>
                              <a:gd name="connsiteY18" fmla="*/ 814261 h 5560060"/>
                              <a:gd name="connsiteX19" fmla="*/ 1697863 w 3576955"/>
                              <a:gd name="connsiteY19" fmla="*/ 218567 h 5560060"/>
                              <a:gd name="connsiteX20" fmla="*/ 2780030 w 3576955"/>
                              <a:gd name="connsiteY20" fmla="*/ 0 h 5560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576955" h="5560060">
                                <a:moveTo>
                                  <a:pt x="2780030" y="0"/>
                                </a:moveTo>
                                <a:cubicBezTo>
                                  <a:pt x="2967609" y="0"/>
                                  <a:pt x="3152442" y="18383"/>
                                  <a:pt x="3333234" y="54896"/>
                                </a:cubicBezTo>
                                <a:lnTo>
                                  <a:pt x="3576955" y="117040"/>
                                </a:lnTo>
                                <a:lnTo>
                                  <a:pt x="3576955" y="608925"/>
                                </a:lnTo>
                                <a:lnTo>
                                  <a:pt x="3467806" y="568900"/>
                                </a:lnTo>
                                <a:cubicBezTo>
                                  <a:pt x="3250435" y="501146"/>
                                  <a:pt x="3019417" y="464630"/>
                                  <a:pt x="2780030" y="464630"/>
                                </a:cubicBezTo>
                                <a:cubicBezTo>
                                  <a:pt x="1503299" y="464630"/>
                                  <a:pt x="464629" y="1503299"/>
                                  <a:pt x="464629" y="2780030"/>
                                </a:cubicBezTo>
                                <a:cubicBezTo>
                                  <a:pt x="464629" y="4056761"/>
                                  <a:pt x="1503299" y="5095431"/>
                                  <a:pt x="2780030" y="5095431"/>
                                </a:cubicBezTo>
                                <a:cubicBezTo>
                                  <a:pt x="3019417" y="5095431"/>
                                  <a:pt x="3250435" y="5058915"/>
                                  <a:pt x="3467806" y="4991161"/>
                                </a:cubicBezTo>
                                <a:lnTo>
                                  <a:pt x="3576955" y="4951136"/>
                                </a:lnTo>
                                <a:lnTo>
                                  <a:pt x="3576955" y="5443014"/>
                                </a:lnTo>
                                <a:lnTo>
                                  <a:pt x="3333210" y="5505164"/>
                                </a:lnTo>
                                <a:cubicBezTo>
                                  <a:pt x="3152426" y="5541677"/>
                                  <a:pt x="2967609" y="5560060"/>
                                  <a:pt x="2780030" y="5560060"/>
                                </a:cubicBezTo>
                                <a:cubicBezTo>
                                  <a:pt x="2404808" y="5560060"/>
                                  <a:pt x="2040700" y="5486527"/>
                                  <a:pt x="1697863" y="5341493"/>
                                </a:cubicBezTo>
                                <a:cubicBezTo>
                                  <a:pt x="1366774" y="5201476"/>
                                  <a:pt x="1069531" y="5001070"/>
                                  <a:pt x="814260" y="4745800"/>
                                </a:cubicBezTo>
                                <a:cubicBezTo>
                                  <a:pt x="558990" y="4490530"/>
                                  <a:pt x="358584" y="4193286"/>
                                  <a:pt x="218567" y="3862197"/>
                                </a:cubicBezTo>
                                <a:cubicBezTo>
                                  <a:pt x="73533" y="3519297"/>
                                  <a:pt x="0" y="3155188"/>
                                  <a:pt x="0" y="2780030"/>
                                </a:cubicBezTo>
                                <a:cubicBezTo>
                                  <a:pt x="0" y="2404872"/>
                                  <a:pt x="73533" y="2040700"/>
                                  <a:pt x="218567" y="1697863"/>
                                </a:cubicBezTo>
                                <a:cubicBezTo>
                                  <a:pt x="358584" y="1366774"/>
                                  <a:pt x="558990" y="1069531"/>
                                  <a:pt x="814260" y="814261"/>
                                </a:cubicBezTo>
                                <a:cubicBezTo>
                                  <a:pt x="1069531" y="558991"/>
                                  <a:pt x="1366774" y="358585"/>
                                  <a:pt x="1697863" y="218567"/>
                                </a:cubicBezTo>
                                <a:cubicBezTo>
                                  <a:pt x="2040763" y="73533"/>
                                  <a:pt x="2404872" y="0"/>
                                  <a:pt x="2780030" y="0"/>
                                </a:cubicBezTo>
                                <a:close/>
                              </a:path>
                            </a:pathLst>
                          </a:custGeom>
                          <a:solidFill>
                            <a:srgbClr val="FFFFFF">
                              <a:lumMod val="95000"/>
                            </a:srgbClr>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772309968" name="Freeform: Shape 17"/>
                        <wps:cNvSpPr/>
                        <wps:spPr>
                          <a:xfrm>
                            <a:off x="585214" y="582585"/>
                            <a:ext cx="2991740" cy="4395978"/>
                          </a:xfrm>
                          <a:custGeom>
                            <a:avLst/>
                            <a:gdLst>
                              <a:gd name="connsiteX0" fmla="*/ 2197989 w 2991740"/>
                              <a:gd name="connsiteY0" fmla="*/ 0 h 4395978"/>
                              <a:gd name="connsiteX1" fmla="*/ 2847249 w 2991740"/>
                              <a:gd name="connsiteY1" fmla="*/ 97459 h 4395978"/>
                              <a:gd name="connsiteX2" fmla="*/ 2991740 w 2991740"/>
                              <a:gd name="connsiteY2" fmla="*/ 150250 h 4395978"/>
                              <a:gd name="connsiteX3" fmla="*/ 2991740 w 2991740"/>
                              <a:gd name="connsiteY3" fmla="*/ 658797 h 4395978"/>
                              <a:gd name="connsiteX4" fmla="*/ 2872055 w 2991740"/>
                              <a:gd name="connsiteY4" fmla="*/ 601058 h 4395978"/>
                              <a:gd name="connsiteX5" fmla="*/ 2197989 w 2991740"/>
                              <a:gd name="connsiteY5" fmla="*/ 464630 h 4395978"/>
                              <a:gd name="connsiteX6" fmla="*/ 464630 w 2991740"/>
                              <a:gd name="connsiteY6" fmla="*/ 2197989 h 4395978"/>
                              <a:gd name="connsiteX7" fmla="*/ 2197989 w 2991740"/>
                              <a:gd name="connsiteY7" fmla="*/ 3931348 h 4395978"/>
                              <a:gd name="connsiteX8" fmla="*/ 2872055 w 2991740"/>
                              <a:gd name="connsiteY8" fmla="*/ 3794921 h 4395978"/>
                              <a:gd name="connsiteX9" fmla="*/ 2991740 w 2991740"/>
                              <a:gd name="connsiteY9" fmla="*/ 3737181 h 4395978"/>
                              <a:gd name="connsiteX10" fmla="*/ 2991740 w 2991740"/>
                              <a:gd name="connsiteY10" fmla="*/ 4245725 h 4395978"/>
                              <a:gd name="connsiteX11" fmla="*/ 2847222 w 2991740"/>
                              <a:gd name="connsiteY11" fmla="*/ 4298520 h 4395978"/>
                              <a:gd name="connsiteX12" fmla="*/ 2197989 w 2991740"/>
                              <a:gd name="connsiteY12" fmla="*/ 4395978 h 4395978"/>
                              <a:gd name="connsiteX13" fmla="*/ 1342390 w 2991740"/>
                              <a:gd name="connsiteY13" fmla="*/ 4223131 h 4395978"/>
                              <a:gd name="connsiteX14" fmla="*/ 643827 w 2991740"/>
                              <a:gd name="connsiteY14" fmla="*/ 3752152 h 4395978"/>
                              <a:gd name="connsiteX15" fmla="*/ 172847 w 2991740"/>
                              <a:gd name="connsiteY15" fmla="*/ 3053588 h 4395978"/>
                              <a:gd name="connsiteX16" fmla="*/ 0 w 2991740"/>
                              <a:gd name="connsiteY16" fmla="*/ 2197989 h 4395978"/>
                              <a:gd name="connsiteX17" fmla="*/ 172847 w 2991740"/>
                              <a:gd name="connsiteY17" fmla="*/ 1342390 h 4395978"/>
                              <a:gd name="connsiteX18" fmla="*/ 643827 w 2991740"/>
                              <a:gd name="connsiteY18" fmla="*/ 643827 h 4395978"/>
                              <a:gd name="connsiteX19" fmla="*/ 1342390 w 2991740"/>
                              <a:gd name="connsiteY19" fmla="*/ 172847 h 4395978"/>
                              <a:gd name="connsiteX20" fmla="*/ 2197989 w 2991740"/>
                              <a:gd name="connsiteY20" fmla="*/ 0 h 43959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991740" h="4395978">
                                <a:moveTo>
                                  <a:pt x="2197989" y="0"/>
                                </a:moveTo>
                                <a:cubicBezTo>
                                  <a:pt x="2420446" y="0"/>
                                  <a:pt x="2638009" y="32719"/>
                                  <a:pt x="2847249" y="97459"/>
                                </a:cubicBezTo>
                                <a:lnTo>
                                  <a:pt x="2991740" y="150250"/>
                                </a:lnTo>
                                <a:lnTo>
                                  <a:pt x="2991740" y="658797"/>
                                </a:lnTo>
                                <a:lnTo>
                                  <a:pt x="2872055" y="601058"/>
                                </a:lnTo>
                                <a:cubicBezTo>
                                  <a:pt x="2664750" y="513227"/>
                                  <a:pt x="2436940" y="464630"/>
                                  <a:pt x="2197989" y="464630"/>
                                </a:cubicBezTo>
                                <a:cubicBezTo>
                                  <a:pt x="1242251" y="464630"/>
                                  <a:pt x="464630" y="1242187"/>
                                  <a:pt x="464630" y="2197989"/>
                                </a:cubicBezTo>
                                <a:cubicBezTo>
                                  <a:pt x="464630" y="3153791"/>
                                  <a:pt x="1242187" y="3931348"/>
                                  <a:pt x="2197989" y="3931348"/>
                                </a:cubicBezTo>
                                <a:cubicBezTo>
                                  <a:pt x="2436940" y="3931348"/>
                                  <a:pt x="2664750" y="3882751"/>
                                  <a:pt x="2872055" y="3794921"/>
                                </a:cubicBezTo>
                                <a:lnTo>
                                  <a:pt x="2991740" y="3737181"/>
                                </a:lnTo>
                                <a:lnTo>
                                  <a:pt x="2991740" y="4245725"/>
                                </a:lnTo>
                                <a:lnTo>
                                  <a:pt x="2847222" y="4298520"/>
                                </a:lnTo>
                                <a:cubicBezTo>
                                  <a:pt x="2637973" y="4363260"/>
                                  <a:pt x="2420446" y="4395978"/>
                                  <a:pt x="2197989" y="4395978"/>
                                </a:cubicBezTo>
                                <a:cubicBezTo>
                                  <a:pt x="1901381" y="4395978"/>
                                  <a:pt x="1613472" y="4337812"/>
                                  <a:pt x="1342390" y="4223131"/>
                                </a:cubicBezTo>
                                <a:cubicBezTo>
                                  <a:pt x="1080643" y="4112387"/>
                                  <a:pt x="845566" y="3953955"/>
                                  <a:pt x="643827" y="3752152"/>
                                </a:cubicBezTo>
                                <a:cubicBezTo>
                                  <a:pt x="442023" y="3550348"/>
                                  <a:pt x="283591" y="3315335"/>
                                  <a:pt x="172847" y="3053588"/>
                                </a:cubicBezTo>
                                <a:cubicBezTo>
                                  <a:pt x="58166" y="2782443"/>
                                  <a:pt x="0" y="2494598"/>
                                  <a:pt x="0" y="2197989"/>
                                </a:cubicBezTo>
                                <a:cubicBezTo>
                                  <a:pt x="0" y="1901381"/>
                                  <a:pt x="58166" y="1613472"/>
                                  <a:pt x="172847" y="1342390"/>
                                </a:cubicBezTo>
                                <a:cubicBezTo>
                                  <a:pt x="283591" y="1080643"/>
                                  <a:pt x="442023" y="845566"/>
                                  <a:pt x="643827" y="643827"/>
                                </a:cubicBezTo>
                                <a:cubicBezTo>
                                  <a:pt x="845630" y="442024"/>
                                  <a:pt x="1080643" y="283591"/>
                                  <a:pt x="1342390" y="172847"/>
                                </a:cubicBezTo>
                                <a:cubicBezTo>
                                  <a:pt x="1613535" y="58166"/>
                                  <a:pt x="1901381" y="0"/>
                                  <a:pt x="2197989" y="0"/>
                                </a:cubicBezTo>
                                <a:close/>
                              </a:path>
                            </a:pathLst>
                          </a:custGeom>
                          <a:solidFill>
                            <a:srgbClr val="737373"/>
                          </a:solidFill>
                          <a:ln w="9525" cap="flat" cmpd="sng" algn="ctr">
                            <a:solidFill>
                              <a:srgbClr val="FFFFFF">
                                <a:alpha val="25000"/>
                              </a:srgbClr>
                            </a:solidFill>
                            <a:prstDash val="solid"/>
                            <a:headEnd type="none" w="med" len="med"/>
                            <a:tailEnd type="none" w="med" len="med"/>
                          </a:ln>
                          <a:effectLst>
                            <a:innerShdw blurRad="114300">
                              <a:prstClr val="black"/>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57973832" name="Freeform: Shape 19"/>
                        <wps:cNvSpPr/>
                        <wps:spPr>
                          <a:xfrm>
                            <a:off x="21056" y="0"/>
                            <a:ext cx="3555899" cy="2681949"/>
                          </a:xfrm>
                          <a:custGeom>
                            <a:avLst/>
                            <a:gdLst>
                              <a:gd name="connsiteX0" fmla="*/ 2841007 w 3555899"/>
                              <a:gd name="connsiteY0" fmla="*/ 1362 h 2681949"/>
                              <a:gd name="connsiteX1" fmla="*/ 3119598 w 3555899"/>
                              <a:gd name="connsiteY1" fmla="*/ 23997 h 2681949"/>
                              <a:gd name="connsiteX2" fmla="*/ 3394622 w 3555899"/>
                              <a:gd name="connsiteY2" fmla="*/ 73880 h 2681949"/>
                              <a:gd name="connsiteX3" fmla="*/ 3555899 w 3555899"/>
                              <a:gd name="connsiteY3" fmla="*/ 120121 h 2681949"/>
                              <a:gd name="connsiteX4" fmla="*/ 3555899 w 3555899"/>
                              <a:gd name="connsiteY4" fmla="*/ 608023 h 2681949"/>
                              <a:gd name="connsiteX5" fmla="*/ 3504814 w 3555899"/>
                              <a:gd name="connsiteY5" fmla="*/ 587905 h 2681949"/>
                              <a:gd name="connsiteX6" fmla="*/ 3059209 w 3555899"/>
                              <a:gd name="connsiteY6" fmla="*/ 484690 h 2681949"/>
                              <a:gd name="connsiteX7" fmla="*/ 1347757 w 3555899"/>
                              <a:gd name="connsiteY7" fmla="*/ 944493 h 2681949"/>
                              <a:gd name="connsiteX8" fmla="*/ 462694 w 3555899"/>
                              <a:gd name="connsiteY8" fmla="*/ 2479796 h 2681949"/>
                              <a:gd name="connsiteX9" fmla="*/ 202153 w 3555899"/>
                              <a:gd name="connsiteY9" fmla="*/ 2679948 h 2681949"/>
                              <a:gd name="connsiteX10" fmla="*/ 2001 w 3555899"/>
                              <a:gd name="connsiteY10" fmla="*/ 2419408 h 2681949"/>
                              <a:gd name="connsiteX11" fmla="*/ 359252 w 3555899"/>
                              <a:gd name="connsiteY11" fmla="*/ 1374769 h 2681949"/>
                              <a:gd name="connsiteX12" fmla="*/ 1064674 w 3555899"/>
                              <a:gd name="connsiteY12" fmla="*/ 576003 h 2681949"/>
                              <a:gd name="connsiteX13" fmla="*/ 2018190 w 3555899"/>
                              <a:gd name="connsiteY13" fmla="*/ 100134 h 2681949"/>
                              <a:gd name="connsiteX14" fmla="*/ 2841007 w 3555899"/>
                              <a:gd name="connsiteY14" fmla="*/ 1362 h 26819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55899" h="2681949">
                                <a:moveTo>
                                  <a:pt x="2841007" y="1362"/>
                                </a:moveTo>
                                <a:cubicBezTo>
                                  <a:pt x="2933670" y="4264"/>
                                  <a:pt x="3026586" y="11805"/>
                                  <a:pt x="3119598" y="23997"/>
                                </a:cubicBezTo>
                                <a:cubicBezTo>
                                  <a:pt x="3212610" y="36173"/>
                                  <a:pt x="3304335" y="52818"/>
                                  <a:pt x="3394622" y="73880"/>
                                </a:cubicBezTo>
                                <a:lnTo>
                                  <a:pt x="3555899" y="120121"/>
                                </a:lnTo>
                                <a:lnTo>
                                  <a:pt x="3555899" y="608023"/>
                                </a:lnTo>
                                <a:lnTo>
                                  <a:pt x="3504814" y="587905"/>
                                </a:lnTo>
                                <a:cubicBezTo>
                                  <a:pt x="3361572" y="539479"/>
                                  <a:pt x="3212514" y="504772"/>
                                  <a:pt x="3059209" y="484690"/>
                                </a:cubicBezTo>
                                <a:cubicBezTo>
                                  <a:pt x="2445989" y="404362"/>
                                  <a:pt x="1838168" y="567684"/>
                                  <a:pt x="1347757" y="944493"/>
                                </a:cubicBezTo>
                                <a:cubicBezTo>
                                  <a:pt x="857346" y="1321302"/>
                                  <a:pt x="543021" y="1866576"/>
                                  <a:pt x="462694" y="2479796"/>
                                </a:cubicBezTo>
                                <a:cubicBezTo>
                                  <a:pt x="446057" y="2606987"/>
                                  <a:pt x="329407" y="2696649"/>
                                  <a:pt x="202153" y="2679948"/>
                                </a:cubicBezTo>
                                <a:cubicBezTo>
                                  <a:pt x="74963" y="2663311"/>
                                  <a:pt x="-14699" y="2546662"/>
                                  <a:pt x="2001" y="2419408"/>
                                </a:cubicBezTo>
                                <a:cubicBezTo>
                                  <a:pt x="50706" y="2047361"/>
                                  <a:pt x="170911" y="1695889"/>
                                  <a:pt x="359252" y="1374769"/>
                                </a:cubicBezTo>
                                <a:cubicBezTo>
                                  <a:pt x="541116" y="1064698"/>
                                  <a:pt x="778416" y="795966"/>
                                  <a:pt x="1064674" y="576003"/>
                                </a:cubicBezTo>
                                <a:cubicBezTo>
                                  <a:pt x="1350932" y="356102"/>
                                  <a:pt x="1671734" y="195955"/>
                                  <a:pt x="2018190" y="100134"/>
                                </a:cubicBezTo>
                                <a:cubicBezTo>
                                  <a:pt x="2287319" y="25696"/>
                                  <a:pt x="2563020" y="-7344"/>
                                  <a:pt x="2841007" y="1362"/>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487262235" name="Freeform: Shape 24"/>
                        <wps:cNvSpPr/>
                        <wps:spPr>
                          <a:xfrm>
                            <a:off x="713730" y="3247353"/>
                            <a:ext cx="2863225" cy="1731718"/>
                          </a:xfrm>
                          <a:custGeom>
                            <a:avLst/>
                            <a:gdLst>
                              <a:gd name="connsiteX0" fmla="*/ 240633 w 2863225"/>
                              <a:gd name="connsiteY0" fmla="*/ 160 h 1731718"/>
                              <a:gd name="connsiteX1" fmla="*/ 449462 w 2863225"/>
                              <a:gd name="connsiteY1" fmla="*/ 149679 h 1731718"/>
                              <a:gd name="connsiteX2" fmla="*/ 1359862 w 2863225"/>
                              <a:gd name="connsiteY2" fmla="*/ 1114625 h 1731718"/>
                              <a:gd name="connsiteX3" fmla="*/ 2685932 w 2863225"/>
                              <a:gd name="connsiteY3" fmla="*/ 1153169 h 1731718"/>
                              <a:gd name="connsiteX4" fmla="*/ 2848141 w 2863225"/>
                              <a:gd name="connsiteY4" fmla="*/ 1081850 h 1731718"/>
                              <a:gd name="connsiteX5" fmla="*/ 2863225 w 2863225"/>
                              <a:gd name="connsiteY5" fmla="*/ 1073303 h 1731718"/>
                              <a:gd name="connsiteX6" fmla="*/ 2863225 w 2863225"/>
                              <a:gd name="connsiteY6" fmla="*/ 1082217 h 1731718"/>
                              <a:gd name="connsiteX7" fmla="*/ 2851661 w 2863225"/>
                              <a:gd name="connsiteY7" fmla="*/ 1088769 h 1731718"/>
                              <a:gd name="connsiteX8" fmla="*/ 2688726 w 2863225"/>
                              <a:gd name="connsiteY8" fmla="*/ 1160408 h 1731718"/>
                              <a:gd name="connsiteX9" fmla="*/ 1356687 w 2863225"/>
                              <a:gd name="connsiteY9" fmla="*/ 1121673 h 1731718"/>
                              <a:gd name="connsiteX10" fmla="*/ 442223 w 2863225"/>
                              <a:gd name="connsiteY10" fmla="*/ 152409 h 1731718"/>
                              <a:gd name="connsiteX11" fmla="*/ 232102 w 2863225"/>
                              <a:gd name="connsiteY11" fmla="*/ 7693 h 1731718"/>
                              <a:gd name="connsiteX12" fmla="*/ 232102 w 2863225"/>
                              <a:gd name="connsiteY12" fmla="*/ 7756 h 1731718"/>
                              <a:gd name="connsiteX13" fmla="*/ 152473 w 2863225"/>
                              <a:gd name="connsiteY13" fmla="*/ 22425 h 1731718"/>
                              <a:gd name="connsiteX14" fmla="*/ 22488 w 2863225"/>
                              <a:gd name="connsiteY14" fmla="*/ 312175 h 1731718"/>
                              <a:gd name="connsiteX15" fmla="*/ 486673 w 2863225"/>
                              <a:gd name="connsiteY15" fmla="*/ 1047759 h 1731718"/>
                              <a:gd name="connsiteX16" fmla="*/ 1172854 w 2863225"/>
                              <a:gd name="connsiteY16" fmla="*/ 1531439 h 1731718"/>
                              <a:gd name="connsiteX17" fmla="*/ 1990353 w 2863225"/>
                              <a:gd name="connsiteY17" fmla="*/ 1722447 h 1731718"/>
                              <a:gd name="connsiteX18" fmla="*/ 2070744 w 2863225"/>
                              <a:gd name="connsiteY18" fmla="*/ 1723907 h 1731718"/>
                              <a:gd name="connsiteX19" fmla="*/ 2848493 w 2863225"/>
                              <a:gd name="connsiteY19" fmla="*/ 1580143 h 1731718"/>
                              <a:gd name="connsiteX20" fmla="*/ 2863225 w 2863225"/>
                              <a:gd name="connsiteY20" fmla="*/ 1573691 h 1731718"/>
                              <a:gd name="connsiteX21" fmla="*/ 2863225 w 2863225"/>
                              <a:gd name="connsiteY21" fmla="*/ 1582152 h 1731718"/>
                              <a:gd name="connsiteX22" fmla="*/ 2851286 w 2863225"/>
                              <a:gd name="connsiteY22" fmla="*/ 1587382 h 1731718"/>
                              <a:gd name="connsiteX23" fmla="*/ 2070808 w 2863225"/>
                              <a:gd name="connsiteY23" fmla="*/ 1731654 h 1731718"/>
                              <a:gd name="connsiteX24" fmla="*/ 2070681 w 2863225"/>
                              <a:gd name="connsiteY24" fmla="*/ 1731718 h 1731718"/>
                              <a:gd name="connsiteX25" fmla="*/ 1990036 w 2863225"/>
                              <a:gd name="connsiteY25" fmla="*/ 1730257 h 1731718"/>
                              <a:gd name="connsiteX26" fmla="*/ 1169616 w 2863225"/>
                              <a:gd name="connsiteY26" fmla="*/ 1538551 h 1731718"/>
                              <a:gd name="connsiteX27" fmla="*/ 481022 w 2863225"/>
                              <a:gd name="connsiteY27" fmla="*/ 1053157 h 1731718"/>
                              <a:gd name="connsiteX28" fmla="*/ 15186 w 2863225"/>
                              <a:gd name="connsiteY28" fmla="*/ 314969 h 1731718"/>
                              <a:gd name="connsiteX29" fmla="*/ 149679 w 2863225"/>
                              <a:gd name="connsiteY29" fmla="*/ 15186 h 1731718"/>
                              <a:gd name="connsiteX30" fmla="*/ 240633 w 2863225"/>
                              <a:gd name="connsiteY30" fmla="*/ 160 h 17317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63225" h="1731718">
                                <a:moveTo>
                                  <a:pt x="240633" y="160"/>
                                </a:moveTo>
                                <a:cubicBezTo>
                                  <a:pt x="331102" y="3529"/>
                                  <a:pt x="415267" y="59906"/>
                                  <a:pt x="449462" y="149679"/>
                                </a:cubicBezTo>
                                <a:cubicBezTo>
                                  <a:pt x="614118" y="582431"/>
                                  <a:pt x="937460" y="925077"/>
                                  <a:pt x="1359862" y="1114625"/>
                                </a:cubicBezTo>
                                <a:cubicBezTo>
                                  <a:pt x="1782264" y="1304172"/>
                                  <a:pt x="2253243" y="1317888"/>
                                  <a:pt x="2685932" y="1153169"/>
                                </a:cubicBezTo>
                                <a:cubicBezTo>
                                  <a:pt x="2741760" y="1131925"/>
                                  <a:pt x="2795858" y="1108089"/>
                                  <a:pt x="2848141" y="1081850"/>
                                </a:cubicBezTo>
                                <a:lnTo>
                                  <a:pt x="2863225" y="1073303"/>
                                </a:lnTo>
                                <a:lnTo>
                                  <a:pt x="2863225" y="1082217"/>
                                </a:lnTo>
                                <a:lnTo>
                                  <a:pt x="2851661" y="1088769"/>
                                </a:lnTo>
                                <a:cubicBezTo>
                                  <a:pt x="2799144" y="1115125"/>
                                  <a:pt x="2744804" y="1139068"/>
                                  <a:pt x="2688726" y="1160408"/>
                                </a:cubicBezTo>
                                <a:cubicBezTo>
                                  <a:pt x="2254069" y="1325826"/>
                                  <a:pt x="1781057" y="1312046"/>
                                  <a:pt x="1356687" y="1121673"/>
                                </a:cubicBezTo>
                                <a:cubicBezTo>
                                  <a:pt x="932380" y="931300"/>
                                  <a:pt x="607641" y="587067"/>
                                  <a:pt x="442223" y="152409"/>
                                </a:cubicBezTo>
                                <a:cubicBezTo>
                                  <a:pt x="408124" y="62874"/>
                                  <a:pt x="322653" y="7693"/>
                                  <a:pt x="232102" y="7693"/>
                                </a:cubicBezTo>
                                <a:lnTo>
                                  <a:pt x="232102" y="7756"/>
                                </a:lnTo>
                                <a:cubicBezTo>
                                  <a:pt x="205622" y="7756"/>
                                  <a:pt x="178698" y="12455"/>
                                  <a:pt x="152473" y="22425"/>
                                </a:cubicBezTo>
                                <a:cubicBezTo>
                                  <a:pt x="36712" y="66494"/>
                                  <a:pt x="-21581" y="196478"/>
                                  <a:pt x="22488" y="312175"/>
                                </a:cubicBezTo>
                                <a:cubicBezTo>
                                  <a:pt x="127581" y="588400"/>
                                  <a:pt x="283791" y="835923"/>
                                  <a:pt x="486673" y="1047759"/>
                                </a:cubicBezTo>
                                <a:cubicBezTo>
                                  <a:pt x="682571" y="1252293"/>
                                  <a:pt x="913393" y="1415043"/>
                                  <a:pt x="1172854" y="1531439"/>
                                </a:cubicBezTo>
                                <a:cubicBezTo>
                                  <a:pt x="1432315" y="1647834"/>
                                  <a:pt x="1707334" y="1712160"/>
                                  <a:pt x="1990353" y="1722447"/>
                                </a:cubicBezTo>
                                <a:cubicBezTo>
                                  <a:pt x="2017023" y="1723399"/>
                                  <a:pt x="2044074" y="1723907"/>
                                  <a:pt x="2070744" y="1723907"/>
                                </a:cubicBezTo>
                                <a:cubicBezTo>
                                  <a:pt x="2336174" y="1723907"/>
                                  <a:pt x="2597858" y="1675520"/>
                                  <a:pt x="2848493" y="1580143"/>
                                </a:cubicBezTo>
                                <a:lnTo>
                                  <a:pt x="2863225" y="1573691"/>
                                </a:lnTo>
                                <a:lnTo>
                                  <a:pt x="2863225" y="1582152"/>
                                </a:lnTo>
                                <a:lnTo>
                                  <a:pt x="2851286" y="1587382"/>
                                </a:lnTo>
                                <a:cubicBezTo>
                                  <a:pt x="2599763" y="1683077"/>
                                  <a:pt x="2337127" y="1731654"/>
                                  <a:pt x="2070808" y="1731654"/>
                                </a:cubicBezTo>
                                <a:lnTo>
                                  <a:pt x="2070681" y="1731718"/>
                                </a:lnTo>
                                <a:cubicBezTo>
                                  <a:pt x="2043947" y="1731718"/>
                                  <a:pt x="2016769" y="1731210"/>
                                  <a:pt x="1990036" y="1730257"/>
                                </a:cubicBezTo>
                                <a:cubicBezTo>
                                  <a:pt x="1706000" y="1719907"/>
                                  <a:pt x="1429966" y="1655391"/>
                                  <a:pt x="1169616" y="1538551"/>
                                </a:cubicBezTo>
                                <a:cubicBezTo>
                                  <a:pt x="909266" y="1421711"/>
                                  <a:pt x="677554" y="1258389"/>
                                  <a:pt x="481022" y="1053157"/>
                                </a:cubicBezTo>
                                <a:cubicBezTo>
                                  <a:pt x="277441" y="840559"/>
                                  <a:pt x="120659" y="592147"/>
                                  <a:pt x="15186" y="314969"/>
                                </a:cubicBezTo>
                                <a:cubicBezTo>
                                  <a:pt x="-30344" y="195272"/>
                                  <a:pt x="29981" y="60779"/>
                                  <a:pt x="149679" y="15186"/>
                                </a:cubicBezTo>
                                <a:cubicBezTo>
                                  <a:pt x="179619" y="3804"/>
                                  <a:pt x="210476" y="-963"/>
                                  <a:pt x="240633" y="160"/>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023336594" name="Freeform: Shape 26"/>
                        <wps:cNvSpPr/>
                        <wps:spPr>
                          <a:xfrm>
                            <a:off x="713656" y="3247279"/>
                            <a:ext cx="2863299" cy="1731792"/>
                          </a:xfrm>
                          <a:custGeom>
                            <a:avLst/>
                            <a:gdLst>
                              <a:gd name="connsiteX0" fmla="*/ 240779 w 2863299"/>
                              <a:gd name="connsiteY0" fmla="*/ 154 h 1731792"/>
                              <a:gd name="connsiteX1" fmla="*/ 449537 w 2863299"/>
                              <a:gd name="connsiteY1" fmla="*/ 149753 h 1731792"/>
                              <a:gd name="connsiteX2" fmla="*/ 1359936 w 2863299"/>
                              <a:gd name="connsiteY2" fmla="*/ 1114699 h 1731792"/>
                              <a:gd name="connsiteX3" fmla="*/ 2686006 w 2863299"/>
                              <a:gd name="connsiteY3" fmla="*/ 1153243 h 1731792"/>
                              <a:gd name="connsiteX4" fmla="*/ 2848215 w 2863299"/>
                              <a:gd name="connsiteY4" fmla="*/ 1081924 h 1731792"/>
                              <a:gd name="connsiteX5" fmla="*/ 2863299 w 2863299"/>
                              <a:gd name="connsiteY5" fmla="*/ 1073377 h 1731792"/>
                              <a:gd name="connsiteX6" fmla="*/ 2863299 w 2863299"/>
                              <a:gd name="connsiteY6" fmla="*/ 1582228 h 1731792"/>
                              <a:gd name="connsiteX7" fmla="*/ 2851361 w 2863299"/>
                              <a:gd name="connsiteY7" fmla="*/ 1587457 h 1731792"/>
                              <a:gd name="connsiteX8" fmla="*/ 2070882 w 2863299"/>
                              <a:gd name="connsiteY8" fmla="*/ 1731729 h 1731792"/>
                              <a:gd name="connsiteX9" fmla="*/ 2070755 w 2863299"/>
                              <a:gd name="connsiteY9" fmla="*/ 1731792 h 1731792"/>
                              <a:gd name="connsiteX10" fmla="*/ 1990110 w 2863299"/>
                              <a:gd name="connsiteY10" fmla="*/ 1730332 h 1731792"/>
                              <a:gd name="connsiteX11" fmla="*/ 1169690 w 2863299"/>
                              <a:gd name="connsiteY11" fmla="*/ 1538625 h 1731792"/>
                              <a:gd name="connsiteX12" fmla="*/ 481096 w 2863299"/>
                              <a:gd name="connsiteY12" fmla="*/ 1053231 h 1731792"/>
                              <a:gd name="connsiteX13" fmla="*/ 15260 w 2863299"/>
                              <a:gd name="connsiteY13" fmla="*/ 315043 h 1731792"/>
                              <a:gd name="connsiteX14" fmla="*/ 149753 w 2863299"/>
                              <a:gd name="connsiteY14" fmla="*/ 15260 h 1731792"/>
                              <a:gd name="connsiteX15" fmla="*/ 240779 w 2863299"/>
                              <a:gd name="connsiteY15" fmla="*/ 154 h 1731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863299" h="1731792">
                                <a:moveTo>
                                  <a:pt x="240779" y="154"/>
                                </a:moveTo>
                                <a:cubicBezTo>
                                  <a:pt x="331260" y="3461"/>
                                  <a:pt x="415294" y="59837"/>
                                  <a:pt x="449537" y="149753"/>
                                </a:cubicBezTo>
                                <a:cubicBezTo>
                                  <a:pt x="614192" y="582442"/>
                                  <a:pt x="937534" y="925152"/>
                                  <a:pt x="1359936" y="1114699"/>
                                </a:cubicBezTo>
                                <a:cubicBezTo>
                                  <a:pt x="1782338" y="1304247"/>
                                  <a:pt x="2253318" y="1317963"/>
                                  <a:pt x="2686006" y="1153243"/>
                                </a:cubicBezTo>
                                <a:cubicBezTo>
                                  <a:pt x="2741834" y="1131999"/>
                                  <a:pt x="2795932" y="1108163"/>
                                  <a:pt x="2848215" y="1081924"/>
                                </a:cubicBezTo>
                                <a:lnTo>
                                  <a:pt x="2863299" y="1073377"/>
                                </a:lnTo>
                                <a:lnTo>
                                  <a:pt x="2863299" y="1582228"/>
                                </a:lnTo>
                                <a:lnTo>
                                  <a:pt x="2851361" y="1587457"/>
                                </a:lnTo>
                                <a:cubicBezTo>
                                  <a:pt x="2599519" y="1683278"/>
                                  <a:pt x="2337328" y="1731729"/>
                                  <a:pt x="2070882" y="1731729"/>
                                </a:cubicBezTo>
                                <a:lnTo>
                                  <a:pt x="2070755" y="1731792"/>
                                </a:lnTo>
                                <a:cubicBezTo>
                                  <a:pt x="2043895" y="1731792"/>
                                  <a:pt x="2017034" y="1731284"/>
                                  <a:pt x="1990110" y="1730332"/>
                                </a:cubicBezTo>
                                <a:cubicBezTo>
                                  <a:pt x="1706075" y="1719981"/>
                                  <a:pt x="1430040" y="1655465"/>
                                  <a:pt x="1169690" y="1538625"/>
                                </a:cubicBezTo>
                                <a:cubicBezTo>
                                  <a:pt x="909340" y="1421785"/>
                                  <a:pt x="677629" y="1258463"/>
                                  <a:pt x="481096" y="1053231"/>
                                </a:cubicBezTo>
                                <a:cubicBezTo>
                                  <a:pt x="277515" y="840633"/>
                                  <a:pt x="120733" y="592221"/>
                                  <a:pt x="15260" y="315043"/>
                                </a:cubicBezTo>
                                <a:cubicBezTo>
                                  <a:pt x="-30396" y="195155"/>
                                  <a:pt x="29865" y="60917"/>
                                  <a:pt x="149753" y="15260"/>
                                </a:cubicBezTo>
                                <a:cubicBezTo>
                                  <a:pt x="179741" y="3846"/>
                                  <a:pt x="210618" y="-948"/>
                                  <a:pt x="240779" y="154"/>
                                </a:cubicBezTo>
                                <a:close/>
                              </a:path>
                            </a:pathLst>
                          </a:custGeom>
                          <a:solidFill>
                            <a:srgbClr val="FFFFFF">
                              <a:lumMod val="95000"/>
                            </a:srgbClr>
                          </a:solidFill>
                          <a:ln w="9525" cap="flat" cmpd="sng" algn="ctr">
                            <a:solidFill>
                              <a:srgbClr val="FFFFFF">
                                <a:alpha val="25000"/>
                              </a:srgbClr>
                            </a:solidFill>
                            <a:prstDash val="solid"/>
                            <a:headEnd type="none" w="med" len="med"/>
                            <a:tailEnd type="none" w="med" len="med"/>
                          </a:ln>
                          <a:effectLst>
                            <a:innerShdw blurRad="63500" dist="50800" dir="2700000">
                              <a:prstClr val="black">
                                <a:alpha val="50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623339892" name="Freeform: Shape 32"/>
                        <wps:cNvSpPr/>
                        <wps:spPr>
                          <a:xfrm>
                            <a:off x="1156969" y="1154337"/>
                            <a:ext cx="2419985" cy="3252470"/>
                          </a:xfrm>
                          <a:custGeom>
                            <a:avLst/>
                            <a:gdLst>
                              <a:gd name="connsiteX0" fmla="*/ 1626235 w 2419985"/>
                              <a:gd name="connsiteY0" fmla="*/ 0 h 3252470"/>
                              <a:gd name="connsiteX1" fmla="*/ 2391876 w 2419985"/>
                              <a:gd name="connsiteY1" fmla="*/ 190627 h 3252470"/>
                              <a:gd name="connsiteX2" fmla="*/ 2419985 w 2419985"/>
                              <a:gd name="connsiteY2" fmla="*/ 207496 h 3252470"/>
                              <a:gd name="connsiteX3" fmla="*/ 2419985 w 2419985"/>
                              <a:gd name="connsiteY3" fmla="*/ 780465 h 3252470"/>
                              <a:gd name="connsiteX4" fmla="*/ 2364703 w 2419985"/>
                              <a:gd name="connsiteY4" fmla="*/ 730211 h 3252470"/>
                              <a:gd name="connsiteX5" fmla="*/ 1626235 w 2419985"/>
                              <a:gd name="connsiteY5" fmla="*/ 464630 h 3252470"/>
                              <a:gd name="connsiteX6" fmla="*/ 464629 w 2419985"/>
                              <a:gd name="connsiteY6" fmla="*/ 1626235 h 3252470"/>
                              <a:gd name="connsiteX7" fmla="*/ 1626235 w 2419985"/>
                              <a:gd name="connsiteY7" fmla="*/ 2787841 h 3252470"/>
                              <a:gd name="connsiteX8" fmla="*/ 2364703 w 2419985"/>
                              <a:gd name="connsiteY8" fmla="*/ 2522260 h 3252470"/>
                              <a:gd name="connsiteX9" fmla="*/ 2419985 w 2419985"/>
                              <a:gd name="connsiteY9" fmla="*/ 2472006 h 3252470"/>
                              <a:gd name="connsiteX10" fmla="*/ 2419985 w 2419985"/>
                              <a:gd name="connsiteY10" fmla="*/ 3044975 h 3252470"/>
                              <a:gd name="connsiteX11" fmla="*/ 2391876 w 2419985"/>
                              <a:gd name="connsiteY11" fmla="*/ 3061843 h 3252470"/>
                              <a:gd name="connsiteX12" fmla="*/ 1626235 w 2419985"/>
                              <a:gd name="connsiteY12" fmla="*/ 3252470 h 3252470"/>
                              <a:gd name="connsiteX13" fmla="*/ 476313 w 2419985"/>
                              <a:gd name="connsiteY13" fmla="*/ 2776157 h 3252470"/>
                              <a:gd name="connsiteX14" fmla="*/ 0 w 2419985"/>
                              <a:gd name="connsiteY14" fmla="*/ 1626235 h 3252470"/>
                              <a:gd name="connsiteX15" fmla="*/ 476313 w 2419985"/>
                              <a:gd name="connsiteY15" fmla="*/ 476314 h 3252470"/>
                              <a:gd name="connsiteX16" fmla="*/ 1626235 w 2419985"/>
                              <a:gd name="connsiteY16" fmla="*/ 0 h 3252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419985" h="3252470">
                                <a:moveTo>
                                  <a:pt x="1626235" y="0"/>
                                </a:moveTo>
                                <a:cubicBezTo>
                                  <a:pt x="1897737" y="0"/>
                                  <a:pt x="2159069" y="66080"/>
                                  <a:pt x="2391876" y="190627"/>
                                </a:cubicBezTo>
                                <a:lnTo>
                                  <a:pt x="2419985" y="207496"/>
                                </a:lnTo>
                                <a:lnTo>
                                  <a:pt x="2419985" y="780465"/>
                                </a:lnTo>
                                <a:lnTo>
                                  <a:pt x="2364703" y="730211"/>
                                </a:lnTo>
                                <a:cubicBezTo>
                                  <a:pt x="2163832" y="564368"/>
                                  <a:pt x="1906464" y="464630"/>
                                  <a:pt x="1626235" y="464630"/>
                                </a:cubicBezTo>
                                <a:cubicBezTo>
                                  <a:pt x="985710" y="464630"/>
                                  <a:pt x="464629" y="985711"/>
                                  <a:pt x="464629" y="1626235"/>
                                </a:cubicBezTo>
                                <a:cubicBezTo>
                                  <a:pt x="464629" y="2266760"/>
                                  <a:pt x="985710" y="2787841"/>
                                  <a:pt x="1626235" y="2787841"/>
                                </a:cubicBezTo>
                                <a:cubicBezTo>
                                  <a:pt x="1906464" y="2787841"/>
                                  <a:pt x="2163832" y="2688103"/>
                                  <a:pt x="2364703" y="2522260"/>
                                </a:cubicBezTo>
                                <a:lnTo>
                                  <a:pt x="2419985" y="2472006"/>
                                </a:lnTo>
                                <a:lnTo>
                                  <a:pt x="2419985" y="3044975"/>
                                </a:lnTo>
                                <a:lnTo>
                                  <a:pt x="2391876" y="3061843"/>
                                </a:lnTo>
                                <a:cubicBezTo>
                                  <a:pt x="2159069" y="3186391"/>
                                  <a:pt x="1897737" y="3252470"/>
                                  <a:pt x="1626235" y="3252470"/>
                                </a:cubicBezTo>
                                <a:cubicBezTo>
                                  <a:pt x="1191832" y="3252470"/>
                                  <a:pt x="783463" y="3083306"/>
                                  <a:pt x="476313" y="2776157"/>
                                </a:cubicBezTo>
                                <a:cubicBezTo>
                                  <a:pt x="169164" y="2469007"/>
                                  <a:pt x="0" y="2060638"/>
                                  <a:pt x="0" y="1626235"/>
                                </a:cubicBezTo>
                                <a:cubicBezTo>
                                  <a:pt x="0" y="1191832"/>
                                  <a:pt x="169164" y="783463"/>
                                  <a:pt x="476313" y="476314"/>
                                </a:cubicBezTo>
                                <a:cubicBezTo>
                                  <a:pt x="783463" y="169164"/>
                                  <a:pt x="1191832" y="0"/>
                                  <a:pt x="1626235" y="0"/>
                                </a:cubicBezTo>
                                <a:close/>
                              </a:path>
                            </a:pathLst>
                          </a:custGeom>
                          <a:solidFill>
                            <a:srgbClr val="737373"/>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577522385" name="Freeform: Shape 34"/>
                        <wps:cNvSpPr/>
                        <wps:spPr>
                          <a:xfrm>
                            <a:off x="804248" y="582166"/>
                            <a:ext cx="2772706" cy="1528528"/>
                          </a:xfrm>
                          <a:custGeom>
                            <a:avLst/>
                            <a:gdLst>
                              <a:gd name="connsiteX0" fmla="*/ 1936010 w 2772706"/>
                              <a:gd name="connsiteY0" fmla="*/ 417 h 1528528"/>
                              <a:gd name="connsiteX1" fmla="*/ 2148057 w 2772706"/>
                              <a:gd name="connsiteY1" fmla="*/ 6515 h 1528528"/>
                              <a:gd name="connsiteX2" fmla="*/ 2579039 w 2772706"/>
                              <a:gd name="connsiteY2" fmla="*/ 83485 h 1528528"/>
                              <a:gd name="connsiteX3" fmla="*/ 2772706 w 2772706"/>
                              <a:gd name="connsiteY3" fmla="*/ 149339 h 1528528"/>
                              <a:gd name="connsiteX4" fmla="*/ 2772706 w 2772706"/>
                              <a:gd name="connsiteY4" fmla="*/ 157430 h 1528528"/>
                              <a:gd name="connsiteX5" fmla="*/ 2576951 w 2772706"/>
                              <a:gd name="connsiteY5" fmla="*/ 90859 h 1528528"/>
                              <a:gd name="connsiteX6" fmla="*/ 2147485 w 2772706"/>
                              <a:gd name="connsiteY6" fmla="*/ 14135 h 1528528"/>
                              <a:gd name="connsiteX7" fmla="*/ 1313603 w 2772706"/>
                              <a:gd name="connsiteY7" fmla="*/ 111607 h 1528528"/>
                              <a:gd name="connsiteX8" fmla="*/ 577130 w 2772706"/>
                              <a:gd name="connsiteY8" fmla="*/ 514705 h 1528528"/>
                              <a:gd name="connsiteX9" fmla="*/ 32808 w 2772706"/>
                              <a:gd name="connsiteY9" fmla="*/ 1193203 h 1528528"/>
                              <a:gd name="connsiteX10" fmla="*/ 18393 w 2772706"/>
                              <a:gd name="connsiteY10" fmla="*/ 1364462 h 1528528"/>
                              <a:gd name="connsiteX11" fmla="*/ 129265 w 2772706"/>
                              <a:gd name="connsiteY11" fmla="*/ 1495780 h 1528528"/>
                              <a:gd name="connsiteX12" fmla="*/ 431842 w 2772706"/>
                              <a:gd name="connsiteY12" fmla="*/ 1399324 h 1528528"/>
                              <a:gd name="connsiteX13" fmla="*/ 1449938 w 2772706"/>
                              <a:gd name="connsiteY13" fmla="*/ 539534 h 1528528"/>
                              <a:gd name="connsiteX14" fmla="*/ 1980671 w 2772706"/>
                              <a:gd name="connsiteY14" fmla="*/ 456412 h 1528528"/>
                              <a:gd name="connsiteX15" fmla="*/ 1980925 w 2772706"/>
                              <a:gd name="connsiteY15" fmla="*/ 456476 h 1528528"/>
                              <a:gd name="connsiteX16" fmla="*/ 2586304 w 2772706"/>
                              <a:gd name="connsiteY16" fmla="*/ 566418 h 1528528"/>
                              <a:gd name="connsiteX17" fmla="*/ 2772706 w 2772706"/>
                              <a:gd name="connsiteY17" fmla="*/ 649180 h 1528528"/>
                              <a:gd name="connsiteX18" fmla="*/ 2772706 w 2772706"/>
                              <a:gd name="connsiteY18" fmla="*/ 657624 h 1528528"/>
                              <a:gd name="connsiteX19" fmla="*/ 2617606 w 2772706"/>
                              <a:gd name="connsiteY19" fmla="*/ 586846 h 1528528"/>
                              <a:gd name="connsiteX20" fmla="*/ 1452478 w 2772706"/>
                              <a:gd name="connsiteY20" fmla="*/ 546963 h 1528528"/>
                              <a:gd name="connsiteX21" fmla="*/ 438890 w 2772706"/>
                              <a:gd name="connsiteY21" fmla="*/ 1402880 h 1528528"/>
                              <a:gd name="connsiteX22" fmla="*/ 125835 w 2772706"/>
                              <a:gd name="connsiteY22" fmla="*/ 1502638 h 1528528"/>
                              <a:gd name="connsiteX23" fmla="*/ 11091 w 2772706"/>
                              <a:gd name="connsiteY23" fmla="*/ 1366812 h 1528528"/>
                              <a:gd name="connsiteX24" fmla="*/ 26014 w 2772706"/>
                              <a:gd name="connsiteY24" fmla="*/ 1189647 h 1528528"/>
                              <a:gd name="connsiteX25" fmla="*/ 572240 w 2772706"/>
                              <a:gd name="connsiteY25" fmla="*/ 508800 h 1528528"/>
                              <a:gd name="connsiteX26" fmla="*/ 1311253 w 2772706"/>
                              <a:gd name="connsiteY26" fmla="*/ 104305 h 1528528"/>
                              <a:gd name="connsiteX27" fmla="*/ 1936010 w 2772706"/>
                              <a:gd name="connsiteY27" fmla="*/ 417 h 15285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772706" h="1528528">
                                <a:moveTo>
                                  <a:pt x="1936010" y="417"/>
                                </a:moveTo>
                                <a:cubicBezTo>
                                  <a:pt x="2006500" y="-958"/>
                                  <a:pt x="2077223" y="1070"/>
                                  <a:pt x="2148057" y="6515"/>
                                </a:cubicBezTo>
                                <a:cubicBezTo>
                                  <a:pt x="2294805" y="17786"/>
                                  <a:pt x="2438791" y="43535"/>
                                  <a:pt x="2579039" y="83485"/>
                                </a:cubicBezTo>
                                <a:lnTo>
                                  <a:pt x="2772706" y="149339"/>
                                </a:lnTo>
                                <a:lnTo>
                                  <a:pt x="2772706" y="157430"/>
                                </a:lnTo>
                                <a:lnTo>
                                  <a:pt x="2576951" y="90859"/>
                                </a:lnTo>
                                <a:cubicBezTo>
                                  <a:pt x="2437204" y="51044"/>
                                  <a:pt x="2293725" y="25375"/>
                                  <a:pt x="2147485" y="14135"/>
                                </a:cubicBezTo>
                                <a:cubicBezTo>
                                  <a:pt x="1865101" y="-7582"/>
                                  <a:pt x="1584558" y="25247"/>
                                  <a:pt x="1313603" y="111607"/>
                                </a:cubicBezTo>
                                <a:cubicBezTo>
                                  <a:pt x="1042648" y="197967"/>
                                  <a:pt x="794872" y="333603"/>
                                  <a:pt x="577130" y="514705"/>
                                </a:cubicBezTo>
                                <a:cubicBezTo>
                                  <a:pt x="351641" y="702284"/>
                                  <a:pt x="168508" y="930567"/>
                                  <a:pt x="32808" y="1193203"/>
                                </a:cubicBezTo>
                                <a:cubicBezTo>
                                  <a:pt x="5249" y="1246479"/>
                                  <a:pt x="169" y="1307312"/>
                                  <a:pt x="18393" y="1364462"/>
                                </a:cubicBezTo>
                                <a:cubicBezTo>
                                  <a:pt x="36618" y="1421612"/>
                                  <a:pt x="75988" y="1468285"/>
                                  <a:pt x="129265" y="1495780"/>
                                </a:cubicBezTo>
                                <a:cubicBezTo>
                                  <a:pt x="239247" y="1552613"/>
                                  <a:pt x="375009" y="1509306"/>
                                  <a:pt x="431842" y="1399324"/>
                                </a:cubicBezTo>
                                <a:cubicBezTo>
                                  <a:pt x="645265" y="986129"/>
                                  <a:pt x="1006834" y="680821"/>
                                  <a:pt x="1449938" y="539534"/>
                                </a:cubicBezTo>
                                <a:cubicBezTo>
                                  <a:pt x="1624182" y="483971"/>
                                  <a:pt x="1802871" y="456412"/>
                                  <a:pt x="1980671" y="456412"/>
                                </a:cubicBezTo>
                                <a:lnTo>
                                  <a:pt x="1980925" y="456476"/>
                                </a:lnTo>
                                <a:cubicBezTo>
                                  <a:pt x="2186665" y="456476"/>
                                  <a:pt x="2391155" y="493338"/>
                                  <a:pt x="2586304" y="566418"/>
                                </a:cubicBezTo>
                                <a:lnTo>
                                  <a:pt x="2772706" y="649180"/>
                                </a:lnTo>
                                <a:lnTo>
                                  <a:pt x="2772706" y="657624"/>
                                </a:lnTo>
                                <a:lnTo>
                                  <a:pt x="2617606" y="586846"/>
                                </a:lnTo>
                                <a:cubicBezTo>
                                  <a:pt x="2246133" y="438846"/>
                                  <a:pt x="1838414" y="423893"/>
                                  <a:pt x="1452478" y="546963"/>
                                </a:cubicBezTo>
                                <a:cubicBezTo>
                                  <a:pt x="1011343" y="687552"/>
                                  <a:pt x="651361" y="991590"/>
                                  <a:pt x="438890" y="1402880"/>
                                </a:cubicBezTo>
                                <a:cubicBezTo>
                                  <a:pt x="380090" y="1516672"/>
                                  <a:pt x="239691" y="1561439"/>
                                  <a:pt x="125835" y="1502638"/>
                                </a:cubicBezTo>
                                <a:cubicBezTo>
                                  <a:pt x="70717" y="1474127"/>
                                  <a:pt x="29951" y="1425930"/>
                                  <a:pt x="11091" y="1366812"/>
                                </a:cubicBezTo>
                                <a:cubicBezTo>
                                  <a:pt x="-7769" y="1307693"/>
                                  <a:pt x="-2435" y="1244765"/>
                                  <a:pt x="26014" y="1189647"/>
                                </a:cubicBezTo>
                                <a:cubicBezTo>
                                  <a:pt x="162158" y="926122"/>
                                  <a:pt x="345927" y="697014"/>
                                  <a:pt x="572240" y="508800"/>
                                </a:cubicBezTo>
                                <a:cubicBezTo>
                                  <a:pt x="790744" y="327063"/>
                                  <a:pt x="1039410" y="190919"/>
                                  <a:pt x="1311253" y="104305"/>
                                </a:cubicBezTo>
                                <a:cubicBezTo>
                                  <a:pt x="1515183" y="39297"/>
                                  <a:pt x="1724543" y="4542"/>
                                  <a:pt x="1936010" y="417"/>
                                </a:cubicBezTo>
                                <a:close/>
                              </a:path>
                            </a:pathLst>
                          </a:custGeom>
                          <a:solidFill>
                            <a:srgbClr val="FFFFFF">
                              <a:alpha val="50000"/>
                            </a:srgbClr>
                          </a:solidFill>
                          <a:ln w="0" cap="flat">
                            <a:solidFill>
                              <a:srgbClr val="FFFFFF">
                                <a:alpha val="25000"/>
                              </a:srgbClr>
                            </a:solidFill>
                            <a:prstDash val="solid"/>
                            <a:miter/>
                          </a:ln>
                        </wps:spPr>
                        <wps:bodyPr rtlCol="0" anchor="ctr"/>
                      </wps:wsp>
                      <wps:wsp>
                        <wps:cNvPr id="752558350" name="Freeform: Shape 46"/>
                        <wps:cNvSpPr/>
                        <wps:spPr>
                          <a:xfrm>
                            <a:off x="804457" y="582039"/>
                            <a:ext cx="2772497" cy="1528684"/>
                          </a:xfrm>
                          <a:custGeom>
                            <a:avLst/>
                            <a:gdLst>
                              <a:gd name="connsiteX0" fmla="*/ 1935964 w 2772497"/>
                              <a:gd name="connsiteY0" fmla="*/ 417 h 1528684"/>
                              <a:gd name="connsiteX1" fmla="*/ 2148037 w 2772497"/>
                              <a:gd name="connsiteY1" fmla="*/ 6515 h 1528684"/>
                              <a:gd name="connsiteX2" fmla="*/ 2579020 w 2772497"/>
                              <a:gd name="connsiteY2" fmla="*/ 83485 h 1528684"/>
                              <a:gd name="connsiteX3" fmla="*/ 2772497 w 2772497"/>
                              <a:gd name="connsiteY3" fmla="*/ 149275 h 1528684"/>
                              <a:gd name="connsiteX4" fmla="*/ 2772497 w 2772497"/>
                              <a:gd name="connsiteY4" fmla="*/ 657629 h 1528684"/>
                              <a:gd name="connsiteX5" fmla="*/ 2617526 w 2772497"/>
                              <a:gd name="connsiteY5" fmla="*/ 586909 h 1528684"/>
                              <a:gd name="connsiteX6" fmla="*/ 1452395 w 2772497"/>
                              <a:gd name="connsiteY6" fmla="*/ 547027 h 1528684"/>
                              <a:gd name="connsiteX7" fmla="*/ 438808 w 2772497"/>
                              <a:gd name="connsiteY7" fmla="*/ 1402943 h 1528684"/>
                              <a:gd name="connsiteX8" fmla="*/ 125753 w 2772497"/>
                              <a:gd name="connsiteY8" fmla="*/ 1502702 h 1528684"/>
                              <a:gd name="connsiteX9" fmla="*/ 25994 w 2772497"/>
                              <a:gd name="connsiteY9" fmla="*/ 1189647 h 1528684"/>
                              <a:gd name="connsiteX10" fmla="*/ 572221 w 2772497"/>
                              <a:gd name="connsiteY10" fmla="*/ 508800 h 1528684"/>
                              <a:gd name="connsiteX11" fmla="*/ 1311234 w 2772497"/>
                              <a:gd name="connsiteY11" fmla="*/ 104305 h 1528684"/>
                              <a:gd name="connsiteX12" fmla="*/ 1935964 w 2772497"/>
                              <a:gd name="connsiteY12" fmla="*/ 417 h 15286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72497" h="1528684">
                                <a:moveTo>
                                  <a:pt x="1935964" y="417"/>
                                </a:moveTo>
                                <a:cubicBezTo>
                                  <a:pt x="2006456" y="-958"/>
                                  <a:pt x="2077187" y="1070"/>
                                  <a:pt x="2148037" y="6515"/>
                                </a:cubicBezTo>
                                <a:cubicBezTo>
                                  <a:pt x="2294786" y="17786"/>
                                  <a:pt x="2438772" y="43535"/>
                                  <a:pt x="2579020" y="83485"/>
                                </a:cubicBezTo>
                                <a:lnTo>
                                  <a:pt x="2772497" y="149275"/>
                                </a:lnTo>
                                <a:lnTo>
                                  <a:pt x="2772497" y="657629"/>
                                </a:lnTo>
                                <a:lnTo>
                                  <a:pt x="2617526" y="586909"/>
                                </a:lnTo>
                                <a:cubicBezTo>
                                  <a:pt x="2246064" y="438909"/>
                                  <a:pt x="1838387" y="423956"/>
                                  <a:pt x="1452395" y="547027"/>
                                </a:cubicBezTo>
                                <a:cubicBezTo>
                                  <a:pt x="1011260" y="687616"/>
                                  <a:pt x="651279" y="991654"/>
                                  <a:pt x="438808" y="1402943"/>
                                </a:cubicBezTo>
                                <a:cubicBezTo>
                                  <a:pt x="379943" y="1516926"/>
                                  <a:pt x="239799" y="1561630"/>
                                  <a:pt x="125753" y="1502702"/>
                                </a:cubicBezTo>
                                <a:cubicBezTo>
                                  <a:pt x="11707" y="1443774"/>
                                  <a:pt x="-32934" y="1303693"/>
                                  <a:pt x="25994" y="1189647"/>
                                </a:cubicBezTo>
                                <a:cubicBezTo>
                                  <a:pt x="162138" y="926122"/>
                                  <a:pt x="345907" y="697014"/>
                                  <a:pt x="572221" y="508800"/>
                                </a:cubicBezTo>
                                <a:cubicBezTo>
                                  <a:pt x="790725" y="327063"/>
                                  <a:pt x="1039391" y="190919"/>
                                  <a:pt x="1311234" y="104305"/>
                                </a:cubicBezTo>
                                <a:cubicBezTo>
                                  <a:pt x="1515164" y="39297"/>
                                  <a:pt x="1724488" y="4542"/>
                                  <a:pt x="1935964" y="417"/>
                                </a:cubicBezTo>
                                <a:close/>
                              </a:path>
                            </a:pathLst>
                          </a:custGeom>
                          <a:solidFill>
                            <a:srgbClr val="107C10"/>
                          </a:solidFill>
                          <a:ln w="0" cap="flat">
                            <a:solidFill>
                              <a:srgbClr val="FFFFFF">
                                <a:alpha val="25000"/>
                              </a:srgbClr>
                            </a:solidFill>
                            <a:prstDash val="solid"/>
                            <a:miter/>
                          </a:ln>
                        </wps:spPr>
                        <wps:bodyPr rtlCol="0" anchor="ctr"/>
                      </wps:wsp>
                      <wps:wsp>
                        <wps:cNvPr id="1620750409" name="Freeform: Shape 47"/>
                        <wps:cNvSpPr/>
                        <wps:spPr>
                          <a:xfrm>
                            <a:off x="27405" y="2217917"/>
                            <a:ext cx="466221" cy="466221"/>
                          </a:xfrm>
                          <a:custGeom>
                            <a:avLst/>
                            <a:gdLst>
                              <a:gd name="connsiteX0" fmla="*/ 464693 w 464693"/>
                              <a:gd name="connsiteY0" fmla="*/ 232347 h 464693"/>
                              <a:gd name="connsiteX1" fmla="*/ 232346 w 464693"/>
                              <a:gd name="connsiteY1" fmla="*/ 464693 h 464693"/>
                              <a:gd name="connsiteX2" fmla="*/ 0 w 464693"/>
                              <a:gd name="connsiteY2" fmla="*/ 232347 h 464693"/>
                              <a:gd name="connsiteX3" fmla="*/ 232346 w 464693"/>
                              <a:gd name="connsiteY3" fmla="*/ 0 h 464693"/>
                              <a:gd name="connsiteX4" fmla="*/ 464693 w 464693"/>
                              <a:gd name="connsiteY4" fmla="*/ 232347 h 4646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3">
                                <a:moveTo>
                                  <a:pt x="464693" y="232347"/>
                                </a:moveTo>
                                <a:cubicBezTo>
                                  <a:pt x="464693" y="360668"/>
                                  <a:pt x="360668" y="464693"/>
                                  <a:pt x="232346" y="464693"/>
                                </a:cubicBezTo>
                                <a:cubicBezTo>
                                  <a:pt x="104025" y="464693"/>
                                  <a:pt x="0" y="360668"/>
                                  <a:pt x="0" y="232347"/>
                                </a:cubicBezTo>
                                <a:cubicBezTo>
                                  <a:pt x="0" y="104025"/>
                                  <a:pt x="104025" y="0"/>
                                  <a:pt x="232346" y="0"/>
                                </a:cubicBezTo>
                                <a:cubicBezTo>
                                  <a:pt x="360668" y="0"/>
                                  <a:pt x="464693" y="104025"/>
                                  <a:pt x="464693" y="232347"/>
                                </a:cubicBezTo>
                                <a:close/>
                              </a:path>
                            </a:pathLst>
                          </a:custGeom>
                          <a:solidFill>
                            <a:srgbClr val="0078D4"/>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998531190" name="Freeform: Shape 48"/>
                        <wps:cNvSpPr/>
                        <wps:spPr>
                          <a:xfrm>
                            <a:off x="70154" y="2260666"/>
                            <a:ext cx="380723" cy="380723"/>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069338000" name="Freeform: Shape 49"/>
                        <wps:cNvSpPr/>
                        <wps:spPr>
                          <a:xfrm>
                            <a:off x="804417" y="1646083"/>
                            <a:ext cx="464693" cy="464692"/>
                          </a:xfrm>
                          <a:custGeom>
                            <a:avLst/>
                            <a:gdLst>
                              <a:gd name="connsiteX0" fmla="*/ 464693 w 464693"/>
                              <a:gd name="connsiteY0" fmla="*/ 232346 h 464692"/>
                              <a:gd name="connsiteX1" fmla="*/ 232346 w 464693"/>
                              <a:gd name="connsiteY1" fmla="*/ 464693 h 464692"/>
                              <a:gd name="connsiteX2" fmla="*/ 0 w 464693"/>
                              <a:gd name="connsiteY2" fmla="*/ 232346 h 464692"/>
                              <a:gd name="connsiteX3" fmla="*/ 232346 w 464693"/>
                              <a:gd name="connsiteY3" fmla="*/ 0 h 464692"/>
                              <a:gd name="connsiteX4" fmla="*/ 464693 w 464693"/>
                              <a:gd name="connsiteY4" fmla="*/ 232346 h 4646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2">
                                <a:moveTo>
                                  <a:pt x="464693" y="232346"/>
                                </a:moveTo>
                                <a:cubicBezTo>
                                  <a:pt x="464693" y="360668"/>
                                  <a:pt x="360668" y="464693"/>
                                  <a:pt x="232346" y="464693"/>
                                </a:cubicBezTo>
                                <a:cubicBezTo>
                                  <a:pt x="104025" y="464693"/>
                                  <a:pt x="0" y="360668"/>
                                  <a:pt x="0" y="232346"/>
                                </a:cubicBezTo>
                                <a:cubicBezTo>
                                  <a:pt x="0" y="104025"/>
                                  <a:pt x="104025" y="0"/>
                                  <a:pt x="232346" y="0"/>
                                </a:cubicBezTo>
                                <a:cubicBezTo>
                                  <a:pt x="360668" y="0"/>
                                  <a:pt x="464693" y="104025"/>
                                  <a:pt x="464693" y="232346"/>
                                </a:cubicBezTo>
                                <a:close/>
                              </a:path>
                            </a:pathLst>
                          </a:custGeom>
                          <a:solidFill>
                            <a:srgbClr val="107C10"/>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435324692" name="Freeform: Shape 50"/>
                        <wps:cNvSpPr/>
                        <wps:spPr>
                          <a:xfrm>
                            <a:off x="847025" y="1688691"/>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8" y="379476"/>
                                  <a:pt x="0" y="294527"/>
                                  <a:pt x="0" y="189738"/>
                                </a:cubicBezTo>
                                <a:cubicBezTo>
                                  <a:pt x="0" y="84949"/>
                                  <a:pt x="84948" y="0"/>
                                  <a:pt x="189738" y="0"/>
                                </a:cubicBezTo>
                                <a:cubicBezTo>
                                  <a:pt x="294527" y="0"/>
                                  <a:pt x="379476" y="84949"/>
                                  <a:pt x="379476" y="189738"/>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721759245" name="Freeform: Shape 51"/>
                        <wps:cNvSpPr/>
                        <wps:spPr>
                          <a:xfrm>
                            <a:off x="756347" y="3303242"/>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809482330" name="Freeform: Shape 52"/>
                        <wps:cNvSpPr/>
                        <wps:spPr>
                          <a:xfrm>
                            <a:off x="756347" y="3303242"/>
                            <a:ext cx="379476" cy="379476"/>
                          </a:xfrm>
                          <a:custGeom>
                            <a:avLst/>
                            <a:gdLst>
                              <a:gd name="connsiteX0" fmla="*/ 189738 w 379476"/>
                              <a:gd name="connsiteY0" fmla="*/ 7747 h 379476"/>
                              <a:gd name="connsiteX1" fmla="*/ 371729 w 379476"/>
                              <a:gd name="connsiteY1" fmla="*/ 189738 h 379476"/>
                              <a:gd name="connsiteX2" fmla="*/ 189738 w 379476"/>
                              <a:gd name="connsiteY2" fmla="*/ 371729 h 379476"/>
                              <a:gd name="connsiteX3" fmla="*/ 7747 w 379476"/>
                              <a:gd name="connsiteY3" fmla="*/ 189738 h 379476"/>
                              <a:gd name="connsiteX4" fmla="*/ 189738 w 379476"/>
                              <a:gd name="connsiteY4" fmla="*/ 7747 h 379476"/>
                              <a:gd name="connsiteX5" fmla="*/ 189738 w 379476"/>
                              <a:gd name="connsiteY5" fmla="*/ 0 h 379476"/>
                              <a:gd name="connsiteX6" fmla="*/ 0 w 379476"/>
                              <a:gd name="connsiteY6" fmla="*/ 189738 h 379476"/>
                              <a:gd name="connsiteX7" fmla="*/ 189738 w 379476"/>
                              <a:gd name="connsiteY7" fmla="*/ 379476 h 379476"/>
                              <a:gd name="connsiteX8" fmla="*/ 379476 w 379476"/>
                              <a:gd name="connsiteY8" fmla="*/ 189738 h 379476"/>
                              <a:gd name="connsiteX9" fmla="*/ 189738 w 379476"/>
                              <a:gd name="connsiteY9" fmla="*/ 0 h 379476"/>
                              <a:gd name="connsiteX10" fmla="*/ 189738 w 379476"/>
                              <a:gd name="connsiteY10" fmla="*/ 0 h 3794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476" h="379476">
                                <a:moveTo>
                                  <a:pt x="189738" y="7747"/>
                                </a:moveTo>
                                <a:cubicBezTo>
                                  <a:pt x="290068" y="7747"/>
                                  <a:pt x="371729" y="89408"/>
                                  <a:pt x="371729" y="189738"/>
                                </a:cubicBezTo>
                                <a:cubicBezTo>
                                  <a:pt x="371729" y="290068"/>
                                  <a:pt x="290068" y="371729"/>
                                  <a:pt x="189738" y="371729"/>
                                </a:cubicBezTo>
                                <a:cubicBezTo>
                                  <a:pt x="89408" y="371729"/>
                                  <a:pt x="7747" y="290068"/>
                                  <a:pt x="7747" y="189738"/>
                                </a:cubicBezTo>
                                <a:cubicBezTo>
                                  <a:pt x="7747" y="89408"/>
                                  <a:pt x="89408" y="7747"/>
                                  <a:pt x="189738" y="7747"/>
                                </a:cubicBezTo>
                                <a:moveTo>
                                  <a:pt x="189738" y="0"/>
                                </a:moveTo>
                                <a:cubicBezTo>
                                  <a:pt x="84963" y="0"/>
                                  <a:pt x="0" y="84963"/>
                                  <a:pt x="0" y="189738"/>
                                </a:cubicBezTo>
                                <a:cubicBezTo>
                                  <a:pt x="0" y="294513"/>
                                  <a:pt x="84963" y="379476"/>
                                  <a:pt x="189738" y="379476"/>
                                </a:cubicBezTo>
                                <a:cubicBezTo>
                                  <a:pt x="294513" y="379476"/>
                                  <a:pt x="379476" y="294513"/>
                                  <a:pt x="379476" y="189738"/>
                                </a:cubicBezTo>
                                <a:cubicBezTo>
                                  <a:pt x="379476" y="84963"/>
                                  <a:pt x="294513" y="0"/>
                                  <a:pt x="189738" y="0"/>
                                </a:cubicBezTo>
                                <a:lnTo>
                                  <a:pt x="189738" y="0"/>
                                </a:ln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544948057" name="Freeform: Shape 53"/>
                        <wps:cNvSpPr/>
                        <wps:spPr>
                          <a:xfrm>
                            <a:off x="1157007" y="1154368"/>
                            <a:ext cx="2419947" cy="1914877"/>
                          </a:xfrm>
                          <a:custGeom>
                            <a:avLst/>
                            <a:gdLst>
                              <a:gd name="connsiteX0" fmla="*/ 1560538 w 2419947"/>
                              <a:gd name="connsiteY0" fmla="*/ 1367 h 1914877"/>
                              <a:gd name="connsiteX1" fmla="*/ 2333233 w 2419947"/>
                              <a:gd name="connsiteY1" fmla="*/ 160903 h 1914877"/>
                              <a:gd name="connsiteX2" fmla="*/ 2419947 w 2419947"/>
                              <a:gd name="connsiteY2" fmla="*/ 208283 h 1914877"/>
                              <a:gd name="connsiteX3" fmla="*/ 2419947 w 2419947"/>
                              <a:gd name="connsiteY3" fmla="*/ 779410 h 1914877"/>
                              <a:gd name="connsiteX4" fmla="*/ 2413374 w 2419947"/>
                              <a:gd name="connsiteY4" fmla="*/ 772742 h 1914877"/>
                              <a:gd name="connsiteX5" fmla="*/ 1579270 w 2419947"/>
                              <a:gd name="connsiteY5" fmla="*/ 465552 h 1914877"/>
                              <a:gd name="connsiteX6" fmla="*/ 772312 w 2419947"/>
                              <a:gd name="connsiteY6" fmla="*/ 838679 h 1914877"/>
                              <a:gd name="connsiteX7" fmla="*/ 465543 w 2419947"/>
                              <a:gd name="connsiteY7" fmla="*/ 1673132 h 1914877"/>
                              <a:gd name="connsiteX8" fmla="*/ 242786 w 2419947"/>
                              <a:gd name="connsiteY8" fmla="*/ 1914622 h 1914877"/>
                              <a:gd name="connsiteX9" fmla="*/ 233261 w 2419947"/>
                              <a:gd name="connsiteY9" fmla="*/ 1914813 h 1914877"/>
                              <a:gd name="connsiteX10" fmla="*/ 233324 w 2419947"/>
                              <a:gd name="connsiteY10" fmla="*/ 1914877 h 1914877"/>
                              <a:gd name="connsiteX11" fmla="*/ 1359 w 2419947"/>
                              <a:gd name="connsiteY11" fmla="*/ 1691928 h 1914877"/>
                              <a:gd name="connsiteX12" fmla="*/ 430809 w 2419947"/>
                              <a:gd name="connsiteY12" fmla="*/ 523719 h 1914877"/>
                              <a:gd name="connsiteX13" fmla="*/ 1560538 w 2419947"/>
                              <a:gd name="connsiteY13" fmla="*/ 1367 h 19148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419947" h="1914877">
                                <a:moveTo>
                                  <a:pt x="1560538" y="1367"/>
                                </a:moveTo>
                                <a:cubicBezTo>
                                  <a:pt x="1831762" y="-9626"/>
                                  <a:pt x="2095570" y="45857"/>
                                  <a:pt x="2333233" y="160903"/>
                                </a:cubicBezTo>
                                <a:lnTo>
                                  <a:pt x="2419947" y="208283"/>
                                </a:lnTo>
                                <a:lnTo>
                                  <a:pt x="2419947" y="779410"/>
                                </a:lnTo>
                                <a:lnTo>
                                  <a:pt x="2413374" y="772742"/>
                                </a:lnTo>
                                <a:cubicBezTo>
                                  <a:pt x="2194712" y="571074"/>
                                  <a:pt x="1899278" y="452630"/>
                                  <a:pt x="1579270" y="465552"/>
                                </a:cubicBezTo>
                                <a:cubicBezTo>
                                  <a:pt x="1269263" y="478062"/>
                                  <a:pt x="982687" y="610586"/>
                                  <a:pt x="772312" y="838679"/>
                                </a:cubicBezTo>
                                <a:cubicBezTo>
                                  <a:pt x="561937" y="1066770"/>
                                  <a:pt x="453034" y="1363125"/>
                                  <a:pt x="465543" y="1673132"/>
                                </a:cubicBezTo>
                                <a:cubicBezTo>
                                  <a:pt x="470750" y="1801339"/>
                                  <a:pt x="370992" y="1909479"/>
                                  <a:pt x="242786" y="1914622"/>
                                </a:cubicBezTo>
                                <a:cubicBezTo>
                                  <a:pt x="239611" y="1914750"/>
                                  <a:pt x="236436" y="1914813"/>
                                  <a:pt x="233261" y="1914813"/>
                                </a:cubicBezTo>
                                <a:lnTo>
                                  <a:pt x="233324" y="1914877"/>
                                </a:lnTo>
                                <a:cubicBezTo>
                                  <a:pt x="109309" y="1914877"/>
                                  <a:pt x="6439" y="1816959"/>
                                  <a:pt x="1359" y="1691928"/>
                                </a:cubicBezTo>
                                <a:cubicBezTo>
                                  <a:pt x="-16167" y="1257906"/>
                                  <a:pt x="136360" y="842997"/>
                                  <a:pt x="430809" y="523719"/>
                                </a:cubicBezTo>
                                <a:cubicBezTo>
                                  <a:pt x="725322" y="204441"/>
                                  <a:pt x="1126515" y="18894"/>
                                  <a:pt x="1560538" y="1367"/>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240010739" name="Freeform: Shape 54"/>
                        <wps:cNvSpPr/>
                        <wps:spPr>
                          <a:xfrm>
                            <a:off x="1488265" y="1154277"/>
                            <a:ext cx="2088689" cy="956544"/>
                          </a:xfrm>
                          <a:custGeom>
                            <a:avLst/>
                            <a:gdLst>
                              <a:gd name="connsiteX0" fmla="*/ 1324175 w 2088689"/>
                              <a:gd name="connsiteY0" fmla="*/ 215 h 956544"/>
                              <a:gd name="connsiteX1" fmla="*/ 2083459 w 2088689"/>
                              <a:gd name="connsiteY1" fmla="*/ 203530 h 956544"/>
                              <a:gd name="connsiteX2" fmla="*/ 2088689 w 2088689"/>
                              <a:gd name="connsiteY2" fmla="*/ 206789 h 956544"/>
                              <a:gd name="connsiteX3" fmla="*/ 2088689 w 2088689"/>
                              <a:gd name="connsiteY3" fmla="*/ 780155 h 956544"/>
                              <a:gd name="connsiteX4" fmla="*/ 2046715 w 2088689"/>
                              <a:gd name="connsiteY4" fmla="*/ 740853 h 956544"/>
                              <a:gd name="connsiteX5" fmla="*/ 1200387 w 2088689"/>
                              <a:gd name="connsiteY5" fmla="*/ 468628 h 956544"/>
                              <a:gd name="connsiteX6" fmla="*/ 409431 w 2088689"/>
                              <a:gd name="connsiteY6" fmla="*/ 874584 h 956544"/>
                              <a:gd name="connsiteX7" fmla="*/ 81961 w 2088689"/>
                              <a:gd name="connsiteY7" fmla="*/ 901317 h 956544"/>
                              <a:gd name="connsiteX8" fmla="*/ 55228 w 2088689"/>
                              <a:gd name="connsiteY8" fmla="*/ 573848 h 956544"/>
                              <a:gd name="connsiteX9" fmla="*/ 1162541 w 2088689"/>
                              <a:gd name="connsiteY9" fmla="*/ 5523 h 956544"/>
                              <a:gd name="connsiteX10" fmla="*/ 1324175 w 2088689"/>
                              <a:gd name="connsiteY10" fmla="*/ 215 h 9565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88689" h="956544">
                                <a:moveTo>
                                  <a:pt x="1324175" y="215"/>
                                </a:moveTo>
                                <a:cubicBezTo>
                                  <a:pt x="1592111" y="4544"/>
                                  <a:pt x="1851521" y="74352"/>
                                  <a:pt x="2083459" y="203530"/>
                                </a:cubicBezTo>
                                <a:lnTo>
                                  <a:pt x="2088689" y="206789"/>
                                </a:lnTo>
                                <a:lnTo>
                                  <a:pt x="2088689" y="780155"/>
                                </a:lnTo>
                                <a:lnTo>
                                  <a:pt x="2046715" y="740853"/>
                                </a:lnTo>
                                <a:cubicBezTo>
                                  <a:pt x="1810177" y="540066"/>
                                  <a:pt x="1509632" y="443355"/>
                                  <a:pt x="1200387" y="468628"/>
                                </a:cubicBezTo>
                                <a:cubicBezTo>
                                  <a:pt x="891141" y="493902"/>
                                  <a:pt x="610217" y="638046"/>
                                  <a:pt x="409431" y="874584"/>
                                </a:cubicBezTo>
                                <a:cubicBezTo>
                                  <a:pt x="326372" y="972374"/>
                                  <a:pt x="179751" y="984375"/>
                                  <a:pt x="81961" y="901317"/>
                                </a:cubicBezTo>
                                <a:cubicBezTo>
                                  <a:pt x="-15829" y="818259"/>
                                  <a:pt x="-27830" y="671638"/>
                                  <a:pt x="55228" y="573848"/>
                                </a:cubicBezTo>
                                <a:cubicBezTo>
                                  <a:pt x="336342" y="242695"/>
                                  <a:pt x="729597" y="40892"/>
                                  <a:pt x="1162541" y="5523"/>
                                </a:cubicBezTo>
                                <a:cubicBezTo>
                                  <a:pt x="1216659" y="1102"/>
                                  <a:pt x="1270587" y="-651"/>
                                  <a:pt x="1324175" y="215"/>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innerShdw blurRad="63500" dist="50800" dir="13500000">
                              <a:prstClr val="black">
                                <a:alpha val="35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045038206" name="Freeform: Shape 55"/>
                        <wps:cNvSpPr/>
                        <wps:spPr>
                          <a:xfrm>
                            <a:off x="1530920" y="1688691"/>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2002381368" name="Freeform: Shape 56"/>
                        <wps:cNvSpPr/>
                        <wps:spPr>
                          <a:xfrm>
                            <a:off x="1162617" y="2616868"/>
                            <a:ext cx="453901" cy="453901"/>
                          </a:xfrm>
                          <a:custGeom>
                            <a:avLst/>
                            <a:gdLst>
                              <a:gd name="connsiteX0" fmla="*/ 464693 w 464693"/>
                              <a:gd name="connsiteY0" fmla="*/ 232346 h 464693"/>
                              <a:gd name="connsiteX1" fmla="*/ 232346 w 464693"/>
                              <a:gd name="connsiteY1" fmla="*/ 464693 h 464693"/>
                              <a:gd name="connsiteX2" fmla="*/ 0 w 464693"/>
                              <a:gd name="connsiteY2" fmla="*/ 232346 h 464693"/>
                              <a:gd name="connsiteX3" fmla="*/ 232346 w 464693"/>
                              <a:gd name="connsiteY3" fmla="*/ 0 h 464693"/>
                              <a:gd name="connsiteX4" fmla="*/ 464693 w 464693"/>
                              <a:gd name="connsiteY4" fmla="*/ 232346 h 4646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3">
                                <a:moveTo>
                                  <a:pt x="464693" y="232346"/>
                                </a:moveTo>
                                <a:cubicBezTo>
                                  <a:pt x="464693" y="360668"/>
                                  <a:pt x="360668" y="464693"/>
                                  <a:pt x="232346" y="464693"/>
                                </a:cubicBezTo>
                                <a:cubicBezTo>
                                  <a:pt x="104025" y="464693"/>
                                  <a:pt x="0" y="360668"/>
                                  <a:pt x="0" y="232346"/>
                                </a:cubicBezTo>
                                <a:cubicBezTo>
                                  <a:pt x="0" y="104025"/>
                                  <a:pt x="104025" y="0"/>
                                  <a:pt x="232346" y="0"/>
                                </a:cubicBezTo>
                                <a:cubicBezTo>
                                  <a:pt x="360668" y="0"/>
                                  <a:pt x="464693" y="104025"/>
                                  <a:pt x="464693" y="232346"/>
                                </a:cubicBezTo>
                                <a:close/>
                              </a:path>
                            </a:pathLst>
                          </a:custGeom>
                          <a:solidFill>
                            <a:srgbClr val="0078D4"/>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557491219" name="Freeform: Shape 57"/>
                        <wps:cNvSpPr/>
                        <wps:spPr>
                          <a:xfrm>
                            <a:off x="1204236" y="2658486"/>
                            <a:ext cx="370662" cy="370662"/>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g:wgp>
                  </a:graphicData>
                </a:graphic>
              </wp:anchor>
            </w:drawing>
          </mc:Choice>
          <mc:Fallback>
            <w:pict>
              <v:group w14:anchorId="5A1D3F2D" id="Group 15" o:spid="_x0000_s1026" alt="&quot;&quot;" style="position:absolute;margin-left:342pt;margin-top:289.1pt;width:252.15pt;height:392pt;z-index:251662338;mso-position-horizontal-relative:page" coordsize="35769,55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">
                <v:shape id="Freeform: Shape 16" o:spid="_x0000_s1027" style="position:absolute;top:5;width:35769;height:55601;visibility:visible;mso-wrap-style:square;v-text-anchor:top" coordsize="3576955,556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" path="m2780030,v187579,,372412,18383,553204,54896l3576955,117040r,491885l3467806,568900c3250435,501146,3019417,464630,2780030,464630v-1276731,,-2315401,1038669,-2315401,2315400c464629,4056761,1503299,5095431,2780030,5095431v239387,,470405,-36516,687776,-104270l3576955,4951136r,491878l3333210,5505164v-180784,36513,-365601,54896,-553180,54896c2404808,5560060,2040700,5486527,1697863,5341493,1366774,5201476,1069531,5001070,814260,4745800,558990,4490530,358584,4193286,218567,3862197,73533,3519297,,3155188,,2780030,,2404872,73533,2040700,218567,1697863,358584,1366774,558990,1069531,814260,814261,1069531,558991,1366774,358585,1697863,218567,2040763,73533,2404872,,2780030,xe" fillcolor="#f2f2f2" strokecolor="white">
                  <v:stroke opacity="16448f"/>
                  <v:path arrowok="t" o:connecttype="custom" o:connectlocs="2780030,0;3333234,54896;3576955,117040;3576955,608925;3467806,568900;2780030,464630;464629,2780030;2780030,5095431;3467806,4991161;3576955,4951136;3576955,5443014;3333210,5505164;2780030,5560060;1697863,5341493;814260,4745800;218567,3862197;0,2780030;218567,1697863;814260,814261;1697863,218567;2780030,0" o:connectangles="0,0,0,0,0,0,0,0,0,0,0,0,0,0,0,0,0,0,0,0,0"/>
                </v:shape>
                <v:shape id="Freeform: Shape 17" o:spid="_x0000_s1028" style="position:absolute;left:5852;top:5825;width:29917;height:43960;visibility:visible;mso-wrap-style:square;v-text-anchor:top" coordsize="2991740,4395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" path="m2197989,v222457,,440020,32719,649260,97459l2991740,150250r,508547l2872055,601058c2664750,513227,2436940,464630,2197989,464630v-955738,,-1733359,777557,-1733359,1733359c464630,3153791,1242187,3931348,2197989,3931348v238951,,466761,-48597,674066,-136427l2991740,3737181r,508544l2847222,4298520v-209249,64740,-426776,97458,-649233,97458c1901381,4395978,1613472,4337812,1342390,4223131,1080643,4112387,845566,3953955,643827,3752152,442023,3550348,283591,3315335,172847,3053588,58166,2782443,,2494598,,2197989,,1901381,58166,1613472,172847,1342390,283591,1080643,442023,845566,643827,643827,845630,442024,1080643,283591,1342390,172847,1613535,58166,1901381,,2197989,xe" fillcolor="#737373" strokecolor="white">
                  <v:stroke opacity="16448f"/>
                  <v:path arrowok="t" o:connecttype="custom" o:connectlocs="2197989,0;2847249,97459;2991740,150250;2991740,658797;2872055,601058;2197989,464630;464630,2197989;2197989,3931348;2872055,3794921;2991740,3737181;2991740,4245725;2847222,4298520;2197989,4395978;1342390,4223131;643827,3752152;172847,3053588;0,2197989;172847,1342390;643827,643827;1342390,172847;2197989,0" o:connectangles="0,0,0,0,0,0,0,0,0,0,0,0,0,0,0,0,0,0,0,0,0"/>
                </v:shape>
                <v:shape id="Freeform: Shape 19" o:spid="_x0000_s1029" style="position:absolute;left:210;width:35559;height:26819;visibility:visible;mso-wrap-style:square;v-text-anchor:top" coordsize="3555899,2681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" path="m2841007,1362v92663,2902,185579,10443,278591,22635c3212610,36173,3304335,52818,3394622,73880r161277,46241l3555899,608023r-51085,-20118c3361572,539479,3212514,504772,3059209,484690,2445989,404362,1838168,567684,1347757,944493,857346,1321302,543021,1866576,462694,2479796v-16637,127191,-133287,216853,-260541,200152c74963,2663311,-14699,2546662,2001,2419408,50706,2047361,170911,1695889,359252,1374769,541116,1064698,778416,795966,1064674,576003,1350932,356102,1671734,195955,2018190,100134,2287319,25696,2563020,-7344,2841007,1362xe" fillcolor="#0070c0" strokecolor="white">
                  <v:stroke opacity="16448f"/>
                  <v:path arrowok="t" o:connecttype="custom" o:connectlocs="2841007,1362;3119598,23997;3394622,73880;3555899,120121;3555899,608023;3504814,587905;3059209,484690;1347757,944493;462694,2479796;202153,2679948;2001,2419408;359252,1374769;1064674,576003;2018190,100134;2841007,1362" o:connectangles="0,0,0,0,0,0,0,0,0,0,0,0,0,0,0"/>
                </v:shape>
                <v:shape id="Freeform: Shape 24" o:spid="_x0000_s1030" style="position:absolute;left:7137;top:32473;width:28632;height:17317;visibility:visible;mso-wrap-style:square;v-text-anchor:top" coordsize="2863225,173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" path="m240633,160v90469,3369,174634,59746,208829,149519c614118,582431,937460,925077,1359862,1114625v422402,189547,893381,203263,1326070,38544c2741760,1131925,2795858,1108089,2848141,1081850r15084,-8547l2863225,1082217r-11564,6552c2799144,1115125,2744804,1139068,2688726,1160408v-434657,165418,-907669,151638,-1332039,-38735c932380,931300,607641,587067,442223,152409,408124,62874,322653,7693,232102,7693r,63c205622,7756,178698,12455,152473,22425,36712,66494,-21581,196478,22488,312175v105093,276225,261303,523748,464185,735584c682571,1252293,913393,1415043,1172854,1531439v259461,116395,534480,180721,817499,191008c2017023,1723399,2044074,1723907,2070744,1723907v265430,,527114,-48387,777749,-143764l2863225,1573691r,8461l2851286,1587382v-251523,95695,-514159,144272,-780478,144272l2070681,1731718v-26734,,-53912,-508,-80645,-1461c1706000,1719907,1429966,1655391,1169616,1538551,909266,1421711,677554,1258389,481022,1053157,277441,840559,120659,592147,15186,314969,-30344,195272,29981,60779,149679,15186,179619,3804,210476,-963,240633,160xe" strokecolor="white">
                  <v:stroke opacity="16448f"/>
                  <v:path arrowok="t" o:connecttype="custom" o:connectlocs="240633,160;449462,149679;1359862,1114625;2685932,1153169;2848141,1081850;2863225,1073303;2863225,1082217;2851661,1088769;2688726,1160408;1356687,1121673;442223,152409;232102,7693;232102,7756;152473,22425;22488,312175;486673,1047759;1172854,1531439;1990353,1722447;2070744,1723907;2848493,1580143;2863225,1573691;2863225,1582152;2851286,1587382;2070808,1731654;2070681,1731718;1990036,1730257;1169616,1538551;481022,1053157;15186,314969;149679,15186;240633,160" o:connectangles="0,0,0,0,0,0,0,0,0,0,0,0,0,0,0,0,0,0,0,0,0,0,0,0,0,0,0,0,0,0,0"/>
                </v:shape>
                <v:shape id="Freeform: Shape 26" o:spid="_x0000_s1031" style="position:absolute;left:7136;top:32472;width:28633;height:17318;visibility:visible;mso-wrap-style:square;v-text-anchor:top" coordsize="2863299,173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" path="m240779,154v90481,3307,174515,59683,208758,149599c614192,582442,937534,925152,1359936,1114699v422402,189548,893382,203264,1326070,38544c2741834,1131999,2795932,1108163,2848215,1081924r15084,-8547l2863299,1582228r-11938,5229c2599519,1683278,2337328,1731729,2070882,1731729r-127,63c2043895,1731792,2017034,1731284,1990110,1730332v-284035,-10351,-560070,-74867,-820420,-191707c909340,1421785,677629,1258463,481096,1053231,277515,840633,120733,592221,15260,315043,-30396,195155,29865,60917,149753,15260,179741,3846,210618,-948,240779,154xe" fillcolor="#f2f2f2" strokecolor="white">
                  <v:stroke opacity="16448f"/>
                  <v:path arrowok="t" o:connecttype="custom" o:connectlocs="240779,154;449537,149753;1359936,1114699;2686006,1153243;2848215,1081924;2863299,1073377;2863299,1582228;2851361,1587457;2070882,1731729;2070755,1731792;1990110,1730332;1169690,1538625;481096,1053231;15260,315043;149753,15260;240779,154" o:connectangles="0,0,0,0,0,0,0,0,0,0,0,0,0,0,0,0"/>
                </v:shape>
                <v:shape id="Freeform: Shape 32" o:spid="_x0000_s1032" style="position:absolute;left:11569;top:11543;width:24200;height:32525;visibility:visible;mso-wrap-style:square;v-text-anchor:top" coordsize="2419985,325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" path="m1626235,v271502,,532834,66080,765641,190627l2419985,207496r,572969l2364703,730211c2163832,564368,1906464,464630,1626235,464630v-640525,,-1161606,521081,-1161606,1161605c464629,2266760,985710,2787841,1626235,2787841v280229,,537597,-99738,738468,-265581l2419985,2472006r,572969l2391876,3061843v-232807,124548,-494139,190627,-765641,190627c1191832,3252470,783463,3083306,476313,2776157,169164,2469007,,2060638,,1626235,,1191832,169164,783463,476313,476314,783463,169164,1191832,,1626235,xe" fillcolor="#737373" strokecolor="white">
                  <v:stroke opacity="16448f"/>
                  <v:path arrowok="t" o:connecttype="custom" o:connectlocs="1626235,0;2391876,190627;2419985,207496;2419985,780465;2364703,730211;1626235,464630;464629,1626235;1626235,2787841;2364703,2522260;2419985,2472006;2419985,3044975;2391876,3061843;1626235,3252470;476313,2776157;0,1626235;476313,476314;1626235,0" o:connectangles="0,0,0,0,0,0,0,0,0,0,0,0,0,0,0,0,0"/>
                </v:shape>
                <v:shape id="Freeform: Shape 34" o:spid="_x0000_s1033" style="position:absolute;left:8042;top:5821;width:27727;height:15285;visibility:visible;mso-wrap-style:square;v-text-anchor:middle" coordsize="2772706,152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" path="m1936010,417v70490,-1375,141213,653,212047,6098c2294805,17786,2438791,43535,2579039,83485r193667,65854l2772706,157430,2576951,90859c2437204,51044,2293725,25375,2147485,14135,1865101,-7582,1584558,25247,1313603,111607,1042648,197967,794872,333603,577130,514705,351641,702284,168508,930567,32808,1193203,5249,1246479,169,1307312,18393,1364462v18225,57150,57595,103823,110872,131318c239247,1552613,375009,1509306,431842,1399324,645265,986129,1006834,680821,1449938,539534v174244,-55563,352933,-83122,530733,-83122l1980925,456476v205740,,410230,36862,605379,109942l2772706,649180r,8444l2617606,586846c2246133,438846,1838414,423893,1452478,546963,1011343,687552,651361,991590,438890,1402880v-58800,113792,-199199,158559,-313055,99758c70717,1474127,29951,1425930,11091,1366812,-7769,1307693,-2435,1244765,26014,1189647,162158,926122,345927,697014,572240,508800,790744,327063,1039410,190919,1311253,104305,1515183,39297,1724543,4542,1936010,417xe" strokecolor="white" strokeweight="0">
                  <v:fill opacity="32896f"/>
                  <v:stroke opacity="16448f" joinstyle="miter"/>
                  <v:path arrowok="t" o:connecttype="custom" o:connectlocs="1936010,417;2148057,6515;2579039,83485;2772706,149339;2772706,157430;2576951,90859;2147485,14135;1313603,111607;577130,514705;32808,1193203;18393,1364462;129265,1495780;431842,1399324;1449938,539534;1980671,456412;1980925,456476;2586304,566418;2772706,649180;2772706,657624;2617606,586846;1452478,546963;438890,1402880;125835,1502638;11091,1366812;26014,1189647;572240,508800;1311253,104305;1936010,417" o:connectangles="0,0,0,0,0,0,0,0,0,0,0,0,0,0,0,0,0,0,0,0,0,0,0,0,0,0,0,0"/>
                </v:shape>
                <v:shape id="Freeform: Shape 46" o:spid="_x0000_s1034" style="position:absolute;left:8044;top:5820;width:27725;height:15287;visibility:visible;mso-wrap-style:square;v-text-anchor:middle" coordsize="2772497,152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" path="m1935964,417v70492,-1375,141223,653,212073,6098c2294786,17786,2438772,43535,2579020,83485r193477,65790l2772497,657629,2617526,586909c2246064,438909,1838387,423956,1452395,547027,1011260,687616,651279,991654,438808,1402943v-58865,113983,-199009,158687,-313055,99759c11707,1443774,-32934,1303693,25994,1189647,162138,926122,345907,697014,572221,508800,790725,327063,1039391,190919,1311234,104305,1515164,39297,1724488,4542,1935964,417xe" fillcolor="#107c10" strokecolor="white" strokeweight="0">
                  <v:stroke opacity="16448f" joinstyle="miter"/>
                  <v:path arrowok="t" o:connecttype="custom" o:connectlocs="1935964,417;2148037,6515;2579020,83485;2772497,149275;2772497,657629;2617526,586909;1452395,547027;438808,1402943;125753,1502702;25994,1189647;572221,508800;1311234,104305;1935964,417" o:connectangles="0,0,0,0,0,0,0,0,0,0,0,0,0"/>
                </v:shape>
                <v:shape id="Freeform: Shape 47" o:spid="_x0000_s1035" style="position:absolute;left:274;top:22179;width:4662;height:4662;visibility:visible;mso-wrap-style:square;v-text-anchor:top" coordsize="464693,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" path="m464693,232347v,128321,-104025,232346,-232347,232346c104025,464693,,360668,,232347,,104025,104025,,232346,,360668,,464693,104025,464693,232347xe" fillcolor="#0078d4" strokecolor="white">
                  <v:stroke opacity="16448f"/>
                  <v:shadow on="t" color="black" opacity=".5" origin="-.5,-.5" offset=".49892mm,.49892mm"/>
                  <v:path arrowok="t" o:connecttype="custom" o:connectlocs="466221,233111;233110,466221;0,233111;233110,0;466221,233111" o:connectangles="0,0,0,0,0"/>
                </v:shape>
                <v:shape id="Freeform: Shape 48" o:spid="_x0000_s1036" style="position:absolute;left:701;top:22606;width:3807;height:3807;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" path="m379476,189738v,104789,-84949,189738,-189738,189738c84949,379476,,294527,,189738,,84949,84949,,189738,,294527,,379476,84949,379476,189738xe" strokecolor="white">
                  <v:stroke opacity="16448f"/>
                  <v:shadow on="t" color="black" opacity=".5" origin="-.5,-.5" offset=".49892mm,.49892mm"/>
                  <v:path arrowok="t" o:connecttype="custom" o:connectlocs="380724,190362;190362,380724;0,190362;190362,0;380724,190362" o:connectangles="0,0,0,0,0"/>
                </v:shape>
                <v:shape id="Freeform: Shape 49" o:spid="_x0000_s1037" style="position:absolute;left:8044;top:16460;width:4647;height:4647;visibility:visible;mso-wrap-style:square;v-text-anchor:top" coordsize="464693,46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" path="m464693,232346v,128322,-104025,232347,-232347,232347c104025,464693,,360668,,232346,,104025,104025,,232346,,360668,,464693,104025,464693,232346xe" fillcolor="#107c10" strokecolor="white">
                  <v:stroke opacity="16448f"/>
                  <v:shadow on="t" type="perspective" color="black" opacity="26214f" offset="0,0" matrix="66847f,,,66847f"/>
                  <v:path arrowok="t" o:connecttype="custom" o:connectlocs="464693,232346;232346,464693;0,232346;232346,0;464693,232346" o:connectangles="0,0,0,0,0"/>
                </v:shape>
                <v:shape id="Freeform: Shape 50" o:spid="_x0000_s1038" style="position:absolute;left:8470;top:16886;width:3795;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" path="m379476,189738v,104789,-84949,189738,-189738,189738c84948,379476,,294527,,189738,,84949,84948,,189738,,294527,,379476,84949,379476,189738xe" strokecolor="white">
                  <v:stroke opacity="16448f"/>
                  <v:shadow on="t" type="perspective" color="black" opacity="26214f" offset="0,0" matrix="66847f,,,66847f"/>
                  <v:path arrowok="t" o:connecttype="custom" o:connectlocs="379476,189738;189738,379476;0,189738;189738,0;379476,189738" o:connectangles="0,0,0,0,0"/>
                </v:shape>
                <v:shape id="Freeform: Shape 51" o:spid="_x0000_s1039" style="position:absolute;left:7563;top:33032;width:3795;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" path="m379476,189738v,104789,-84949,189738,-189738,189738c84949,379476,,294527,,189738,,84949,84949,,189738,,294527,,379476,84949,379476,189738xe" fillcolor="#ffb900" strokecolor="white">
                  <v:stroke opacity="16448f"/>
                  <v:shadow on="t" color="black" opacity=".5" origin="-.5,-.5" offset=".49892mm,.49892mm"/>
                  <v:path arrowok="t" o:connecttype="custom" o:connectlocs="379476,189738;189738,379476;0,189738;189738,0;379476,189738" o:connectangles="0,0,0,0,0"/>
                </v:shape>
                <v:shape id="Freeform: Shape 52" o:spid="_x0000_s1040" style="position:absolute;left:7563;top:33032;width:3795;height:3795;visibility:visible;mso-wrap-style:square;v-text-anchor:top" coordsize="379476,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" path="m189738,7747v100330,,181991,81661,181991,181991c371729,290068,290068,371729,189738,371729,89408,371729,7747,290068,7747,189738,7747,89408,89408,7747,189738,7747t,-7747c84963,,,84963,,189738,,294513,84963,379476,189738,379476v104775,,189738,-84963,189738,-189738c379476,84963,294513,,189738,r,xe" fillcolor="#ffb900" strokecolor="white">
                  <v:stroke opacity="16448f"/>
                  <v:shadow on="t" color="black" opacity=".5" origin="-.5,-.5" offset=".49892mm,.49892mm"/>
                  <v:path arrowok="t" o:connecttype="custom" o:connectlocs="189738,7747;371729,189738;189738,371729;7747,189738;189738,7747;189738,0;0,189738;189738,379476;379476,189738;189738,0;189738,0" o:connectangles="0,0,0,0,0,0,0,0,0,0,0"/>
                </v:shape>
                <v:shape id="Freeform: Shape 53" o:spid="_x0000_s1041" style="position:absolute;left:11570;top:11543;width:24199;height:19149;visibility:visible;mso-wrap-style:square;v-text-anchor:top" coordsize="2419947,191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" path="m1560538,1367v271224,-10993,535032,44490,772695,159536l2419947,208283r,571127l2413374,772742c2194712,571074,1899278,452630,1579270,465552,1269263,478062,982687,610586,772312,838679,561937,1066770,453034,1363125,465543,1673132v5207,128207,-94551,236347,-222757,241490c239611,1914750,236436,1914813,233261,1914813r63,64c109309,1914877,6439,1816959,1359,1691928,-16167,1257906,136360,842997,430809,523719,725322,204441,1126515,18894,1560538,1367xe" fillcolor="#0070c0" strokecolor="white">
                  <v:stroke opacity="16448f"/>
                  <v:path arrowok="t" o:connecttype="custom" o:connectlocs="1560538,1367;2333233,160903;2419947,208283;2419947,779410;2413374,772742;1579270,465552;772312,838679;465543,1673132;242786,1914622;233261,1914813;233324,1914877;1359,1691928;430809,523719;1560538,1367" o:connectangles="0,0,0,0,0,0,0,0,0,0,0,0,0,0"/>
                </v:shape>
                <v:shape id="Freeform: Shape 54" o:spid="_x0000_s1042" style="position:absolute;left:14882;top:11542;width:20887;height:9566;visibility:visible;mso-wrap-style:square;v-text-anchor:top" coordsize="2088689,95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" path="m1324175,215v267936,4329,527346,74137,759284,203315l2088689,206789r,573366l2046715,740853c1810177,540066,1509632,443355,1200387,468628,891141,493902,610217,638046,409431,874584,326372,972374,179751,984375,81961,901317,-15829,818259,-27830,671638,55228,573848,336342,242695,729597,40892,1162541,5523,1216659,1102,1270587,-651,1324175,215xe" strokecolor="white">
                  <v:stroke opacity="16448f"/>
                  <v:path arrowok="t" o:connecttype="custom" o:connectlocs="1324175,215;2083459,203530;2088689,206789;2088689,780155;2046715,740853;1200387,468628;409431,874584;81961,901317;55228,573848;1162541,5523;1324175,215" o:connectangles="0,0,0,0,0,0,0,0,0,0,0"/>
                </v:shape>
                <v:shape id="Freeform: Shape 55" o:spid="_x0000_s1043" style="position:absolute;left:15309;top:16886;width:3794;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" path="m379476,189738v,104789,-84949,189738,-189738,189738c84949,379476,,294527,,189738,,84949,84949,,189738,,294527,,379476,84949,379476,189738xe" fillcolor="#ffb900" strokecolor="white">
                  <v:stroke opacity="16448f"/>
                  <v:shadow on="t" color="black" opacity=".5" origin="-.5,-.5" offset=".49892mm,.49892mm"/>
                  <v:path arrowok="t" o:connecttype="custom" o:connectlocs="379476,189738;189738,379476;0,189738;189738,0;379476,189738" o:connectangles="0,0,0,0,0"/>
                </v:shape>
                <v:shape id="Freeform: Shape 56" o:spid="_x0000_s1044" style="position:absolute;left:11626;top:26168;width:4539;height:4539;visibility:visible;mso-wrap-style:square;v-text-anchor:top" coordsize="464693,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" path="m464693,232346v,128322,-104025,232347,-232347,232347c104025,464693,,360668,,232346,,104025,104025,,232346,,360668,,464693,104025,464693,232346xe" fillcolor="#0078d4" strokecolor="white">
                  <v:stroke opacity="16448f"/>
                  <v:shadow on="t" type="perspective" color="black" opacity="26214f" offset="0,0" matrix="66847f,,,66847f"/>
                  <v:path arrowok="t" o:connecttype="custom" o:connectlocs="453901,226950;226950,453901;0,226950;226950,0;453901,226950" o:connectangles="0,0,0,0,0"/>
                </v:shape>
                <v:shape id="Freeform: Shape 57" o:spid="_x0000_s1045" style="position:absolute;left:12042;top:26584;width:3706;height:3707;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" path="m379476,189738v,104789,-84949,189738,-189738,189738c84949,379476,,294527,,189738,,84949,84949,,189738,,294527,,379476,84949,379476,189738xe" fillcolor="#0070c0" strokecolor="white">
                  <v:stroke opacity="16448f"/>
                  <v:shadow on="t" color="black" opacity=".5" origin="-.5,-.5" offset=".49892mm,.49892mm"/>
                  <v:path arrowok="t" o:connecttype="custom" o:connectlocs="370663,185331;185331,370663;0,185331;185331,0;370663,185331" o:connectangles="0,0,0,0,0"/>
                </v:shape>
                <w10:wrap anchorx="page"/>
              </v:group>
            </w:pict>
          </mc:Fallback>
        </mc:AlternateContent>
      </w:r>
    </w:p>
    <w:sectPr w:rsidR="00F1702F" w:rsidRPr="00082683" w:rsidSect="00C9677D">
      <w:footerReference w:type="even" r:id="rId42"/>
      <w:footerReference w:type="default" r:id="rId43"/>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26CC7" w14:textId="77777777" w:rsidR="004F6145" w:rsidRDefault="004F6145" w:rsidP="00F95A5F">
      <w:r>
        <w:separator/>
      </w:r>
    </w:p>
  </w:endnote>
  <w:endnote w:type="continuationSeparator" w:id="0">
    <w:p w14:paraId="2AE46D0E" w14:textId="77777777" w:rsidR="004F6145" w:rsidRDefault="004F6145" w:rsidP="00F95A5F">
      <w:r>
        <w:continuationSeparator/>
      </w:r>
    </w:p>
  </w:endnote>
  <w:endnote w:type="continuationNotice" w:id="1">
    <w:p w14:paraId="4923D9E3" w14:textId="77777777" w:rsidR="004F6145" w:rsidRDefault="004F6145"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0B36" w14:textId="2F2C8295" w:rsidR="00120E2A" w:rsidRPr="0081072D" w:rsidRDefault="009C4F35"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EndPr/>
          <w:sdtContent>
            <w:r w:rsidR="00086B0D">
              <w:rPr>
                <w:color w:val="0070C0"/>
                <w:sz w:val="18"/>
              </w:rPr>
              <w:t>Guide de configuration des clés de sécurité FIDO2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AA4" w14:textId="25183F85" w:rsidR="00120E2A" w:rsidRPr="0081072D" w:rsidRDefault="009C4F35"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EndPr/>
          <w:sdtContent>
            <w:r w:rsidR="008118D0">
              <w:rPr>
                <w:color w:val="0070C0"/>
                <w:sz w:val="18"/>
              </w:rPr>
              <w:t xml:space="preserve">Guide de configuration des </w:t>
            </w:r>
            <w:r w:rsidR="00086B0D">
              <w:rPr>
                <w:color w:val="0070C0"/>
                <w:sz w:val="18"/>
              </w:rPr>
              <w:t>clés de sécurité FIDO2</w:t>
            </w:r>
            <w:r w:rsidR="008118D0">
              <w:rPr>
                <w:color w:val="0070C0"/>
                <w:sz w:val="18"/>
              </w:rPr>
              <w:t xml:space="preserve">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0B3D7" w14:textId="77777777" w:rsidR="004F6145" w:rsidRDefault="004F6145" w:rsidP="00F95A5F">
      <w:r>
        <w:separator/>
      </w:r>
    </w:p>
  </w:footnote>
  <w:footnote w:type="continuationSeparator" w:id="0">
    <w:p w14:paraId="56363FAD" w14:textId="77777777" w:rsidR="004F6145" w:rsidRDefault="004F6145" w:rsidP="00F95A5F">
      <w:r>
        <w:continuationSeparator/>
      </w:r>
    </w:p>
  </w:footnote>
  <w:footnote w:type="continuationNotice" w:id="1">
    <w:p w14:paraId="76E4004E" w14:textId="77777777" w:rsidR="004F6145" w:rsidRDefault="004F6145"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E56E11"/>
    <w:multiLevelType w:val="hybridMultilevel"/>
    <w:tmpl w:val="39CA4FAA"/>
    <w:lvl w:ilvl="0" w:tplc="FFFFFFFF">
      <w:start w:val="1"/>
      <w:numFmt w:val="decimal"/>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4" w15:restartNumberingAfterBreak="0">
    <w:nsid w:val="4A5574ED"/>
    <w:multiLevelType w:val="hybridMultilevel"/>
    <w:tmpl w:val="39CA4FAA"/>
    <w:lvl w:ilvl="0" w:tplc="FFFFFFFF">
      <w:start w:val="1"/>
      <w:numFmt w:val="decimal"/>
      <w:lvlText w:val="%1."/>
      <w:lvlJc w:val="left"/>
      <w:pPr>
        <w:tabs>
          <w:tab w:val="num" w:pos="720"/>
        </w:tabs>
        <w:ind w:left="720" w:hanging="360"/>
      </w:pPr>
    </w:lvl>
    <w:lvl w:ilvl="1" w:tplc="FFFFFFFF">
      <w:start w:val="1"/>
      <w:numFmt w:val="lowerLetter"/>
      <w:lvlText w:val="%2."/>
      <w:lvlJc w:val="left"/>
      <w:pPr>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C061759"/>
    <w:multiLevelType w:val="multilevel"/>
    <w:tmpl w:val="D60E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8306E"/>
    <w:multiLevelType w:val="hybridMultilevel"/>
    <w:tmpl w:val="E3223B9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06073CB"/>
    <w:multiLevelType w:val="hybridMultilevel"/>
    <w:tmpl w:val="EF7AD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11" w15:restartNumberingAfterBreak="0">
    <w:nsid w:val="731A0312"/>
    <w:multiLevelType w:val="hybridMultilevel"/>
    <w:tmpl w:val="5E9AAE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BBF1AFC"/>
    <w:multiLevelType w:val="multilevel"/>
    <w:tmpl w:val="5FC2F27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10"/>
  </w:num>
  <w:num w:numId="2" w16cid:durableId="1031540546">
    <w:abstractNumId w:val="3"/>
  </w:num>
  <w:num w:numId="3" w16cid:durableId="278226787">
    <w:abstractNumId w:val="8"/>
  </w:num>
  <w:num w:numId="4" w16cid:durableId="2004969936">
    <w:abstractNumId w:val="12"/>
  </w:num>
  <w:num w:numId="5" w16cid:durableId="275866452">
    <w:abstractNumId w:val="5"/>
  </w:num>
  <w:num w:numId="6" w16cid:durableId="2075856976">
    <w:abstractNumId w:val="11"/>
  </w:num>
  <w:num w:numId="7" w16cid:durableId="1581332725">
    <w:abstractNumId w:val="1"/>
  </w:num>
  <w:num w:numId="8" w16cid:durableId="1357124068">
    <w:abstractNumId w:val="2"/>
  </w:num>
  <w:num w:numId="9" w16cid:durableId="2122189716">
    <w:abstractNumId w:val="0"/>
  </w:num>
  <w:num w:numId="10" w16cid:durableId="1994866037">
    <w:abstractNumId w:val="13"/>
  </w:num>
  <w:num w:numId="11" w16cid:durableId="157696226">
    <w:abstractNumId w:val="4"/>
  </w:num>
  <w:num w:numId="12" w16cid:durableId="878470293">
    <w:abstractNumId w:val="7"/>
  </w:num>
  <w:num w:numId="13" w16cid:durableId="599682076">
    <w:abstractNumId w:val="6"/>
    <w:lvlOverride w:ilvl="0">
      <w:startOverride w:val="1"/>
    </w:lvlOverride>
  </w:num>
  <w:num w:numId="14" w16cid:durableId="534368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67ED5"/>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0D"/>
    <w:rsid w:val="00086B51"/>
    <w:rsid w:val="00087C0D"/>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60EC"/>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1F"/>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3D0A"/>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5F61"/>
    <w:rsid w:val="00166B4D"/>
    <w:rsid w:val="00167CAB"/>
    <w:rsid w:val="00170621"/>
    <w:rsid w:val="001707ED"/>
    <w:rsid w:val="00170835"/>
    <w:rsid w:val="00170992"/>
    <w:rsid w:val="00171246"/>
    <w:rsid w:val="00172744"/>
    <w:rsid w:val="0017385A"/>
    <w:rsid w:val="00173B5B"/>
    <w:rsid w:val="00173B67"/>
    <w:rsid w:val="00173FDA"/>
    <w:rsid w:val="00173FFF"/>
    <w:rsid w:val="00174CC6"/>
    <w:rsid w:val="001759BF"/>
    <w:rsid w:val="0017656C"/>
    <w:rsid w:val="00176AF5"/>
    <w:rsid w:val="00176BA3"/>
    <w:rsid w:val="00177361"/>
    <w:rsid w:val="00177A72"/>
    <w:rsid w:val="00180F86"/>
    <w:rsid w:val="001818E5"/>
    <w:rsid w:val="00181A86"/>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5E5F"/>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1C84"/>
    <w:rsid w:val="00242488"/>
    <w:rsid w:val="00242E6A"/>
    <w:rsid w:val="002442E4"/>
    <w:rsid w:val="00244F08"/>
    <w:rsid w:val="00244FD7"/>
    <w:rsid w:val="0024663A"/>
    <w:rsid w:val="00246774"/>
    <w:rsid w:val="002467D6"/>
    <w:rsid w:val="002469C5"/>
    <w:rsid w:val="002477CE"/>
    <w:rsid w:val="00250AE0"/>
    <w:rsid w:val="00250B51"/>
    <w:rsid w:val="00250F74"/>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348"/>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957"/>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56"/>
    <w:rsid w:val="002B4877"/>
    <w:rsid w:val="002B49DB"/>
    <w:rsid w:val="002B57C9"/>
    <w:rsid w:val="002B5D47"/>
    <w:rsid w:val="002B67CB"/>
    <w:rsid w:val="002B71D5"/>
    <w:rsid w:val="002B7FB5"/>
    <w:rsid w:val="002B7FB9"/>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2AF7"/>
    <w:rsid w:val="002D3411"/>
    <w:rsid w:val="002D39B7"/>
    <w:rsid w:val="002D3BF7"/>
    <w:rsid w:val="002D485E"/>
    <w:rsid w:val="002D496D"/>
    <w:rsid w:val="002D5740"/>
    <w:rsid w:val="002D592F"/>
    <w:rsid w:val="002D5F7B"/>
    <w:rsid w:val="002D601B"/>
    <w:rsid w:val="002D65FF"/>
    <w:rsid w:val="002D6BE1"/>
    <w:rsid w:val="002D71E9"/>
    <w:rsid w:val="002D7286"/>
    <w:rsid w:val="002D758D"/>
    <w:rsid w:val="002E00FE"/>
    <w:rsid w:val="002E10E9"/>
    <w:rsid w:val="002E2403"/>
    <w:rsid w:val="002E2872"/>
    <w:rsid w:val="002E2B77"/>
    <w:rsid w:val="002E2DD4"/>
    <w:rsid w:val="002E3C7C"/>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7BA"/>
    <w:rsid w:val="002F483C"/>
    <w:rsid w:val="002F4A93"/>
    <w:rsid w:val="002F511E"/>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5759"/>
    <w:rsid w:val="00306930"/>
    <w:rsid w:val="00306A27"/>
    <w:rsid w:val="00306F5A"/>
    <w:rsid w:val="0031029D"/>
    <w:rsid w:val="00310451"/>
    <w:rsid w:val="003107A0"/>
    <w:rsid w:val="00310E06"/>
    <w:rsid w:val="003110C3"/>
    <w:rsid w:val="00313DCB"/>
    <w:rsid w:val="0031410E"/>
    <w:rsid w:val="0031479F"/>
    <w:rsid w:val="00315CFE"/>
    <w:rsid w:val="00315ECE"/>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1BB"/>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5EDC"/>
    <w:rsid w:val="00366D91"/>
    <w:rsid w:val="0036749E"/>
    <w:rsid w:val="00367B02"/>
    <w:rsid w:val="00367D23"/>
    <w:rsid w:val="00367E0B"/>
    <w:rsid w:val="00370098"/>
    <w:rsid w:val="00370597"/>
    <w:rsid w:val="0037094F"/>
    <w:rsid w:val="00370C97"/>
    <w:rsid w:val="00371618"/>
    <w:rsid w:val="00371707"/>
    <w:rsid w:val="00371C05"/>
    <w:rsid w:val="00371DD4"/>
    <w:rsid w:val="00372B8B"/>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97E"/>
    <w:rsid w:val="003A5DE9"/>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4E0B"/>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707"/>
    <w:rsid w:val="00423991"/>
    <w:rsid w:val="00423A71"/>
    <w:rsid w:val="0042473F"/>
    <w:rsid w:val="00424DFE"/>
    <w:rsid w:val="00424E77"/>
    <w:rsid w:val="00425635"/>
    <w:rsid w:val="0042760C"/>
    <w:rsid w:val="004310D8"/>
    <w:rsid w:val="00432E2A"/>
    <w:rsid w:val="00433918"/>
    <w:rsid w:val="00433D82"/>
    <w:rsid w:val="00433E74"/>
    <w:rsid w:val="00434AB7"/>
    <w:rsid w:val="00434C8D"/>
    <w:rsid w:val="004368FF"/>
    <w:rsid w:val="00437A32"/>
    <w:rsid w:val="00440D6B"/>
    <w:rsid w:val="00441E96"/>
    <w:rsid w:val="00441FAD"/>
    <w:rsid w:val="004421BF"/>
    <w:rsid w:val="00442529"/>
    <w:rsid w:val="00442834"/>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57EE8"/>
    <w:rsid w:val="00460B32"/>
    <w:rsid w:val="00461419"/>
    <w:rsid w:val="0046148A"/>
    <w:rsid w:val="00461667"/>
    <w:rsid w:val="00461E2C"/>
    <w:rsid w:val="0046229B"/>
    <w:rsid w:val="004624E8"/>
    <w:rsid w:val="00462CD7"/>
    <w:rsid w:val="004633F6"/>
    <w:rsid w:val="00463934"/>
    <w:rsid w:val="004639AF"/>
    <w:rsid w:val="00463FD0"/>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4086"/>
    <w:rsid w:val="00494144"/>
    <w:rsid w:val="00494379"/>
    <w:rsid w:val="00495613"/>
    <w:rsid w:val="0049589B"/>
    <w:rsid w:val="00495C72"/>
    <w:rsid w:val="00496320"/>
    <w:rsid w:val="0049651A"/>
    <w:rsid w:val="0049682D"/>
    <w:rsid w:val="0049720F"/>
    <w:rsid w:val="00497D23"/>
    <w:rsid w:val="00497FC4"/>
    <w:rsid w:val="004A1449"/>
    <w:rsid w:val="004A152C"/>
    <w:rsid w:val="004A1851"/>
    <w:rsid w:val="004A18EB"/>
    <w:rsid w:val="004A19DC"/>
    <w:rsid w:val="004A2066"/>
    <w:rsid w:val="004A2B84"/>
    <w:rsid w:val="004A3224"/>
    <w:rsid w:val="004A4150"/>
    <w:rsid w:val="004A41BE"/>
    <w:rsid w:val="004A44EE"/>
    <w:rsid w:val="004A5562"/>
    <w:rsid w:val="004A5AB7"/>
    <w:rsid w:val="004A64FE"/>
    <w:rsid w:val="004A68EB"/>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91B"/>
    <w:rsid w:val="004D4E85"/>
    <w:rsid w:val="004D5599"/>
    <w:rsid w:val="004D64C1"/>
    <w:rsid w:val="004D6885"/>
    <w:rsid w:val="004D69B6"/>
    <w:rsid w:val="004D713B"/>
    <w:rsid w:val="004E0005"/>
    <w:rsid w:val="004E1E23"/>
    <w:rsid w:val="004E2746"/>
    <w:rsid w:val="004E3DD3"/>
    <w:rsid w:val="004E518E"/>
    <w:rsid w:val="004E5391"/>
    <w:rsid w:val="004E5637"/>
    <w:rsid w:val="004E6308"/>
    <w:rsid w:val="004E6B8A"/>
    <w:rsid w:val="004E7A6A"/>
    <w:rsid w:val="004E7D52"/>
    <w:rsid w:val="004F1669"/>
    <w:rsid w:val="004F1B1C"/>
    <w:rsid w:val="004F2E26"/>
    <w:rsid w:val="004F2F10"/>
    <w:rsid w:val="004F3DFC"/>
    <w:rsid w:val="004F3EA0"/>
    <w:rsid w:val="004F486A"/>
    <w:rsid w:val="004F531B"/>
    <w:rsid w:val="004F5437"/>
    <w:rsid w:val="004F5828"/>
    <w:rsid w:val="004F5FE0"/>
    <w:rsid w:val="004F6145"/>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ABD"/>
    <w:rsid w:val="00534E71"/>
    <w:rsid w:val="0053558D"/>
    <w:rsid w:val="00535C58"/>
    <w:rsid w:val="00536C10"/>
    <w:rsid w:val="00536F96"/>
    <w:rsid w:val="0054013F"/>
    <w:rsid w:val="0054035F"/>
    <w:rsid w:val="0054135D"/>
    <w:rsid w:val="005414A7"/>
    <w:rsid w:val="00541BB7"/>
    <w:rsid w:val="00542778"/>
    <w:rsid w:val="005436CE"/>
    <w:rsid w:val="00543B81"/>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82A"/>
    <w:rsid w:val="00575B5D"/>
    <w:rsid w:val="00575C42"/>
    <w:rsid w:val="00576307"/>
    <w:rsid w:val="005772C3"/>
    <w:rsid w:val="00577323"/>
    <w:rsid w:val="005778B0"/>
    <w:rsid w:val="00577C72"/>
    <w:rsid w:val="00577D47"/>
    <w:rsid w:val="00577E02"/>
    <w:rsid w:val="00580049"/>
    <w:rsid w:val="005810F1"/>
    <w:rsid w:val="00581ED0"/>
    <w:rsid w:val="00582C0C"/>
    <w:rsid w:val="005832F0"/>
    <w:rsid w:val="00584F76"/>
    <w:rsid w:val="00585778"/>
    <w:rsid w:val="00585C35"/>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A9D"/>
    <w:rsid w:val="00597AD7"/>
    <w:rsid w:val="005A01F1"/>
    <w:rsid w:val="005A0594"/>
    <w:rsid w:val="005A0854"/>
    <w:rsid w:val="005A18E3"/>
    <w:rsid w:val="005A1D1F"/>
    <w:rsid w:val="005A1D5D"/>
    <w:rsid w:val="005A2838"/>
    <w:rsid w:val="005A2F5F"/>
    <w:rsid w:val="005A3EAB"/>
    <w:rsid w:val="005A4FDE"/>
    <w:rsid w:val="005A5F31"/>
    <w:rsid w:val="005A74E4"/>
    <w:rsid w:val="005A7C4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5736"/>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10A"/>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3E73"/>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6C8A"/>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861"/>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6397"/>
    <w:rsid w:val="00746F89"/>
    <w:rsid w:val="00747018"/>
    <w:rsid w:val="00747154"/>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1A16"/>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77371"/>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11C9"/>
    <w:rsid w:val="007A2158"/>
    <w:rsid w:val="007A24FC"/>
    <w:rsid w:val="007A353C"/>
    <w:rsid w:val="007A3705"/>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442"/>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559"/>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4A96"/>
    <w:rsid w:val="00856EA3"/>
    <w:rsid w:val="0085742F"/>
    <w:rsid w:val="00857512"/>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5A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A29"/>
    <w:rsid w:val="008B146C"/>
    <w:rsid w:val="008B17C8"/>
    <w:rsid w:val="008B2263"/>
    <w:rsid w:val="008B2A46"/>
    <w:rsid w:val="008B3BC0"/>
    <w:rsid w:val="008B3D08"/>
    <w:rsid w:val="008B3E08"/>
    <w:rsid w:val="008B4667"/>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5353"/>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36C"/>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6807"/>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AEB"/>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06D"/>
    <w:rsid w:val="00980781"/>
    <w:rsid w:val="00980CA8"/>
    <w:rsid w:val="009811CA"/>
    <w:rsid w:val="009812D9"/>
    <w:rsid w:val="00981400"/>
    <w:rsid w:val="00981FD2"/>
    <w:rsid w:val="009824F1"/>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5E88"/>
    <w:rsid w:val="00996200"/>
    <w:rsid w:val="00996C82"/>
    <w:rsid w:val="00997648"/>
    <w:rsid w:val="00997B66"/>
    <w:rsid w:val="009A052A"/>
    <w:rsid w:val="009A126B"/>
    <w:rsid w:val="009A26CB"/>
    <w:rsid w:val="009A2B59"/>
    <w:rsid w:val="009A2B82"/>
    <w:rsid w:val="009A38FE"/>
    <w:rsid w:val="009A416A"/>
    <w:rsid w:val="009A4B6E"/>
    <w:rsid w:val="009A7850"/>
    <w:rsid w:val="009B03B2"/>
    <w:rsid w:val="009B08D9"/>
    <w:rsid w:val="009B090E"/>
    <w:rsid w:val="009B1175"/>
    <w:rsid w:val="009B1A8E"/>
    <w:rsid w:val="009B223C"/>
    <w:rsid w:val="009B2B5A"/>
    <w:rsid w:val="009B4367"/>
    <w:rsid w:val="009B5DDB"/>
    <w:rsid w:val="009B6577"/>
    <w:rsid w:val="009B6936"/>
    <w:rsid w:val="009B6E51"/>
    <w:rsid w:val="009B761F"/>
    <w:rsid w:val="009B7C70"/>
    <w:rsid w:val="009B7D4A"/>
    <w:rsid w:val="009C171E"/>
    <w:rsid w:val="009C1989"/>
    <w:rsid w:val="009C1994"/>
    <w:rsid w:val="009C1E56"/>
    <w:rsid w:val="009C2898"/>
    <w:rsid w:val="009C301B"/>
    <w:rsid w:val="009C4F35"/>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164"/>
    <w:rsid w:val="009F273A"/>
    <w:rsid w:val="009F2BEF"/>
    <w:rsid w:val="009F43E0"/>
    <w:rsid w:val="009F4C8E"/>
    <w:rsid w:val="009F4E97"/>
    <w:rsid w:val="009F5275"/>
    <w:rsid w:val="009F5B81"/>
    <w:rsid w:val="009F5F12"/>
    <w:rsid w:val="009F655E"/>
    <w:rsid w:val="009F712A"/>
    <w:rsid w:val="009F751C"/>
    <w:rsid w:val="009F7849"/>
    <w:rsid w:val="00A00B51"/>
    <w:rsid w:val="00A01677"/>
    <w:rsid w:val="00A0204A"/>
    <w:rsid w:val="00A030B2"/>
    <w:rsid w:val="00A0421E"/>
    <w:rsid w:val="00A04487"/>
    <w:rsid w:val="00A0462B"/>
    <w:rsid w:val="00A0561D"/>
    <w:rsid w:val="00A05757"/>
    <w:rsid w:val="00A05B0F"/>
    <w:rsid w:val="00A05BC1"/>
    <w:rsid w:val="00A06222"/>
    <w:rsid w:val="00A066DA"/>
    <w:rsid w:val="00A074B2"/>
    <w:rsid w:val="00A075E5"/>
    <w:rsid w:val="00A07680"/>
    <w:rsid w:val="00A100EC"/>
    <w:rsid w:val="00A10D2D"/>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513"/>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F21"/>
    <w:rsid w:val="00A73F7B"/>
    <w:rsid w:val="00A7411B"/>
    <w:rsid w:val="00A7451C"/>
    <w:rsid w:val="00A750B3"/>
    <w:rsid w:val="00A75754"/>
    <w:rsid w:val="00A76884"/>
    <w:rsid w:val="00A76AE1"/>
    <w:rsid w:val="00A77C09"/>
    <w:rsid w:val="00A77E4E"/>
    <w:rsid w:val="00A81573"/>
    <w:rsid w:val="00A81B0D"/>
    <w:rsid w:val="00A82155"/>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5E7C"/>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4DD"/>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0C7"/>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AC4"/>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3D5A"/>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861"/>
    <w:rsid w:val="00BD4A85"/>
    <w:rsid w:val="00BD5CB3"/>
    <w:rsid w:val="00BD64AF"/>
    <w:rsid w:val="00BD74A4"/>
    <w:rsid w:val="00BD7549"/>
    <w:rsid w:val="00BD7FAC"/>
    <w:rsid w:val="00BE018B"/>
    <w:rsid w:val="00BE0CFF"/>
    <w:rsid w:val="00BE1448"/>
    <w:rsid w:val="00BE1784"/>
    <w:rsid w:val="00BE27D9"/>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1FA"/>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7C4"/>
    <w:rsid w:val="00C20AD9"/>
    <w:rsid w:val="00C20BA0"/>
    <w:rsid w:val="00C20E84"/>
    <w:rsid w:val="00C210BE"/>
    <w:rsid w:val="00C223FC"/>
    <w:rsid w:val="00C2350D"/>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16A"/>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170B"/>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1A"/>
    <w:rsid w:val="00C90A68"/>
    <w:rsid w:val="00C92122"/>
    <w:rsid w:val="00C922FE"/>
    <w:rsid w:val="00C93139"/>
    <w:rsid w:val="00C93DBE"/>
    <w:rsid w:val="00C94D2C"/>
    <w:rsid w:val="00C95027"/>
    <w:rsid w:val="00C954A2"/>
    <w:rsid w:val="00C9677D"/>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7ED"/>
    <w:rsid w:val="00CC28CB"/>
    <w:rsid w:val="00CC2BD5"/>
    <w:rsid w:val="00CC3513"/>
    <w:rsid w:val="00CC41D3"/>
    <w:rsid w:val="00CC507F"/>
    <w:rsid w:val="00CC5455"/>
    <w:rsid w:val="00CC5EAC"/>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412"/>
    <w:rsid w:val="00D1550A"/>
    <w:rsid w:val="00D15A4E"/>
    <w:rsid w:val="00D20B62"/>
    <w:rsid w:val="00D21616"/>
    <w:rsid w:val="00D222D4"/>
    <w:rsid w:val="00D229C5"/>
    <w:rsid w:val="00D22F93"/>
    <w:rsid w:val="00D22FB1"/>
    <w:rsid w:val="00D24140"/>
    <w:rsid w:val="00D25A80"/>
    <w:rsid w:val="00D25E99"/>
    <w:rsid w:val="00D261DB"/>
    <w:rsid w:val="00D27471"/>
    <w:rsid w:val="00D27685"/>
    <w:rsid w:val="00D277CE"/>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711F"/>
    <w:rsid w:val="00D37272"/>
    <w:rsid w:val="00D37535"/>
    <w:rsid w:val="00D37C3D"/>
    <w:rsid w:val="00D402E7"/>
    <w:rsid w:val="00D405A7"/>
    <w:rsid w:val="00D40AC3"/>
    <w:rsid w:val="00D40F59"/>
    <w:rsid w:val="00D4171F"/>
    <w:rsid w:val="00D43051"/>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70F"/>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000"/>
    <w:rsid w:val="00D81469"/>
    <w:rsid w:val="00D818A3"/>
    <w:rsid w:val="00D81B03"/>
    <w:rsid w:val="00D81E9A"/>
    <w:rsid w:val="00D81F90"/>
    <w:rsid w:val="00D82D4C"/>
    <w:rsid w:val="00D843BB"/>
    <w:rsid w:val="00D8452B"/>
    <w:rsid w:val="00D8453D"/>
    <w:rsid w:val="00D84814"/>
    <w:rsid w:val="00D84A60"/>
    <w:rsid w:val="00D850B0"/>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3045"/>
    <w:rsid w:val="00D9354A"/>
    <w:rsid w:val="00D93C8E"/>
    <w:rsid w:val="00D9520D"/>
    <w:rsid w:val="00D958BB"/>
    <w:rsid w:val="00D95983"/>
    <w:rsid w:val="00D96855"/>
    <w:rsid w:val="00D96857"/>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549"/>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2BE"/>
    <w:rsid w:val="00DE79AF"/>
    <w:rsid w:val="00DE7A6A"/>
    <w:rsid w:val="00DF018A"/>
    <w:rsid w:val="00DF0576"/>
    <w:rsid w:val="00DF0CF3"/>
    <w:rsid w:val="00DF0FF0"/>
    <w:rsid w:val="00DF23C7"/>
    <w:rsid w:val="00DF264B"/>
    <w:rsid w:val="00DF2978"/>
    <w:rsid w:val="00DF5BCA"/>
    <w:rsid w:val="00DF640F"/>
    <w:rsid w:val="00DF6444"/>
    <w:rsid w:val="00DF64DE"/>
    <w:rsid w:val="00DF6C41"/>
    <w:rsid w:val="00DF7AD3"/>
    <w:rsid w:val="00DF7B72"/>
    <w:rsid w:val="00E00774"/>
    <w:rsid w:val="00E00B38"/>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09F2"/>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625"/>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3EF3"/>
    <w:rsid w:val="00ED589C"/>
    <w:rsid w:val="00ED5BA1"/>
    <w:rsid w:val="00ED60C2"/>
    <w:rsid w:val="00ED7478"/>
    <w:rsid w:val="00ED76EB"/>
    <w:rsid w:val="00EE04C8"/>
    <w:rsid w:val="00EE0576"/>
    <w:rsid w:val="00EE0829"/>
    <w:rsid w:val="00EE0B01"/>
    <w:rsid w:val="00EE0C51"/>
    <w:rsid w:val="00EE233E"/>
    <w:rsid w:val="00EE305D"/>
    <w:rsid w:val="00EE3860"/>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1001B"/>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4CDD"/>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3A0"/>
    <w:rsid w:val="00F66763"/>
    <w:rsid w:val="00F66919"/>
    <w:rsid w:val="00F67499"/>
    <w:rsid w:val="00F67FDD"/>
    <w:rsid w:val="00F708D7"/>
    <w:rsid w:val="00F70CE9"/>
    <w:rsid w:val="00F71109"/>
    <w:rsid w:val="00F71CAF"/>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C38"/>
    <w:rsid w:val="00F81D22"/>
    <w:rsid w:val="00F82002"/>
    <w:rsid w:val="00F82596"/>
    <w:rsid w:val="00F825AD"/>
    <w:rsid w:val="00F839DB"/>
    <w:rsid w:val="00F83BD3"/>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35B2"/>
    <w:rsid w:val="00FB3FC1"/>
    <w:rsid w:val="00FB4134"/>
    <w:rsid w:val="00FB431E"/>
    <w:rsid w:val="00FB4FB8"/>
    <w:rsid w:val="00FB575A"/>
    <w:rsid w:val="00FB6BD8"/>
    <w:rsid w:val="00FB6FAD"/>
    <w:rsid w:val="00FB7402"/>
    <w:rsid w:val="00FB7667"/>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896"/>
    <w:rsid w:val="00FE2D5E"/>
    <w:rsid w:val="00FE38CB"/>
    <w:rsid w:val="00FE4AB0"/>
    <w:rsid w:val="00FE4DB1"/>
    <w:rsid w:val="00FE4DCB"/>
    <w:rsid w:val="00FE5337"/>
    <w:rsid w:val="00FE57C6"/>
    <w:rsid w:val="00FE658B"/>
    <w:rsid w:val="00FE65F5"/>
    <w:rsid w:val="00FE76DA"/>
    <w:rsid w:val="00FF0718"/>
    <w:rsid w:val="00FF07E5"/>
    <w:rsid w:val="00FF24FE"/>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59977355-6985-4325-86F9-E9FB51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DE72BE"/>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DE72BE"/>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10449289">
      <w:bodyDiv w:val="1"/>
      <w:marLeft w:val="0"/>
      <w:marRight w:val="0"/>
      <w:marTop w:val="0"/>
      <w:marBottom w:val="0"/>
      <w:divBdr>
        <w:top w:val="none" w:sz="0" w:space="0" w:color="auto"/>
        <w:left w:val="none" w:sz="0" w:space="0" w:color="auto"/>
        <w:bottom w:val="none" w:sz="0" w:space="0" w:color="auto"/>
        <w:right w:val="none" w:sz="0" w:space="0" w:color="auto"/>
      </w:divBdr>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63256839">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295089">
      <w:bodyDiv w:val="1"/>
      <w:marLeft w:val="0"/>
      <w:marRight w:val="0"/>
      <w:marTop w:val="0"/>
      <w:marBottom w:val="0"/>
      <w:divBdr>
        <w:top w:val="none" w:sz="0" w:space="0" w:color="auto"/>
        <w:left w:val="none" w:sz="0" w:space="0" w:color="auto"/>
        <w:bottom w:val="none" w:sz="0" w:space="0" w:color="auto"/>
        <w:right w:val="none" w:sz="0" w:space="0" w:color="auto"/>
      </w:divBdr>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18529222">
      <w:bodyDiv w:val="1"/>
      <w:marLeft w:val="0"/>
      <w:marRight w:val="0"/>
      <w:marTop w:val="0"/>
      <w:marBottom w:val="0"/>
      <w:divBdr>
        <w:top w:val="none" w:sz="0" w:space="0" w:color="auto"/>
        <w:left w:val="none" w:sz="0" w:space="0" w:color="auto"/>
        <w:bottom w:val="none" w:sz="0" w:space="0" w:color="auto"/>
        <w:right w:val="none" w:sz="0" w:space="0" w:color="auto"/>
      </w:divBdr>
      <w:divsChild>
        <w:div w:id="1085222782">
          <w:marLeft w:val="0"/>
          <w:marRight w:val="0"/>
          <w:marTop w:val="0"/>
          <w:marBottom w:val="0"/>
          <w:divBdr>
            <w:top w:val="none" w:sz="0" w:space="0" w:color="auto"/>
            <w:left w:val="none" w:sz="0" w:space="0" w:color="auto"/>
            <w:bottom w:val="none" w:sz="0" w:space="0" w:color="auto"/>
            <w:right w:val="none" w:sz="0" w:space="0" w:color="auto"/>
          </w:divBdr>
          <w:divsChild>
            <w:div w:id="1313169993">
              <w:marLeft w:val="0"/>
              <w:marRight w:val="0"/>
              <w:marTop w:val="0"/>
              <w:marBottom w:val="0"/>
              <w:divBdr>
                <w:top w:val="none" w:sz="0" w:space="0" w:color="auto"/>
                <w:left w:val="none" w:sz="0" w:space="0" w:color="auto"/>
                <w:bottom w:val="none" w:sz="0" w:space="0" w:color="auto"/>
                <w:right w:val="none" w:sz="0" w:space="0" w:color="auto"/>
              </w:divBdr>
            </w:div>
          </w:divsChild>
        </w:div>
        <w:div w:id="1124545107">
          <w:marLeft w:val="0"/>
          <w:marRight w:val="0"/>
          <w:marTop w:val="0"/>
          <w:marBottom w:val="0"/>
          <w:divBdr>
            <w:top w:val="none" w:sz="0" w:space="0" w:color="auto"/>
            <w:left w:val="none" w:sz="0" w:space="0" w:color="auto"/>
            <w:bottom w:val="none" w:sz="0" w:space="0" w:color="auto"/>
            <w:right w:val="none" w:sz="0" w:space="0" w:color="auto"/>
          </w:divBdr>
          <w:divsChild>
            <w:div w:id="293609376">
              <w:marLeft w:val="0"/>
              <w:marRight w:val="0"/>
              <w:marTop w:val="0"/>
              <w:marBottom w:val="0"/>
              <w:divBdr>
                <w:top w:val="none" w:sz="0" w:space="0" w:color="auto"/>
                <w:left w:val="none" w:sz="0" w:space="0" w:color="auto"/>
                <w:bottom w:val="none" w:sz="0" w:space="0" w:color="auto"/>
                <w:right w:val="none" w:sz="0" w:space="0" w:color="auto"/>
              </w:divBdr>
              <w:divsChild>
                <w:div w:id="10033908">
                  <w:marLeft w:val="0"/>
                  <w:marRight w:val="0"/>
                  <w:marTop w:val="0"/>
                  <w:marBottom w:val="0"/>
                  <w:divBdr>
                    <w:top w:val="none" w:sz="0" w:space="0" w:color="auto"/>
                    <w:left w:val="none" w:sz="0" w:space="0" w:color="auto"/>
                    <w:bottom w:val="none" w:sz="0" w:space="0" w:color="auto"/>
                    <w:right w:val="none" w:sz="0" w:space="0" w:color="auto"/>
                  </w:divBdr>
                  <w:divsChild>
                    <w:div w:id="758409403">
                      <w:marLeft w:val="0"/>
                      <w:marRight w:val="0"/>
                      <w:marTop w:val="0"/>
                      <w:marBottom w:val="0"/>
                      <w:divBdr>
                        <w:top w:val="none" w:sz="0" w:space="0" w:color="auto"/>
                        <w:left w:val="none" w:sz="0" w:space="0" w:color="auto"/>
                        <w:bottom w:val="none" w:sz="0" w:space="0" w:color="auto"/>
                        <w:right w:val="none" w:sz="0" w:space="0" w:color="auto"/>
                      </w:divBdr>
                      <w:divsChild>
                        <w:div w:id="737290621">
                          <w:marLeft w:val="0"/>
                          <w:marRight w:val="0"/>
                          <w:marTop w:val="0"/>
                          <w:marBottom w:val="0"/>
                          <w:divBdr>
                            <w:top w:val="none" w:sz="0" w:space="0" w:color="auto"/>
                            <w:left w:val="none" w:sz="0" w:space="0" w:color="auto"/>
                            <w:bottom w:val="none" w:sz="0" w:space="0" w:color="auto"/>
                            <w:right w:val="none" w:sz="0" w:space="0" w:color="auto"/>
                          </w:divBdr>
                          <w:divsChild>
                            <w:div w:id="1099830989">
                              <w:marLeft w:val="0"/>
                              <w:marRight w:val="0"/>
                              <w:marTop w:val="0"/>
                              <w:marBottom w:val="0"/>
                              <w:divBdr>
                                <w:top w:val="none" w:sz="0" w:space="0" w:color="auto"/>
                                <w:left w:val="none" w:sz="0" w:space="0" w:color="auto"/>
                                <w:bottom w:val="none" w:sz="0" w:space="0" w:color="auto"/>
                                <w:right w:val="none" w:sz="0" w:space="0" w:color="auto"/>
                              </w:divBdr>
                            </w:div>
                            <w:div w:id="12018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46992">
                  <w:marLeft w:val="0"/>
                  <w:marRight w:val="0"/>
                  <w:marTop w:val="0"/>
                  <w:marBottom w:val="0"/>
                  <w:divBdr>
                    <w:top w:val="none" w:sz="0" w:space="0" w:color="auto"/>
                    <w:left w:val="none" w:sz="0" w:space="0" w:color="auto"/>
                    <w:bottom w:val="none" w:sz="0" w:space="0" w:color="auto"/>
                    <w:right w:val="none" w:sz="0" w:space="0" w:color="auto"/>
                  </w:divBdr>
                  <w:divsChild>
                    <w:div w:id="796491396">
                      <w:marLeft w:val="0"/>
                      <w:marRight w:val="0"/>
                      <w:marTop w:val="0"/>
                      <w:marBottom w:val="0"/>
                      <w:divBdr>
                        <w:top w:val="none" w:sz="0" w:space="0" w:color="auto"/>
                        <w:left w:val="none" w:sz="0" w:space="0" w:color="auto"/>
                        <w:bottom w:val="none" w:sz="0" w:space="0" w:color="auto"/>
                        <w:right w:val="none" w:sz="0" w:space="0" w:color="auto"/>
                      </w:divBdr>
                      <w:divsChild>
                        <w:div w:id="405802322">
                          <w:marLeft w:val="0"/>
                          <w:marRight w:val="0"/>
                          <w:marTop w:val="0"/>
                          <w:marBottom w:val="0"/>
                          <w:divBdr>
                            <w:top w:val="none" w:sz="0" w:space="0" w:color="auto"/>
                            <w:left w:val="none" w:sz="0" w:space="0" w:color="auto"/>
                            <w:bottom w:val="none" w:sz="0" w:space="0" w:color="auto"/>
                            <w:right w:val="none" w:sz="0" w:space="0" w:color="auto"/>
                          </w:divBdr>
                        </w:div>
                        <w:div w:id="2073119217">
                          <w:marLeft w:val="0"/>
                          <w:marRight w:val="0"/>
                          <w:marTop w:val="0"/>
                          <w:marBottom w:val="0"/>
                          <w:divBdr>
                            <w:top w:val="none" w:sz="0" w:space="0" w:color="auto"/>
                            <w:left w:val="none" w:sz="0" w:space="0" w:color="auto"/>
                            <w:bottom w:val="none" w:sz="0" w:space="0" w:color="auto"/>
                            <w:right w:val="none" w:sz="0" w:space="0" w:color="auto"/>
                          </w:divBdr>
                        </w:div>
                      </w:divsChild>
                    </w:div>
                    <w:div w:id="2130199671">
                      <w:marLeft w:val="0"/>
                      <w:marRight w:val="0"/>
                      <w:marTop w:val="0"/>
                      <w:marBottom w:val="0"/>
                      <w:divBdr>
                        <w:top w:val="none" w:sz="0" w:space="0" w:color="auto"/>
                        <w:left w:val="none" w:sz="0" w:space="0" w:color="auto"/>
                        <w:bottom w:val="none" w:sz="0" w:space="0" w:color="auto"/>
                        <w:right w:val="none" w:sz="0" w:space="0" w:color="auto"/>
                      </w:divBdr>
                    </w:div>
                    <w:div w:id="619189527">
                      <w:marLeft w:val="0"/>
                      <w:marRight w:val="0"/>
                      <w:marTop w:val="0"/>
                      <w:marBottom w:val="0"/>
                      <w:divBdr>
                        <w:top w:val="none" w:sz="0" w:space="0" w:color="auto"/>
                        <w:left w:val="none" w:sz="0" w:space="0" w:color="auto"/>
                        <w:bottom w:val="none" w:sz="0" w:space="0" w:color="auto"/>
                        <w:right w:val="none" w:sz="0" w:space="0" w:color="auto"/>
                      </w:divBdr>
                    </w:div>
                    <w:div w:id="1687945750">
                      <w:marLeft w:val="0"/>
                      <w:marRight w:val="0"/>
                      <w:marTop w:val="0"/>
                      <w:marBottom w:val="0"/>
                      <w:divBdr>
                        <w:top w:val="none" w:sz="0" w:space="0" w:color="auto"/>
                        <w:left w:val="none" w:sz="0" w:space="0" w:color="auto"/>
                        <w:bottom w:val="none" w:sz="0" w:space="0" w:color="auto"/>
                        <w:right w:val="none" w:sz="0" w:space="0" w:color="auto"/>
                      </w:divBdr>
                    </w:div>
                    <w:div w:id="1451240202">
                      <w:marLeft w:val="0"/>
                      <w:marRight w:val="0"/>
                      <w:marTop w:val="0"/>
                      <w:marBottom w:val="0"/>
                      <w:divBdr>
                        <w:top w:val="none" w:sz="0" w:space="0" w:color="auto"/>
                        <w:left w:val="none" w:sz="0" w:space="0" w:color="auto"/>
                        <w:bottom w:val="none" w:sz="0" w:space="0" w:color="auto"/>
                        <w:right w:val="none" w:sz="0" w:space="0" w:color="auto"/>
                      </w:divBdr>
                    </w:div>
                    <w:div w:id="1058556152">
                      <w:marLeft w:val="0"/>
                      <w:marRight w:val="0"/>
                      <w:marTop w:val="0"/>
                      <w:marBottom w:val="0"/>
                      <w:divBdr>
                        <w:top w:val="none" w:sz="0" w:space="0" w:color="auto"/>
                        <w:left w:val="none" w:sz="0" w:space="0" w:color="auto"/>
                        <w:bottom w:val="none" w:sz="0" w:space="0" w:color="auto"/>
                        <w:right w:val="none" w:sz="0" w:space="0" w:color="auto"/>
                      </w:divBdr>
                    </w:div>
                    <w:div w:id="378364455">
                      <w:marLeft w:val="0"/>
                      <w:marRight w:val="0"/>
                      <w:marTop w:val="240"/>
                      <w:marBottom w:val="0"/>
                      <w:divBdr>
                        <w:top w:val="none" w:sz="0" w:space="0" w:color="auto"/>
                        <w:left w:val="none" w:sz="0" w:space="0" w:color="auto"/>
                        <w:bottom w:val="none" w:sz="0" w:space="0" w:color="auto"/>
                        <w:right w:val="none" w:sz="0" w:space="0" w:color="auto"/>
                      </w:divBdr>
                    </w:div>
                    <w:div w:id="1403481621">
                      <w:marLeft w:val="0"/>
                      <w:marRight w:val="0"/>
                      <w:marTop w:val="0"/>
                      <w:marBottom w:val="0"/>
                      <w:divBdr>
                        <w:top w:val="none" w:sz="0" w:space="0" w:color="auto"/>
                        <w:left w:val="none" w:sz="0" w:space="0" w:color="auto"/>
                        <w:bottom w:val="none" w:sz="0" w:space="0" w:color="auto"/>
                        <w:right w:val="none" w:sz="0" w:space="0" w:color="auto"/>
                      </w:divBdr>
                    </w:div>
                    <w:div w:id="970868606">
                      <w:marLeft w:val="0"/>
                      <w:marRight w:val="0"/>
                      <w:marTop w:val="0"/>
                      <w:marBottom w:val="0"/>
                      <w:divBdr>
                        <w:top w:val="none" w:sz="0" w:space="0" w:color="auto"/>
                        <w:left w:val="none" w:sz="0" w:space="0" w:color="auto"/>
                        <w:bottom w:val="none" w:sz="0" w:space="0" w:color="auto"/>
                        <w:right w:val="none" w:sz="0" w:space="0" w:color="auto"/>
                      </w:divBdr>
                    </w:div>
                    <w:div w:id="877085963">
                      <w:marLeft w:val="0"/>
                      <w:marRight w:val="0"/>
                      <w:marTop w:val="0"/>
                      <w:marBottom w:val="0"/>
                      <w:divBdr>
                        <w:top w:val="none" w:sz="0" w:space="0" w:color="auto"/>
                        <w:left w:val="none" w:sz="0" w:space="0" w:color="auto"/>
                        <w:bottom w:val="none" w:sz="0" w:space="0" w:color="auto"/>
                        <w:right w:val="none" w:sz="0" w:space="0" w:color="auto"/>
                      </w:divBdr>
                    </w:div>
                    <w:div w:id="1410882434">
                      <w:marLeft w:val="0"/>
                      <w:marRight w:val="0"/>
                      <w:marTop w:val="240"/>
                      <w:marBottom w:val="0"/>
                      <w:divBdr>
                        <w:top w:val="none" w:sz="0" w:space="0" w:color="auto"/>
                        <w:left w:val="none" w:sz="0" w:space="0" w:color="auto"/>
                        <w:bottom w:val="none" w:sz="0" w:space="0" w:color="auto"/>
                        <w:right w:val="none" w:sz="0" w:space="0" w:color="auto"/>
                      </w:divBdr>
                    </w:div>
                    <w:div w:id="1081289309">
                      <w:marLeft w:val="0"/>
                      <w:marRight w:val="0"/>
                      <w:marTop w:val="0"/>
                      <w:marBottom w:val="0"/>
                      <w:divBdr>
                        <w:top w:val="none" w:sz="0" w:space="0" w:color="auto"/>
                        <w:left w:val="none" w:sz="0" w:space="0" w:color="auto"/>
                        <w:bottom w:val="none" w:sz="0" w:space="0" w:color="auto"/>
                        <w:right w:val="none" w:sz="0" w:space="0" w:color="auto"/>
                      </w:divBdr>
                    </w:div>
                    <w:div w:id="1022391868">
                      <w:marLeft w:val="0"/>
                      <w:marRight w:val="0"/>
                      <w:marTop w:val="240"/>
                      <w:marBottom w:val="0"/>
                      <w:divBdr>
                        <w:top w:val="none" w:sz="0" w:space="0" w:color="auto"/>
                        <w:left w:val="none" w:sz="0" w:space="0" w:color="auto"/>
                        <w:bottom w:val="none" w:sz="0" w:space="0" w:color="auto"/>
                        <w:right w:val="none" w:sz="0" w:space="0" w:color="auto"/>
                      </w:divBdr>
                    </w:div>
                    <w:div w:id="1967619818">
                      <w:marLeft w:val="0"/>
                      <w:marRight w:val="0"/>
                      <w:marTop w:val="0"/>
                      <w:marBottom w:val="0"/>
                      <w:divBdr>
                        <w:top w:val="none" w:sz="0" w:space="0" w:color="auto"/>
                        <w:left w:val="none" w:sz="0" w:space="0" w:color="auto"/>
                        <w:bottom w:val="none" w:sz="0" w:space="0" w:color="auto"/>
                        <w:right w:val="none" w:sz="0" w:space="0" w:color="auto"/>
                      </w:divBdr>
                    </w:div>
                    <w:div w:id="1913808210">
                      <w:marLeft w:val="0"/>
                      <w:marRight w:val="0"/>
                      <w:marTop w:val="0"/>
                      <w:marBottom w:val="0"/>
                      <w:divBdr>
                        <w:top w:val="none" w:sz="0" w:space="0" w:color="auto"/>
                        <w:left w:val="none" w:sz="0" w:space="0" w:color="auto"/>
                        <w:bottom w:val="none" w:sz="0" w:space="0" w:color="auto"/>
                        <w:right w:val="none" w:sz="0" w:space="0" w:color="auto"/>
                      </w:divBdr>
                    </w:div>
                    <w:div w:id="609439372">
                      <w:marLeft w:val="0"/>
                      <w:marRight w:val="0"/>
                      <w:marTop w:val="240"/>
                      <w:marBottom w:val="0"/>
                      <w:divBdr>
                        <w:top w:val="none" w:sz="0" w:space="0" w:color="auto"/>
                        <w:left w:val="none" w:sz="0" w:space="0" w:color="auto"/>
                        <w:bottom w:val="none" w:sz="0" w:space="0" w:color="auto"/>
                        <w:right w:val="none" w:sz="0" w:space="0" w:color="auto"/>
                      </w:divBdr>
                    </w:div>
                    <w:div w:id="2127114985">
                      <w:marLeft w:val="0"/>
                      <w:marRight w:val="0"/>
                      <w:marTop w:val="0"/>
                      <w:marBottom w:val="0"/>
                      <w:divBdr>
                        <w:top w:val="none" w:sz="0" w:space="0" w:color="auto"/>
                        <w:left w:val="none" w:sz="0" w:space="0" w:color="auto"/>
                        <w:bottom w:val="none" w:sz="0" w:space="0" w:color="auto"/>
                        <w:right w:val="none" w:sz="0" w:space="0" w:color="auto"/>
                      </w:divBdr>
                    </w:div>
                    <w:div w:id="2050448633">
                      <w:marLeft w:val="0"/>
                      <w:marRight w:val="0"/>
                      <w:marTop w:val="0"/>
                      <w:marBottom w:val="0"/>
                      <w:divBdr>
                        <w:top w:val="none" w:sz="0" w:space="0" w:color="auto"/>
                        <w:left w:val="none" w:sz="0" w:space="0" w:color="auto"/>
                        <w:bottom w:val="none" w:sz="0" w:space="0" w:color="auto"/>
                        <w:right w:val="none" w:sz="0" w:space="0" w:color="auto"/>
                      </w:divBdr>
                    </w:div>
                    <w:div w:id="1294217697">
                      <w:marLeft w:val="0"/>
                      <w:marRight w:val="0"/>
                      <w:marTop w:val="240"/>
                      <w:marBottom w:val="0"/>
                      <w:divBdr>
                        <w:top w:val="none" w:sz="0" w:space="0" w:color="auto"/>
                        <w:left w:val="none" w:sz="0" w:space="0" w:color="auto"/>
                        <w:bottom w:val="none" w:sz="0" w:space="0" w:color="auto"/>
                        <w:right w:val="none" w:sz="0" w:space="0" w:color="auto"/>
                      </w:divBdr>
                    </w:div>
                    <w:div w:id="276716745">
                      <w:marLeft w:val="0"/>
                      <w:marRight w:val="0"/>
                      <w:marTop w:val="0"/>
                      <w:marBottom w:val="0"/>
                      <w:divBdr>
                        <w:top w:val="none" w:sz="0" w:space="0" w:color="auto"/>
                        <w:left w:val="none" w:sz="0" w:space="0" w:color="auto"/>
                        <w:bottom w:val="none" w:sz="0" w:space="0" w:color="auto"/>
                        <w:right w:val="none" w:sz="0" w:space="0" w:color="auto"/>
                      </w:divBdr>
                    </w:div>
                    <w:div w:id="891230723">
                      <w:marLeft w:val="0"/>
                      <w:marRight w:val="0"/>
                      <w:marTop w:val="0"/>
                      <w:marBottom w:val="0"/>
                      <w:divBdr>
                        <w:top w:val="none" w:sz="0" w:space="0" w:color="auto"/>
                        <w:left w:val="none" w:sz="0" w:space="0" w:color="auto"/>
                        <w:bottom w:val="none" w:sz="0" w:space="0" w:color="auto"/>
                        <w:right w:val="none" w:sz="0" w:space="0" w:color="auto"/>
                      </w:divBdr>
                    </w:div>
                    <w:div w:id="1822690568">
                      <w:marLeft w:val="0"/>
                      <w:marRight w:val="0"/>
                      <w:marTop w:val="240"/>
                      <w:marBottom w:val="0"/>
                      <w:divBdr>
                        <w:top w:val="none" w:sz="0" w:space="0" w:color="auto"/>
                        <w:left w:val="none" w:sz="0" w:space="0" w:color="auto"/>
                        <w:bottom w:val="none" w:sz="0" w:space="0" w:color="auto"/>
                        <w:right w:val="none" w:sz="0" w:space="0" w:color="auto"/>
                      </w:divBdr>
                    </w:div>
                    <w:div w:id="1771007997">
                      <w:marLeft w:val="0"/>
                      <w:marRight w:val="0"/>
                      <w:marTop w:val="0"/>
                      <w:marBottom w:val="0"/>
                      <w:divBdr>
                        <w:top w:val="none" w:sz="0" w:space="0" w:color="auto"/>
                        <w:left w:val="none" w:sz="0" w:space="0" w:color="auto"/>
                        <w:bottom w:val="none" w:sz="0" w:space="0" w:color="auto"/>
                        <w:right w:val="none" w:sz="0" w:space="0" w:color="auto"/>
                      </w:divBdr>
                    </w:div>
                    <w:div w:id="14658552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16069463">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08542756">
      <w:bodyDiv w:val="1"/>
      <w:marLeft w:val="0"/>
      <w:marRight w:val="0"/>
      <w:marTop w:val="0"/>
      <w:marBottom w:val="0"/>
      <w:divBdr>
        <w:top w:val="none" w:sz="0" w:space="0" w:color="auto"/>
        <w:left w:val="none" w:sz="0" w:space="0" w:color="auto"/>
        <w:bottom w:val="none" w:sz="0" w:space="0" w:color="auto"/>
        <w:right w:val="none" w:sz="0" w:space="0" w:color="auto"/>
      </w:divBdr>
      <w:divsChild>
        <w:div w:id="1718121833">
          <w:marLeft w:val="0"/>
          <w:marRight w:val="0"/>
          <w:marTop w:val="0"/>
          <w:marBottom w:val="0"/>
          <w:divBdr>
            <w:top w:val="none" w:sz="0" w:space="0" w:color="auto"/>
            <w:left w:val="none" w:sz="0" w:space="0" w:color="auto"/>
            <w:bottom w:val="none" w:sz="0" w:space="0" w:color="auto"/>
            <w:right w:val="none" w:sz="0" w:space="0" w:color="auto"/>
          </w:divBdr>
        </w:div>
        <w:div w:id="1407651689">
          <w:marLeft w:val="0"/>
          <w:marRight w:val="0"/>
          <w:marTop w:val="240"/>
          <w:marBottom w:val="0"/>
          <w:divBdr>
            <w:top w:val="none" w:sz="0" w:space="0" w:color="auto"/>
            <w:left w:val="none" w:sz="0" w:space="0" w:color="auto"/>
            <w:bottom w:val="none" w:sz="0" w:space="0" w:color="auto"/>
            <w:right w:val="none" w:sz="0" w:space="0" w:color="auto"/>
          </w:divBdr>
        </w:div>
      </w:divsChild>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78073810">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6838708">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389645660">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648048388">
      <w:bodyDiv w:val="1"/>
      <w:marLeft w:val="0"/>
      <w:marRight w:val="0"/>
      <w:marTop w:val="0"/>
      <w:marBottom w:val="0"/>
      <w:divBdr>
        <w:top w:val="none" w:sz="0" w:space="0" w:color="auto"/>
        <w:left w:val="none" w:sz="0" w:space="0" w:color="auto"/>
        <w:bottom w:val="none" w:sz="0" w:space="0" w:color="auto"/>
        <w:right w:val="none" w:sz="0" w:space="0" w:color="auto"/>
      </w:divBdr>
    </w:div>
    <w:div w:id="1661232756">
      <w:bodyDiv w:val="1"/>
      <w:marLeft w:val="0"/>
      <w:marRight w:val="0"/>
      <w:marTop w:val="0"/>
      <w:marBottom w:val="0"/>
      <w:divBdr>
        <w:top w:val="none" w:sz="0" w:space="0" w:color="auto"/>
        <w:left w:val="none" w:sz="0" w:space="0" w:color="auto"/>
        <w:bottom w:val="none" w:sz="0" w:space="0" w:color="auto"/>
        <w:right w:val="none" w:sz="0" w:space="0" w:color="auto"/>
      </w:divBdr>
    </w:div>
    <w:div w:id="1661998571">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13537924">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image" Target="media/image12.png"/><Relationship Id="rId21" Type="http://schemas.openxmlformats.org/officeDocument/2006/relationships/image" Target="media/image4.png"/><Relationship Id="rId34" Type="http://schemas.openxmlformats.org/officeDocument/2006/relationships/hyperlink" Target="https://learn.microsoft.com/fr-fr/entra/identity/devices/hybrid-join-plan"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9" Type="http://schemas.openxmlformats.org/officeDocument/2006/relationships/hyperlink" Target="https://entra.microsof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6.png"/><Relationship Id="rId32" Type="http://schemas.openxmlformats.org/officeDocument/2006/relationships/hyperlink" Target="https://mysignins.microsoft.com" TargetMode="External"/><Relationship Id="rId37" Type="http://schemas.openxmlformats.org/officeDocument/2006/relationships/hyperlink" Target="https://aka.ms/passkeyprovision" TargetMode="External"/><Relationship Id="rId40" Type="http://schemas.openxmlformats.org/officeDocument/2006/relationships/hyperlink" Target="https://learn.microsoft.com/en-us/entra/identity/authentication/how-to-enable-passkey-fido2"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image" Target="media/image5.png"/><Relationship Id="rId28" Type="http://schemas.openxmlformats.org/officeDocument/2006/relationships/hyperlink" Target="https://entra.microsoft.com" TargetMode="External"/><Relationship Id="rId36" Type="http://schemas.openxmlformats.org/officeDocument/2006/relationships/hyperlink" Target="https://techcommunity.microsoft.com/t5/core-infrastructure-and-security/how-to-password-less-fido2-security-key-sign-in-to-windows-10/ba-p/1434583" TargetMode="External"/><Relationship Id="rId10" Type="http://schemas.openxmlformats.org/officeDocument/2006/relationships/endnotes" Target="endnotes.xml"/><Relationship Id="rId19" Type="http://schemas.openxmlformats.org/officeDocument/2006/relationships/hyperlink" Target="https://industriels.esante.gouv.fr/produits-et-services/pro-sante-connect/delegation-un-fournisseur-d-identite-local" TargetMode="External"/><Relationship Id="rId31" Type="http://schemas.openxmlformats.org/officeDocument/2006/relationships/hyperlink" Target="https://learn.microsoft.com/en-us/entra/identity/authentication/how-to-enable-passkey-fido2"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industriels.esante.gouv.fr/produits-et-services/pro-sante-connect/travaux-en-cours" TargetMode="External"/><Relationship Id="rId27" Type="http://schemas.openxmlformats.org/officeDocument/2006/relationships/hyperlink" Target="https://learn.microsoft.com/fr-fr/entra/identity/authentication/howto-authentication-passwordless-security-key-windows" TargetMode="External"/><Relationship Id="rId30" Type="http://schemas.openxmlformats.org/officeDocument/2006/relationships/image" Target="media/image9.png"/><Relationship Id="rId35" Type="http://schemas.openxmlformats.org/officeDocument/2006/relationships/hyperlink" Target="https://learn.microsoft.com/en-us/entra/identity/authentication/howto-authentication-passwordless-security-key-on-premises"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image" Target="media/image11.png"/><Relationship Id="rId20" Type="http://schemas.openxmlformats.org/officeDocument/2006/relationships/hyperlink" Target="https://fidoalliance.org/" TargetMode="External"/><Relationship Id="rId41" Type="http://schemas.openxmlformats.org/officeDocument/2006/relationships/hyperlink" Target="https://learn.microsoft.com/en-us/graph/api/resources/fido2authenticationmethod?view=graph-rest-be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3.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2.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3.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16</Pages>
  <Words>3380</Words>
  <Characters>18593</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Guide de configuration des clés de sécurité FIDO2 à destination des établissements de santé</vt:lpstr>
    </vt:vector>
  </TitlesOfParts>
  <Company>ASIP</Company>
  <LinksUpToDate>false</LinksUpToDate>
  <CharactersWithSpaces>21930</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des clés de sécurité FIDO2 à destination des établissements de santé</dc:title>
  <dc:subject/>
  <dc:creator>Philippe.Beraud@microsoft.com;Arnaud.Jumelet@microsoft.com</dc:creator>
  <cp:keywords/>
  <cp:lastModifiedBy>Philippe Beraud</cp:lastModifiedBy>
  <cp:revision>374</cp:revision>
  <cp:lastPrinted>2020-09-10T16:24:00Z</cp:lastPrinted>
  <dcterms:created xsi:type="dcterms:W3CDTF">2024-02-13T16:29:00Z</dcterms:created>
  <dcterms:modified xsi:type="dcterms:W3CDTF">2025-03-21T12:33:00Z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
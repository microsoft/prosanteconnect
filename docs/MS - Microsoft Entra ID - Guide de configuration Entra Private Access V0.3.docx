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537963A4"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63363"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MS logo white - EMF"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lang w:val="fr-FR"/>
            </w:rPr>
            <mc:AlternateContent>
              <mc:Choice Requires="wps">
                <w:drawing>
                  <wp:anchor distT="0" distB="0" distL="114300" distR="114300" simplePos="0" relativeHeight="251660291"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orme libre : form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orme libre : forme 59218" o:spid="_x0000_s1026" style="position:absolute;margin-left:0;margin-top:-71pt;width:675pt;height:997.85pt;z-index:-25165618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F95A5F" w:rsidRPr="00120E2A">
            <w:rPr>
              <w:lang w:val="fr-FR"/>
            </w:rPr>
            <w:t>Mise en œuvre Pro Santé Connect</w:t>
          </w:r>
          <w:r w:rsidR="00A43C6B">
            <w:rPr>
              <w:lang w:val="fr-FR"/>
            </w:rPr>
            <w:t xml:space="preserve"> avec Microsoft Entra ID</w:t>
          </w:r>
          <w:r w:rsidR="00F95A5F" w:rsidRPr="00120E2A">
            <w:rPr>
              <w:lang w:val="fr-FR"/>
            </w:rPr>
            <w:t xml:space="preserve">   </w:t>
          </w:r>
        </w:p>
        <w:p w14:paraId="32A91000" w14:textId="5D6EEE9F"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 xml:space="preserve">Guide de configuration Microsoft Entra </w:t>
          </w:r>
          <w:r w:rsidR="003621F5">
            <w:rPr>
              <w:rFonts w:eastAsia="Times New Roman"/>
              <w:color w:val="FFFFFF" w:themeColor="background1"/>
              <w:spacing w:val="0"/>
              <w:sz w:val="28"/>
              <w:szCs w:val="40"/>
              <w:lang w:val="fr-FR"/>
            </w:rPr>
            <w:t>Private Access</w:t>
          </w:r>
          <w:r w:rsidRPr="00120E2A">
            <w:rPr>
              <w:rFonts w:eastAsia="Times New Roman"/>
              <w:color w:val="FFFFFF" w:themeColor="background1"/>
              <w:spacing w:val="0"/>
              <w:sz w:val="28"/>
              <w:szCs w:val="40"/>
              <w:lang w:val="fr-FR"/>
            </w:rPr>
            <w:t xml:space="preserve"> 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19FF279D"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8D0FF4">
            <w:rPr>
              <w:rFonts w:eastAsia="Times New Roman"/>
              <w:color w:val="FFFFFF" w:themeColor="background1"/>
              <w:sz w:val="32"/>
              <w:szCs w:val="44"/>
            </w:rPr>
            <w:t>3</w:t>
          </w:r>
          <w:r w:rsidRPr="009C1E56">
            <w:rPr>
              <w:rFonts w:eastAsia="Times New Roman"/>
              <w:color w:val="FFFFFF" w:themeColor="background1"/>
              <w:sz w:val="32"/>
              <w:szCs w:val="44"/>
            </w:rPr>
            <w:t xml:space="preserve"> - </w:t>
          </w:r>
          <w:r w:rsidR="008D0FF4">
            <w:rPr>
              <w:rFonts w:eastAsia="Times New Roman"/>
              <w:color w:val="FFFFFF" w:themeColor="background1"/>
              <w:sz w:val="32"/>
              <w:szCs w:val="44"/>
            </w:rPr>
            <w:t>Fé</w:t>
          </w:r>
          <w:r w:rsidRPr="009C1E56">
            <w:rPr>
              <w:rFonts w:eastAsia="Times New Roman"/>
              <w:color w:val="FFFFFF" w:themeColor="background1"/>
              <w:sz w:val="32"/>
              <w:szCs w:val="44"/>
            </w:rPr>
            <w:t>v</w:t>
          </w:r>
          <w:r w:rsidR="008D0FF4">
            <w:rPr>
              <w:rFonts w:eastAsia="Times New Roman"/>
              <w:color w:val="FFFFFF" w:themeColor="background1"/>
              <w:sz w:val="32"/>
              <w:szCs w:val="44"/>
            </w:rPr>
            <w:t>r</w:t>
          </w:r>
          <w:r w:rsidRPr="009C1E56">
            <w:rPr>
              <w:rFonts w:eastAsia="Times New Roman"/>
              <w:color w:val="FFFFFF" w:themeColor="background1"/>
              <w:sz w:val="32"/>
              <w:szCs w:val="44"/>
            </w:rPr>
            <w:t>ier 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0B398831" w14:textId="77777777" w:rsidR="00195FFE" w:rsidRDefault="00195FFE" w:rsidP="00195FFE">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t>.</w:t>
          </w:r>
        </w:p>
        <w:p w14:paraId="392A6A10" w14:textId="77777777" w:rsidR="00195FFE" w:rsidRPr="00F95A5F" w:rsidRDefault="00195FFE" w:rsidP="00195FFE"/>
        <w:p w14:paraId="2B33AC60" w14:textId="77777777" w:rsidR="00195FFE" w:rsidRDefault="00195FFE" w:rsidP="00195FFE">
          <w:r>
            <w:rPr>
              <w:noProof/>
            </w:rPr>
            <w:drawing>
              <wp:inline distT="0" distB="0" distL="0" distR="0" wp14:anchorId="1942C5E5" wp14:editId="31AE9A51">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8689A11" w14:textId="77777777" w:rsidR="00195FFE" w:rsidRPr="00195FFE" w:rsidRDefault="00195FFE" w:rsidP="00195FFE">
          <w:pPr>
            <w:rPr>
              <w:sz w:val="18"/>
              <w:szCs w:val="20"/>
            </w:rPr>
          </w:pPr>
          <w:r w:rsidRPr="00195FFE">
            <w:rPr>
              <w:sz w:val="18"/>
              <w:szCs w:val="20"/>
            </w:rPr>
            <w:t>Attribution 4.0 International (CC BY 4.0)</w:t>
          </w:r>
        </w:p>
        <w:p w14:paraId="5FEB6B0C" w14:textId="77777777" w:rsidR="00195FFE" w:rsidRPr="002D3DF3" w:rsidRDefault="00195FFE" w:rsidP="00195FFE">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65768259" w14:textId="77777777" w:rsidR="00195FFE" w:rsidRPr="002D3DF3" w:rsidRDefault="00195FFE" w:rsidP="00195FFE">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0E738C1E" w14:textId="77777777" w:rsidR="00195FFE" w:rsidRPr="002D3DF3" w:rsidRDefault="00195FFE" w:rsidP="00195FFE">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01D31113" w14:textId="77777777" w:rsidR="00195FFE" w:rsidRPr="002D3DF3" w:rsidRDefault="00195FFE" w:rsidP="00195FFE">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p w14:paraId="69A89C59" w14:textId="77777777" w:rsidR="007134E4" w:rsidRPr="00195FFE" w:rsidRDefault="007134E4" w:rsidP="00F95A5F"/>
        <w:p w14:paraId="0482F460" w14:textId="77777777" w:rsidR="007134E4" w:rsidRPr="00195FFE" w:rsidRDefault="007134E4" w:rsidP="00F95A5F"/>
        <w:p w14:paraId="2EE5CBE3" w14:textId="77777777" w:rsidR="007134E4" w:rsidRPr="00195FFE" w:rsidRDefault="007134E4" w:rsidP="00F95A5F"/>
        <w:p w14:paraId="40CB821B" w14:textId="77777777" w:rsidR="007134E4" w:rsidRPr="00DC13CA" w:rsidRDefault="00113884"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22062CB0" w:rsidR="00120E2A" w:rsidRPr="00113884"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113884">
        <w:rPr>
          <w:rFonts w:ascii="Segoe UI Semibold" w:eastAsia="Calibri" w:hAnsi="Segoe UI Semibold" w:cs="Segoe UI Semibold"/>
          <w:color w:val="000000"/>
          <w:sz w:val="36"/>
          <w:szCs w:val="36"/>
          <w:lang w:eastAsia="fr-FR"/>
        </w:rPr>
        <w:lastRenderedPageBreak/>
        <w:t>Conten</w:t>
      </w:r>
      <w:r w:rsidR="00236BA8" w:rsidRPr="00113884">
        <w:rPr>
          <w:rFonts w:ascii="Segoe UI Semibold" w:eastAsia="Calibri" w:hAnsi="Segoe UI Semibold" w:cs="Segoe UI Semibold"/>
          <w:color w:val="000000"/>
          <w:sz w:val="36"/>
          <w:szCs w:val="36"/>
          <w:lang w:eastAsia="fr-FR"/>
        </w:rPr>
        <w:t>u</w:t>
      </w:r>
    </w:p>
    <w:sdt>
      <w:sdtPr>
        <w:rPr>
          <w:rFonts w:eastAsia="Calibri"/>
          <w:b/>
          <w:noProof w:val="0"/>
          <w:szCs w:val="20"/>
          <w:lang w:val="en-US"/>
        </w:rPr>
        <w:id w:val="144112491"/>
        <w:docPartObj>
          <w:docPartGallery w:val="Table of Contents"/>
          <w:docPartUnique/>
        </w:docPartObj>
      </w:sdtPr>
      <w:sdtEndPr>
        <w:rPr>
          <w:b w:val="0"/>
          <w:color w:val="000000" w:themeColor="text1"/>
        </w:rPr>
      </w:sdtEndPr>
      <w:sdtContent>
        <w:p w14:paraId="32CC47D0" w14:textId="3E826801" w:rsidR="00195FFE" w:rsidRDefault="00120E2A">
          <w:pPr>
            <w:pStyle w:val="TM1"/>
            <w:rPr>
              <w:rFonts w:asciiTheme="minorHAnsi" w:eastAsiaTheme="minorEastAsia" w:hAnsiTheme="minorHAnsi" w:cstheme="minorBidi"/>
              <w:kern w:val="2"/>
              <w:sz w:val="24"/>
              <w:szCs w:val="24"/>
              <w:lang w:eastAsia="fr-FR"/>
              <w14:ligatures w14:val="standardContextual"/>
            </w:rPr>
          </w:pPr>
          <w:r w:rsidRPr="00195FFE">
            <w:rPr>
              <w:rFonts w:eastAsia="Calibri"/>
              <w:szCs w:val="20"/>
              <w:lang w:val="en-US"/>
            </w:rPr>
            <w:fldChar w:fldCharType="begin"/>
          </w:r>
          <w:r w:rsidRPr="00195FFE">
            <w:rPr>
              <w:rFonts w:eastAsia="Calibri"/>
              <w:szCs w:val="20"/>
              <w:lang w:val="en-US"/>
            </w:rPr>
            <w:instrText>TOC \o "1-2" \h \z \u</w:instrText>
          </w:r>
          <w:r w:rsidRPr="00195FFE">
            <w:rPr>
              <w:rFonts w:eastAsia="Calibri"/>
              <w:szCs w:val="20"/>
              <w:lang w:val="en-US"/>
            </w:rPr>
            <w:fldChar w:fldCharType="separate"/>
          </w:r>
          <w:hyperlink w:anchor="_Toc155879086" w:history="1">
            <w:r w:rsidR="00195FFE" w:rsidRPr="008A132F">
              <w:rPr>
                <w:rStyle w:val="Lienhypertexte"/>
              </w:rPr>
              <w:t>1</w:t>
            </w:r>
            <w:r w:rsidR="00195FFE">
              <w:rPr>
                <w:rFonts w:asciiTheme="minorHAnsi" w:eastAsiaTheme="minorEastAsia" w:hAnsiTheme="minorHAnsi" w:cstheme="minorBidi"/>
                <w:kern w:val="2"/>
                <w:sz w:val="24"/>
                <w:szCs w:val="24"/>
                <w:lang w:eastAsia="fr-FR"/>
                <w14:ligatures w14:val="standardContextual"/>
              </w:rPr>
              <w:tab/>
            </w:r>
            <w:r w:rsidR="00195FFE" w:rsidRPr="008A132F">
              <w:rPr>
                <w:rStyle w:val="Lienhypertexte"/>
              </w:rPr>
              <w:t>Introduction</w:t>
            </w:r>
            <w:r w:rsidR="00195FFE">
              <w:rPr>
                <w:webHidden/>
              </w:rPr>
              <w:tab/>
            </w:r>
            <w:r w:rsidR="00195FFE">
              <w:rPr>
                <w:webHidden/>
              </w:rPr>
              <w:fldChar w:fldCharType="begin"/>
            </w:r>
            <w:r w:rsidR="00195FFE">
              <w:rPr>
                <w:webHidden/>
              </w:rPr>
              <w:instrText xml:space="preserve"> PAGEREF _Toc155879086 \h </w:instrText>
            </w:r>
            <w:r w:rsidR="00195FFE">
              <w:rPr>
                <w:webHidden/>
              </w:rPr>
            </w:r>
            <w:r w:rsidR="00195FFE">
              <w:rPr>
                <w:webHidden/>
              </w:rPr>
              <w:fldChar w:fldCharType="separate"/>
            </w:r>
            <w:r w:rsidR="00195FFE">
              <w:rPr>
                <w:webHidden/>
              </w:rPr>
              <w:t>5</w:t>
            </w:r>
            <w:r w:rsidR="00195FFE">
              <w:rPr>
                <w:webHidden/>
              </w:rPr>
              <w:fldChar w:fldCharType="end"/>
            </w:r>
          </w:hyperlink>
        </w:p>
        <w:p w14:paraId="61EBC90F" w14:textId="73F8B6B1" w:rsidR="00195FFE" w:rsidRDefault="00113884">
          <w:pPr>
            <w:pStyle w:val="TM2"/>
            <w:rPr>
              <w:rFonts w:asciiTheme="minorHAnsi" w:eastAsiaTheme="minorEastAsia" w:hAnsiTheme="minorHAnsi" w:cstheme="minorBidi"/>
              <w:kern w:val="2"/>
              <w:sz w:val="24"/>
              <w:szCs w:val="24"/>
              <w:lang w:eastAsia="fr-FR"/>
              <w14:ligatures w14:val="standardContextual"/>
            </w:rPr>
          </w:pPr>
          <w:hyperlink w:anchor="_Toc155879087" w:history="1">
            <w:r w:rsidR="00195FFE" w:rsidRPr="008A132F">
              <w:rPr>
                <w:rStyle w:val="Lienhypertexte"/>
              </w:rPr>
              <w:t>1.1</w:t>
            </w:r>
            <w:r w:rsidR="00195FFE">
              <w:rPr>
                <w:rFonts w:asciiTheme="minorHAnsi" w:eastAsiaTheme="minorEastAsia" w:hAnsiTheme="minorHAnsi" w:cstheme="minorBidi"/>
                <w:kern w:val="2"/>
                <w:sz w:val="24"/>
                <w:szCs w:val="24"/>
                <w:lang w:eastAsia="fr-FR"/>
                <w14:ligatures w14:val="standardContextual"/>
              </w:rPr>
              <w:tab/>
            </w:r>
            <w:r w:rsidR="00195FFE" w:rsidRPr="008A132F">
              <w:rPr>
                <w:rStyle w:val="Lienhypertexte"/>
              </w:rPr>
              <w:t>Objectifs du guide</w:t>
            </w:r>
            <w:r w:rsidR="00195FFE">
              <w:rPr>
                <w:webHidden/>
              </w:rPr>
              <w:tab/>
            </w:r>
            <w:r w:rsidR="00195FFE">
              <w:rPr>
                <w:webHidden/>
              </w:rPr>
              <w:fldChar w:fldCharType="begin"/>
            </w:r>
            <w:r w:rsidR="00195FFE">
              <w:rPr>
                <w:webHidden/>
              </w:rPr>
              <w:instrText xml:space="preserve"> PAGEREF _Toc155879087 \h </w:instrText>
            </w:r>
            <w:r w:rsidR="00195FFE">
              <w:rPr>
                <w:webHidden/>
              </w:rPr>
            </w:r>
            <w:r w:rsidR="00195FFE">
              <w:rPr>
                <w:webHidden/>
              </w:rPr>
              <w:fldChar w:fldCharType="separate"/>
            </w:r>
            <w:r w:rsidR="00195FFE">
              <w:rPr>
                <w:webHidden/>
              </w:rPr>
              <w:t>5</w:t>
            </w:r>
            <w:r w:rsidR="00195FFE">
              <w:rPr>
                <w:webHidden/>
              </w:rPr>
              <w:fldChar w:fldCharType="end"/>
            </w:r>
          </w:hyperlink>
        </w:p>
        <w:p w14:paraId="2D8D1DC4" w14:textId="166D4F1D" w:rsidR="00195FFE" w:rsidRDefault="00113884">
          <w:pPr>
            <w:pStyle w:val="TM2"/>
            <w:rPr>
              <w:rFonts w:asciiTheme="minorHAnsi" w:eastAsiaTheme="minorEastAsia" w:hAnsiTheme="minorHAnsi" w:cstheme="minorBidi"/>
              <w:kern w:val="2"/>
              <w:sz w:val="24"/>
              <w:szCs w:val="24"/>
              <w:lang w:eastAsia="fr-FR"/>
              <w14:ligatures w14:val="standardContextual"/>
            </w:rPr>
          </w:pPr>
          <w:hyperlink w:anchor="_Toc155879088" w:history="1">
            <w:r w:rsidR="00195FFE" w:rsidRPr="008A132F">
              <w:rPr>
                <w:rStyle w:val="Lienhypertexte"/>
              </w:rPr>
              <w:t>1.2</w:t>
            </w:r>
            <w:r w:rsidR="00195FFE">
              <w:rPr>
                <w:rFonts w:asciiTheme="minorHAnsi" w:eastAsiaTheme="minorEastAsia" w:hAnsiTheme="minorHAnsi" w:cstheme="minorBidi"/>
                <w:kern w:val="2"/>
                <w:sz w:val="24"/>
                <w:szCs w:val="24"/>
                <w:lang w:eastAsia="fr-FR"/>
                <w14:ligatures w14:val="standardContextual"/>
              </w:rPr>
              <w:tab/>
            </w:r>
            <w:r w:rsidR="00195FFE" w:rsidRPr="008A132F">
              <w:rPr>
                <w:rStyle w:val="Lienhypertexte"/>
              </w:rPr>
              <w:t>Non-objectifs du guide</w:t>
            </w:r>
            <w:r w:rsidR="00195FFE">
              <w:rPr>
                <w:webHidden/>
              </w:rPr>
              <w:tab/>
            </w:r>
            <w:r w:rsidR="00195FFE">
              <w:rPr>
                <w:webHidden/>
              </w:rPr>
              <w:fldChar w:fldCharType="begin"/>
            </w:r>
            <w:r w:rsidR="00195FFE">
              <w:rPr>
                <w:webHidden/>
              </w:rPr>
              <w:instrText xml:space="preserve"> PAGEREF _Toc155879088 \h </w:instrText>
            </w:r>
            <w:r w:rsidR="00195FFE">
              <w:rPr>
                <w:webHidden/>
              </w:rPr>
            </w:r>
            <w:r w:rsidR="00195FFE">
              <w:rPr>
                <w:webHidden/>
              </w:rPr>
              <w:fldChar w:fldCharType="separate"/>
            </w:r>
            <w:r w:rsidR="00195FFE">
              <w:rPr>
                <w:webHidden/>
              </w:rPr>
              <w:t>5</w:t>
            </w:r>
            <w:r w:rsidR="00195FFE">
              <w:rPr>
                <w:webHidden/>
              </w:rPr>
              <w:fldChar w:fldCharType="end"/>
            </w:r>
          </w:hyperlink>
        </w:p>
        <w:p w14:paraId="19BBAF76" w14:textId="6D3833F1" w:rsidR="00195FFE" w:rsidRDefault="00113884">
          <w:pPr>
            <w:pStyle w:val="TM1"/>
            <w:rPr>
              <w:rFonts w:asciiTheme="minorHAnsi" w:eastAsiaTheme="minorEastAsia" w:hAnsiTheme="minorHAnsi" w:cstheme="minorBidi"/>
              <w:kern w:val="2"/>
              <w:sz w:val="24"/>
              <w:szCs w:val="24"/>
              <w:lang w:eastAsia="fr-FR"/>
              <w14:ligatures w14:val="standardContextual"/>
            </w:rPr>
          </w:pPr>
          <w:hyperlink w:anchor="_Toc155879089" w:history="1">
            <w:r w:rsidR="00195FFE" w:rsidRPr="008A132F">
              <w:rPr>
                <w:rStyle w:val="Lienhypertexte"/>
              </w:rPr>
              <w:t>2</w:t>
            </w:r>
            <w:r w:rsidR="00195FFE">
              <w:rPr>
                <w:rFonts w:asciiTheme="minorHAnsi" w:eastAsiaTheme="minorEastAsia" w:hAnsiTheme="minorHAnsi" w:cstheme="minorBidi"/>
                <w:kern w:val="2"/>
                <w:sz w:val="24"/>
                <w:szCs w:val="24"/>
                <w:lang w:eastAsia="fr-FR"/>
                <w14:ligatures w14:val="standardContextual"/>
              </w:rPr>
              <w:tab/>
            </w:r>
            <w:r w:rsidR="00195FFE" w:rsidRPr="008A132F">
              <w:rPr>
                <w:rStyle w:val="Lienhypertexte"/>
              </w:rPr>
              <w:t>TBD</w:t>
            </w:r>
            <w:r w:rsidR="00195FFE">
              <w:rPr>
                <w:webHidden/>
              </w:rPr>
              <w:tab/>
            </w:r>
            <w:r w:rsidR="00195FFE">
              <w:rPr>
                <w:webHidden/>
              </w:rPr>
              <w:fldChar w:fldCharType="begin"/>
            </w:r>
            <w:r w:rsidR="00195FFE">
              <w:rPr>
                <w:webHidden/>
              </w:rPr>
              <w:instrText xml:space="preserve"> PAGEREF _Toc155879089 \h </w:instrText>
            </w:r>
            <w:r w:rsidR="00195FFE">
              <w:rPr>
                <w:webHidden/>
              </w:rPr>
            </w:r>
            <w:r w:rsidR="00195FFE">
              <w:rPr>
                <w:webHidden/>
              </w:rPr>
              <w:fldChar w:fldCharType="separate"/>
            </w:r>
            <w:r w:rsidR="00195FFE">
              <w:rPr>
                <w:webHidden/>
              </w:rPr>
              <w:t>7</w:t>
            </w:r>
            <w:r w:rsidR="00195FFE">
              <w:rPr>
                <w:webHidden/>
              </w:rPr>
              <w:fldChar w:fldCharType="end"/>
            </w:r>
          </w:hyperlink>
        </w:p>
        <w:p w14:paraId="504711BD" w14:textId="32BD21B1" w:rsidR="00195FFE" w:rsidRDefault="00113884">
          <w:pPr>
            <w:pStyle w:val="TM2"/>
            <w:rPr>
              <w:rFonts w:asciiTheme="minorHAnsi" w:eastAsiaTheme="minorEastAsia" w:hAnsiTheme="minorHAnsi" w:cstheme="minorBidi"/>
              <w:kern w:val="2"/>
              <w:sz w:val="24"/>
              <w:szCs w:val="24"/>
              <w:lang w:eastAsia="fr-FR"/>
              <w14:ligatures w14:val="standardContextual"/>
            </w:rPr>
          </w:pPr>
          <w:hyperlink w:anchor="_Toc155879090" w:history="1">
            <w:r w:rsidR="00195FFE" w:rsidRPr="008A132F">
              <w:rPr>
                <w:rStyle w:val="Lienhypertexte"/>
              </w:rPr>
              <w:t>2.1</w:t>
            </w:r>
            <w:r w:rsidR="00195FFE">
              <w:rPr>
                <w:rFonts w:asciiTheme="minorHAnsi" w:eastAsiaTheme="minorEastAsia" w:hAnsiTheme="minorHAnsi" w:cstheme="minorBidi"/>
                <w:kern w:val="2"/>
                <w:sz w:val="24"/>
                <w:szCs w:val="24"/>
                <w:lang w:eastAsia="fr-FR"/>
                <w14:ligatures w14:val="standardContextual"/>
              </w:rPr>
              <w:tab/>
            </w:r>
            <w:r w:rsidR="00195FFE" w:rsidRPr="008A132F">
              <w:rPr>
                <w:rStyle w:val="Lienhypertexte"/>
              </w:rPr>
              <w:t>TBD</w:t>
            </w:r>
            <w:r w:rsidR="00195FFE">
              <w:rPr>
                <w:webHidden/>
              </w:rPr>
              <w:tab/>
            </w:r>
            <w:r w:rsidR="00195FFE">
              <w:rPr>
                <w:webHidden/>
              </w:rPr>
              <w:fldChar w:fldCharType="begin"/>
            </w:r>
            <w:r w:rsidR="00195FFE">
              <w:rPr>
                <w:webHidden/>
              </w:rPr>
              <w:instrText xml:space="preserve"> PAGEREF _Toc155879090 \h </w:instrText>
            </w:r>
            <w:r w:rsidR="00195FFE">
              <w:rPr>
                <w:webHidden/>
              </w:rPr>
            </w:r>
            <w:r w:rsidR="00195FFE">
              <w:rPr>
                <w:webHidden/>
              </w:rPr>
              <w:fldChar w:fldCharType="separate"/>
            </w:r>
            <w:r w:rsidR="00195FFE">
              <w:rPr>
                <w:webHidden/>
              </w:rPr>
              <w:t>7</w:t>
            </w:r>
            <w:r w:rsidR="00195FFE">
              <w:rPr>
                <w:webHidden/>
              </w:rPr>
              <w:fldChar w:fldCharType="end"/>
            </w:r>
          </w:hyperlink>
        </w:p>
        <w:p w14:paraId="56751045" w14:textId="518071A0" w:rsidR="007134E4" w:rsidRPr="00195FFE" w:rsidRDefault="00120E2A" w:rsidP="00120E2A">
          <w:pPr>
            <w:rPr>
              <w:color w:val="000000" w:themeColor="text1"/>
            </w:rPr>
          </w:pPr>
          <w:r w:rsidRPr="00195FFE">
            <w:rPr>
              <w:rFonts w:eastAsia="Calibri"/>
              <w:szCs w:val="20"/>
              <w:lang w:val="en-US"/>
            </w:rPr>
            <w:fldChar w:fldCharType="end"/>
          </w:r>
        </w:p>
      </w:sdtContent>
    </w:sdt>
    <w:p w14:paraId="63FDFB0F" w14:textId="77777777" w:rsidR="007134E4" w:rsidRPr="00F95A5F" w:rsidRDefault="007134E4" w:rsidP="00F95A5F">
      <w:pPr>
        <w:pStyle w:val="Titre1"/>
      </w:pPr>
      <w:bookmarkStart w:id="0" w:name="_Toc152172699"/>
      <w:bookmarkStart w:id="1" w:name="_Toc155879086"/>
      <w:r w:rsidRPr="00F95A5F">
        <w:lastRenderedPageBreak/>
        <w:t>Introduction</w:t>
      </w:r>
      <w:bookmarkEnd w:id="0"/>
      <w:bookmarkEnd w:id="1"/>
    </w:p>
    <w:p w14:paraId="04B3D3F2" w14:textId="77777777" w:rsidR="00195FFE" w:rsidRPr="00DC13CA" w:rsidRDefault="00195FFE" w:rsidP="00195FFE">
      <w:pPr>
        <w:spacing w:before="120"/>
        <w:rPr>
          <w:rFonts w:eastAsia="Arial" w:cs="Arial"/>
        </w:rPr>
      </w:pPr>
      <w:bookmarkStart w:id="2" w:name="_Toc152172701"/>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36F311B0" w14:textId="27CECBF0" w:rsidR="00195FFE" w:rsidRDefault="00236BA8" w:rsidP="00195FFE">
      <w:pPr>
        <w:rPr>
          <w:rFonts w:cs="Arial"/>
        </w:rPr>
      </w:pPr>
      <w:r>
        <w:rPr>
          <w:rFonts w:eastAsia="Arial" w:cs="Arial"/>
        </w:rPr>
        <w:t>L</w:t>
      </w:r>
      <w:r w:rsidRPr="00DC13CA">
        <w:rPr>
          <w:rFonts w:eastAsia="Arial" w:cs="Arial"/>
        </w:rPr>
        <w:t xml:space="preserve">e fédérateur d’identités </w:t>
      </w:r>
      <w:r>
        <w:rPr>
          <w:rFonts w:eastAsia="Arial" w:cs="Arial"/>
        </w:rPr>
        <w:t xml:space="preserve">PSC </w:t>
      </w:r>
      <w:r>
        <w:rPr>
          <w:rFonts w:cs="Arial"/>
        </w:rPr>
        <w:t xml:space="preserve">permet la délégation </w:t>
      </w:r>
      <w:r w:rsidRPr="00DC13CA">
        <w:rPr>
          <w:rFonts w:cs="Arial"/>
        </w:rPr>
        <w:t>de l’authentification auprès d</w:t>
      </w:r>
      <w:r>
        <w:rPr>
          <w:rFonts w:cs="Arial"/>
        </w:rPr>
        <w:t xml:space="preserve">e fournisseurs d’identités (FI) tiers. Pour plus d’informations, nous invitons le lectorat à consulter </w:t>
      </w:r>
      <w:r w:rsidR="00B45C7B">
        <w:rPr>
          <w:rFonts w:cs="Arial"/>
        </w:rPr>
        <w:t xml:space="preserve">le </w:t>
      </w:r>
      <w:r w:rsidR="00B45C7B" w:rsidRPr="00EA1C03">
        <w:rPr>
          <w:rFonts w:ascii="Segoe UI Semibold" w:hAnsi="Segoe UI Semibold" w:cs="Segoe UI Semibold"/>
        </w:rPr>
        <w:t>guide « Mise en œuvre Pro Santé Connect - Guide d’intégration de PSC pour le mode sans couture à destination des établissements de santé »</w:t>
      </w:r>
      <w:r w:rsidR="00B45C7B">
        <w:rPr>
          <w:rFonts w:cs="Arial"/>
        </w:rPr>
        <w:t xml:space="preserve"> disponible sur le site de l’ANS </w:t>
      </w:r>
      <w:r w:rsidR="00195FFE">
        <w:rPr>
          <w:rFonts w:cs="Arial"/>
        </w:rPr>
        <w:t xml:space="preserve">: </w:t>
      </w:r>
      <w:r w:rsidR="00195FFE" w:rsidRPr="00FA6450">
        <w:rPr>
          <w:rFonts w:cs="Arial"/>
          <w:highlight w:val="yellow"/>
        </w:rPr>
        <w:t>TBD</w:t>
      </w:r>
      <w:r w:rsidR="00195FFE">
        <w:rPr>
          <w:rFonts w:cs="Arial"/>
        </w:rPr>
        <w:t>.</w:t>
      </w:r>
    </w:p>
    <w:p w14:paraId="2C23B51B" w14:textId="7D9396D7" w:rsidR="00195FFE" w:rsidRDefault="00195FFE" w:rsidP="00195FFE">
      <w:pPr>
        <w:rPr>
          <w:rFonts w:cs="Arial"/>
        </w:rPr>
      </w:pPr>
      <w:r>
        <w:rPr>
          <w:rFonts w:cs="Arial"/>
        </w:rPr>
        <w:t>Une telle mise en œuvre et les capacités nouvelles ainsi proposées constituent un premier niveau de livrable du projet Pro Santé Connect sans couture</w:t>
      </w:r>
      <w:r w:rsidRPr="00DC13CA">
        <w:rPr>
          <w:rFonts w:cs="Arial"/>
        </w:rPr>
        <w:t>.</w:t>
      </w:r>
      <w:r>
        <w:rPr>
          <w:rFonts w:cs="Arial"/>
        </w:rPr>
        <w:t xml:space="preserve"> Pour plus d’informations, nous invitons le lectorat à consulter la page suivante sur le site de l’ANS : </w:t>
      </w:r>
      <w:r w:rsidRPr="00FA6450">
        <w:rPr>
          <w:rFonts w:cs="Arial"/>
          <w:highlight w:val="yellow"/>
        </w:rPr>
        <w:t>TBD</w:t>
      </w:r>
      <w:r>
        <w:rPr>
          <w:rFonts w:cs="Arial"/>
        </w:rPr>
        <w:t>.</w:t>
      </w:r>
    </w:p>
    <w:p w14:paraId="3983FFC3" w14:textId="77777777" w:rsidR="00195FFE" w:rsidRDefault="00195FFE" w:rsidP="00195FFE">
      <w:pPr>
        <w:pStyle w:val="Titre2"/>
      </w:pPr>
      <w:bookmarkStart w:id="3" w:name="_Toc155878556"/>
      <w:bookmarkStart w:id="4" w:name="_Toc155879087"/>
      <w:r w:rsidRPr="00CF240D">
        <w:t>Obje</w:t>
      </w:r>
      <w:r>
        <w:t>c</w:t>
      </w:r>
      <w:r w:rsidRPr="00CF240D">
        <w:t>t</w:t>
      </w:r>
      <w:r>
        <w:t>ifs</w:t>
      </w:r>
      <w:r w:rsidRPr="00CF240D">
        <w:t xml:space="preserve"> du </w:t>
      </w:r>
      <w:r>
        <w:t>guide</w:t>
      </w:r>
      <w:bookmarkEnd w:id="3"/>
      <w:bookmarkEnd w:id="4"/>
    </w:p>
    <w:p w14:paraId="17F7B921" w14:textId="7395639A" w:rsidR="00195FFE" w:rsidRPr="00592F30" w:rsidRDefault="00195FFE" w:rsidP="00195FFE">
      <w:pPr>
        <w:rPr>
          <w:lang w:eastAsia="fr-FR"/>
        </w:rPr>
      </w:pPr>
      <w:r>
        <w:rPr>
          <w:rFonts w:cs="Arial"/>
        </w:rPr>
        <w:t xml:space="preserve">La délégation de </w:t>
      </w:r>
      <w:r w:rsidRPr="00DC13CA">
        <w:rPr>
          <w:rFonts w:cs="Arial"/>
        </w:rPr>
        <w:t>l’authentification P</w:t>
      </w:r>
      <w:r>
        <w:rPr>
          <w:rFonts w:cs="Arial"/>
        </w:rPr>
        <w:t xml:space="preserve">SC </w:t>
      </w:r>
      <w:r w:rsidRPr="00DC13CA">
        <w:rPr>
          <w:rFonts w:cs="Arial"/>
        </w:rPr>
        <w:t>auprès d</w:t>
      </w:r>
      <w:r>
        <w:rPr>
          <w:rFonts w:cs="Arial"/>
        </w:rPr>
        <w:t>u fournisseur d’identités (FI) tiers Microsoft Entra ID (anciennement connu sous le nom d’Azure AD) autorise une expérience d’authentification unique ou SSO (</w:t>
      </w:r>
      <w:r w:rsidRPr="00BF696C">
        <w:rPr>
          <w:rFonts w:cs="Arial"/>
        </w:rPr>
        <w:t xml:space="preserve">Single </w:t>
      </w:r>
      <w:proofErr w:type="spellStart"/>
      <w:r w:rsidRPr="00BF696C">
        <w:rPr>
          <w:rFonts w:cs="Arial"/>
        </w:rPr>
        <w:t>Sign</w:t>
      </w:r>
      <w:proofErr w:type="spellEnd"/>
      <w:r w:rsidRPr="00BF696C">
        <w:rPr>
          <w:rFonts w:cs="Arial"/>
        </w:rPr>
        <w:t>-On</w:t>
      </w:r>
      <w:r>
        <w:rPr>
          <w:rFonts w:cs="Arial"/>
        </w:rPr>
        <w:t>) depuis une session ouverte depuis une session de terminal Windows pour l’accès à une application ou un service numérique déléguant l’authentification à PSC.</w:t>
      </w:r>
    </w:p>
    <w:p w14:paraId="1585DFF0" w14:textId="77777777" w:rsidR="00195FFE" w:rsidRDefault="00195FFE" w:rsidP="00195FFE">
      <w:pPr>
        <w:rPr>
          <w:rFonts w:cs="Arial"/>
        </w:rPr>
      </w:pPr>
      <w:r w:rsidRPr="00DC13CA">
        <w:rPr>
          <w:rFonts w:cs="Arial"/>
        </w:rPr>
        <w:t>L’obje</w:t>
      </w:r>
      <w:r>
        <w:rPr>
          <w:rFonts w:cs="Arial"/>
        </w:rPr>
        <w:t>c</w:t>
      </w:r>
      <w:r w:rsidRPr="00DC13CA">
        <w:rPr>
          <w:rFonts w:cs="Arial"/>
        </w:rPr>
        <w:t>t</w:t>
      </w:r>
      <w:r>
        <w:rPr>
          <w:rFonts w:cs="Arial"/>
        </w:rPr>
        <w:t>if</w:t>
      </w:r>
      <w:r w:rsidRPr="00DC13CA">
        <w:rPr>
          <w:rFonts w:cs="Arial"/>
        </w:rPr>
        <w:t xml:space="preserve"> de ce </w:t>
      </w:r>
      <w:r>
        <w:rPr>
          <w:rFonts w:cs="Arial"/>
        </w:rPr>
        <w:t>guide est d’expliciter la configuration permettant une telle expérience ainsi que les prérequis éventuels associés.</w:t>
      </w:r>
    </w:p>
    <w:p w14:paraId="4BECAF76" w14:textId="77777777" w:rsidR="00195FFE" w:rsidRDefault="00195FFE" w:rsidP="00195FFE">
      <w:pPr>
        <w:pStyle w:val="Titre2"/>
      </w:pPr>
      <w:bookmarkStart w:id="5" w:name="_Toc155876914"/>
      <w:bookmarkStart w:id="6" w:name="_Toc155878557"/>
      <w:bookmarkStart w:id="7" w:name="_Toc155879088"/>
      <w:r w:rsidRPr="00FA6450">
        <w:t xml:space="preserve">Non-objectifs du </w:t>
      </w:r>
      <w:bookmarkEnd w:id="5"/>
      <w:r>
        <w:t>guide</w:t>
      </w:r>
      <w:bookmarkEnd w:id="6"/>
      <w:bookmarkEnd w:id="7"/>
    </w:p>
    <w:p w14:paraId="52142153" w14:textId="77777777" w:rsidR="00195FFE" w:rsidRDefault="00195FFE" w:rsidP="00195FFE">
      <w:pPr>
        <w:rPr>
          <w:rFonts w:cs="Arial"/>
        </w:rPr>
      </w:pPr>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31A2F279" w14:textId="59B5C7C2" w:rsidR="00C534FF" w:rsidRDefault="00C534FF" w:rsidP="00C534FF">
      <w:pPr>
        <w:rPr>
          <w:rFonts w:cs="Arial"/>
        </w:rPr>
      </w:pPr>
      <w:r>
        <w:rPr>
          <w:rFonts w:cs="Arial"/>
        </w:rPr>
        <w:t>Cela suppose</w:t>
      </w:r>
      <w:r w:rsidRPr="00497130">
        <w:t xml:space="preserve"> </w:t>
      </w:r>
      <w:r>
        <w:t xml:space="preserve">par ailleurs d’avoir déployé et configuré un ou plusieurs moyens d’identification électroniques (MIE) conformes avec les exigences établies par l’ANS. </w:t>
      </w:r>
      <w:r>
        <w:rPr>
          <w:rFonts w:cs="Arial"/>
        </w:rPr>
        <w:t xml:space="preserve">La mise en œuvre de ces MIE </w:t>
      </w:r>
      <w:r w:rsidRPr="00E842D7">
        <w:rPr>
          <w:rFonts w:cs="Arial"/>
        </w:rPr>
        <w:t>pour les appareils Windows 10</w:t>
      </w:r>
      <w:r>
        <w:rPr>
          <w:rFonts w:cs="Arial"/>
        </w:rPr>
        <w:t xml:space="preserve"> est couverte dans </w:t>
      </w:r>
      <w:r w:rsidRPr="00E842D7">
        <w:rPr>
          <w:rFonts w:cs="Arial"/>
        </w:rPr>
        <w:t xml:space="preserve">le </w:t>
      </w:r>
      <w:r w:rsidRPr="00E842D7">
        <w:rPr>
          <w:rFonts w:ascii="Segoe UI Semibold" w:hAnsi="Segoe UI Semibold" w:cs="Segoe UI Semibold"/>
        </w:rPr>
        <w:t>Guide de configuration de</w:t>
      </w:r>
      <w:r>
        <w:rPr>
          <w:rFonts w:ascii="Segoe UI Semibold" w:hAnsi="Segoe UI Semibold" w:cs="Segoe UI Semibold"/>
        </w:rPr>
        <w:t>s MIE</w:t>
      </w:r>
      <w:r w:rsidRPr="00E842D7">
        <w:rPr>
          <w:rFonts w:ascii="Segoe UI Semibold" w:hAnsi="Segoe UI Semibold" w:cs="Segoe UI Semibold"/>
        </w:rPr>
        <w:t xml:space="preserve"> </w:t>
      </w:r>
      <w:r>
        <w:rPr>
          <w:rFonts w:ascii="Segoe UI Semibold" w:hAnsi="Segoe UI Semibold" w:cs="Segoe UI Semibold"/>
        </w:rPr>
        <w:t>et de la navigation</w:t>
      </w:r>
      <w:r w:rsidRPr="00E842D7">
        <w:rPr>
          <w:rFonts w:ascii="Segoe UI Semibold" w:hAnsi="Segoe UI Semibold" w:cs="Segoe UI Semibold"/>
        </w:rPr>
        <w:t xml:space="preserve"> </w:t>
      </w:r>
      <w:r>
        <w:rPr>
          <w:rFonts w:ascii="Segoe UI Semibold" w:hAnsi="Segoe UI Semibold" w:cs="Segoe UI Semibold"/>
        </w:rPr>
        <w:t>sans couture</w:t>
      </w:r>
      <w:r w:rsidRPr="00E842D7">
        <w:rPr>
          <w:rFonts w:ascii="Segoe UI Semibold" w:hAnsi="Segoe UI Semibold" w:cs="Segoe UI Semibold"/>
        </w:rPr>
        <w:t xml:space="preserve"> à destination des établissements de santé</w:t>
      </w:r>
      <w:r>
        <w:rPr>
          <w:rFonts w:cs="Arial"/>
        </w:rPr>
        <w:t>. Nous invitons le lectorat à s’y reporter.</w:t>
      </w:r>
    </w:p>
    <w:p w14:paraId="533CDDEE" w14:textId="77777777" w:rsidR="00C534FF" w:rsidRDefault="00C534FF" w:rsidP="00C534FF">
      <w:pPr>
        <w:rPr>
          <w:rFonts w:cs="Arial"/>
        </w:rPr>
      </w:pPr>
      <w:r>
        <w:rPr>
          <w:rFonts w:cs="Arial"/>
        </w:rPr>
        <w:t xml:space="preserve">Microsoft Entra ID propose par ailleurs des mécanismes permettant </w:t>
      </w:r>
      <w:r>
        <w:t>une navigation sans couture dès l’ouverture de session</w:t>
      </w:r>
      <w:r w:rsidRPr="00190544">
        <w:rPr>
          <w:rFonts w:cs="Arial"/>
        </w:rPr>
        <w:t xml:space="preserve"> </w:t>
      </w:r>
      <w:r>
        <w:rPr>
          <w:rFonts w:cs="Arial"/>
        </w:rPr>
        <w:t>sur un appareil Windows pour l’accès à une application ou un service numérique déléguant l’authentification à PSC.</w:t>
      </w:r>
      <w:r>
        <w:rPr>
          <w:lang w:eastAsia="fr-FR"/>
        </w:rPr>
        <w:t xml:space="preserve"> </w:t>
      </w:r>
      <w:r>
        <w:t xml:space="preserve">Si les prérequis pour la mise en place de ces éléments pour cette navigation sans couture ne font pas partie du cadre minimum défini par l’ANS, ceux-ci sont néanmoins couverts dans ce même guide. </w:t>
      </w:r>
      <w:r>
        <w:rPr>
          <w:rFonts w:cs="Arial"/>
        </w:rPr>
        <w:t>Nous invitons le lectorat à s’y reporter.</w:t>
      </w:r>
    </w:p>
    <w:p w14:paraId="2A6BE82B" w14:textId="77777777" w:rsidR="000F0513" w:rsidRDefault="00C534FF" w:rsidP="000F0513">
      <w:pPr>
        <w:rPr>
          <w:rFonts w:cs="Arial"/>
        </w:rPr>
      </w:pPr>
      <w:r>
        <w:rPr>
          <w:rFonts w:cs="Arial"/>
        </w:rPr>
        <w:t xml:space="preserve">Enfin, </w:t>
      </w:r>
      <w:r w:rsidR="000F0513">
        <w:rPr>
          <w:rFonts w:cs="Arial"/>
        </w:rPr>
        <w:t>l’accès à PSC depuis une session Entra ID ouverte avec un MIE conforme, est permis au travers d’un accès conditionnel afin d’assurer le</w:t>
      </w:r>
      <w:r w:rsidR="000F0513">
        <w:t xml:space="preserve"> respect d’un ensemble d’exigences comme la force d’authentification requise. Un tel accès conditionnel est indépendant de la configuration de la navigation sans couture.</w:t>
      </w:r>
    </w:p>
    <w:p w14:paraId="694F56B9" w14:textId="13FBBA28" w:rsidR="00195FFE" w:rsidRPr="00E842D7" w:rsidRDefault="000F0513" w:rsidP="000F0513">
      <w:pPr>
        <w:rPr>
          <w:rFonts w:cs="Arial"/>
        </w:rPr>
      </w:pPr>
      <w:r>
        <w:rPr>
          <w:rFonts w:cs="Arial"/>
        </w:rPr>
        <w:t>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r w:rsidR="00195FFE">
        <w:rPr>
          <w:rFonts w:cs="Arial"/>
        </w:rPr>
        <w:t>.</w:t>
      </w:r>
    </w:p>
    <w:p w14:paraId="2E8F5785" w14:textId="77777777" w:rsidR="00195FFE" w:rsidRDefault="00195FFE" w:rsidP="00195FFE">
      <w:pPr>
        <w:pStyle w:val="Titre1"/>
      </w:pPr>
      <w:bookmarkStart w:id="8" w:name="_Toc155879089"/>
      <w:bookmarkEnd w:id="2"/>
      <w:r>
        <w:lastRenderedPageBreak/>
        <w:t>TBD</w:t>
      </w:r>
      <w:bookmarkEnd w:id="8"/>
    </w:p>
    <w:p w14:paraId="5FBC12F8" w14:textId="60C8C078" w:rsidR="007B2898" w:rsidRPr="007B2898" w:rsidRDefault="007B2898" w:rsidP="007B2898">
      <w:pPr>
        <w:rPr>
          <w:lang w:val="en-US" w:eastAsia="fr-FR"/>
        </w:rPr>
      </w:pPr>
    </w:p>
    <w:p w14:paraId="17A6D12F" w14:textId="77777777" w:rsidR="00195FFE" w:rsidRDefault="00195FFE" w:rsidP="00195FFE">
      <w:pPr>
        <w:pStyle w:val="Titre2"/>
      </w:pPr>
      <w:bookmarkStart w:id="9" w:name="_Toc155879090"/>
      <w:r>
        <w:t>TBD</w:t>
      </w:r>
      <w:bookmarkEnd w:id="9"/>
    </w:p>
    <w:p w14:paraId="0B0BC186" w14:textId="77777777" w:rsidR="00195FFE" w:rsidRDefault="00195FFE" w:rsidP="00195FFE">
      <w:pPr>
        <w:rPr>
          <w:rFonts w:ascii="Segoe UI Semibold" w:hAnsi="Segoe UI Semibold" w:cs="Segoe UI Semibold"/>
        </w:rPr>
      </w:pPr>
    </w:p>
    <w:p w14:paraId="2AE1D289" w14:textId="77777777" w:rsidR="00195FFE" w:rsidRDefault="00195FFE" w:rsidP="00195FFE">
      <w:pPr>
        <w:rPr>
          <w:rFonts w:ascii="Segoe UI Semibold" w:hAnsi="Segoe UI Semibold" w:cs="Segoe UI Semibold"/>
        </w:rPr>
      </w:pPr>
    </w:p>
    <w:p w14:paraId="2B6DD158" w14:textId="5D0BDB1D" w:rsidR="002F42B4" w:rsidRPr="00195FFE" w:rsidRDefault="00195FFE" w:rsidP="00195FFE">
      <w:pPr>
        <w:rPr>
          <w:rFonts w:ascii="Segoe UI Semibold" w:hAnsi="Segoe UI Semibold" w:cs="Segoe UI Semibold"/>
        </w:rPr>
      </w:pPr>
      <w:r w:rsidRPr="00195FFE">
        <w:rPr>
          <w:rFonts w:ascii="Segoe UI Semibold" w:hAnsi="Segoe UI Semibold" w:cs="Segoe UI Semibold"/>
        </w:rPr>
        <w:t>Ceci conclut le présent guide.</w:t>
      </w:r>
      <w:r w:rsidR="002F42B4" w:rsidRPr="00195FFE">
        <w:rPr>
          <w:rFonts w:ascii="Segoe UI Semibold" w:hAnsi="Segoe UI Semibold" w:cs="Segoe UI Semibold"/>
        </w:rPr>
        <w:br w:type="page"/>
      </w:r>
    </w:p>
    <w:p w14:paraId="3725827B" w14:textId="7BACB377" w:rsidR="00120E2A" w:rsidRPr="00B920DD" w:rsidRDefault="00120E2A" w:rsidP="00120E2A">
      <w:r w:rsidRPr="00BA51A6">
        <w:rPr>
          <w:rFonts w:eastAsia="Times New Roman"/>
          <w:noProof/>
          <w:kern w:val="36"/>
          <w:sz w:val="48"/>
          <w:szCs w:val="39"/>
        </w:rPr>
        <w:lastRenderedPageBreak/>
        <mc:AlternateContent>
          <mc:Choice Requires="wps">
            <w:drawing>
              <wp:anchor distT="0" distB="0" distL="114300" distR="114300" simplePos="0" relativeHeight="251662339" behindDoc="1" locked="0" layoutInCell="1" allowOverlap="1" wp14:anchorId="11AA2DC0" wp14:editId="48A9C676">
                <wp:simplePos x="0" y="0"/>
                <wp:positionH relativeFrom="page">
                  <wp:align>left</wp:align>
                </wp:positionH>
                <wp:positionV relativeFrom="paragraph">
                  <wp:posOffset>-897255</wp:posOffset>
                </wp:positionV>
                <wp:extent cx="8490585" cy="17802543"/>
                <wp:effectExtent l="0" t="0" r="5715" b="9525"/>
                <wp:wrapNone/>
                <wp:docPr id="62774" name="Forme libre : form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CA976CE" id="Forme libre : forme 62774" o:spid="_x0000_s1026" style="position:absolute;margin-left:0;margin-top:-70.65pt;width:668.55pt;height:1401.8pt;z-index:-2516541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350B6839" w14:textId="77777777" w:rsidR="00120E2A" w:rsidRPr="00B920DD" w:rsidRDefault="00120E2A" w:rsidP="00120E2A"/>
    <w:p w14:paraId="065C438F" w14:textId="77777777" w:rsidR="00F1702F" w:rsidRPr="00082683" w:rsidRDefault="00F1702F" w:rsidP="00F95A5F"/>
    <w:sectPr w:rsidR="00F1702F" w:rsidRPr="00082683" w:rsidSect="005E4B3D">
      <w:footerReference w:type="even" r:id="rId18"/>
      <w:footerReference w:type="default" r:id="rId19"/>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D7EA8" w14:textId="77777777" w:rsidR="005E4B3D" w:rsidRDefault="005E4B3D" w:rsidP="00F95A5F">
      <w:r>
        <w:separator/>
      </w:r>
    </w:p>
  </w:endnote>
  <w:endnote w:type="continuationSeparator" w:id="0">
    <w:p w14:paraId="605B727E" w14:textId="77777777" w:rsidR="005E4B3D" w:rsidRDefault="005E4B3D" w:rsidP="00F95A5F">
      <w:r>
        <w:continuationSeparator/>
      </w:r>
    </w:p>
  </w:endnote>
  <w:endnote w:type="continuationNotice" w:id="1">
    <w:p w14:paraId="646C6951" w14:textId="77777777" w:rsidR="005E4B3D" w:rsidRDefault="005E4B3D"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1358E28F" w:rsidR="00120E2A" w:rsidRPr="0081072D" w:rsidRDefault="00113884"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EndPr/>
          <w:sdtContent>
            <w:r w:rsidR="00A43C6B">
              <w:rPr>
                <w:color w:val="0070C0"/>
                <w:sz w:val="18"/>
              </w:rPr>
              <w:t>Guide de configuration Microsoft Entra Private Access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057AC089" w:rsidR="00120E2A" w:rsidRPr="0081072D" w:rsidRDefault="00113884"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EndPr/>
          <w:sdtContent>
            <w:r w:rsidR="00A43C6B">
              <w:rPr>
                <w:color w:val="0070C0"/>
                <w:sz w:val="18"/>
              </w:rPr>
              <w:t>Guide de configuration Microsoft Entra Private Access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70E20" w14:textId="77777777" w:rsidR="005E4B3D" w:rsidRDefault="005E4B3D" w:rsidP="00F95A5F">
      <w:r>
        <w:separator/>
      </w:r>
    </w:p>
  </w:footnote>
  <w:footnote w:type="continuationSeparator" w:id="0">
    <w:p w14:paraId="015974B0" w14:textId="77777777" w:rsidR="005E4B3D" w:rsidRDefault="005E4B3D" w:rsidP="00F95A5F">
      <w:r>
        <w:continuationSeparator/>
      </w:r>
    </w:p>
  </w:footnote>
  <w:footnote w:type="continuationNotice" w:id="1">
    <w:p w14:paraId="68714CAA" w14:textId="77777777" w:rsidR="005E4B3D" w:rsidRDefault="005E4B3D"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 w15:restartNumberingAfterBreak="0">
    <w:nsid w:val="7BBF1AFC"/>
    <w:multiLevelType w:val="multilevel"/>
    <w:tmpl w:val="F9EEB0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2"/>
  </w:num>
  <w:num w:numId="2" w16cid:durableId="1031540546">
    <w:abstractNumId w:val="0"/>
  </w:num>
  <w:num w:numId="3" w16cid:durableId="278226787">
    <w:abstractNumId w:val="1"/>
  </w:num>
  <w:num w:numId="4" w16cid:durableId="2004969936">
    <w:abstractNumId w:val="3"/>
  </w:num>
  <w:num w:numId="5" w16cid:durableId="18640651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664"/>
    <w:rsid w:val="00011D68"/>
    <w:rsid w:val="00012292"/>
    <w:rsid w:val="000126EB"/>
    <w:rsid w:val="00012CB0"/>
    <w:rsid w:val="00013478"/>
    <w:rsid w:val="000151EA"/>
    <w:rsid w:val="00015273"/>
    <w:rsid w:val="00015BF9"/>
    <w:rsid w:val="000162A4"/>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17B4"/>
    <w:rsid w:val="00032155"/>
    <w:rsid w:val="00033911"/>
    <w:rsid w:val="00035B6E"/>
    <w:rsid w:val="000366BC"/>
    <w:rsid w:val="00036CF2"/>
    <w:rsid w:val="0004058C"/>
    <w:rsid w:val="00040D61"/>
    <w:rsid w:val="00040E01"/>
    <w:rsid w:val="000433F4"/>
    <w:rsid w:val="000434B6"/>
    <w:rsid w:val="0004372F"/>
    <w:rsid w:val="00043EAC"/>
    <w:rsid w:val="00044CC5"/>
    <w:rsid w:val="0004595A"/>
    <w:rsid w:val="00046AFC"/>
    <w:rsid w:val="000500A2"/>
    <w:rsid w:val="00051843"/>
    <w:rsid w:val="00051C0A"/>
    <w:rsid w:val="0005286C"/>
    <w:rsid w:val="00053937"/>
    <w:rsid w:val="00053CC9"/>
    <w:rsid w:val="000549AE"/>
    <w:rsid w:val="00054A53"/>
    <w:rsid w:val="00055611"/>
    <w:rsid w:val="000563A8"/>
    <w:rsid w:val="00057390"/>
    <w:rsid w:val="00057B69"/>
    <w:rsid w:val="00060870"/>
    <w:rsid w:val="0006181B"/>
    <w:rsid w:val="00061C27"/>
    <w:rsid w:val="0006245E"/>
    <w:rsid w:val="00063839"/>
    <w:rsid w:val="00065296"/>
    <w:rsid w:val="00065B30"/>
    <w:rsid w:val="00065C8B"/>
    <w:rsid w:val="00066C02"/>
    <w:rsid w:val="0006775F"/>
    <w:rsid w:val="00067A78"/>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222E"/>
    <w:rsid w:val="00082683"/>
    <w:rsid w:val="000831B9"/>
    <w:rsid w:val="000837AE"/>
    <w:rsid w:val="00083D59"/>
    <w:rsid w:val="00083FEE"/>
    <w:rsid w:val="00084792"/>
    <w:rsid w:val="000847C6"/>
    <w:rsid w:val="0008538A"/>
    <w:rsid w:val="000866F0"/>
    <w:rsid w:val="00086B51"/>
    <w:rsid w:val="00087C0D"/>
    <w:rsid w:val="00093609"/>
    <w:rsid w:val="0009374B"/>
    <w:rsid w:val="000939EF"/>
    <w:rsid w:val="00096758"/>
    <w:rsid w:val="00096FEB"/>
    <w:rsid w:val="000973BB"/>
    <w:rsid w:val="00097FF6"/>
    <w:rsid w:val="000A081D"/>
    <w:rsid w:val="000A21B7"/>
    <w:rsid w:val="000A21F7"/>
    <w:rsid w:val="000A2218"/>
    <w:rsid w:val="000A24E7"/>
    <w:rsid w:val="000A433A"/>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2570"/>
    <w:rsid w:val="000C4511"/>
    <w:rsid w:val="000C4EE2"/>
    <w:rsid w:val="000C6235"/>
    <w:rsid w:val="000C64AB"/>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E1A"/>
    <w:rsid w:val="000E55DD"/>
    <w:rsid w:val="000E60A1"/>
    <w:rsid w:val="000E66E9"/>
    <w:rsid w:val="000E74B5"/>
    <w:rsid w:val="000E7F78"/>
    <w:rsid w:val="000F0513"/>
    <w:rsid w:val="000F1191"/>
    <w:rsid w:val="000F12FC"/>
    <w:rsid w:val="000F14DF"/>
    <w:rsid w:val="000F268C"/>
    <w:rsid w:val="000F279B"/>
    <w:rsid w:val="000F285D"/>
    <w:rsid w:val="000F2C70"/>
    <w:rsid w:val="000F2F9C"/>
    <w:rsid w:val="000F4419"/>
    <w:rsid w:val="000F48A9"/>
    <w:rsid w:val="000F4B7A"/>
    <w:rsid w:val="000F590D"/>
    <w:rsid w:val="000F597D"/>
    <w:rsid w:val="000F5B6C"/>
    <w:rsid w:val="000F5C25"/>
    <w:rsid w:val="000F5FA9"/>
    <w:rsid w:val="000F6389"/>
    <w:rsid w:val="000F6CDC"/>
    <w:rsid w:val="000F6E2B"/>
    <w:rsid w:val="000F7470"/>
    <w:rsid w:val="000F7AB8"/>
    <w:rsid w:val="00101174"/>
    <w:rsid w:val="001011D0"/>
    <w:rsid w:val="00101481"/>
    <w:rsid w:val="00101B22"/>
    <w:rsid w:val="00101F16"/>
    <w:rsid w:val="0010238C"/>
    <w:rsid w:val="00102A6D"/>
    <w:rsid w:val="00102DA0"/>
    <w:rsid w:val="0010333A"/>
    <w:rsid w:val="00103EA5"/>
    <w:rsid w:val="00104ABD"/>
    <w:rsid w:val="00105BF6"/>
    <w:rsid w:val="00105F72"/>
    <w:rsid w:val="001067EE"/>
    <w:rsid w:val="00106C1D"/>
    <w:rsid w:val="0010752A"/>
    <w:rsid w:val="001101D1"/>
    <w:rsid w:val="001102FC"/>
    <w:rsid w:val="00110D36"/>
    <w:rsid w:val="001129D7"/>
    <w:rsid w:val="0011317F"/>
    <w:rsid w:val="00113509"/>
    <w:rsid w:val="00113884"/>
    <w:rsid w:val="001140C6"/>
    <w:rsid w:val="00114B63"/>
    <w:rsid w:val="0011534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7488"/>
    <w:rsid w:val="00127DC7"/>
    <w:rsid w:val="00130294"/>
    <w:rsid w:val="00130525"/>
    <w:rsid w:val="00130B6B"/>
    <w:rsid w:val="00130F38"/>
    <w:rsid w:val="00131140"/>
    <w:rsid w:val="001315E3"/>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F17"/>
    <w:rsid w:val="00147478"/>
    <w:rsid w:val="001507A5"/>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6B4D"/>
    <w:rsid w:val="00167CAB"/>
    <w:rsid w:val="001707ED"/>
    <w:rsid w:val="00170835"/>
    <w:rsid w:val="00171246"/>
    <w:rsid w:val="00172744"/>
    <w:rsid w:val="0017385A"/>
    <w:rsid w:val="00173B5B"/>
    <w:rsid w:val="00173FDA"/>
    <w:rsid w:val="00174CC6"/>
    <w:rsid w:val="001759BF"/>
    <w:rsid w:val="0017656C"/>
    <w:rsid w:val="00176AF5"/>
    <w:rsid w:val="00176BA3"/>
    <w:rsid w:val="00177361"/>
    <w:rsid w:val="00177A72"/>
    <w:rsid w:val="00180F86"/>
    <w:rsid w:val="001818E5"/>
    <w:rsid w:val="00181A86"/>
    <w:rsid w:val="00182264"/>
    <w:rsid w:val="00185A8F"/>
    <w:rsid w:val="00187230"/>
    <w:rsid w:val="00190317"/>
    <w:rsid w:val="001903EF"/>
    <w:rsid w:val="001907E2"/>
    <w:rsid w:val="0019084A"/>
    <w:rsid w:val="00191410"/>
    <w:rsid w:val="00191F52"/>
    <w:rsid w:val="001928A6"/>
    <w:rsid w:val="00192F67"/>
    <w:rsid w:val="00195FFE"/>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C24AC"/>
    <w:rsid w:val="001C2AE0"/>
    <w:rsid w:val="001C35F5"/>
    <w:rsid w:val="001C3751"/>
    <w:rsid w:val="001C4169"/>
    <w:rsid w:val="001C4D37"/>
    <w:rsid w:val="001C5C9B"/>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DC"/>
    <w:rsid w:val="001E0AE4"/>
    <w:rsid w:val="001E1050"/>
    <w:rsid w:val="001E23E8"/>
    <w:rsid w:val="001E2873"/>
    <w:rsid w:val="001E331E"/>
    <w:rsid w:val="001E47DB"/>
    <w:rsid w:val="001E48DC"/>
    <w:rsid w:val="001E49D6"/>
    <w:rsid w:val="001E5ED9"/>
    <w:rsid w:val="001E5F6C"/>
    <w:rsid w:val="001E6CEC"/>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509B"/>
    <w:rsid w:val="0020784C"/>
    <w:rsid w:val="00207E0C"/>
    <w:rsid w:val="00210129"/>
    <w:rsid w:val="0021020B"/>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BA8"/>
    <w:rsid w:val="00236C92"/>
    <w:rsid w:val="00240472"/>
    <w:rsid w:val="00242488"/>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704"/>
    <w:rsid w:val="00255104"/>
    <w:rsid w:val="002553CD"/>
    <w:rsid w:val="00256588"/>
    <w:rsid w:val="002576B8"/>
    <w:rsid w:val="002578CE"/>
    <w:rsid w:val="00257D43"/>
    <w:rsid w:val="00257E82"/>
    <w:rsid w:val="0026168D"/>
    <w:rsid w:val="00261CEB"/>
    <w:rsid w:val="002620C4"/>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68A8"/>
    <w:rsid w:val="0027717C"/>
    <w:rsid w:val="0027745F"/>
    <w:rsid w:val="00277752"/>
    <w:rsid w:val="00277956"/>
    <w:rsid w:val="00277CC1"/>
    <w:rsid w:val="00277CE7"/>
    <w:rsid w:val="00277EA9"/>
    <w:rsid w:val="00280238"/>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B0B"/>
    <w:rsid w:val="00294F74"/>
    <w:rsid w:val="00295A72"/>
    <w:rsid w:val="00295C00"/>
    <w:rsid w:val="00295D5A"/>
    <w:rsid w:val="0029629F"/>
    <w:rsid w:val="00296A37"/>
    <w:rsid w:val="002971A6"/>
    <w:rsid w:val="00297ED9"/>
    <w:rsid w:val="002A06E1"/>
    <w:rsid w:val="002A0EFD"/>
    <w:rsid w:val="002A1E9E"/>
    <w:rsid w:val="002A2362"/>
    <w:rsid w:val="002A245A"/>
    <w:rsid w:val="002A33AD"/>
    <w:rsid w:val="002A3E20"/>
    <w:rsid w:val="002A52AA"/>
    <w:rsid w:val="002A5953"/>
    <w:rsid w:val="002A5980"/>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485E"/>
    <w:rsid w:val="002D496D"/>
    <w:rsid w:val="002D5740"/>
    <w:rsid w:val="002D592F"/>
    <w:rsid w:val="002D5F7B"/>
    <w:rsid w:val="002D601B"/>
    <w:rsid w:val="002D6BE1"/>
    <w:rsid w:val="002D71E9"/>
    <w:rsid w:val="002D7286"/>
    <w:rsid w:val="002D758D"/>
    <w:rsid w:val="002E00FE"/>
    <w:rsid w:val="002E10E9"/>
    <w:rsid w:val="002E2872"/>
    <w:rsid w:val="002E2B77"/>
    <w:rsid w:val="002E2DD4"/>
    <w:rsid w:val="002E43C6"/>
    <w:rsid w:val="002E64B8"/>
    <w:rsid w:val="002E6AA5"/>
    <w:rsid w:val="002E72E9"/>
    <w:rsid w:val="002E75A0"/>
    <w:rsid w:val="002E7C3F"/>
    <w:rsid w:val="002E7F4D"/>
    <w:rsid w:val="002F1590"/>
    <w:rsid w:val="002F1DD3"/>
    <w:rsid w:val="002F1EBC"/>
    <w:rsid w:val="002F2A9C"/>
    <w:rsid w:val="002F39BF"/>
    <w:rsid w:val="002F42B4"/>
    <w:rsid w:val="002F483C"/>
    <w:rsid w:val="002F4A93"/>
    <w:rsid w:val="002F5755"/>
    <w:rsid w:val="002F6102"/>
    <w:rsid w:val="002F63C1"/>
    <w:rsid w:val="002F64D9"/>
    <w:rsid w:val="002F6ED3"/>
    <w:rsid w:val="002F7A91"/>
    <w:rsid w:val="00300555"/>
    <w:rsid w:val="003006B0"/>
    <w:rsid w:val="0030072D"/>
    <w:rsid w:val="0030092F"/>
    <w:rsid w:val="003027BD"/>
    <w:rsid w:val="00303016"/>
    <w:rsid w:val="0030336A"/>
    <w:rsid w:val="0030350A"/>
    <w:rsid w:val="003036F9"/>
    <w:rsid w:val="00303766"/>
    <w:rsid w:val="0030381E"/>
    <w:rsid w:val="00303E27"/>
    <w:rsid w:val="00304712"/>
    <w:rsid w:val="003049F6"/>
    <w:rsid w:val="00304B53"/>
    <w:rsid w:val="00306930"/>
    <w:rsid w:val="00306A27"/>
    <w:rsid w:val="00306F5A"/>
    <w:rsid w:val="0031029D"/>
    <w:rsid w:val="00310451"/>
    <w:rsid w:val="003107A0"/>
    <w:rsid w:val="00310E06"/>
    <w:rsid w:val="003110C3"/>
    <w:rsid w:val="00313DCB"/>
    <w:rsid w:val="0031410E"/>
    <w:rsid w:val="0031479F"/>
    <w:rsid w:val="00315CFE"/>
    <w:rsid w:val="00316B19"/>
    <w:rsid w:val="00317697"/>
    <w:rsid w:val="003176AC"/>
    <w:rsid w:val="0032031D"/>
    <w:rsid w:val="003214E9"/>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397"/>
    <w:rsid w:val="003313D5"/>
    <w:rsid w:val="00332B0A"/>
    <w:rsid w:val="00332B38"/>
    <w:rsid w:val="0033339F"/>
    <w:rsid w:val="0033503B"/>
    <w:rsid w:val="00335A31"/>
    <w:rsid w:val="00335BE5"/>
    <w:rsid w:val="00337D44"/>
    <w:rsid w:val="00341229"/>
    <w:rsid w:val="003414AA"/>
    <w:rsid w:val="00341858"/>
    <w:rsid w:val="0034284E"/>
    <w:rsid w:val="00342A78"/>
    <w:rsid w:val="003436E3"/>
    <w:rsid w:val="00345A0F"/>
    <w:rsid w:val="00345FFC"/>
    <w:rsid w:val="003460A6"/>
    <w:rsid w:val="003466DE"/>
    <w:rsid w:val="00346862"/>
    <w:rsid w:val="0034749E"/>
    <w:rsid w:val="0035054D"/>
    <w:rsid w:val="003506CE"/>
    <w:rsid w:val="00350E7B"/>
    <w:rsid w:val="00350EA1"/>
    <w:rsid w:val="003517A6"/>
    <w:rsid w:val="00351D19"/>
    <w:rsid w:val="0035274C"/>
    <w:rsid w:val="003531AE"/>
    <w:rsid w:val="00353476"/>
    <w:rsid w:val="00354167"/>
    <w:rsid w:val="003546A2"/>
    <w:rsid w:val="003561E5"/>
    <w:rsid w:val="003573FA"/>
    <w:rsid w:val="0036033A"/>
    <w:rsid w:val="00360EB8"/>
    <w:rsid w:val="003621F5"/>
    <w:rsid w:val="00362220"/>
    <w:rsid w:val="00362A87"/>
    <w:rsid w:val="00362F9E"/>
    <w:rsid w:val="00363552"/>
    <w:rsid w:val="003636BD"/>
    <w:rsid w:val="003640C5"/>
    <w:rsid w:val="003659F3"/>
    <w:rsid w:val="00366D91"/>
    <w:rsid w:val="0036749E"/>
    <w:rsid w:val="00367B02"/>
    <w:rsid w:val="00367D23"/>
    <w:rsid w:val="00367E0B"/>
    <w:rsid w:val="00370098"/>
    <w:rsid w:val="00370597"/>
    <w:rsid w:val="0037094F"/>
    <w:rsid w:val="00370C97"/>
    <w:rsid w:val="00371618"/>
    <w:rsid w:val="00371C05"/>
    <w:rsid w:val="00371DD4"/>
    <w:rsid w:val="00372ECA"/>
    <w:rsid w:val="003734DB"/>
    <w:rsid w:val="00373804"/>
    <w:rsid w:val="00374AC0"/>
    <w:rsid w:val="00374AE5"/>
    <w:rsid w:val="00374C74"/>
    <w:rsid w:val="00375357"/>
    <w:rsid w:val="00375D8E"/>
    <w:rsid w:val="00376697"/>
    <w:rsid w:val="003770CE"/>
    <w:rsid w:val="003770EE"/>
    <w:rsid w:val="003814E1"/>
    <w:rsid w:val="0038307C"/>
    <w:rsid w:val="00383826"/>
    <w:rsid w:val="00383CF6"/>
    <w:rsid w:val="00384151"/>
    <w:rsid w:val="003841B5"/>
    <w:rsid w:val="00384500"/>
    <w:rsid w:val="0038468B"/>
    <w:rsid w:val="00384C40"/>
    <w:rsid w:val="00385D8E"/>
    <w:rsid w:val="003876A3"/>
    <w:rsid w:val="003876EC"/>
    <w:rsid w:val="00387F9F"/>
    <w:rsid w:val="00390176"/>
    <w:rsid w:val="00390CF8"/>
    <w:rsid w:val="00390F1D"/>
    <w:rsid w:val="003928CB"/>
    <w:rsid w:val="00392BAA"/>
    <w:rsid w:val="00393567"/>
    <w:rsid w:val="00393A68"/>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99B"/>
    <w:rsid w:val="003A3963"/>
    <w:rsid w:val="003A4494"/>
    <w:rsid w:val="003A4F17"/>
    <w:rsid w:val="003A52D4"/>
    <w:rsid w:val="003A638B"/>
    <w:rsid w:val="003A638D"/>
    <w:rsid w:val="003A6476"/>
    <w:rsid w:val="003A6A15"/>
    <w:rsid w:val="003A6F12"/>
    <w:rsid w:val="003A70EA"/>
    <w:rsid w:val="003A7461"/>
    <w:rsid w:val="003A75C5"/>
    <w:rsid w:val="003A7CBF"/>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2AD7"/>
    <w:rsid w:val="003D4328"/>
    <w:rsid w:val="003D4C84"/>
    <w:rsid w:val="003D54E9"/>
    <w:rsid w:val="003D5B1B"/>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991"/>
    <w:rsid w:val="0042473F"/>
    <w:rsid w:val="00424DFE"/>
    <w:rsid w:val="00424E77"/>
    <w:rsid w:val="00425635"/>
    <w:rsid w:val="0042760C"/>
    <w:rsid w:val="004310D8"/>
    <w:rsid w:val="00432E2A"/>
    <w:rsid w:val="00433918"/>
    <w:rsid w:val="00433D82"/>
    <w:rsid w:val="00434AB7"/>
    <w:rsid w:val="00434C8D"/>
    <w:rsid w:val="004368FF"/>
    <w:rsid w:val="00437A32"/>
    <w:rsid w:val="00441E96"/>
    <w:rsid w:val="00441FAD"/>
    <w:rsid w:val="004421BF"/>
    <w:rsid w:val="00442529"/>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F2"/>
    <w:rsid w:val="004573EC"/>
    <w:rsid w:val="00460B32"/>
    <w:rsid w:val="00461419"/>
    <w:rsid w:val="0046229B"/>
    <w:rsid w:val="004624E8"/>
    <w:rsid w:val="00462CD7"/>
    <w:rsid w:val="004633F6"/>
    <w:rsid w:val="00463934"/>
    <w:rsid w:val="004639AF"/>
    <w:rsid w:val="004641F3"/>
    <w:rsid w:val="0046541E"/>
    <w:rsid w:val="00465896"/>
    <w:rsid w:val="00467198"/>
    <w:rsid w:val="0046723E"/>
    <w:rsid w:val="00467AC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4086"/>
    <w:rsid w:val="00494379"/>
    <w:rsid w:val="0049589B"/>
    <w:rsid w:val="00495C72"/>
    <w:rsid w:val="0049651A"/>
    <w:rsid w:val="0049682D"/>
    <w:rsid w:val="00497D23"/>
    <w:rsid w:val="00497FC4"/>
    <w:rsid w:val="004A1449"/>
    <w:rsid w:val="004A152C"/>
    <w:rsid w:val="004A18EB"/>
    <w:rsid w:val="004A19DC"/>
    <w:rsid w:val="004A2066"/>
    <w:rsid w:val="004A2B84"/>
    <w:rsid w:val="004A4150"/>
    <w:rsid w:val="004A44EE"/>
    <w:rsid w:val="004A5562"/>
    <w:rsid w:val="004A5AB7"/>
    <w:rsid w:val="004A64FE"/>
    <w:rsid w:val="004A68EB"/>
    <w:rsid w:val="004A7328"/>
    <w:rsid w:val="004B0430"/>
    <w:rsid w:val="004B0811"/>
    <w:rsid w:val="004B0C09"/>
    <w:rsid w:val="004B269D"/>
    <w:rsid w:val="004B28A8"/>
    <w:rsid w:val="004B2C91"/>
    <w:rsid w:val="004B4037"/>
    <w:rsid w:val="004B4BF5"/>
    <w:rsid w:val="004B79E7"/>
    <w:rsid w:val="004B7B4E"/>
    <w:rsid w:val="004B7E56"/>
    <w:rsid w:val="004C0CE1"/>
    <w:rsid w:val="004C1C97"/>
    <w:rsid w:val="004C29E2"/>
    <w:rsid w:val="004C340B"/>
    <w:rsid w:val="004C3514"/>
    <w:rsid w:val="004C519F"/>
    <w:rsid w:val="004C551C"/>
    <w:rsid w:val="004C5734"/>
    <w:rsid w:val="004C59C3"/>
    <w:rsid w:val="004C5CEA"/>
    <w:rsid w:val="004C68FF"/>
    <w:rsid w:val="004C699D"/>
    <w:rsid w:val="004C7771"/>
    <w:rsid w:val="004C7E0D"/>
    <w:rsid w:val="004D053B"/>
    <w:rsid w:val="004D140E"/>
    <w:rsid w:val="004D29DC"/>
    <w:rsid w:val="004D3479"/>
    <w:rsid w:val="004D36FE"/>
    <w:rsid w:val="004D4E85"/>
    <w:rsid w:val="004D5599"/>
    <w:rsid w:val="004D64C1"/>
    <w:rsid w:val="004D6885"/>
    <w:rsid w:val="004D69B6"/>
    <w:rsid w:val="004D713B"/>
    <w:rsid w:val="004E0005"/>
    <w:rsid w:val="004E2746"/>
    <w:rsid w:val="004E518E"/>
    <w:rsid w:val="004E5637"/>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294C"/>
    <w:rsid w:val="0051304E"/>
    <w:rsid w:val="0051318E"/>
    <w:rsid w:val="0051460D"/>
    <w:rsid w:val="00514A55"/>
    <w:rsid w:val="0051560B"/>
    <w:rsid w:val="0051616E"/>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301E3"/>
    <w:rsid w:val="00530FCF"/>
    <w:rsid w:val="005317FC"/>
    <w:rsid w:val="00531D34"/>
    <w:rsid w:val="00532C50"/>
    <w:rsid w:val="00533003"/>
    <w:rsid w:val="0053407A"/>
    <w:rsid w:val="00534A74"/>
    <w:rsid w:val="00534E71"/>
    <w:rsid w:val="0053558D"/>
    <w:rsid w:val="00536C10"/>
    <w:rsid w:val="00536F96"/>
    <w:rsid w:val="0054013F"/>
    <w:rsid w:val="0054035F"/>
    <w:rsid w:val="0054135D"/>
    <w:rsid w:val="005414A7"/>
    <w:rsid w:val="00541BB7"/>
    <w:rsid w:val="005436CE"/>
    <w:rsid w:val="00543B81"/>
    <w:rsid w:val="005444A9"/>
    <w:rsid w:val="0054455E"/>
    <w:rsid w:val="005445EB"/>
    <w:rsid w:val="00544956"/>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727"/>
    <w:rsid w:val="00556728"/>
    <w:rsid w:val="00556AD2"/>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323"/>
    <w:rsid w:val="005778B0"/>
    <w:rsid w:val="00577C72"/>
    <w:rsid w:val="00577D47"/>
    <w:rsid w:val="00577E02"/>
    <w:rsid w:val="00580049"/>
    <w:rsid w:val="00582C0C"/>
    <w:rsid w:val="005832F0"/>
    <w:rsid w:val="00584F76"/>
    <w:rsid w:val="00585778"/>
    <w:rsid w:val="00585E55"/>
    <w:rsid w:val="00585F7F"/>
    <w:rsid w:val="00590086"/>
    <w:rsid w:val="005901A4"/>
    <w:rsid w:val="0059066E"/>
    <w:rsid w:val="00592327"/>
    <w:rsid w:val="00592572"/>
    <w:rsid w:val="0059288F"/>
    <w:rsid w:val="00592AE4"/>
    <w:rsid w:val="00592D4D"/>
    <w:rsid w:val="0059302C"/>
    <w:rsid w:val="00593AC3"/>
    <w:rsid w:val="00593F84"/>
    <w:rsid w:val="00594932"/>
    <w:rsid w:val="00594C25"/>
    <w:rsid w:val="00595016"/>
    <w:rsid w:val="00595B6A"/>
    <w:rsid w:val="00597A9D"/>
    <w:rsid w:val="00597AD7"/>
    <w:rsid w:val="005A01F1"/>
    <w:rsid w:val="005A0594"/>
    <w:rsid w:val="005A0854"/>
    <w:rsid w:val="005A18E3"/>
    <w:rsid w:val="005A1D1F"/>
    <w:rsid w:val="005A1D5D"/>
    <w:rsid w:val="005A2838"/>
    <w:rsid w:val="005A2F5F"/>
    <w:rsid w:val="005A3EAB"/>
    <w:rsid w:val="005A4FDE"/>
    <w:rsid w:val="005A5F31"/>
    <w:rsid w:val="005A74E4"/>
    <w:rsid w:val="005B0313"/>
    <w:rsid w:val="005B0EF0"/>
    <w:rsid w:val="005B1113"/>
    <w:rsid w:val="005B17F0"/>
    <w:rsid w:val="005B1FFF"/>
    <w:rsid w:val="005B49B0"/>
    <w:rsid w:val="005B5584"/>
    <w:rsid w:val="005B59E7"/>
    <w:rsid w:val="005B5B53"/>
    <w:rsid w:val="005B65D5"/>
    <w:rsid w:val="005B6BD3"/>
    <w:rsid w:val="005B70F3"/>
    <w:rsid w:val="005B7386"/>
    <w:rsid w:val="005C1742"/>
    <w:rsid w:val="005C1D7A"/>
    <w:rsid w:val="005C30FD"/>
    <w:rsid w:val="005C37D5"/>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4B3D"/>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526E"/>
    <w:rsid w:val="0061688D"/>
    <w:rsid w:val="00621221"/>
    <w:rsid w:val="0062139B"/>
    <w:rsid w:val="0062178A"/>
    <w:rsid w:val="00621859"/>
    <w:rsid w:val="00622944"/>
    <w:rsid w:val="00623366"/>
    <w:rsid w:val="006236B7"/>
    <w:rsid w:val="006237BF"/>
    <w:rsid w:val="006243FB"/>
    <w:rsid w:val="00624FD8"/>
    <w:rsid w:val="006256FA"/>
    <w:rsid w:val="00625704"/>
    <w:rsid w:val="00625F3E"/>
    <w:rsid w:val="00626EBC"/>
    <w:rsid w:val="0062738C"/>
    <w:rsid w:val="006273A3"/>
    <w:rsid w:val="006277DA"/>
    <w:rsid w:val="00630B5F"/>
    <w:rsid w:val="00630DD3"/>
    <w:rsid w:val="00630FC5"/>
    <w:rsid w:val="00631413"/>
    <w:rsid w:val="006314CF"/>
    <w:rsid w:val="006318BD"/>
    <w:rsid w:val="00631BAF"/>
    <w:rsid w:val="00632964"/>
    <w:rsid w:val="006348E7"/>
    <w:rsid w:val="00634A84"/>
    <w:rsid w:val="00635712"/>
    <w:rsid w:val="00635E08"/>
    <w:rsid w:val="0063756D"/>
    <w:rsid w:val="006403A2"/>
    <w:rsid w:val="00640433"/>
    <w:rsid w:val="00640C1F"/>
    <w:rsid w:val="00640E75"/>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33FE"/>
    <w:rsid w:val="006636E7"/>
    <w:rsid w:val="0066370C"/>
    <w:rsid w:val="00663EEC"/>
    <w:rsid w:val="00664418"/>
    <w:rsid w:val="00665878"/>
    <w:rsid w:val="00666F1D"/>
    <w:rsid w:val="0066794E"/>
    <w:rsid w:val="00671771"/>
    <w:rsid w:val="00672462"/>
    <w:rsid w:val="0067283B"/>
    <w:rsid w:val="00672BDA"/>
    <w:rsid w:val="00673197"/>
    <w:rsid w:val="006731F1"/>
    <w:rsid w:val="00673FF1"/>
    <w:rsid w:val="0067403D"/>
    <w:rsid w:val="0067578A"/>
    <w:rsid w:val="00675D5A"/>
    <w:rsid w:val="00677414"/>
    <w:rsid w:val="00677619"/>
    <w:rsid w:val="00680B9F"/>
    <w:rsid w:val="00681312"/>
    <w:rsid w:val="006818A1"/>
    <w:rsid w:val="00681DD0"/>
    <w:rsid w:val="00682A2E"/>
    <w:rsid w:val="00684C64"/>
    <w:rsid w:val="006859C2"/>
    <w:rsid w:val="00686657"/>
    <w:rsid w:val="00686D03"/>
    <w:rsid w:val="00687113"/>
    <w:rsid w:val="006875EF"/>
    <w:rsid w:val="00687A65"/>
    <w:rsid w:val="00690177"/>
    <w:rsid w:val="006907F6"/>
    <w:rsid w:val="006919E5"/>
    <w:rsid w:val="00692B0B"/>
    <w:rsid w:val="00693C1C"/>
    <w:rsid w:val="006943A2"/>
    <w:rsid w:val="00694B64"/>
    <w:rsid w:val="00694C9D"/>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FC9"/>
    <w:rsid w:val="006D0524"/>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B17"/>
    <w:rsid w:val="00702D54"/>
    <w:rsid w:val="007038CE"/>
    <w:rsid w:val="00704DA0"/>
    <w:rsid w:val="00706328"/>
    <w:rsid w:val="00706A1F"/>
    <w:rsid w:val="00707829"/>
    <w:rsid w:val="007109B0"/>
    <w:rsid w:val="00710E28"/>
    <w:rsid w:val="0071147C"/>
    <w:rsid w:val="00711643"/>
    <w:rsid w:val="00711C14"/>
    <w:rsid w:val="00712BAC"/>
    <w:rsid w:val="00712E55"/>
    <w:rsid w:val="00713191"/>
    <w:rsid w:val="007134E4"/>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C99"/>
    <w:rsid w:val="0072694A"/>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6397"/>
    <w:rsid w:val="00746F89"/>
    <w:rsid w:val="00747018"/>
    <w:rsid w:val="007478BB"/>
    <w:rsid w:val="00751F94"/>
    <w:rsid w:val="0075286D"/>
    <w:rsid w:val="00752D99"/>
    <w:rsid w:val="007547B6"/>
    <w:rsid w:val="00755925"/>
    <w:rsid w:val="00755BA2"/>
    <w:rsid w:val="00756EDA"/>
    <w:rsid w:val="0075759B"/>
    <w:rsid w:val="007607B0"/>
    <w:rsid w:val="00760825"/>
    <w:rsid w:val="0076261A"/>
    <w:rsid w:val="0076293C"/>
    <w:rsid w:val="00762F4B"/>
    <w:rsid w:val="007631FE"/>
    <w:rsid w:val="007638DC"/>
    <w:rsid w:val="00765AA3"/>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57C7"/>
    <w:rsid w:val="007765D2"/>
    <w:rsid w:val="0077662A"/>
    <w:rsid w:val="00781092"/>
    <w:rsid w:val="00781600"/>
    <w:rsid w:val="00781D9B"/>
    <w:rsid w:val="00782512"/>
    <w:rsid w:val="0078357B"/>
    <w:rsid w:val="00783BBF"/>
    <w:rsid w:val="007841B4"/>
    <w:rsid w:val="00784436"/>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898"/>
    <w:rsid w:val="007B2E56"/>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FCB"/>
    <w:rsid w:val="008004FD"/>
    <w:rsid w:val="0080074F"/>
    <w:rsid w:val="008009F9"/>
    <w:rsid w:val="008017B6"/>
    <w:rsid w:val="008020D5"/>
    <w:rsid w:val="008027D9"/>
    <w:rsid w:val="00802DFB"/>
    <w:rsid w:val="008035D0"/>
    <w:rsid w:val="008039AA"/>
    <w:rsid w:val="00803B24"/>
    <w:rsid w:val="00805578"/>
    <w:rsid w:val="00805AD5"/>
    <w:rsid w:val="00805C5E"/>
    <w:rsid w:val="008075F0"/>
    <w:rsid w:val="00807824"/>
    <w:rsid w:val="00807A83"/>
    <w:rsid w:val="00810041"/>
    <w:rsid w:val="0081028C"/>
    <w:rsid w:val="00810953"/>
    <w:rsid w:val="00810B00"/>
    <w:rsid w:val="00812344"/>
    <w:rsid w:val="00813351"/>
    <w:rsid w:val="0081363C"/>
    <w:rsid w:val="008142D1"/>
    <w:rsid w:val="00814537"/>
    <w:rsid w:val="00815850"/>
    <w:rsid w:val="00815DF0"/>
    <w:rsid w:val="0081798A"/>
    <w:rsid w:val="00820E69"/>
    <w:rsid w:val="00821F99"/>
    <w:rsid w:val="00822F14"/>
    <w:rsid w:val="0082316F"/>
    <w:rsid w:val="00823C73"/>
    <w:rsid w:val="00823F7F"/>
    <w:rsid w:val="00824BA6"/>
    <w:rsid w:val="0082621A"/>
    <w:rsid w:val="008262F2"/>
    <w:rsid w:val="008266AB"/>
    <w:rsid w:val="00826F4F"/>
    <w:rsid w:val="0082789A"/>
    <w:rsid w:val="0082794A"/>
    <w:rsid w:val="00827CE4"/>
    <w:rsid w:val="0083000A"/>
    <w:rsid w:val="008309BD"/>
    <w:rsid w:val="0083138C"/>
    <w:rsid w:val="00831738"/>
    <w:rsid w:val="00831A0E"/>
    <w:rsid w:val="00833C05"/>
    <w:rsid w:val="00833DA7"/>
    <w:rsid w:val="00833E66"/>
    <w:rsid w:val="00834704"/>
    <w:rsid w:val="00837F75"/>
    <w:rsid w:val="0084001B"/>
    <w:rsid w:val="00840263"/>
    <w:rsid w:val="00842EA8"/>
    <w:rsid w:val="00843121"/>
    <w:rsid w:val="00843682"/>
    <w:rsid w:val="008463EB"/>
    <w:rsid w:val="0084675A"/>
    <w:rsid w:val="00847210"/>
    <w:rsid w:val="00847413"/>
    <w:rsid w:val="00847443"/>
    <w:rsid w:val="00847492"/>
    <w:rsid w:val="0084798E"/>
    <w:rsid w:val="00847C14"/>
    <w:rsid w:val="008509B8"/>
    <w:rsid w:val="00851BC5"/>
    <w:rsid w:val="008522CA"/>
    <w:rsid w:val="00853780"/>
    <w:rsid w:val="00853A02"/>
    <w:rsid w:val="00853C9D"/>
    <w:rsid w:val="0085419A"/>
    <w:rsid w:val="0085477C"/>
    <w:rsid w:val="00856EA3"/>
    <w:rsid w:val="0085742F"/>
    <w:rsid w:val="00857D45"/>
    <w:rsid w:val="00857E1E"/>
    <w:rsid w:val="0086055E"/>
    <w:rsid w:val="0086081E"/>
    <w:rsid w:val="00860CDD"/>
    <w:rsid w:val="00860E6E"/>
    <w:rsid w:val="0086130B"/>
    <w:rsid w:val="008615C3"/>
    <w:rsid w:val="008619C7"/>
    <w:rsid w:val="00861E3F"/>
    <w:rsid w:val="008622B9"/>
    <w:rsid w:val="008626EE"/>
    <w:rsid w:val="00862A91"/>
    <w:rsid w:val="00863031"/>
    <w:rsid w:val="00863F45"/>
    <w:rsid w:val="0086444C"/>
    <w:rsid w:val="00864A42"/>
    <w:rsid w:val="00865D9A"/>
    <w:rsid w:val="008669A3"/>
    <w:rsid w:val="00866F02"/>
    <w:rsid w:val="00867552"/>
    <w:rsid w:val="008675B6"/>
    <w:rsid w:val="008676A2"/>
    <w:rsid w:val="00867E72"/>
    <w:rsid w:val="00870198"/>
    <w:rsid w:val="00870CFD"/>
    <w:rsid w:val="00871CB2"/>
    <w:rsid w:val="008721EB"/>
    <w:rsid w:val="00872417"/>
    <w:rsid w:val="00872CDB"/>
    <w:rsid w:val="00872F0D"/>
    <w:rsid w:val="00872FE7"/>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F1E"/>
    <w:rsid w:val="0089414A"/>
    <w:rsid w:val="00895083"/>
    <w:rsid w:val="008950FB"/>
    <w:rsid w:val="00896AE4"/>
    <w:rsid w:val="00897191"/>
    <w:rsid w:val="008971FD"/>
    <w:rsid w:val="008977B1"/>
    <w:rsid w:val="00897D0C"/>
    <w:rsid w:val="008A0267"/>
    <w:rsid w:val="008A1106"/>
    <w:rsid w:val="008A1E2C"/>
    <w:rsid w:val="008A21B6"/>
    <w:rsid w:val="008A3999"/>
    <w:rsid w:val="008A3E76"/>
    <w:rsid w:val="008A4565"/>
    <w:rsid w:val="008A5000"/>
    <w:rsid w:val="008A5585"/>
    <w:rsid w:val="008A6918"/>
    <w:rsid w:val="008A7F58"/>
    <w:rsid w:val="008A7FAA"/>
    <w:rsid w:val="008B0A29"/>
    <w:rsid w:val="008B146C"/>
    <w:rsid w:val="008B17C8"/>
    <w:rsid w:val="008B2263"/>
    <w:rsid w:val="008B2A46"/>
    <w:rsid w:val="008B3BC0"/>
    <w:rsid w:val="008B3D08"/>
    <w:rsid w:val="008B3E08"/>
    <w:rsid w:val="008B5795"/>
    <w:rsid w:val="008B5F58"/>
    <w:rsid w:val="008B5FB1"/>
    <w:rsid w:val="008B6106"/>
    <w:rsid w:val="008B66B2"/>
    <w:rsid w:val="008B6CE7"/>
    <w:rsid w:val="008B70AD"/>
    <w:rsid w:val="008C0727"/>
    <w:rsid w:val="008C10A8"/>
    <w:rsid w:val="008C186C"/>
    <w:rsid w:val="008C255C"/>
    <w:rsid w:val="008C2810"/>
    <w:rsid w:val="008C2885"/>
    <w:rsid w:val="008C3005"/>
    <w:rsid w:val="008C3A5E"/>
    <w:rsid w:val="008C42FD"/>
    <w:rsid w:val="008C4E93"/>
    <w:rsid w:val="008C5061"/>
    <w:rsid w:val="008C54AE"/>
    <w:rsid w:val="008C57F4"/>
    <w:rsid w:val="008C5EBB"/>
    <w:rsid w:val="008D0A73"/>
    <w:rsid w:val="008D0C96"/>
    <w:rsid w:val="008D0FF4"/>
    <w:rsid w:val="008D1C60"/>
    <w:rsid w:val="008D2BCA"/>
    <w:rsid w:val="008D3113"/>
    <w:rsid w:val="008D416D"/>
    <w:rsid w:val="008D4FC0"/>
    <w:rsid w:val="008D646B"/>
    <w:rsid w:val="008D7AE0"/>
    <w:rsid w:val="008E0082"/>
    <w:rsid w:val="008E032B"/>
    <w:rsid w:val="008E0AF1"/>
    <w:rsid w:val="008E10EF"/>
    <w:rsid w:val="008E15A9"/>
    <w:rsid w:val="008E16F5"/>
    <w:rsid w:val="008E1BDF"/>
    <w:rsid w:val="008E1DB5"/>
    <w:rsid w:val="008E24EA"/>
    <w:rsid w:val="008E352D"/>
    <w:rsid w:val="008E3C4A"/>
    <w:rsid w:val="008E44C3"/>
    <w:rsid w:val="008E4502"/>
    <w:rsid w:val="008E5547"/>
    <w:rsid w:val="008E5647"/>
    <w:rsid w:val="008E56CC"/>
    <w:rsid w:val="008E58BD"/>
    <w:rsid w:val="008E791B"/>
    <w:rsid w:val="008F027D"/>
    <w:rsid w:val="008F1971"/>
    <w:rsid w:val="008F1D2D"/>
    <w:rsid w:val="008F2DEE"/>
    <w:rsid w:val="008F38FF"/>
    <w:rsid w:val="008F3D52"/>
    <w:rsid w:val="008F3E6F"/>
    <w:rsid w:val="008F431E"/>
    <w:rsid w:val="008F4357"/>
    <w:rsid w:val="008F45AD"/>
    <w:rsid w:val="008F50A4"/>
    <w:rsid w:val="008F637F"/>
    <w:rsid w:val="008F7488"/>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5372"/>
    <w:rsid w:val="00917189"/>
    <w:rsid w:val="00920677"/>
    <w:rsid w:val="00920AC4"/>
    <w:rsid w:val="00920B66"/>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3B00"/>
    <w:rsid w:val="00954279"/>
    <w:rsid w:val="00955684"/>
    <w:rsid w:val="0095727D"/>
    <w:rsid w:val="00957D37"/>
    <w:rsid w:val="00957DB9"/>
    <w:rsid w:val="00960100"/>
    <w:rsid w:val="00960B78"/>
    <w:rsid w:val="00960C38"/>
    <w:rsid w:val="00960E31"/>
    <w:rsid w:val="00962192"/>
    <w:rsid w:val="009629A3"/>
    <w:rsid w:val="00963B57"/>
    <w:rsid w:val="00963C57"/>
    <w:rsid w:val="0096733C"/>
    <w:rsid w:val="00967BCD"/>
    <w:rsid w:val="00967F55"/>
    <w:rsid w:val="009726A5"/>
    <w:rsid w:val="00972A1F"/>
    <w:rsid w:val="00973D61"/>
    <w:rsid w:val="00974C4C"/>
    <w:rsid w:val="00975CA3"/>
    <w:rsid w:val="009760E8"/>
    <w:rsid w:val="009762B2"/>
    <w:rsid w:val="00977229"/>
    <w:rsid w:val="00980781"/>
    <w:rsid w:val="009811CA"/>
    <w:rsid w:val="009812D9"/>
    <w:rsid w:val="00981400"/>
    <w:rsid w:val="00981FD2"/>
    <w:rsid w:val="00983386"/>
    <w:rsid w:val="00983A9A"/>
    <w:rsid w:val="00984201"/>
    <w:rsid w:val="00984EFB"/>
    <w:rsid w:val="00985B85"/>
    <w:rsid w:val="00986C39"/>
    <w:rsid w:val="00987D40"/>
    <w:rsid w:val="00990B79"/>
    <w:rsid w:val="009910FE"/>
    <w:rsid w:val="00991752"/>
    <w:rsid w:val="009959F3"/>
    <w:rsid w:val="00995BEC"/>
    <w:rsid w:val="00996C82"/>
    <w:rsid w:val="00997648"/>
    <w:rsid w:val="00997B66"/>
    <w:rsid w:val="009A052A"/>
    <w:rsid w:val="009A126B"/>
    <w:rsid w:val="009A26CB"/>
    <w:rsid w:val="009A2B59"/>
    <w:rsid w:val="009A2B82"/>
    <w:rsid w:val="009A416A"/>
    <w:rsid w:val="009A4B6E"/>
    <w:rsid w:val="009A7850"/>
    <w:rsid w:val="009B03B2"/>
    <w:rsid w:val="009B090E"/>
    <w:rsid w:val="009B1175"/>
    <w:rsid w:val="009B1A8E"/>
    <w:rsid w:val="009B223C"/>
    <w:rsid w:val="009B2B5A"/>
    <w:rsid w:val="009B4367"/>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A83"/>
    <w:rsid w:val="009D14E6"/>
    <w:rsid w:val="009D1516"/>
    <w:rsid w:val="009D199F"/>
    <w:rsid w:val="009D201D"/>
    <w:rsid w:val="009D2C1C"/>
    <w:rsid w:val="009D470A"/>
    <w:rsid w:val="009D5B12"/>
    <w:rsid w:val="009E02DD"/>
    <w:rsid w:val="009E0B4D"/>
    <w:rsid w:val="009E0E3E"/>
    <w:rsid w:val="009E1785"/>
    <w:rsid w:val="009E1AB2"/>
    <w:rsid w:val="009E22B9"/>
    <w:rsid w:val="009E290A"/>
    <w:rsid w:val="009E291A"/>
    <w:rsid w:val="009E2C70"/>
    <w:rsid w:val="009E2D2D"/>
    <w:rsid w:val="009E36B0"/>
    <w:rsid w:val="009E390C"/>
    <w:rsid w:val="009E3F70"/>
    <w:rsid w:val="009E472E"/>
    <w:rsid w:val="009E52AB"/>
    <w:rsid w:val="009E76DE"/>
    <w:rsid w:val="009F0104"/>
    <w:rsid w:val="009F0414"/>
    <w:rsid w:val="009F0D77"/>
    <w:rsid w:val="009F17B8"/>
    <w:rsid w:val="009F273A"/>
    <w:rsid w:val="009F2BEF"/>
    <w:rsid w:val="009F4C8E"/>
    <w:rsid w:val="009F4E97"/>
    <w:rsid w:val="009F5275"/>
    <w:rsid w:val="009F5B81"/>
    <w:rsid w:val="009F5F12"/>
    <w:rsid w:val="009F655E"/>
    <w:rsid w:val="009F712A"/>
    <w:rsid w:val="009F751C"/>
    <w:rsid w:val="009F7849"/>
    <w:rsid w:val="00A00B51"/>
    <w:rsid w:val="00A01677"/>
    <w:rsid w:val="00A030B2"/>
    <w:rsid w:val="00A0421E"/>
    <w:rsid w:val="00A04487"/>
    <w:rsid w:val="00A05757"/>
    <w:rsid w:val="00A05B0F"/>
    <w:rsid w:val="00A06222"/>
    <w:rsid w:val="00A066DA"/>
    <w:rsid w:val="00A074B2"/>
    <w:rsid w:val="00A075E5"/>
    <w:rsid w:val="00A07680"/>
    <w:rsid w:val="00A100EC"/>
    <w:rsid w:val="00A10D2D"/>
    <w:rsid w:val="00A117BD"/>
    <w:rsid w:val="00A12050"/>
    <w:rsid w:val="00A139BF"/>
    <w:rsid w:val="00A14686"/>
    <w:rsid w:val="00A14AF8"/>
    <w:rsid w:val="00A14D59"/>
    <w:rsid w:val="00A159E4"/>
    <w:rsid w:val="00A15FC2"/>
    <w:rsid w:val="00A163A1"/>
    <w:rsid w:val="00A163EA"/>
    <w:rsid w:val="00A1676F"/>
    <w:rsid w:val="00A1750D"/>
    <w:rsid w:val="00A21F54"/>
    <w:rsid w:val="00A23C19"/>
    <w:rsid w:val="00A23DBF"/>
    <w:rsid w:val="00A24138"/>
    <w:rsid w:val="00A24DE3"/>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402DC"/>
    <w:rsid w:val="00A407CE"/>
    <w:rsid w:val="00A40CA0"/>
    <w:rsid w:val="00A40E6E"/>
    <w:rsid w:val="00A41163"/>
    <w:rsid w:val="00A42A80"/>
    <w:rsid w:val="00A42D1C"/>
    <w:rsid w:val="00A430C6"/>
    <w:rsid w:val="00A439EC"/>
    <w:rsid w:val="00A43C6B"/>
    <w:rsid w:val="00A43F54"/>
    <w:rsid w:val="00A44067"/>
    <w:rsid w:val="00A440F0"/>
    <w:rsid w:val="00A451E4"/>
    <w:rsid w:val="00A453B8"/>
    <w:rsid w:val="00A45530"/>
    <w:rsid w:val="00A45D85"/>
    <w:rsid w:val="00A46155"/>
    <w:rsid w:val="00A462FF"/>
    <w:rsid w:val="00A4666D"/>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4DA5"/>
    <w:rsid w:val="00A676AF"/>
    <w:rsid w:val="00A70905"/>
    <w:rsid w:val="00A71448"/>
    <w:rsid w:val="00A72019"/>
    <w:rsid w:val="00A72B65"/>
    <w:rsid w:val="00A72C89"/>
    <w:rsid w:val="00A73F7B"/>
    <w:rsid w:val="00A7451C"/>
    <w:rsid w:val="00A750B3"/>
    <w:rsid w:val="00A76884"/>
    <w:rsid w:val="00A76AE1"/>
    <w:rsid w:val="00A77C09"/>
    <w:rsid w:val="00A77E4E"/>
    <w:rsid w:val="00A81573"/>
    <w:rsid w:val="00A81B0D"/>
    <w:rsid w:val="00A823BF"/>
    <w:rsid w:val="00A844B6"/>
    <w:rsid w:val="00A84F28"/>
    <w:rsid w:val="00A85362"/>
    <w:rsid w:val="00A85CE8"/>
    <w:rsid w:val="00A860B5"/>
    <w:rsid w:val="00A865BF"/>
    <w:rsid w:val="00A86FAF"/>
    <w:rsid w:val="00A87042"/>
    <w:rsid w:val="00A879EC"/>
    <w:rsid w:val="00A87F74"/>
    <w:rsid w:val="00A9003A"/>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5263"/>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F55"/>
    <w:rsid w:val="00B11B4F"/>
    <w:rsid w:val="00B125C3"/>
    <w:rsid w:val="00B136E7"/>
    <w:rsid w:val="00B15B31"/>
    <w:rsid w:val="00B15BC4"/>
    <w:rsid w:val="00B15D89"/>
    <w:rsid w:val="00B16573"/>
    <w:rsid w:val="00B17043"/>
    <w:rsid w:val="00B2019F"/>
    <w:rsid w:val="00B20FD8"/>
    <w:rsid w:val="00B215EE"/>
    <w:rsid w:val="00B21A6D"/>
    <w:rsid w:val="00B2223C"/>
    <w:rsid w:val="00B22910"/>
    <w:rsid w:val="00B22C00"/>
    <w:rsid w:val="00B22E57"/>
    <w:rsid w:val="00B23A1D"/>
    <w:rsid w:val="00B23EB8"/>
    <w:rsid w:val="00B248DA"/>
    <w:rsid w:val="00B24FDC"/>
    <w:rsid w:val="00B266A3"/>
    <w:rsid w:val="00B27264"/>
    <w:rsid w:val="00B27424"/>
    <w:rsid w:val="00B27B74"/>
    <w:rsid w:val="00B30398"/>
    <w:rsid w:val="00B304E6"/>
    <w:rsid w:val="00B3090A"/>
    <w:rsid w:val="00B3115E"/>
    <w:rsid w:val="00B3236E"/>
    <w:rsid w:val="00B323EB"/>
    <w:rsid w:val="00B3271B"/>
    <w:rsid w:val="00B33D73"/>
    <w:rsid w:val="00B3579A"/>
    <w:rsid w:val="00B35907"/>
    <w:rsid w:val="00B3620D"/>
    <w:rsid w:val="00B36B51"/>
    <w:rsid w:val="00B36CD4"/>
    <w:rsid w:val="00B36D51"/>
    <w:rsid w:val="00B36DFD"/>
    <w:rsid w:val="00B36FBF"/>
    <w:rsid w:val="00B3711C"/>
    <w:rsid w:val="00B376EF"/>
    <w:rsid w:val="00B402DC"/>
    <w:rsid w:val="00B402F7"/>
    <w:rsid w:val="00B4168D"/>
    <w:rsid w:val="00B41C9C"/>
    <w:rsid w:val="00B42710"/>
    <w:rsid w:val="00B4298F"/>
    <w:rsid w:val="00B452EC"/>
    <w:rsid w:val="00B455DE"/>
    <w:rsid w:val="00B45C7B"/>
    <w:rsid w:val="00B46280"/>
    <w:rsid w:val="00B464AA"/>
    <w:rsid w:val="00B475B9"/>
    <w:rsid w:val="00B50206"/>
    <w:rsid w:val="00B504D9"/>
    <w:rsid w:val="00B51AD8"/>
    <w:rsid w:val="00B51B7E"/>
    <w:rsid w:val="00B51E8B"/>
    <w:rsid w:val="00B52D8A"/>
    <w:rsid w:val="00B53454"/>
    <w:rsid w:val="00B537EC"/>
    <w:rsid w:val="00B53917"/>
    <w:rsid w:val="00B54505"/>
    <w:rsid w:val="00B54B64"/>
    <w:rsid w:val="00B55331"/>
    <w:rsid w:val="00B554B9"/>
    <w:rsid w:val="00B562BA"/>
    <w:rsid w:val="00B607C2"/>
    <w:rsid w:val="00B61311"/>
    <w:rsid w:val="00B61A40"/>
    <w:rsid w:val="00B61F04"/>
    <w:rsid w:val="00B61FB4"/>
    <w:rsid w:val="00B629EA"/>
    <w:rsid w:val="00B62B2B"/>
    <w:rsid w:val="00B637A0"/>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A1E5F"/>
    <w:rsid w:val="00BA2819"/>
    <w:rsid w:val="00BA4036"/>
    <w:rsid w:val="00BA4069"/>
    <w:rsid w:val="00BA4240"/>
    <w:rsid w:val="00BA4BA7"/>
    <w:rsid w:val="00BA4C80"/>
    <w:rsid w:val="00BA7D31"/>
    <w:rsid w:val="00BB026C"/>
    <w:rsid w:val="00BB060C"/>
    <w:rsid w:val="00BB0E56"/>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71A8"/>
    <w:rsid w:val="00BC7A10"/>
    <w:rsid w:val="00BD15C4"/>
    <w:rsid w:val="00BD172C"/>
    <w:rsid w:val="00BD3DDD"/>
    <w:rsid w:val="00BD4A85"/>
    <w:rsid w:val="00BD5CB3"/>
    <w:rsid w:val="00BD64AF"/>
    <w:rsid w:val="00BD74A4"/>
    <w:rsid w:val="00BD7549"/>
    <w:rsid w:val="00BD7FAC"/>
    <w:rsid w:val="00BE018B"/>
    <w:rsid w:val="00BE1448"/>
    <w:rsid w:val="00BE1784"/>
    <w:rsid w:val="00BE2F76"/>
    <w:rsid w:val="00BE453C"/>
    <w:rsid w:val="00BE654F"/>
    <w:rsid w:val="00BE67D9"/>
    <w:rsid w:val="00BE77E3"/>
    <w:rsid w:val="00BE7D6E"/>
    <w:rsid w:val="00BF073D"/>
    <w:rsid w:val="00BF13AF"/>
    <w:rsid w:val="00BF1C0C"/>
    <w:rsid w:val="00BF21A4"/>
    <w:rsid w:val="00BF26B4"/>
    <w:rsid w:val="00BF381A"/>
    <w:rsid w:val="00BF3BE4"/>
    <w:rsid w:val="00BF43F9"/>
    <w:rsid w:val="00BF54CE"/>
    <w:rsid w:val="00BF56BD"/>
    <w:rsid w:val="00BF5F20"/>
    <w:rsid w:val="00BF6042"/>
    <w:rsid w:val="00BF6928"/>
    <w:rsid w:val="00BF7132"/>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A0"/>
    <w:rsid w:val="00C20AD9"/>
    <w:rsid w:val="00C20BA0"/>
    <w:rsid w:val="00C20E84"/>
    <w:rsid w:val="00C210BE"/>
    <w:rsid w:val="00C223FC"/>
    <w:rsid w:val="00C23B35"/>
    <w:rsid w:val="00C246E6"/>
    <w:rsid w:val="00C25740"/>
    <w:rsid w:val="00C2602C"/>
    <w:rsid w:val="00C26AF4"/>
    <w:rsid w:val="00C27B5B"/>
    <w:rsid w:val="00C305EA"/>
    <w:rsid w:val="00C30B94"/>
    <w:rsid w:val="00C31ABD"/>
    <w:rsid w:val="00C31C0E"/>
    <w:rsid w:val="00C32DBF"/>
    <w:rsid w:val="00C3310C"/>
    <w:rsid w:val="00C3317B"/>
    <w:rsid w:val="00C343BB"/>
    <w:rsid w:val="00C35798"/>
    <w:rsid w:val="00C35BAC"/>
    <w:rsid w:val="00C36371"/>
    <w:rsid w:val="00C36CB0"/>
    <w:rsid w:val="00C37297"/>
    <w:rsid w:val="00C372A7"/>
    <w:rsid w:val="00C40EFB"/>
    <w:rsid w:val="00C42876"/>
    <w:rsid w:val="00C42DCF"/>
    <w:rsid w:val="00C43995"/>
    <w:rsid w:val="00C446EE"/>
    <w:rsid w:val="00C4515D"/>
    <w:rsid w:val="00C45B1C"/>
    <w:rsid w:val="00C4670F"/>
    <w:rsid w:val="00C467D9"/>
    <w:rsid w:val="00C46878"/>
    <w:rsid w:val="00C46DC0"/>
    <w:rsid w:val="00C47B94"/>
    <w:rsid w:val="00C47BCA"/>
    <w:rsid w:val="00C47C1E"/>
    <w:rsid w:val="00C5012F"/>
    <w:rsid w:val="00C514D0"/>
    <w:rsid w:val="00C520BF"/>
    <w:rsid w:val="00C5227E"/>
    <w:rsid w:val="00C5259B"/>
    <w:rsid w:val="00C5292B"/>
    <w:rsid w:val="00C534FF"/>
    <w:rsid w:val="00C53772"/>
    <w:rsid w:val="00C53F1C"/>
    <w:rsid w:val="00C549FA"/>
    <w:rsid w:val="00C5614D"/>
    <w:rsid w:val="00C56549"/>
    <w:rsid w:val="00C569CA"/>
    <w:rsid w:val="00C56CA4"/>
    <w:rsid w:val="00C57CBB"/>
    <w:rsid w:val="00C601C2"/>
    <w:rsid w:val="00C60E73"/>
    <w:rsid w:val="00C62438"/>
    <w:rsid w:val="00C6272F"/>
    <w:rsid w:val="00C6375E"/>
    <w:rsid w:val="00C63A04"/>
    <w:rsid w:val="00C64080"/>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7EC"/>
    <w:rsid w:val="00C73EA6"/>
    <w:rsid w:val="00C75930"/>
    <w:rsid w:val="00C75ADC"/>
    <w:rsid w:val="00C765C5"/>
    <w:rsid w:val="00C767D9"/>
    <w:rsid w:val="00C77D6B"/>
    <w:rsid w:val="00C81F56"/>
    <w:rsid w:val="00C821E5"/>
    <w:rsid w:val="00C8299B"/>
    <w:rsid w:val="00C829BE"/>
    <w:rsid w:val="00C82EFB"/>
    <w:rsid w:val="00C83361"/>
    <w:rsid w:val="00C83AF5"/>
    <w:rsid w:val="00C845E9"/>
    <w:rsid w:val="00C84905"/>
    <w:rsid w:val="00C852B4"/>
    <w:rsid w:val="00C85E04"/>
    <w:rsid w:val="00C861F0"/>
    <w:rsid w:val="00C86A8D"/>
    <w:rsid w:val="00C87010"/>
    <w:rsid w:val="00C8763A"/>
    <w:rsid w:val="00C87906"/>
    <w:rsid w:val="00C90A68"/>
    <w:rsid w:val="00C92122"/>
    <w:rsid w:val="00C922FE"/>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93A"/>
    <w:rsid w:val="00CA3B73"/>
    <w:rsid w:val="00CA5992"/>
    <w:rsid w:val="00CA5B82"/>
    <w:rsid w:val="00CA5C3E"/>
    <w:rsid w:val="00CA7239"/>
    <w:rsid w:val="00CA763B"/>
    <w:rsid w:val="00CA77C9"/>
    <w:rsid w:val="00CB1079"/>
    <w:rsid w:val="00CB133E"/>
    <w:rsid w:val="00CB160A"/>
    <w:rsid w:val="00CB1702"/>
    <w:rsid w:val="00CB2C86"/>
    <w:rsid w:val="00CB2FCD"/>
    <w:rsid w:val="00CB3106"/>
    <w:rsid w:val="00CB523D"/>
    <w:rsid w:val="00CB56B0"/>
    <w:rsid w:val="00CB5B2A"/>
    <w:rsid w:val="00CB6233"/>
    <w:rsid w:val="00CB731C"/>
    <w:rsid w:val="00CB7593"/>
    <w:rsid w:val="00CB7608"/>
    <w:rsid w:val="00CB7F7D"/>
    <w:rsid w:val="00CC02E6"/>
    <w:rsid w:val="00CC27ED"/>
    <w:rsid w:val="00CC28CB"/>
    <w:rsid w:val="00CC2BD5"/>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2E3"/>
    <w:rsid w:val="00CD6814"/>
    <w:rsid w:val="00CD6DBD"/>
    <w:rsid w:val="00CD71B8"/>
    <w:rsid w:val="00CD7313"/>
    <w:rsid w:val="00CD79C8"/>
    <w:rsid w:val="00CD7D7D"/>
    <w:rsid w:val="00CE049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144B"/>
    <w:rsid w:val="00CF19E6"/>
    <w:rsid w:val="00CF23F3"/>
    <w:rsid w:val="00CF240D"/>
    <w:rsid w:val="00CF27E9"/>
    <w:rsid w:val="00CF4214"/>
    <w:rsid w:val="00CF463E"/>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160"/>
    <w:rsid w:val="00D05C48"/>
    <w:rsid w:val="00D05E52"/>
    <w:rsid w:val="00D06051"/>
    <w:rsid w:val="00D060FB"/>
    <w:rsid w:val="00D06F99"/>
    <w:rsid w:val="00D06FF4"/>
    <w:rsid w:val="00D070F0"/>
    <w:rsid w:val="00D079F9"/>
    <w:rsid w:val="00D07D19"/>
    <w:rsid w:val="00D10AB1"/>
    <w:rsid w:val="00D11527"/>
    <w:rsid w:val="00D119DD"/>
    <w:rsid w:val="00D11BCD"/>
    <w:rsid w:val="00D124E6"/>
    <w:rsid w:val="00D12E5E"/>
    <w:rsid w:val="00D14CC3"/>
    <w:rsid w:val="00D14EBC"/>
    <w:rsid w:val="00D1550A"/>
    <w:rsid w:val="00D15A4E"/>
    <w:rsid w:val="00D20B62"/>
    <w:rsid w:val="00D21616"/>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425"/>
    <w:rsid w:val="00D3493A"/>
    <w:rsid w:val="00D35126"/>
    <w:rsid w:val="00D36087"/>
    <w:rsid w:val="00D36B02"/>
    <w:rsid w:val="00D3711F"/>
    <w:rsid w:val="00D37272"/>
    <w:rsid w:val="00D37535"/>
    <w:rsid w:val="00D37C3D"/>
    <w:rsid w:val="00D402E7"/>
    <w:rsid w:val="00D405A7"/>
    <w:rsid w:val="00D40AC3"/>
    <w:rsid w:val="00D4171F"/>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ACE"/>
    <w:rsid w:val="00D54D1E"/>
    <w:rsid w:val="00D55A63"/>
    <w:rsid w:val="00D570F5"/>
    <w:rsid w:val="00D57318"/>
    <w:rsid w:val="00D57445"/>
    <w:rsid w:val="00D57908"/>
    <w:rsid w:val="00D57C16"/>
    <w:rsid w:val="00D6047C"/>
    <w:rsid w:val="00D60904"/>
    <w:rsid w:val="00D60AA8"/>
    <w:rsid w:val="00D61460"/>
    <w:rsid w:val="00D620A4"/>
    <w:rsid w:val="00D62552"/>
    <w:rsid w:val="00D62662"/>
    <w:rsid w:val="00D62A60"/>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E9A"/>
    <w:rsid w:val="00D81F90"/>
    <w:rsid w:val="00D82D4C"/>
    <w:rsid w:val="00D843BB"/>
    <w:rsid w:val="00D8452B"/>
    <w:rsid w:val="00D8453D"/>
    <w:rsid w:val="00D84814"/>
    <w:rsid w:val="00D850B0"/>
    <w:rsid w:val="00D8631C"/>
    <w:rsid w:val="00D86F2F"/>
    <w:rsid w:val="00D8742C"/>
    <w:rsid w:val="00D87613"/>
    <w:rsid w:val="00D876B4"/>
    <w:rsid w:val="00D878CA"/>
    <w:rsid w:val="00D879F7"/>
    <w:rsid w:val="00D901BD"/>
    <w:rsid w:val="00D909CE"/>
    <w:rsid w:val="00D90E54"/>
    <w:rsid w:val="00D91B84"/>
    <w:rsid w:val="00D92A21"/>
    <w:rsid w:val="00D92A96"/>
    <w:rsid w:val="00D9354A"/>
    <w:rsid w:val="00D93C8E"/>
    <w:rsid w:val="00D9520D"/>
    <w:rsid w:val="00D958BB"/>
    <w:rsid w:val="00D95983"/>
    <w:rsid w:val="00D96855"/>
    <w:rsid w:val="00D96857"/>
    <w:rsid w:val="00DA1693"/>
    <w:rsid w:val="00DA183D"/>
    <w:rsid w:val="00DA1853"/>
    <w:rsid w:val="00DA215A"/>
    <w:rsid w:val="00DA3103"/>
    <w:rsid w:val="00DA3179"/>
    <w:rsid w:val="00DA3D57"/>
    <w:rsid w:val="00DA51E0"/>
    <w:rsid w:val="00DA58E5"/>
    <w:rsid w:val="00DA652F"/>
    <w:rsid w:val="00DA76A7"/>
    <w:rsid w:val="00DA78FC"/>
    <w:rsid w:val="00DA7D54"/>
    <w:rsid w:val="00DB15BC"/>
    <w:rsid w:val="00DB29D5"/>
    <w:rsid w:val="00DB3A96"/>
    <w:rsid w:val="00DB3C7A"/>
    <w:rsid w:val="00DB42E7"/>
    <w:rsid w:val="00DB4859"/>
    <w:rsid w:val="00DB49D3"/>
    <w:rsid w:val="00DB5189"/>
    <w:rsid w:val="00DB53C3"/>
    <w:rsid w:val="00DB58C0"/>
    <w:rsid w:val="00DB6976"/>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60A"/>
    <w:rsid w:val="00DD1C9B"/>
    <w:rsid w:val="00DD1E50"/>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B8D"/>
    <w:rsid w:val="00DE7118"/>
    <w:rsid w:val="00DE721E"/>
    <w:rsid w:val="00DE79AF"/>
    <w:rsid w:val="00DE7A6A"/>
    <w:rsid w:val="00DF0576"/>
    <w:rsid w:val="00DF0FF0"/>
    <w:rsid w:val="00DF23C7"/>
    <w:rsid w:val="00DF264B"/>
    <w:rsid w:val="00DF2978"/>
    <w:rsid w:val="00DF5BCA"/>
    <w:rsid w:val="00DF640F"/>
    <w:rsid w:val="00DF6444"/>
    <w:rsid w:val="00DF64DE"/>
    <w:rsid w:val="00DF6C41"/>
    <w:rsid w:val="00DF7AD3"/>
    <w:rsid w:val="00DF7B72"/>
    <w:rsid w:val="00E00774"/>
    <w:rsid w:val="00E00EC9"/>
    <w:rsid w:val="00E00ED1"/>
    <w:rsid w:val="00E01014"/>
    <w:rsid w:val="00E01439"/>
    <w:rsid w:val="00E031D2"/>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D41"/>
    <w:rsid w:val="00E177EC"/>
    <w:rsid w:val="00E17EFF"/>
    <w:rsid w:val="00E2006D"/>
    <w:rsid w:val="00E20100"/>
    <w:rsid w:val="00E206CF"/>
    <w:rsid w:val="00E21C26"/>
    <w:rsid w:val="00E2240C"/>
    <w:rsid w:val="00E2296A"/>
    <w:rsid w:val="00E24349"/>
    <w:rsid w:val="00E24A7D"/>
    <w:rsid w:val="00E24BBC"/>
    <w:rsid w:val="00E24F5A"/>
    <w:rsid w:val="00E256A6"/>
    <w:rsid w:val="00E2680C"/>
    <w:rsid w:val="00E301BD"/>
    <w:rsid w:val="00E30803"/>
    <w:rsid w:val="00E317ED"/>
    <w:rsid w:val="00E31AC6"/>
    <w:rsid w:val="00E32C0E"/>
    <w:rsid w:val="00E33AE7"/>
    <w:rsid w:val="00E33C07"/>
    <w:rsid w:val="00E369A6"/>
    <w:rsid w:val="00E36C29"/>
    <w:rsid w:val="00E401CD"/>
    <w:rsid w:val="00E40735"/>
    <w:rsid w:val="00E40DE4"/>
    <w:rsid w:val="00E41148"/>
    <w:rsid w:val="00E41DC6"/>
    <w:rsid w:val="00E41E1B"/>
    <w:rsid w:val="00E41FB4"/>
    <w:rsid w:val="00E4209E"/>
    <w:rsid w:val="00E43DD6"/>
    <w:rsid w:val="00E446C1"/>
    <w:rsid w:val="00E4588F"/>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812"/>
    <w:rsid w:val="00E66E86"/>
    <w:rsid w:val="00E676C6"/>
    <w:rsid w:val="00E70683"/>
    <w:rsid w:val="00E71640"/>
    <w:rsid w:val="00E719C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3C7"/>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A0246"/>
    <w:rsid w:val="00EA07F2"/>
    <w:rsid w:val="00EA0881"/>
    <w:rsid w:val="00EA090D"/>
    <w:rsid w:val="00EA0EFF"/>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8B4"/>
    <w:rsid w:val="00EC0D42"/>
    <w:rsid w:val="00EC1494"/>
    <w:rsid w:val="00EC1B26"/>
    <w:rsid w:val="00EC3503"/>
    <w:rsid w:val="00EC3854"/>
    <w:rsid w:val="00EC44E5"/>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377"/>
    <w:rsid w:val="00F026AC"/>
    <w:rsid w:val="00F027B8"/>
    <w:rsid w:val="00F034D2"/>
    <w:rsid w:val="00F038EB"/>
    <w:rsid w:val="00F04AC8"/>
    <w:rsid w:val="00F04F85"/>
    <w:rsid w:val="00F1001C"/>
    <w:rsid w:val="00F10FEC"/>
    <w:rsid w:val="00F113C6"/>
    <w:rsid w:val="00F11591"/>
    <w:rsid w:val="00F1198C"/>
    <w:rsid w:val="00F12D6A"/>
    <w:rsid w:val="00F130E2"/>
    <w:rsid w:val="00F13A7F"/>
    <w:rsid w:val="00F15559"/>
    <w:rsid w:val="00F155E1"/>
    <w:rsid w:val="00F157CE"/>
    <w:rsid w:val="00F15DB6"/>
    <w:rsid w:val="00F16C15"/>
    <w:rsid w:val="00F16C3C"/>
    <w:rsid w:val="00F16D0E"/>
    <w:rsid w:val="00F17011"/>
    <w:rsid w:val="00F1702F"/>
    <w:rsid w:val="00F179F5"/>
    <w:rsid w:val="00F17F30"/>
    <w:rsid w:val="00F203B1"/>
    <w:rsid w:val="00F20DE4"/>
    <w:rsid w:val="00F210B2"/>
    <w:rsid w:val="00F222AE"/>
    <w:rsid w:val="00F228A4"/>
    <w:rsid w:val="00F23862"/>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65B0"/>
    <w:rsid w:val="00F56687"/>
    <w:rsid w:val="00F56AB8"/>
    <w:rsid w:val="00F5705A"/>
    <w:rsid w:val="00F57182"/>
    <w:rsid w:val="00F576BB"/>
    <w:rsid w:val="00F57707"/>
    <w:rsid w:val="00F57D80"/>
    <w:rsid w:val="00F60223"/>
    <w:rsid w:val="00F602BA"/>
    <w:rsid w:val="00F626A4"/>
    <w:rsid w:val="00F631A0"/>
    <w:rsid w:val="00F64BAB"/>
    <w:rsid w:val="00F64E17"/>
    <w:rsid w:val="00F652ED"/>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1C38"/>
    <w:rsid w:val="00F81D22"/>
    <w:rsid w:val="00F82002"/>
    <w:rsid w:val="00F82596"/>
    <w:rsid w:val="00F825AD"/>
    <w:rsid w:val="00F839DB"/>
    <w:rsid w:val="00F83C89"/>
    <w:rsid w:val="00F840CD"/>
    <w:rsid w:val="00F84B43"/>
    <w:rsid w:val="00F85DC8"/>
    <w:rsid w:val="00F86848"/>
    <w:rsid w:val="00F868E6"/>
    <w:rsid w:val="00F86912"/>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BC6"/>
    <w:rsid w:val="00FB35B2"/>
    <w:rsid w:val="00FB4134"/>
    <w:rsid w:val="00FB431E"/>
    <w:rsid w:val="00FB4FB8"/>
    <w:rsid w:val="00FB575A"/>
    <w:rsid w:val="00FB6BD8"/>
    <w:rsid w:val="00FB6FAD"/>
    <w:rsid w:val="00FB7402"/>
    <w:rsid w:val="00FB7667"/>
    <w:rsid w:val="00FC0A10"/>
    <w:rsid w:val="00FC0D33"/>
    <w:rsid w:val="00FC1672"/>
    <w:rsid w:val="00FC1682"/>
    <w:rsid w:val="00FC2AE9"/>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38CB"/>
    <w:rsid w:val="00FE4AB0"/>
    <w:rsid w:val="00FE4DB1"/>
    <w:rsid w:val="00FE4DCB"/>
    <w:rsid w:val="00FE57C6"/>
    <w:rsid w:val="00FE658B"/>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B6DFA422-750A-479C-BD1A-3FD97D33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5F"/>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F95A5F"/>
    <w:pPr>
      <w:pageBreakBefore/>
      <w:numPr>
        <w:numId w:val="4"/>
      </w:numPr>
      <w:spacing w:line="259" w:lineRule="auto"/>
      <w:ind w:left="0" w:firstLine="0"/>
      <w:contextualSpacing w:val="0"/>
      <w:jc w:val="left"/>
      <w:outlineLvl w:val="0"/>
    </w:pPr>
    <w:rPr>
      <w:rFonts w:ascii="Segoe UI Semibold" w:hAnsi="Segoe UI Semibold" w:cs="Segoe UI Semibold"/>
      <w:color w:val="000000" w:themeColor="text1"/>
      <w:sz w:val="36"/>
      <w:szCs w:val="36"/>
      <w:lang w:val="en-US"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F95A5F"/>
    <w:rPr>
      <w:rFonts w:ascii="Segoe UI Semibold" w:hAnsi="Segoe UI Semibold" w:cs="Segoe UI Semibold"/>
      <w:color w:val="000000" w:themeColor="text1"/>
      <w:sz w:val="36"/>
      <w:szCs w:val="36"/>
      <w:lang w:val="en-US"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195FFE"/>
    <w:pPr>
      <w:tabs>
        <w:tab w:val="left" w:pos="400"/>
        <w:tab w:val="right" w:leader="dot" w:pos="9628"/>
      </w:tabs>
      <w:spacing w:after="100"/>
    </w:pPr>
    <w:rPr>
      <w:noProof/>
    </w:rPr>
  </w:style>
  <w:style w:type="paragraph" w:styleId="TM2">
    <w:name w:val="toc 2"/>
    <w:basedOn w:val="Normal"/>
    <w:next w:val="Normal"/>
    <w:autoRedefine/>
    <w:uiPriority w:val="39"/>
    <w:qFormat/>
    <w:rsid w:val="00195FFE"/>
    <w:pPr>
      <w:tabs>
        <w:tab w:val="left" w:pos="567"/>
        <w:tab w:val="right" w:leader="dot" w:pos="9628"/>
      </w:tabs>
      <w:spacing w:after="100"/>
    </w:pPr>
    <w:rPr>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4.0/legalcod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rivacy.microsoft.com/fr-fr/" TargetMode="Externa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s://github.com/microsoft/prosanteconnect/blob/main/LICENSE-CODE"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prosanteconnect/blob/main/LICENSE-CO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3.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customXml/itemProps2.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customXml/itemProps3.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409502-9054-4358-AD3A-5A920037FFA8}">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7</Pages>
  <Words>946</Words>
  <Characters>5208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Guide d’implémentation et de configuration Microsoft Entra ID à destination des établissements de santé</vt:lpstr>
    </vt:vector>
  </TitlesOfParts>
  <Company>ASIP</Company>
  <LinksUpToDate>false</LinksUpToDate>
  <CharactersWithSpaces>6142</CharactersWithSpaces>
  <SharedDoc>false</SharedDoc>
  <HLinks>
    <vt:vector size="666" baseType="variant">
      <vt:variant>
        <vt:i4>1638468</vt:i4>
      </vt:variant>
      <vt:variant>
        <vt:i4>498</vt:i4>
      </vt:variant>
      <vt:variant>
        <vt:i4>0</vt:i4>
      </vt:variant>
      <vt:variant>
        <vt:i4>5</vt:i4>
      </vt:variant>
      <vt:variant>
        <vt:lpwstr>https://portal.azure.com/</vt:lpwstr>
      </vt:variant>
      <vt:variant>
        <vt:lpwstr/>
      </vt:variant>
      <vt:variant>
        <vt:i4>4915275</vt:i4>
      </vt:variant>
      <vt:variant>
        <vt:i4>495</vt:i4>
      </vt:variant>
      <vt:variant>
        <vt:i4>0</vt:i4>
      </vt:variant>
      <vt:variant>
        <vt:i4>5</vt:i4>
      </vt:variant>
      <vt:variant>
        <vt:lpwstr>https://learn.microsoft.com/fr-fr/azure/active-directory/reports-monitoring/howto-access-activity-logs</vt:lpwstr>
      </vt:variant>
      <vt:variant>
        <vt:lpwstr>monitor-events-with-microsoft-sentinel</vt:lpwstr>
      </vt:variant>
      <vt:variant>
        <vt:i4>4915275</vt:i4>
      </vt:variant>
      <vt:variant>
        <vt:i4>492</vt:i4>
      </vt:variant>
      <vt:variant>
        <vt:i4>0</vt:i4>
      </vt:variant>
      <vt:variant>
        <vt:i4>5</vt:i4>
      </vt:variant>
      <vt:variant>
        <vt:lpwstr>https://learn.microsoft.com/fr-fr/azure/active-directory/reports-monitoring/howto-access-activity-logs</vt:lpwstr>
      </vt:variant>
      <vt:variant>
        <vt:lpwstr>monitor-events-with-microsoft-sentinel</vt:lpwstr>
      </vt:variant>
      <vt:variant>
        <vt:i4>1376347</vt:i4>
      </vt:variant>
      <vt:variant>
        <vt:i4>489</vt:i4>
      </vt:variant>
      <vt:variant>
        <vt:i4>0</vt:i4>
      </vt:variant>
      <vt:variant>
        <vt:i4>5</vt:i4>
      </vt:variant>
      <vt:variant>
        <vt:lpwstr>https://learn.microsoft.com/fr-fr/azure/active-directory/reports-monitoring/howto-access-activity-logs</vt:lpwstr>
      </vt:variant>
      <vt:variant>
        <vt:lpwstr>integrate-logs-with-azure-monitor-logs</vt:lpwstr>
      </vt:variant>
      <vt:variant>
        <vt:i4>3407983</vt:i4>
      </vt:variant>
      <vt:variant>
        <vt:i4>486</vt:i4>
      </vt:variant>
      <vt:variant>
        <vt:i4>0</vt:i4>
      </vt:variant>
      <vt:variant>
        <vt:i4>5</vt:i4>
      </vt:variant>
      <vt:variant>
        <vt:lpwstr>https://learn.microsoft.com/fr-fr/azure/active-directory/reports-monitoring/howto-access-activity-logs</vt:lpwstr>
      </vt:variant>
      <vt:variant>
        <vt:lpwstr>access-logs-with-microsoft-graph-api</vt:lpwstr>
      </vt:variant>
      <vt:variant>
        <vt:i4>3407983</vt:i4>
      </vt:variant>
      <vt:variant>
        <vt:i4>483</vt:i4>
      </vt:variant>
      <vt:variant>
        <vt:i4>0</vt:i4>
      </vt:variant>
      <vt:variant>
        <vt:i4>5</vt:i4>
      </vt:variant>
      <vt:variant>
        <vt:lpwstr>https://learn.microsoft.com/fr-fr/azure/active-directory/reports-monitoring/howto-access-activity-logs</vt:lpwstr>
      </vt:variant>
      <vt:variant>
        <vt:lpwstr>access-logs-with-microsoft-graph-api</vt:lpwstr>
      </vt:variant>
      <vt:variant>
        <vt:i4>1048671</vt:i4>
      </vt:variant>
      <vt:variant>
        <vt:i4>480</vt:i4>
      </vt:variant>
      <vt:variant>
        <vt:i4>0</vt:i4>
      </vt:variant>
      <vt:variant>
        <vt:i4>5</vt:i4>
      </vt:variant>
      <vt:variant>
        <vt:lpwstr>https://learn.microsoft.com/fr-fr/azure/active-directory/reports-monitoring/howto-access-activity-logs</vt:lpwstr>
      </vt:variant>
      <vt:variant>
        <vt:lpwstr>export-logs-for-storage-and-queries</vt:lpwstr>
      </vt:variant>
      <vt:variant>
        <vt:i4>1048671</vt:i4>
      </vt:variant>
      <vt:variant>
        <vt:i4>477</vt:i4>
      </vt:variant>
      <vt:variant>
        <vt:i4>0</vt:i4>
      </vt:variant>
      <vt:variant>
        <vt:i4>5</vt:i4>
      </vt:variant>
      <vt:variant>
        <vt:lpwstr>https://learn.microsoft.com/fr-fr/azure/active-directory/reports-monitoring/howto-access-activity-logs</vt:lpwstr>
      </vt:variant>
      <vt:variant>
        <vt:lpwstr>export-logs-for-storage-and-queries</vt:lpwstr>
      </vt:variant>
      <vt:variant>
        <vt:i4>3997750</vt:i4>
      </vt:variant>
      <vt:variant>
        <vt:i4>474</vt:i4>
      </vt:variant>
      <vt:variant>
        <vt:i4>0</vt:i4>
      </vt:variant>
      <vt:variant>
        <vt:i4>5</vt:i4>
      </vt:variant>
      <vt:variant>
        <vt:lpwstr>https://learn.microsoft.com/fr-fr/azure/active-directory/reports-monitoring/howto-access-activity-logs</vt:lpwstr>
      </vt:variant>
      <vt:variant>
        <vt:lpwstr>view-logs-through-the-portal</vt:lpwstr>
      </vt:variant>
      <vt:variant>
        <vt:i4>3997733</vt:i4>
      </vt:variant>
      <vt:variant>
        <vt:i4>471</vt:i4>
      </vt:variant>
      <vt:variant>
        <vt:i4>0</vt:i4>
      </vt:variant>
      <vt:variant>
        <vt:i4>5</vt:i4>
      </vt:variant>
      <vt:variant>
        <vt:lpwstr>https://learn.microsoft.com/fr-fr/azure/active-directory/reports-monitoring/howto-access-activity-logs</vt:lpwstr>
      </vt:variant>
      <vt:variant>
        <vt:lpwstr>stream-logs-to-an-event-hub-to-integrate-with-siem-tools</vt:lpwstr>
      </vt:variant>
      <vt:variant>
        <vt:i4>6357111</vt:i4>
      </vt:variant>
      <vt:variant>
        <vt:i4>468</vt:i4>
      </vt:variant>
      <vt:variant>
        <vt:i4>0</vt:i4>
      </vt:variant>
      <vt:variant>
        <vt:i4>5</vt:i4>
      </vt:variant>
      <vt:variant>
        <vt:lpwstr>https://learn.microsoft.com/fr-fr/azure/active-directory/authentication/concept-mfa-howitworks</vt:lpwstr>
      </vt:variant>
      <vt:variant>
        <vt:lpwstr/>
      </vt:variant>
      <vt:variant>
        <vt:i4>7798910</vt:i4>
      </vt:variant>
      <vt:variant>
        <vt:i4>465</vt:i4>
      </vt:variant>
      <vt:variant>
        <vt:i4>0</vt:i4>
      </vt:variant>
      <vt:variant>
        <vt:i4>5</vt:i4>
      </vt:variant>
      <vt:variant>
        <vt:lpwstr>https://aka.ms/AA2kvvu</vt:lpwstr>
      </vt:variant>
      <vt:variant>
        <vt:lpwstr/>
      </vt:variant>
      <vt:variant>
        <vt:i4>4915205</vt:i4>
      </vt:variant>
      <vt:variant>
        <vt:i4>462</vt:i4>
      </vt:variant>
      <vt:variant>
        <vt:i4>0</vt:i4>
      </vt:variant>
      <vt:variant>
        <vt:i4>5</vt:i4>
      </vt:variant>
      <vt:variant>
        <vt:lpwstr>https://learn.microsoft.com/fr-fr/azure/active-directory/develop/active-directory-optional-claims</vt:lpwstr>
      </vt:variant>
      <vt:variant>
        <vt:lpwstr/>
      </vt:variant>
      <vt:variant>
        <vt:i4>7602291</vt:i4>
      </vt:variant>
      <vt:variant>
        <vt:i4>459</vt:i4>
      </vt:variant>
      <vt:variant>
        <vt:i4>0</vt:i4>
      </vt:variant>
      <vt:variant>
        <vt:i4>5</vt:i4>
      </vt:variant>
      <vt:variant>
        <vt:lpwstr>https://learn.microsoft.com/fr-fr/entra/identity-platform/access-tokens</vt:lpwstr>
      </vt:variant>
      <vt:variant>
        <vt:lpwstr/>
      </vt:variant>
      <vt:variant>
        <vt:i4>6619243</vt:i4>
      </vt:variant>
      <vt:variant>
        <vt:i4>456</vt:i4>
      </vt:variant>
      <vt:variant>
        <vt:i4>0</vt:i4>
      </vt:variant>
      <vt:variant>
        <vt:i4>5</vt:i4>
      </vt:variant>
      <vt:variant>
        <vt:lpwstr>https://learn.microsoft.com/fr-fr/entra/identity-platform/id-tokens</vt:lpwstr>
      </vt:variant>
      <vt:variant>
        <vt:lpwstr/>
      </vt:variant>
      <vt:variant>
        <vt:i4>1376341</vt:i4>
      </vt:variant>
      <vt:variant>
        <vt:i4>453</vt:i4>
      </vt:variant>
      <vt:variant>
        <vt:i4>0</vt:i4>
      </vt:variant>
      <vt:variant>
        <vt:i4>5</vt:i4>
      </vt:variant>
      <vt:variant>
        <vt:lpwstr>https://learn.microsoft.com/fr-fr/entra/identity-platform/app-resilience-continuous-access-evaluation</vt:lpwstr>
      </vt:variant>
      <vt:variant>
        <vt:lpwstr/>
      </vt:variant>
      <vt:variant>
        <vt:i4>3932236</vt:i4>
      </vt:variant>
      <vt:variant>
        <vt:i4>450</vt:i4>
      </vt:variant>
      <vt:variant>
        <vt:i4>0</vt:i4>
      </vt:variant>
      <vt:variant>
        <vt:i4>5</vt:i4>
      </vt:variant>
      <vt:variant>
        <vt:lpwstr>https://openid.net/specs/openid-caep-specification-1_0-01.html</vt:lpwstr>
      </vt:variant>
      <vt:variant>
        <vt:lpwstr/>
      </vt:variant>
      <vt:variant>
        <vt:i4>5177362</vt:i4>
      </vt:variant>
      <vt:variant>
        <vt:i4>447</vt:i4>
      </vt:variant>
      <vt:variant>
        <vt:i4>0</vt:i4>
      </vt:variant>
      <vt:variant>
        <vt:i4>5</vt:i4>
      </vt:variant>
      <vt:variant>
        <vt:lpwstr>https://learn.microsoft.com/fr-fr/entra/identity/role-based-access-control/permissions-reference</vt:lpwstr>
      </vt:variant>
      <vt:variant>
        <vt:lpwstr/>
      </vt:variant>
      <vt:variant>
        <vt:i4>3997794</vt:i4>
      </vt:variant>
      <vt:variant>
        <vt:i4>444</vt:i4>
      </vt:variant>
      <vt:variant>
        <vt:i4>0</vt:i4>
      </vt:variant>
      <vt:variant>
        <vt:i4>5</vt:i4>
      </vt:variant>
      <vt:variant>
        <vt:lpwstr>https://learn.microsoft.com/fr-fr/entra/id-governance/privileged-identity-management/pim-configure</vt:lpwstr>
      </vt:variant>
      <vt:variant>
        <vt:lpwstr/>
      </vt:variant>
      <vt:variant>
        <vt:i4>7798898</vt:i4>
      </vt:variant>
      <vt:variant>
        <vt:i4>441</vt:i4>
      </vt:variant>
      <vt:variant>
        <vt:i4>0</vt:i4>
      </vt:variant>
      <vt:variant>
        <vt:i4>5</vt:i4>
      </vt:variant>
      <vt:variant>
        <vt:lpwstr>https://learn.microsoft.com/fr-fr/entra/identity/conditional-access/plan-conditional-access</vt:lpwstr>
      </vt:variant>
      <vt:variant>
        <vt:lpwstr/>
      </vt:variant>
      <vt:variant>
        <vt:i4>3932204</vt:i4>
      </vt:variant>
      <vt:variant>
        <vt:i4>438</vt:i4>
      </vt:variant>
      <vt:variant>
        <vt:i4>0</vt:i4>
      </vt:variant>
      <vt:variant>
        <vt:i4>5</vt:i4>
      </vt:variant>
      <vt:variant>
        <vt:lpwstr>https://learn.microsoft.com/fr-fr/entra/identity-platform/v2-admin-consent</vt:lpwstr>
      </vt:variant>
      <vt:variant>
        <vt:lpwstr/>
      </vt:variant>
      <vt:variant>
        <vt:i4>2162808</vt:i4>
      </vt:variant>
      <vt:variant>
        <vt:i4>435</vt:i4>
      </vt:variant>
      <vt:variant>
        <vt:i4>0</vt:i4>
      </vt:variant>
      <vt:variant>
        <vt:i4>5</vt:i4>
      </vt:variant>
      <vt:variant>
        <vt:lpwstr>https://learn.microsoft.com/fr-fr/entra/identity-platform/howto-convert-app-to-be-multi-tenant</vt:lpwstr>
      </vt:variant>
      <vt:variant>
        <vt:lpwstr/>
      </vt:variant>
      <vt:variant>
        <vt:i4>1638408</vt:i4>
      </vt:variant>
      <vt:variant>
        <vt:i4>432</vt:i4>
      </vt:variant>
      <vt:variant>
        <vt:i4>0</vt:i4>
      </vt:variant>
      <vt:variant>
        <vt:i4>5</vt:i4>
      </vt:variant>
      <vt:variant>
        <vt:lpwstr>https://learn.microsoft.com/fr-fr/entra/identity-platform/v2-admin-consent</vt:lpwstr>
      </vt:variant>
      <vt:variant>
        <vt:lpwstr>request-the-permissions-from-a-directory-admin</vt:lpwstr>
      </vt:variant>
      <vt:variant>
        <vt:i4>2293874</vt:i4>
      </vt:variant>
      <vt:variant>
        <vt:i4>429</vt:i4>
      </vt:variant>
      <vt:variant>
        <vt:i4>0</vt:i4>
      </vt:variant>
      <vt:variant>
        <vt:i4>5</vt:i4>
      </vt:variant>
      <vt:variant>
        <vt:lpwstr>http://pro-sante-connect.esante.gouv.fr/onboarding</vt:lpwstr>
      </vt:variant>
      <vt:variant>
        <vt:lpwstr/>
      </vt:variant>
      <vt:variant>
        <vt:i4>2424932</vt:i4>
      </vt:variant>
      <vt:variant>
        <vt:i4>426</vt:i4>
      </vt:variant>
      <vt:variant>
        <vt:i4>0</vt:i4>
      </vt:variant>
      <vt:variant>
        <vt:i4>5</vt:i4>
      </vt:variant>
      <vt:variant>
        <vt:lpwstr>https://esante.gouv.fr/services/espace-cps/telechargements-libres/cryptolib-cps-windows</vt:lpwstr>
      </vt:variant>
      <vt:variant>
        <vt:lpwstr/>
      </vt:variant>
      <vt:variant>
        <vt:i4>2687036</vt:i4>
      </vt:variant>
      <vt:variant>
        <vt:i4>423</vt:i4>
      </vt:variant>
      <vt:variant>
        <vt:i4>0</vt:i4>
      </vt:variant>
      <vt:variant>
        <vt:i4>5</vt:i4>
      </vt:variant>
      <vt:variant>
        <vt:lpwstr>https://docs.microsoft.com/fr-fr/azure/active-directory/conditional-access/howto-conditional-access-policy-compliant-device</vt:lpwstr>
      </vt:variant>
      <vt:variant>
        <vt:lpwstr/>
      </vt:variant>
      <vt:variant>
        <vt:i4>5046360</vt:i4>
      </vt:variant>
      <vt:variant>
        <vt:i4>420</vt:i4>
      </vt:variant>
      <vt:variant>
        <vt:i4>0</vt:i4>
      </vt:variant>
      <vt:variant>
        <vt:i4>5</vt:i4>
      </vt:variant>
      <vt:variant>
        <vt:lpwstr>https://docs.microsoft.com/fr-fr/azure/active-directory/devices/concept-azure-ad-join-hybrid</vt:lpwstr>
      </vt:variant>
      <vt:variant>
        <vt:lpwstr/>
      </vt:variant>
      <vt:variant>
        <vt:i4>3342432</vt:i4>
      </vt:variant>
      <vt:variant>
        <vt:i4>417</vt:i4>
      </vt:variant>
      <vt:variant>
        <vt:i4>0</vt:i4>
      </vt:variant>
      <vt:variant>
        <vt:i4>5</vt:i4>
      </vt:variant>
      <vt:variant>
        <vt:lpwstr>https://learn.microsoft.com/fr-fr/entra/identity/devices/device-join-out-of-box</vt:lpwstr>
      </vt:variant>
      <vt:variant>
        <vt:lpwstr/>
      </vt:variant>
      <vt:variant>
        <vt:i4>7667760</vt:i4>
      </vt:variant>
      <vt:variant>
        <vt:i4>414</vt:i4>
      </vt:variant>
      <vt:variant>
        <vt:i4>0</vt:i4>
      </vt:variant>
      <vt:variant>
        <vt:i4>5</vt:i4>
      </vt:variant>
      <vt:variant>
        <vt:lpwstr>https://learn.microsoft.com/fr-FR/entra/identity/devices/plan-device-deployment</vt:lpwstr>
      </vt:variant>
      <vt:variant>
        <vt:lpwstr/>
      </vt:variant>
      <vt:variant>
        <vt:i4>327709</vt:i4>
      </vt:variant>
      <vt:variant>
        <vt:i4>411</vt:i4>
      </vt:variant>
      <vt:variant>
        <vt:i4>0</vt:i4>
      </vt:variant>
      <vt:variant>
        <vt:i4>5</vt:i4>
      </vt:variant>
      <vt:variant>
        <vt:lpwstr>https://learn.microsoft.com/fr-fr/entra/identity/hybrid/cloud-sync/what-is-cloud-sync</vt:lpwstr>
      </vt:variant>
      <vt:variant>
        <vt:lpwstr/>
      </vt:variant>
      <vt:variant>
        <vt:i4>6750265</vt:i4>
      </vt:variant>
      <vt:variant>
        <vt:i4>408</vt:i4>
      </vt:variant>
      <vt:variant>
        <vt:i4>0</vt:i4>
      </vt:variant>
      <vt:variant>
        <vt:i4>5</vt:i4>
      </vt:variant>
      <vt:variant>
        <vt:lpwstr>https://learn.microsoft.com/fr-fr/entra/architecture/sync-directory</vt:lpwstr>
      </vt:variant>
      <vt:variant>
        <vt:lpwstr/>
      </vt:variant>
      <vt:variant>
        <vt:i4>1769542</vt:i4>
      </vt:variant>
      <vt:variant>
        <vt:i4>405</vt:i4>
      </vt:variant>
      <vt:variant>
        <vt:i4>0</vt:i4>
      </vt:variant>
      <vt:variant>
        <vt:i4>5</vt:i4>
      </vt:variant>
      <vt:variant>
        <vt:lpwstr>https://learn.microsoft.com/fr-fr/entra/fundamentals/how-to-manage-groups</vt:lpwstr>
      </vt:variant>
      <vt:variant>
        <vt:lpwstr/>
      </vt:variant>
      <vt:variant>
        <vt:i4>2490477</vt:i4>
      </vt:variant>
      <vt:variant>
        <vt:i4>402</vt:i4>
      </vt:variant>
      <vt:variant>
        <vt:i4>0</vt:i4>
      </vt:variant>
      <vt:variant>
        <vt:i4>5</vt:i4>
      </vt:variant>
      <vt:variant>
        <vt:lpwstr>https://learn.microsoft.com/fr-fr/entra/fundamentals/add-users</vt:lpwstr>
      </vt:variant>
      <vt:variant>
        <vt:lpwstr/>
      </vt:variant>
      <vt:variant>
        <vt:i4>3866631</vt:i4>
      </vt:variant>
      <vt:variant>
        <vt:i4>399</vt:i4>
      </vt:variant>
      <vt:variant>
        <vt:i4>0</vt:i4>
      </vt:variant>
      <vt:variant>
        <vt:i4>5</vt:i4>
      </vt:variant>
      <vt:variant>
        <vt:lpwstr>https://azure.microsoft.com/free/?WT.mc_id=A261C142F</vt:lpwstr>
      </vt:variant>
      <vt:variant>
        <vt:lpwstr/>
      </vt:variant>
      <vt:variant>
        <vt:i4>6946863</vt:i4>
      </vt:variant>
      <vt:variant>
        <vt:i4>396</vt:i4>
      </vt:variant>
      <vt:variant>
        <vt:i4>0</vt:i4>
      </vt:variant>
      <vt:variant>
        <vt:i4>5</vt:i4>
      </vt:variant>
      <vt:variant>
        <vt:lpwstr>https://pro-sante-connect.esante.gouv.fr/onboarding</vt:lpwstr>
      </vt:variant>
      <vt:variant>
        <vt:lpwstr/>
      </vt:variant>
      <vt:variant>
        <vt:i4>786458</vt:i4>
      </vt:variant>
      <vt:variant>
        <vt:i4>393</vt:i4>
      </vt:variant>
      <vt:variant>
        <vt:i4>0</vt:i4>
      </vt:variant>
      <vt:variant>
        <vt:i4>5</vt:i4>
      </vt:variant>
      <vt:variant>
        <vt:lpwstr>https://pro-sante-connect.esante.gouv.fr/</vt:lpwstr>
      </vt:variant>
      <vt:variant>
        <vt:lpwstr/>
      </vt:variant>
      <vt:variant>
        <vt:i4>3538993</vt:i4>
      </vt:variant>
      <vt:variant>
        <vt:i4>390</vt:i4>
      </vt:variant>
      <vt:variant>
        <vt:i4>0</vt:i4>
      </vt:variant>
      <vt:variant>
        <vt:i4>5</vt:i4>
      </vt:variant>
      <vt:variant>
        <vt:lpwstr>https://login.microsoftonline.com/organizations/discovery/v2.0/keys</vt:lpwstr>
      </vt:variant>
      <vt:variant>
        <vt:lpwstr/>
      </vt:variant>
      <vt:variant>
        <vt:i4>458826</vt:i4>
      </vt:variant>
      <vt:variant>
        <vt:i4>387</vt:i4>
      </vt:variant>
      <vt:variant>
        <vt:i4>0</vt:i4>
      </vt:variant>
      <vt:variant>
        <vt:i4>5</vt:i4>
      </vt:variant>
      <vt:variant>
        <vt:lpwstr>https://login.microsoftonline.com/%7btenantid%7d/v2.0</vt:lpwstr>
      </vt:variant>
      <vt:variant>
        <vt:lpwstr/>
      </vt:variant>
      <vt:variant>
        <vt:i4>4718609</vt:i4>
      </vt:variant>
      <vt:variant>
        <vt:i4>384</vt:i4>
      </vt:variant>
      <vt:variant>
        <vt:i4>0</vt:i4>
      </vt:variant>
      <vt:variant>
        <vt:i4>5</vt:i4>
      </vt:variant>
      <vt:variant>
        <vt:lpwstr>https://graph.microsoft.com/oidc/userinfo</vt:lpwstr>
      </vt:variant>
      <vt:variant>
        <vt:lpwstr/>
      </vt:variant>
      <vt:variant>
        <vt:i4>2293862</vt:i4>
      </vt:variant>
      <vt:variant>
        <vt:i4>381</vt:i4>
      </vt:variant>
      <vt:variant>
        <vt:i4>0</vt:i4>
      </vt:variant>
      <vt:variant>
        <vt:i4>5</vt:i4>
      </vt:variant>
      <vt:variant>
        <vt:lpwstr>https://login.microsoftonline.com/organizations/oauth2/v2.0/logout</vt:lpwstr>
      </vt:variant>
      <vt:variant>
        <vt:lpwstr/>
      </vt:variant>
      <vt:variant>
        <vt:i4>6094855</vt:i4>
      </vt:variant>
      <vt:variant>
        <vt:i4>378</vt:i4>
      </vt:variant>
      <vt:variant>
        <vt:i4>0</vt:i4>
      </vt:variant>
      <vt:variant>
        <vt:i4>5</vt:i4>
      </vt:variant>
      <vt:variant>
        <vt:lpwstr>https://login.microsoftonline.com/organizations/oauth2/v2.0/token</vt:lpwstr>
      </vt:variant>
      <vt:variant>
        <vt:lpwstr/>
      </vt:variant>
      <vt:variant>
        <vt:i4>4325387</vt:i4>
      </vt:variant>
      <vt:variant>
        <vt:i4>375</vt:i4>
      </vt:variant>
      <vt:variant>
        <vt:i4>0</vt:i4>
      </vt:variant>
      <vt:variant>
        <vt:i4>5</vt:i4>
      </vt:variant>
      <vt:variant>
        <vt:lpwstr>https://login.microsoftonline.com/organizations/oauth2/v2.0/authorize</vt:lpwstr>
      </vt:variant>
      <vt:variant>
        <vt:lpwstr/>
      </vt:variant>
      <vt:variant>
        <vt:i4>65619</vt:i4>
      </vt:variant>
      <vt:variant>
        <vt:i4>372</vt:i4>
      </vt:variant>
      <vt:variant>
        <vt:i4>0</vt:i4>
      </vt:variant>
      <vt:variant>
        <vt:i4>5</vt:i4>
      </vt:variant>
      <vt:variant>
        <vt:lpwstr>https://login.microsoftonline.com/organizations/v2.0/.well-known/openid-configuration</vt:lpwstr>
      </vt:variant>
      <vt:variant>
        <vt:lpwstr/>
      </vt:variant>
      <vt:variant>
        <vt:i4>2621492</vt:i4>
      </vt:variant>
      <vt:variant>
        <vt:i4>369</vt:i4>
      </vt:variant>
      <vt:variant>
        <vt:i4>0</vt:i4>
      </vt:variant>
      <vt:variant>
        <vt:i4>5</vt:i4>
      </vt:variant>
      <vt:variant>
        <vt:lpwstr>https://login.microsoftonline.com/organizations</vt:lpwstr>
      </vt:variant>
      <vt:variant>
        <vt:lpwstr/>
      </vt:variant>
      <vt:variant>
        <vt:i4>7405689</vt:i4>
      </vt:variant>
      <vt:variant>
        <vt:i4>366</vt:i4>
      </vt:variant>
      <vt:variant>
        <vt:i4>0</vt:i4>
      </vt:variant>
      <vt:variant>
        <vt:i4>5</vt:i4>
      </vt:variant>
      <vt:variant>
        <vt:lpwstr>https://tech.esante.gouv.fr/outils-services/pro-sante-connect-e-cps/referentiel</vt:lpwstr>
      </vt:variant>
      <vt:variant>
        <vt:lpwstr/>
      </vt:variant>
      <vt:variant>
        <vt:i4>5963795</vt:i4>
      </vt:variant>
      <vt:variant>
        <vt:i4>363</vt:i4>
      </vt:variant>
      <vt:variant>
        <vt:i4>0</vt:i4>
      </vt:variant>
      <vt:variant>
        <vt:i4>5</vt:i4>
      </vt:variant>
      <vt:variant>
        <vt:lpwstr>https://learn.microsoft.com/fr-fr/entra/identity-platform/v2-overview</vt:lpwstr>
      </vt:variant>
      <vt:variant>
        <vt:lpwstr/>
      </vt:variant>
      <vt:variant>
        <vt:i4>2031691</vt:i4>
      </vt:variant>
      <vt:variant>
        <vt:i4>360</vt:i4>
      </vt:variant>
      <vt:variant>
        <vt:i4>0</vt:i4>
      </vt:variant>
      <vt:variant>
        <vt:i4>5</vt:i4>
      </vt:variant>
      <vt:variant>
        <vt:lpwstr>https://openid.net/developers/certified/</vt:lpwstr>
      </vt:variant>
      <vt:variant>
        <vt:lpwstr/>
      </vt:variant>
      <vt:variant>
        <vt:i4>5373957</vt:i4>
      </vt:variant>
      <vt:variant>
        <vt:i4>357</vt:i4>
      </vt:variant>
      <vt:variant>
        <vt:i4>0</vt:i4>
      </vt:variant>
      <vt:variant>
        <vt:i4>5</vt:i4>
      </vt:variant>
      <vt:variant>
        <vt:lpwstr>https://industriels.esante.gouv.fr/produits-et-services/pro-sante-connect/charte-graphique-pro-sante-connect</vt:lpwstr>
      </vt:variant>
      <vt:variant>
        <vt:lpwstr/>
      </vt:variant>
      <vt:variant>
        <vt:i4>7602299</vt:i4>
      </vt:variant>
      <vt:variant>
        <vt:i4>354</vt:i4>
      </vt:variant>
      <vt:variant>
        <vt:i4>0</vt:i4>
      </vt:variant>
      <vt:variant>
        <vt:i4>5</vt:i4>
      </vt:variant>
      <vt:variant>
        <vt:lpwstr>https://wallet.esw.esante.gouv.fr/</vt:lpwstr>
      </vt:variant>
      <vt:variant>
        <vt:lpwstr/>
      </vt:variant>
      <vt:variant>
        <vt:i4>2</vt:i4>
      </vt:variant>
      <vt:variant>
        <vt:i4>351</vt:i4>
      </vt:variant>
      <vt:variant>
        <vt:i4>0</vt:i4>
      </vt:variant>
      <vt:variant>
        <vt:i4>5</vt:i4>
      </vt:variant>
      <vt:variant>
        <vt:lpwstr>https://industriels.esante.gouv.fr/produits-et-services/pro-sante-connect/documentation-technique</vt:lpwstr>
      </vt:variant>
      <vt:variant>
        <vt:lpwstr/>
      </vt:variant>
      <vt:variant>
        <vt:i4>4980756</vt:i4>
      </vt:variant>
      <vt:variant>
        <vt:i4>348</vt:i4>
      </vt:variant>
      <vt:variant>
        <vt:i4>0</vt:i4>
      </vt:variant>
      <vt:variant>
        <vt:i4>5</vt:i4>
      </vt:variant>
      <vt:variant>
        <vt:lpwstr>https://pfc.eservices.esante.gouv.fr/</vt:lpwstr>
      </vt:variant>
      <vt:variant>
        <vt:lpwstr/>
      </vt:variant>
      <vt:variant>
        <vt:i4>3276859</vt:i4>
      </vt:variant>
      <vt:variant>
        <vt:i4>345</vt:i4>
      </vt:variant>
      <vt:variant>
        <vt:i4>0</vt:i4>
      </vt:variant>
      <vt:variant>
        <vt:i4>5</vt:i4>
      </vt:variant>
      <vt:variant>
        <vt:lpwstr>https://esante.gouv.fr/interoperabilite/mos-nos</vt:lpwstr>
      </vt:variant>
      <vt:variant>
        <vt:lpwstr/>
      </vt:variant>
      <vt:variant>
        <vt:i4>5242902</vt:i4>
      </vt:variant>
      <vt:variant>
        <vt:i4>342</vt:i4>
      </vt:variant>
      <vt:variant>
        <vt:i4>0</vt:i4>
      </vt:variant>
      <vt:variant>
        <vt:i4>5</vt:i4>
      </vt:variant>
      <vt:variant>
        <vt:lpwstr>https://api.gouv.fr/les-api/api-pro-sante-connect</vt:lpwstr>
      </vt:variant>
      <vt:variant>
        <vt:lpwstr/>
      </vt:variant>
      <vt:variant>
        <vt:i4>1376331</vt:i4>
      </vt:variant>
      <vt:variant>
        <vt:i4>339</vt:i4>
      </vt:variant>
      <vt:variant>
        <vt:i4>0</vt:i4>
      </vt:variant>
      <vt:variant>
        <vt:i4>5</vt:i4>
      </vt:variant>
      <vt:variant>
        <vt:lpwstr>https://www.ssi.gouv.fr/administration/reglementation/confiance-numerique/le-reglement-eidas/</vt:lpwstr>
      </vt:variant>
      <vt:variant>
        <vt:lpwstr/>
      </vt:variant>
      <vt:variant>
        <vt:i4>5242880</vt:i4>
      </vt:variant>
      <vt:variant>
        <vt:i4>336</vt:i4>
      </vt:variant>
      <vt:variant>
        <vt:i4>0</vt:i4>
      </vt:variant>
      <vt:variant>
        <vt:i4>5</vt:i4>
      </vt:variant>
      <vt:variant>
        <vt:lpwstr>https://www.dalloz-actualite.fr/sites/dallozactualite.fr/files/resources/2021/05/2021-581.pdf</vt:lpwstr>
      </vt:variant>
      <vt:variant>
        <vt:lpwstr/>
      </vt:variant>
      <vt:variant>
        <vt:i4>4194334</vt:i4>
      </vt:variant>
      <vt:variant>
        <vt:i4>333</vt:i4>
      </vt:variant>
      <vt:variant>
        <vt:i4>0</vt:i4>
      </vt:variant>
      <vt:variant>
        <vt:i4>5</vt:i4>
      </vt:variant>
      <vt:variant>
        <vt:lpwstr>https://learn.microsoft.com/fr-fr/entra/</vt:lpwstr>
      </vt:variant>
      <vt:variant>
        <vt:lpwstr/>
      </vt:variant>
      <vt:variant>
        <vt:i4>1310771</vt:i4>
      </vt:variant>
      <vt:variant>
        <vt:i4>326</vt:i4>
      </vt:variant>
      <vt:variant>
        <vt:i4>0</vt:i4>
      </vt:variant>
      <vt:variant>
        <vt:i4>5</vt:i4>
      </vt:variant>
      <vt:variant>
        <vt:lpwstr/>
      </vt:variant>
      <vt:variant>
        <vt:lpwstr>_Toc152172753</vt:lpwstr>
      </vt:variant>
      <vt:variant>
        <vt:i4>1310771</vt:i4>
      </vt:variant>
      <vt:variant>
        <vt:i4>320</vt:i4>
      </vt:variant>
      <vt:variant>
        <vt:i4>0</vt:i4>
      </vt:variant>
      <vt:variant>
        <vt:i4>5</vt:i4>
      </vt:variant>
      <vt:variant>
        <vt:lpwstr/>
      </vt:variant>
      <vt:variant>
        <vt:lpwstr>_Toc152172752</vt:lpwstr>
      </vt:variant>
      <vt:variant>
        <vt:i4>1310771</vt:i4>
      </vt:variant>
      <vt:variant>
        <vt:i4>314</vt:i4>
      </vt:variant>
      <vt:variant>
        <vt:i4>0</vt:i4>
      </vt:variant>
      <vt:variant>
        <vt:i4>5</vt:i4>
      </vt:variant>
      <vt:variant>
        <vt:lpwstr/>
      </vt:variant>
      <vt:variant>
        <vt:lpwstr>_Toc152172751</vt:lpwstr>
      </vt:variant>
      <vt:variant>
        <vt:i4>1310771</vt:i4>
      </vt:variant>
      <vt:variant>
        <vt:i4>308</vt:i4>
      </vt:variant>
      <vt:variant>
        <vt:i4>0</vt:i4>
      </vt:variant>
      <vt:variant>
        <vt:i4>5</vt:i4>
      </vt:variant>
      <vt:variant>
        <vt:lpwstr/>
      </vt:variant>
      <vt:variant>
        <vt:lpwstr>_Toc152172750</vt:lpwstr>
      </vt:variant>
      <vt:variant>
        <vt:i4>1376307</vt:i4>
      </vt:variant>
      <vt:variant>
        <vt:i4>302</vt:i4>
      </vt:variant>
      <vt:variant>
        <vt:i4>0</vt:i4>
      </vt:variant>
      <vt:variant>
        <vt:i4>5</vt:i4>
      </vt:variant>
      <vt:variant>
        <vt:lpwstr/>
      </vt:variant>
      <vt:variant>
        <vt:lpwstr>_Toc152172749</vt:lpwstr>
      </vt:variant>
      <vt:variant>
        <vt:i4>1376307</vt:i4>
      </vt:variant>
      <vt:variant>
        <vt:i4>296</vt:i4>
      </vt:variant>
      <vt:variant>
        <vt:i4>0</vt:i4>
      </vt:variant>
      <vt:variant>
        <vt:i4>5</vt:i4>
      </vt:variant>
      <vt:variant>
        <vt:lpwstr/>
      </vt:variant>
      <vt:variant>
        <vt:lpwstr>_Toc152172748</vt:lpwstr>
      </vt:variant>
      <vt:variant>
        <vt:i4>1376307</vt:i4>
      </vt:variant>
      <vt:variant>
        <vt:i4>290</vt:i4>
      </vt:variant>
      <vt:variant>
        <vt:i4>0</vt:i4>
      </vt:variant>
      <vt:variant>
        <vt:i4>5</vt:i4>
      </vt:variant>
      <vt:variant>
        <vt:lpwstr/>
      </vt:variant>
      <vt:variant>
        <vt:lpwstr>_Toc152172747</vt:lpwstr>
      </vt:variant>
      <vt:variant>
        <vt:i4>1376307</vt:i4>
      </vt:variant>
      <vt:variant>
        <vt:i4>284</vt:i4>
      </vt:variant>
      <vt:variant>
        <vt:i4>0</vt:i4>
      </vt:variant>
      <vt:variant>
        <vt:i4>5</vt:i4>
      </vt:variant>
      <vt:variant>
        <vt:lpwstr/>
      </vt:variant>
      <vt:variant>
        <vt:lpwstr>_Toc152172746</vt:lpwstr>
      </vt:variant>
      <vt:variant>
        <vt:i4>1376307</vt:i4>
      </vt:variant>
      <vt:variant>
        <vt:i4>278</vt:i4>
      </vt:variant>
      <vt:variant>
        <vt:i4>0</vt:i4>
      </vt:variant>
      <vt:variant>
        <vt:i4>5</vt:i4>
      </vt:variant>
      <vt:variant>
        <vt:lpwstr/>
      </vt:variant>
      <vt:variant>
        <vt:lpwstr>_Toc152172745</vt:lpwstr>
      </vt:variant>
      <vt:variant>
        <vt:i4>1376307</vt:i4>
      </vt:variant>
      <vt:variant>
        <vt:i4>272</vt:i4>
      </vt:variant>
      <vt:variant>
        <vt:i4>0</vt:i4>
      </vt:variant>
      <vt:variant>
        <vt:i4>5</vt:i4>
      </vt:variant>
      <vt:variant>
        <vt:lpwstr/>
      </vt:variant>
      <vt:variant>
        <vt:lpwstr>_Toc152172744</vt:lpwstr>
      </vt:variant>
      <vt:variant>
        <vt:i4>1376307</vt:i4>
      </vt:variant>
      <vt:variant>
        <vt:i4>266</vt:i4>
      </vt:variant>
      <vt:variant>
        <vt:i4>0</vt:i4>
      </vt:variant>
      <vt:variant>
        <vt:i4>5</vt:i4>
      </vt:variant>
      <vt:variant>
        <vt:lpwstr/>
      </vt:variant>
      <vt:variant>
        <vt:lpwstr>_Toc152172743</vt:lpwstr>
      </vt:variant>
      <vt:variant>
        <vt:i4>1376307</vt:i4>
      </vt:variant>
      <vt:variant>
        <vt:i4>260</vt:i4>
      </vt:variant>
      <vt:variant>
        <vt:i4>0</vt:i4>
      </vt:variant>
      <vt:variant>
        <vt:i4>5</vt:i4>
      </vt:variant>
      <vt:variant>
        <vt:lpwstr/>
      </vt:variant>
      <vt:variant>
        <vt:lpwstr>_Toc152172742</vt:lpwstr>
      </vt:variant>
      <vt:variant>
        <vt:i4>1376307</vt:i4>
      </vt:variant>
      <vt:variant>
        <vt:i4>254</vt:i4>
      </vt:variant>
      <vt:variant>
        <vt:i4>0</vt:i4>
      </vt:variant>
      <vt:variant>
        <vt:i4>5</vt:i4>
      </vt:variant>
      <vt:variant>
        <vt:lpwstr/>
      </vt:variant>
      <vt:variant>
        <vt:lpwstr>_Toc152172741</vt:lpwstr>
      </vt:variant>
      <vt:variant>
        <vt:i4>1376307</vt:i4>
      </vt:variant>
      <vt:variant>
        <vt:i4>248</vt:i4>
      </vt:variant>
      <vt:variant>
        <vt:i4>0</vt:i4>
      </vt:variant>
      <vt:variant>
        <vt:i4>5</vt:i4>
      </vt:variant>
      <vt:variant>
        <vt:lpwstr/>
      </vt:variant>
      <vt:variant>
        <vt:lpwstr>_Toc152172740</vt:lpwstr>
      </vt:variant>
      <vt:variant>
        <vt:i4>1179699</vt:i4>
      </vt:variant>
      <vt:variant>
        <vt:i4>242</vt:i4>
      </vt:variant>
      <vt:variant>
        <vt:i4>0</vt:i4>
      </vt:variant>
      <vt:variant>
        <vt:i4>5</vt:i4>
      </vt:variant>
      <vt:variant>
        <vt:lpwstr/>
      </vt:variant>
      <vt:variant>
        <vt:lpwstr>_Toc152172739</vt:lpwstr>
      </vt:variant>
      <vt:variant>
        <vt:i4>1179699</vt:i4>
      </vt:variant>
      <vt:variant>
        <vt:i4>236</vt:i4>
      </vt:variant>
      <vt:variant>
        <vt:i4>0</vt:i4>
      </vt:variant>
      <vt:variant>
        <vt:i4>5</vt:i4>
      </vt:variant>
      <vt:variant>
        <vt:lpwstr/>
      </vt:variant>
      <vt:variant>
        <vt:lpwstr>_Toc152172738</vt:lpwstr>
      </vt:variant>
      <vt:variant>
        <vt:i4>1179699</vt:i4>
      </vt:variant>
      <vt:variant>
        <vt:i4>230</vt:i4>
      </vt:variant>
      <vt:variant>
        <vt:i4>0</vt:i4>
      </vt:variant>
      <vt:variant>
        <vt:i4>5</vt:i4>
      </vt:variant>
      <vt:variant>
        <vt:lpwstr/>
      </vt:variant>
      <vt:variant>
        <vt:lpwstr>_Toc152172737</vt:lpwstr>
      </vt:variant>
      <vt:variant>
        <vt:i4>1179699</vt:i4>
      </vt:variant>
      <vt:variant>
        <vt:i4>224</vt:i4>
      </vt:variant>
      <vt:variant>
        <vt:i4>0</vt:i4>
      </vt:variant>
      <vt:variant>
        <vt:i4>5</vt:i4>
      </vt:variant>
      <vt:variant>
        <vt:lpwstr/>
      </vt:variant>
      <vt:variant>
        <vt:lpwstr>_Toc152172736</vt:lpwstr>
      </vt:variant>
      <vt:variant>
        <vt:i4>1179699</vt:i4>
      </vt:variant>
      <vt:variant>
        <vt:i4>218</vt:i4>
      </vt:variant>
      <vt:variant>
        <vt:i4>0</vt:i4>
      </vt:variant>
      <vt:variant>
        <vt:i4>5</vt:i4>
      </vt:variant>
      <vt:variant>
        <vt:lpwstr/>
      </vt:variant>
      <vt:variant>
        <vt:lpwstr>_Toc152172735</vt:lpwstr>
      </vt:variant>
      <vt:variant>
        <vt:i4>1179699</vt:i4>
      </vt:variant>
      <vt:variant>
        <vt:i4>212</vt:i4>
      </vt:variant>
      <vt:variant>
        <vt:i4>0</vt:i4>
      </vt:variant>
      <vt:variant>
        <vt:i4>5</vt:i4>
      </vt:variant>
      <vt:variant>
        <vt:lpwstr/>
      </vt:variant>
      <vt:variant>
        <vt:lpwstr>_Toc152172734</vt:lpwstr>
      </vt:variant>
      <vt:variant>
        <vt:i4>1179699</vt:i4>
      </vt:variant>
      <vt:variant>
        <vt:i4>206</vt:i4>
      </vt:variant>
      <vt:variant>
        <vt:i4>0</vt:i4>
      </vt:variant>
      <vt:variant>
        <vt:i4>5</vt:i4>
      </vt:variant>
      <vt:variant>
        <vt:lpwstr/>
      </vt:variant>
      <vt:variant>
        <vt:lpwstr>_Toc152172733</vt:lpwstr>
      </vt:variant>
      <vt:variant>
        <vt:i4>1179699</vt:i4>
      </vt:variant>
      <vt:variant>
        <vt:i4>200</vt:i4>
      </vt:variant>
      <vt:variant>
        <vt:i4>0</vt:i4>
      </vt:variant>
      <vt:variant>
        <vt:i4>5</vt:i4>
      </vt:variant>
      <vt:variant>
        <vt:lpwstr/>
      </vt:variant>
      <vt:variant>
        <vt:lpwstr>_Toc152172732</vt:lpwstr>
      </vt:variant>
      <vt:variant>
        <vt:i4>1179699</vt:i4>
      </vt:variant>
      <vt:variant>
        <vt:i4>194</vt:i4>
      </vt:variant>
      <vt:variant>
        <vt:i4>0</vt:i4>
      </vt:variant>
      <vt:variant>
        <vt:i4>5</vt:i4>
      </vt:variant>
      <vt:variant>
        <vt:lpwstr/>
      </vt:variant>
      <vt:variant>
        <vt:lpwstr>_Toc152172731</vt:lpwstr>
      </vt:variant>
      <vt:variant>
        <vt:i4>1179699</vt:i4>
      </vt:variant>
      <vt:variant>
        <vt:i4>188</vt:i4>
      </vt:variant>
      <vt:variant>
        <vt:i4>0</vt:i4>
      </vt:variant>
      <vt:variant>
        <vt:i4>5</vt:i4>
      </vt:variant>
      <vt:variant>
        <vt:lpwstr/>
      </vt:variant>
      <vt:variant>
        <vt:lpwstr>_Toc152172730</vt:lpwstr>
      </vt:variant>
      <vt:variant>
        <vt:i4>1245235</vt:i4>
      </vt:variant>
      <vt:variant>
        <vt:i4>182</vt:i4>
      </vt:variant>
      <vt:variant>
        <vt:i4>0</vt:i4>
      </vt:variant>
      <vt:variant>
        <vt:i4>5</vt:i4>
      </vt:variant>
      <vt:variant>
        <vt:lpwstr/>
      </vt:variant>
      <vt:variant>
        <vt:lpwstr>_Toc152172729</vt:lpwstr>
      </vt:variant>
      <vt:variant>
        <vt:i4>1245235</vt:i4>
      </vt:variant>
      <vt:variant>
        <vt:i4>176</vt:i4>
      </vt:variant>
      <vt:variant>
        <vt:i4>0</vt:i4>
      </vt:variant>
      <vt:variant>
        <vt:i4>5</vt:i4>
      </vt:variant>
      <vt:variant>
        <vt:lpwstr/>
      </vt:variant>
      <vt:variant>
        <vt:lpwstr>_Toc152172728</vt:lpwstr>
      </vt:variant>
      <vt:variant>
        <vt:i4>1245235</vt:i4>
      </vt:variant>
      <vt:variant>
        <vt:i4>170</vt:i4>
      </vt:variant>
      <vt:variant>
        <vt:i4>0</vt:i4>
      </vt:variant>
      <vt:variant>
        <vt:i4>5</vt:i4>
      </vt:variant>
      <vt:variant>
        <vt:lpwstr/>
      </vt:variant>
      <vt:variant>
        <vt:lpwstr>_Toc152172727</vt:lpwstr>
      </vt:variant>
      <vt:variant>
        <vt:i4>1245235</vt:i4>
      </vt:variant>
      <vt:variant>
        <vt:i4>164</vt:i4>
      </vt:variant>
      <vt:variant>
        <vt:i4>0</vt:i4>
      </vt:variant>
      <vt:variant>
        <vt:i4>5</vt:i4>
      </vt:variant>
      <vt:variant>
        <vt:lpwstr/>
      </vt:variant>
      <vt:variant>
        <vt:lpwstr>_Toc152172726</vt:lpwstr>
      </vt:variant>
      <vt:variant>
        <vt:i4>1245235</vt:i4>
      </vt:variant>
      <vt:variant>
        <vt:i4>158</vt:i4>
      </vt:variant>
      <vt:variant>
        <vt:i4>0</vt:i4>
      </vt:variant>
      <vt:variant>
        <vt:i4>5</vt:i4>
      </vt:variant>
      <vt:variant>
        <vt:lpwstr/>
      </vt:variant>
      <vt:variant>
        <vt:lpwstr>_Toc152172725</vt:lpwstr>
      </vt:variant>
      <vt:variant>
        <vt:i4>1245235</vt:i4>
      </vt:variant>
      <vt:variant>
        <vt:i4>152</vt:i4>
      </vt:variant>
      <vt:variant>
        <vt:i4>0</vt:i4>
      </vt:variant>
      <vt:variant>
        <vt:i4>5</vt:i4>
      </vt:variant>
      <vt:variant>
        <vt:lpwstr/>
      </vt:variant>
      <vt:variant>
        <vt:lpwstr>_Toc152172724</vt:lpwstr>
      </vt:variant>
      <vt:variant>
        <vt:i4>1245235</vt:i4>
      </vt:variant>
      <vt:variant>
        <vt:i4>146</vt:i4>
      </vt:variant>
      <vt:variant>
        <vt:i4>0</vt:i4>
      </vt:variant>
      <vt:variant>
        <vt:i4>5</vt:i4>
      </vt:variant>
      <vt:variant>
        <vt:lpwstr/>
      </vt:variant>
      <vt:variant>
        <vt:lpwstr>_Toc152172723</vt:lpwstr>
      </vt:variant>
      <vt:variant>
        <vt:i4>1245235</vt:i4>
      </vt:variant>
      <vt:variant>
        <vt:i4>140</vt:i4>
      </vt:variant>
      <vt:variant>
        <vt:i4>0</vt:i4>
      </vt:variant>
      <vt:variant>
        <vt:i4>5</vt:i4>
      </vt:variant>
      <vt:variant>
        <vt:lpwstr/>
      </vt:variant>
      <vt:variant>
        <vt:lpwstr>_Toc152172722</vt:lpwstr>
      </vt:variant>
      <vt:variant>
        <vt:i4>1245235</vt:i4>
      </vt:variant>
      <vt:variant>
        <vt:i4>134</vt:i4>
      </vt:variant>
      <vt:variant>
        <vt:i4>0</vt:i4>
      </vt:variant>
      <vt:variant>
        <vt:i4>5</vt:i4>
      </vt:variant>
      <vt:variant>
        <vt:lpwstr/>
      </vt:variant>
      <vt:variant>
        <vt:lpwstr>_Toc152172721</vt:lpwstr>
      </vt:variant>
      <vt:variant>
        <vt:i4>1245235</vt:i4>
      </vt:variant>
      <vt:variant>
        <vt:i4>128</vt:i4>
      </vt:variant>
      <vt:variant>
        <vt:i4>0</vt:i4>
      </vt:variant>
      <vt:variant>
        <vt:i4>5</vt:i4>
      </vt:variant>
      <vt:variant>
        <vt:lpwstr/>
      </vt:variant>
      <vt:variant>
        <vt:lpwstr>_Toc152172720</vt:lpwstr>
      </vt:variant>
      <vt:variant>
        <vt:i4>1048627</vt:i4>
      </vt:variant>
      <vt:variant>
        <vt:i4>122</vt:i4>
      </vt:variant>
      <vt:variant>
        <vt:i4>0</vt:i4>
      </vt:variant>
      <vt:variant>
        <vt:i4>5</vt:i4>
      </vt:variant>
      <vt:variant>
        <vt:lpwstr/>
      </vt:variant>
      <vt:variant>
        <vt:lpwstr>_Toc152172719</vt:lpwstr>
      </vt:variant>
      <vt:variant>
        <vt:i4>1048627</vt:i4>
      </vt:variant>
      <vt:variant>
        <vt:i4>116</vt:i4>
      </vt:variant>
      <vt:variant>
        <vt:i4>0</vt:i4>
      </vt:variant>
      <vt:variant>
        <vt:i4>5</vt:i4>
      </vt:variant>
      <vt:variant>
        <vt:lpwstr/>
      </vt:variant>
      <vt:variant>
        <vt:lpwstr>_Toc152172718</vt:lpwstr>
      </vt:variant>
      <vt:variant>
        <vt:i4>1048627</vt:i4>
      </vt:variant>
      <vt:variant>
        <vt:i4>110</vt:i4>
      </vt:variant>
      <vt:variant>
        <vt:i4>0</vt:i4>
      </vt:variant>
      <vt:variant>
        <vt:i4>5</vt:i4>
      </vt:variant>
      <vt:variant>
        <vt:lpwstr/>
      </vt:variant>
      <vt:variant>
        <vt:lpwstr>_Toc152172717</vt:lpwstr>
      </vt:variant>
      <vt:variant>
        <vt:i4>1048627</vt:i4>
      </vt:variant>
      <vt:variant>
        <vt:i4>104</vt:i4>
      </vt:variant>
      <vt:variant>
        <vt:i4>0</vt:i4>
      </vt:variant>
      <vt:variant>
        <vt:i4>5</vt:i4>
      </vt:variant>
      <vt:variant>
        <vt:lpwstr/>
      </vt:variant>
      <vt:variant>
        <vt:lpwstr>_Toc152172716</vt:lpwstr>
      </vt:variant>
      <vt:variant>
        <vt:i4>1048627</vt:i4>
      </vt:variant>
      <vt:variant>
        <vt:i4>98</vt:i4>
      </vt:variant>
      <vt:variant>
        <vt:i4>0</vt:i4>
      </vt:variant>
      <vt:variant>
        <vt:i4>5</vt:i4>
      </vt:variant>
      <vt:variant>
        <vt:lpwstr/>
      </vt:variant>
      <vt:variant>
        <vt:lpwstr>_Toc152172715</vt:lpwstr>
      </vt:variant>
      <vt:variant>
        <vt:i4>1048627</vt:i4>
      </vt:variant>
      <vt:variant>
        <vt:i4>92</vt:i4>
      </vt:variant>
      <vt:variant>
        <vt:i4>0</vt:i4>
      </vt:variant>
      <vt:variant>
        <vt:i4>5</vt:i4>
      </vt:variant>
      <vt:variant>
        <vt:lpwstr/>
      </vt:variant>
      <vt:variant>
        <vt:lpwstr>_Toc152172714</vt:lpwstr>
      </vt:variant>
      <vt:variant>
        <vt:i4>1048627</vt:i4>
      </vt:variant>
      <vt:variant>
        <vt:i4>86</vt:i4>
      </vt:variant>
      <vt:variant>
        <vt:i4>0</vt:i4>
      </vt:variant>
      <vt:variant>
        <vt:i4>5</vt:i4>
      </vt:variant>
      <vt:variant>
        <vt:lpwstr/>
      </vt:variant>
      <vt:variant>
        <vt:lpwstr>_Toc152172713</vt:lpwstr>
      </vt:variant>
      <vt:variant>
        <vt:i4>1048627</vt:i4>
      </vt:variant>
      <vt:variant>
        <vt:i4>80</vt:i4>
      </vt:variant>
      <vt:variant>
        <vt:i4>0</vt:i4>
      </vt:variant>
      <vt:variant>
        <vt:i4>5</vt:i4>
      </vt:variant>
      <vt:variant>
        <vt:lpwstr/>
      </vt:variant>
      <vt:variant>
        <vt:lpwstr>_Toc152172712</vt:lpwstr>
      </vt:variant>
      <vt:variant>
        <vt:i4>1048627</vt:i4>
      </vt:variant>
      <vt:variant>
        <vt:i4>74</vt:i4>
      </vt:variant>
      <vt:variant>
        <vt:i4>0</vt:i4>
      </vt:variant>
      <vt:variant>
        <vt:i4>5</vt:i4>
      </vt:variant>
      <vt:variant>
        <vt:lpwstr/>
      </vt:variant>
      <vt:variant>
        <vt:lpwstr>_Toc152172711</vt:lpwstr>
      </vt:variant>
      <vt:variant>
        <vt:i4>1048627</vt:i4>
      </vt:variant>
      <vt:variant>
        <vt:i4>68</vt:i4>
      </vt:variant>
      <vt:variant>
        <vt:i4>0</vt:i4>
      </vt:variant>
      <vt:variant>
        <vt:i4>5</vt:i4>
      </vt:variant>
      <vt:variant>
        <vt:lpwstr/>
      </vt:variant>
      <vt:variant>
        <vt:lpwstr>_Toc152172710</vt:lpwstr>
      </vt:variant>
      <vt:variant>
        <vt:i4>1114163</vt:i4>
      </vt:variant>
      <vt:variant>
        <vt:i4>62</vt:i4>
      </vt:variant>
      <vt:variant>
        <vt:i4>0</vt:i4>
      </vt:variant>
      <vt:variant>
        <vt:i4>5</vt:i4>
      </vt:variant>
      <vt:variant>
        <vt:lpwstr/>
      </vt:variant>
      <vt:variant>
        <vt:lpwstr>_Toc152172709</vt:lpwstr>
      </vt:variant>
      <vt:variant>
        <vt:i4>1114163</vt:i4>
      </vt:variant>
      <vt:variant>
        <vt:i4>56</vt:i4>
      </vt:variant>
      <vt:variant>
        <vt:i4>0</vt:i4>
      </vt:variant>
      <vt:variant>
        <vt:i4>5</vt:i4>
      </vt:variant>
      <vt:variant>
        <vt:lpwstr/>
      </vt:variant>
      <vt:variant>
        <vt:lpwstr>_Toc152172708</vt:lpwstr>
      </vt:variant>
      <vt:variant>
        <vt:i4>1114163</vt:i4>
      </vt:variant>
      <vt:variant>
        <vt:i4>50</vt:i4>
      </vt:variant>
      <vt:variant>
        <vt:i4>0</vt:i4>
      </vt:variant>
      <vt:variant>
        <vt:i4>5</vt:i4>
      </vt:variant>
      <vt:variant>
        <vt:lpwstr/>
      </vt:variant>
      <vt:variant>
        <vt:lpwstr>_Toc152172707</vt:lpwstr>
      </vt:variant>
      <vt:variant>
        <vt:i4>1114163</vt:i4>
      </vt:variant>
      <vt:variant>
        <vt:i4>44</vt:i4>
      </vt:variant>
      <vt:variant>
        <vt:i4>0</vt:i4>
      </vt:variant>
      <vt:variant>
        <vt:i4>5</vt:i4>
      </vt:variant>
      <vt:variant>
        <vt:lpwstr/>
      </vt:variant>
      <vt:variant>
        <vt:lpwstr>_Toc152172706</vt:lpwstr>
      </vt:variant>
      <vt:variant>
        <vt:i4>1114163</vt:i4>
      </vt:variant>
      <vt:variant>
        <vt:i4>38</vt:i4>
      </vt:variant>
      <vt:variant>
        <vt:i4>0</vt:i4>
      </vt:variant>
      <vt:variant>
        <vt:i4>5</vt:i4>
      </vt:variant>
      <vt:variant>
        <vt:lpwstr/>
      </vt:variant>
      <vt:variant>
        <vt:lpwstr>_Toc152172705</vt:lpwstr>
      </vt:variant>
      <vt:variant>
        <vt:i4>1114163</vt:i4>
      </vt:variant>
      <vt:variant>
        <vt:i4>32</vt:i4>
      </vt:variant>
      <vt:variant>
        <vt:i4>0</vt:i4>
      </vt:variant>
      <vt:variant>
        <vt:i4>5</vt:i4>
      </vt:variant>
      <vt:variant>
        <vt:lpwstr/>
      </vt:variant>
      <vt:variant>
        <vt:lpwstr>_Toc152172704</vt:lpwstr>
      </vt:variant>
      <vt:variant>
        <vt:i4>1114163</vt:i4>
      </vt:variant>
      <vt:variant>
        <vt:i4>26</vt:i4>
      </vt:variant>
      <vt:variant>
        <vt:i4>0</vt:i4>
      </vt:variant>
      <vt:variant>
        <vt:i4>5</vt:i4>
      </vt:variant>
      <vt:variant>
        <vt:lpwstr/>
      </vt:variant>
      <vt:variant>
        <vt:lpwstr>_Toc152172703</vt:lpwstr>
      </vt:variant>
      <vt:variant>
        <vt:i4>1114163</vt:i4>
      </vt:variant>
      <vt:variant>
        <vt:i4>20</vt:i4>
      </vt:variant>
      <vt:variant>
        <vt:i4>0</vt:i4>
      </vt:variant>
      <vt:variant>
        <vt:i4>5</vt:i4>
      </vt:variant>
      <vt:variant>
        <vt:lpwstr/>
      </vt:variant>
      <vt:variant>
        <vt:lpwstr>_Toc152172702</vt:lpwstr>
      </vt:variant>
      <vt:variant>
        <vt:i4>1114163</vt:i4>
      </vt:variant>
      <vt:variant>
        <vt:i4>14</vt:i4>
      </vt:variant>
      <vt:variant>
        <vt:i4>0</vt:i4>
      </vt:variant>
      <vt:variant>
        <vt:i4>5</vt:i4>
      </vt:variant>
      <vt:variant>
        <vt:lpwstr/>
      </vt:variant>
      <vt:variant>
        <vt:lpwstr>_Toc152172701</vt:lpwstr>
      </vt:variant>
      <vt:variant>
        <vt:i4>1114163</vt:i4>
      </vt:variant>
      <vt:variant>
        <vt:i4>8</vt:i4>
      </vt:variant>
      <vt:variant>
        <vt:i4>0</vt:i4>
      </vt:variant>
      <vt:variant>
        <vt:i4>5</vt:i4>
      </vt:variant>
      <vt:variant>
        <vt:lpwstr/>
      </vt:variant>
      <vt:variant>
        <vt:lpwstr>_Toc152172700</vt:lpwstr>
      </vt:variant>
      <vt:variant>
        <vt:i4>1572914</vt:i4>
      </vt:variant>
      <vt:variant>
        <vt:i4>2</vt:i4>
      </vt:variant>
      <vt:variant>
        <vt:i4>0</vt:i4>
      </vt:variant>
      <vt:variant>
        <vt:i4>5</vt:i4>
      </vt:variant>
      <vt:variant>
        <vt:lpwstr/>
      </vt:variant>
      <vt:variant>
        <vt:lpwstr>_Toc152172699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Microsoft Entra Private Access à destination des établissements de santé</dc:title>
  <dc:subject/>
  <dc:creator>Philippe.Beraud@microsoft.com;Arnaud.Jumelet@microsoft.com</dc:creator>
  <cp:keywords/>
  <cp:lastModifiedBy>Philippe Beraud</cp:lastModifiedBy>
  <cp:revision>665</cp:revision>
  <cp:lastPrinted>2020-09-10T07:24:00Z</cp:lastPrinted>
  <dcterms:created xsi:type="dcterms:W3CDTF">2023-05-27T00:22:00Z</dcterms:created>
  <dcterms:modified xsi:type="dcterms:W3CDTF">2024-02-14T12:00:00Z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
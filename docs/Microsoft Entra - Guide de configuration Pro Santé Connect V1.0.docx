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Segoe UI" w:eastAsiaTheme="minorHAnsi" w:hAnsi="Segoe UI" w:cs="Arial"/>
          <w:color w:val="auto"/>
          <w:spacing w:val="0"/>
          <w:kern w:val="0"/>
          <w:sz w:val="20"/>
          <w:szCs w:val="22"/>
          <w:lang w:val="fr-FR"/>
        </w:rPr>
        <w:id w:val="-584153447"/>
        <w:docPartObj>
          <w:docPartGallery w:val="Custom Cover Pages"/>
          <w:docPartUnique/>
        </w:docPartObj>
      </w:sdtPr>
      <w:sdtEndPr>
        <w:rPr>
          <w:rFonts w:cs="Segoe UI"/>
        </w:rPr>
      </w:sdtEndPr>
      <w:sdtContent>
        <w:p w14:paraId="7734763E" w14:textId="748D1073" w:rsidR="00F95A5F" w:rsidRPr="00120E2A" w:rsidRDefault="009C1E56" w:rsidP="00120E2A">
          <w:pPr>
            <w:pStyle w:val="Titre"/>
            <w:spacing w:before="3480" w:after="240"/>
            <w:rPr>
              <w:lang w:val="fr-FR"/>
            </w:rPr>
          </w:pPr>
          <w:r w:rsidRPr="009C1E56">
            <w:rPr>
              <w:noProof/>
              <w:color w:val="2B579A"/>
              <w:shd w:val="clear" w:color="auto" w:fill="E6E6E6"/>
              <w:lang w:val="fr-FR"/>
            </w:rPr>
            <w:drawing>
              <wp:anchor distT="0" distB="0" distL="114300" distR="114300" simplePos="0" relativeHeight="251658241" behindDoc="0" locked="0" layoutInCell="1" allowOverlap="1" wp14:anchorId="7DA257B1" wp14:editId="33F01FF8">
                <wp:simplePos x="0" y="0"/>
                <wp:positionH relativeFrom="column">
                  <wp:posOffset>107315</wp:posOffset>
                </wp:positionH>
                <wp:positionV relativeFrom="paragraph">
                  <wp:posOffset>-1270</wp:posOffset>
                </wp:positionV>
                <wp:extent cx="1365885" cy="292100"/>
                <wp:effectExtent l="0" t="0" r="5715" b="0"/>
                <wp:wrapNone/>
                <wp:docPr id="2" name="Picture 2"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8"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F95A5F" w:rsidRPr="00120E2A">
            <w:rPr>
              <w:noProof/>
              <w:color w:val="2B579A"/>
              <w:shd w:val="clear" w:color="auto" w:fill="E6E6E6"/>
              <w:lang w:val="fr-FR"/>
            </w:rPr>
            <mc:AlternateContent>
              <mc:Choice Requires="wps">
                <w:drawing>
                  <wp:anchor distT="0" distB="0" distL="114300" distR="114300" simplePos="0" relativeHeight="251658240" behindDoc="1" locked="0" layoutInCell="1" allowOverlap="1" wp14:anchorId="0762B90F" wp14:editId="77210571">
                    <wp:simplePos x="0" y="0"/>
                    <wp:positionH relativeFrom="page">
                      <wp:align>left</wp:align>
                    </wp:positionH>
                    <wp:positionV relativeFrom="paragraph">
                      <wp:posOffset>-901700</wp:posOffset>
                    </wp:positionV>
                    <wp:extent cx="8572500" cy="12672695"/>
                    <wp:effectExtent l="0" t="0" r="0" b="0"/>
                    <wp:wrapNone/>
                    <wp:docPr id="59218" name="Freeform: Shape 59218"/>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3821793A" w14:textId="77777777" w:rsidR="00F95A5F" w:rsidRPr="00E1478F" w:rsidRDefault="00F95A5F" w:rsidP="00F95A5F">
                                <w: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0762B90F" id="Freeform: Shape 59218" o:spid="_x0000_s1026" style="position:absolute;margin-left:0;margin-top:-71pt;width:675pt;height:997.8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" adj="-11796480,,5400" path="m,l7771778,r,10039350l,10039350,,e" fillcolor="#0070c0" stroked="f" strokeweight="0">
                    <v:stroke miterlimit="83231f" joinstyle="miter"/>
                    <v:formulas/>
                    <v:path arrowok="t" o:connecttype="custom" textboxrect="0,0,7771778,10039350"/>
                    <v:textbox>
                      <w:txbxContent>
                        <w:p w14:paraId="3821793A" w14:textId="77777777" w:rsidR="00F95A5F" w:rsidRPr="00E1478F" w:rsidRDefault="00F95A5F" w:rsidP="00F95A5F">
                          <w:r>
                            <w:t>Zzz</w:t>
                          </w:r>
                        </w:p>
                      </w:txbxContent>
                    </v:textbox>
                    <w10:wrap anchorx="page"/>
                  </v:shape>
                </w:pict>
              </mc:Fallback>
            </mc:AlternateContent>
          </w:r>
          <w:r w:rsidR="00A339E1" w:rsidRPr="009C1E56">
            <w:rPr>
              <w:noProof/>
              <w:color w:val="2B579A"/>
              <w:shd w:val="clear" w:color="auto" w:fill="E6E6E6"/>
              <w:lang w:val="fr-FR"/>
            </w:rPr>
            <w:drawing>
              <wp:anchor distT="0" distB="0" distL="114300" distR="114300" simplePos="0" relativeHeight="251658244" behindDoc="0" locked="0" layoutInCell="1" allowOverlap="1" wp14:anchorId="3DDC973F" wp14:editId="52A3207B">
                <wp:simplePos x="0" y="0"/>
                <wp:positionH relativeFrom="column">
                  <wp:posOffset>107315</wp:posOffset>
                </wp:positionH>
                <wp:positionV relativeFrom="paragraph">
                  <wp:posOffset>-1270</wp:posOffset>
                </wp:positionV>
                <wp:extent cx="1365885" cy="292100"/>
                <wp:effectExtent l="0" t="0" r="5715" b="0"/>
                <wp:wrapNone/>
                <wp:docPr id="1171193947" name="Picture 1171193947"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8"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A339E1" w:rsidRPr="00120E2A">
            <w:rPr>
              <w:noProof/>
              <w:color w:val="2B579A"/>
              <w:shd w:val="clear" w:color="auto" w:fill="E6E6E6"/>
              <w:lang w:val="fr-FR"/>
            </w:rPr>
            <mc:AlternateContent>
              <mc:Choice Requires="wps">
                <w:drawing>
                  <wp:anchor distT="0" distB="0" distL="114300" distR="114300" simplePos="0" relativeHeight="251658242" behindDoc="1" locked="0" layoutInCell="1" allowOverlap="1" wp14:anchorId="5721EB4B" wp14:editId="4B4C8991">
                    <wp:simplePos x="0" y="0"/>
                    <wp:positionH relativeFrom="page">
                      <wp:align>left</wp:align>
                    </wp:positionH>
                    <wp:positionV relativeFrom="paragraph">
                      <wp:posOffset>-901700</wp:posOffset>
                    </wp:positionV>
                    <wp:extent cx="8572500" cy="12672695"/>
                    <wp:effectExtent l="0" t="0" r="0" b="0"/>
                    <wp:wrapNone/>
                    <wp:docPr id="955804383" name="Freeform: Shape 955804383"/>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663EDF7C" w14:textId="77777777" w:rsidR="00A339E1" w:rsidRPr="00E1478F" w:rsidRDefault="00A339E1" w:rsidP="00A339E1">
                                <w: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5721EB4B" id="Freeform: Shape 955804383" o:spid="_x0000_s1027" style="position:absolute;margin-left:0;margin-top:-71pt;width:675pt;height:997.85pt;z-index:-25165823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" adj="-11796480,,5400" path="m,l7771778,r,10039350l,10039350,,e" fillcolor="#0070c0" stroked="f" strokeweight="0">
                    <v:stroke miterlimit="83231f" joinstyle="miter"/>
                    <v:formulas/>
                    <v:path arrowok="t" o:connecttype="custom" textboxrect="0,0,7771778,10039350"/>
                    <v:textbox>
                      <w:txbxContent>
                        <w:p w14:paraId="663EDF7C" w14:textId="77777777" w:rsidR="00A339E1" w:rsidRPr="00E1478F" w:rsidRDefault="00A339E1" w:rsidP="00A339E1">
                          <w:r>
                            <w:t>Zzz</w:t>
                          </w:r>
                        </w:p>
                      </w:txbxContent>
                    </v:textbox>
                    <w10:wrap anchorx="page"/>
                  </v:shape>
                </w:pict>
              </mc:Fallback>
            </mc:AlternateContent>
          </w:r>
          <w:r w:rsidR="00A339E1" w:rsidRPr="00120E2A">
            <w:rPr>
              <w:lang w:val="fr-FR"/>
            </w:rPr>
            <w:t>Mise en œuvre Pro Santé Connect</w:t>
          </w:r>
          <w:r w:rsidR="00A339E1">
            <w:rPr>
              <w:lang w:val="fr-FR"/>
            </w:rPr>
            <w:t xml:space="preserve"> avec Microsoft Entra ID</w:t>
          </w:r>
          <w:r w:rsidR="00F95A5F" w:rsidRPr="00120E2A">
            <w:rPr>
              <w:lang w:val="fr-FR"/>
            </w:rPr>
            <w:t xml:space="preserve">   </w:t>
          </w:r>
        </w:p>
        <w:p w14:paraId="32A91000" w14:textId="57E03C2D" w:rsidR="00F95A5F" w:rsidRPr="00120E2A" w:rsidRDefault="00F95A5F" w:rsidP="00F95A5F">
          <w:pPr>
            <w:pStyle w:val="Sous-titre"/>
            <w:rPr>
              <w:rFonts w:eastAsia="Times New Roman"/>
              <w:color w:val="FFFFFF" w:themeColor="background1"/>
              <w:spacing w:val="0"/>
              <w:sz w:val="28"/>
              <w:szCs w:val="40"/>
              <w:lang w:val="fr-FR"/>
            </w:rPr>
          </w:pPr>
          <w:r w:rsidRPr="00120E2A">
            <w:rPr>
              <w:rFonts w:eastAsia="Times New Roman"/>
              <w:color w:val="FFFFFF" w:themeColor="background1"/>
              <w:spacing w:val="0"/>
              <w:sz w:val="28"/>
              <w:szCs w:val="40"/>
              <w:lang w:val="fr-FR"/>
            </w:rPr>
            <w:t xml:space="preserve">Guide de configuration </w:t>
          </w:r>
          <w:r w:rsidR="00A339E1">
            <w:rPr>
              <w:rFonts w:eastAsia="Times New Roman"/>
              <w:color w:val="FFFFFF" w:themeColor="background1"/>
              <w:spacing w:val="0"/>
              <w:sz w:val="28"/>
              <w:szCs w:val="40"/>
              <w:lang w:val="fr-FR"/>
            </w:rPr>
            <w:t xml:space="preserve">de </w:t>
          </w:r>
          <w:r w:rsidR="008E2237">
            <w:rPr>
              <w:rFonts w:eastAsia="Times New Roman"/>
              <w:color w:val="FFFFFF" w:themeColor="background1"/>
              <w:spacing w:val="0"/>
              <w:sz w:val="28"/>
              <w:szCs w:val="40"/>
              <w:lang w:val="fr-FR"/>
            </w:rPr>
            <w:t>P</w:t>
          </w:r>
          <w:r w:rsidR="00A339E1">
            <w:rPr>
              <w:rFonts w:eastAsia="Times New Roman"/>
              <w:color w:val="FFFFFF" w:themeColor="background1"/>
              <w:spacing w:val="0"/>
              <w:sz w:val="28"/>
              <w:szCs w:val="40"/>
              <w:lang w:val="fr-FR"/>
            </w:rPr>
            <w:t xml:space="preserve">ro </w:t>
          </w:r>
          <w:r w:rsidR="008E2237">
            <w:rPr>
              <w:rFonts w:eastAsia="Times New Roman"/>
              <w:color w:val="FFFFFF" w:themeColor="background1"/>
              <w:spacing w:val="0"/>
              <w:sz w:val="28"/>
              <w:szCs w:val="40"/>
              <w:lang w:val="fr-FR"/>
            </w:rPr>
            <w:t>S</w:t>
          </w:r>
          <w:r w:rsidR="00A339E1">
            <w:rPr>
              <w:rFonts w:eastAsia="Times New Roman"/>
              <w:color w:val="FFFFFF" w:themeColor="background1"/>
              <w:spacing w:val="0"/>
              <w:sz w:val="28"/>
              <w:szCs w:val="40"/>
              <w:lang w:val="fr-FR"/>
            </w:rPr>
            <w:t xml:space="preserve">anté </w:t>
          </w:r>
          <w:r w:rsidR="008E2237">
            <w:rPr>
              <w:rFonts w:eastAsia="Times New Roman"/>
              <w:color w:val="FFFFFF" w:themeColor="background1"/>
              <w:spacing w:val="0"/>
              <w:sz w:val="28"/>
              <w:szCs w:val="40"/>
              <w:lang w:val="fr-FR"/>
            </w:rPr>
            <w:t>C</w:t>
          </w:r>
          <w:r w:rsidR="00A339E1">
            <w:rPr>
              <w:rFonts w:eastAsia="Times New Roman"/>
              <w:color w:val="FFFFFF" w:themeColor="background1"/>
              <w:spacing w:val="0"/>
              <w:sz w:val="28"/>
              <w:szCs w:val="40"/>
              <w:lang w:val="fr-FR"/>
            </w:rPr>
            <w:t>onnect</w:t>
          </w:r>
          <w:r w:rsidR="008E2237">
            <w:rPr>
              <w:rFonts w:eastAsia="Times New Roman"/>
              <w:color w:val="FFFFFF" w:themeColor="background1"/>
              <w:spacing w:val="0"/>
              <w:sz w:val="28"/>
              <w:szCs w:val="40"/>
              <w:lang w:val="fr-FR"/>
            </w:rPr>
            <w:t xml:space="preserve"> </w:t>
          </w:r>
          <w:r w:rsidRPr="00120E2A">
            <w:rPr>
              <w:rFonts w:eastAsia="Times New Roman"/>
              <w:color w:val="FFFFFF" w:themeColor="background1"/>
              <w:spacing w:val="0"/>
              <w:sz w:val="28"/>
              <w:szCs w:val="40"/>
              <w:lang w:val="fr-FR"/>
            </w:rPr>
            <w:t>à destination des établissements de santé</w:t>
          </w:r>
        </w:p>
        <w:p w14:paraId="1AD7A3FF" w14:textId="77777777" w:rsidR="00F95A5F" w:rsidRPr="00F95A5F" w:rsidRDefault="00F95A5F" w:rsidP="00F95A5F"/>
        <w:p w14:paraId="5DBB38DD" w14:textId="62BD02FD" w:rsidR="00F95A5F" w:rsidRPr="00F95A5F" w:rsidRDefault="000A24CF" w:rsidP="00F95A5F">
          <w:r>
            <w:rPr>
              <w:noProof/>
            </w:rPr>
            <mc:AlternateContent>
              <mc:Choice Requires="wpg">
                <w:drawing>
                  <wp:anchor distT="0" distB="0" distL="114300" distR="114300" simplePos="0" relativeHeight="251660292" behindDoc="0" locked="0" layoutInCell="1" allowOverlap="1" wp14:anchorId="3995C497" wp14:editId="39446F8A">
                    <wp:simplePos x="0" y="0"/>
                    <wp:positionH relativeFrom="page">
                      <wp:posOffset>4348480</wp:posOffset>
                    </wp:positionH>
                    <wp:positionV relativeFrom="paragraph">
                      <wp:posOffset>62865</wp:posOffset>
                    </wp:positionV>
                    <wp:extent cx="3202444" cy="4978400"/>
                    <wp:effectExtent l="19050" t="0" r="17145" b="12700"/>
                    <wp:wrapNone/>
                    <wp:docPr id="1749719416" name="Group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3202444" cy="4978400"/>
                              <a:chOff x="0" y="0"/>
                              <a:chExt cx="3576955" cy="5560602"/>
                            </a:xfrm>
                          </wpg:grpSpPr>
                          <wps:wsp>
                            <wps:cNvPr id="1953403036" name="Freeform: Shape 16"/>
                            <wps:cNvSpPr/>
                            <wps:spPr>
                              <a:xfrm>
                                <a:off x="0" y="542"/>
                                <a:ext cx="3576955" cy="5560060"/>
                              </a:xfrm>
                              <a:custGeom>
                                <a:avLst/>
                                <a:gdLst>
                                  <a:gd name="connsiteX0" fmla="*/ 2780030 w 3576955"/>
                                  <a:gd name="connsiteY0" fmla="*/ 0 h 5560060"/>
                                  <a:gd name="connsiteX1" fmla="*/ 3333234 w 3576955"/>
                                  <a:gd name="connsiteY1" fmla="*/ 54896 h 5560060"/>
                                  <a:gd name="connsiteX2" fmla="*/ 3576955 w 3576955"/>
                                  <a:gd name="connsiteY2" fmla="*/ 117040 h 5560060"/>
                                  <a:gd name="connsiteX3" fmla="*/ 3576955 w 3576955"/>
                                  <a:gd name="connsiteY3" fmla="*/ 608925 h 5560060"/>
                                  <a:gd name="connsiteX4" fmla="*/ 3467806 w 3576955"/>
                                  <a:gd name="connsiteY4" fmla="*/ 568900 h 5560060"/>
                                  <a:gd name="connsiteX5" fmla="*/ 2780030 w 3576955"/>
                                  <a:gd name="connsiteY5" fmla="*/ 464630 h 5560060"/>
                                  <a:gd name="connsiteX6" fmla="*/ 464629 w 3576955"/>
                                  <a:gd name="connsiteY6" fmla="*/ 2780030 h 5560060"/>
                                  <a:gd name="connsiteX7" fmla="*/ 2780030 w 3576955"/>
                                  <a:gd name="connsiteY7" fmla="*/ 5095431 h 5560060"/>
                                  <a:gd name="connsiteX8" fmla="*/ 3467806 w 3576955"/>
                                  <a:gd name="connsiteY8" fmla="*/ 4991161 h 5560060"/>
                                  <a:gd name="connsiteX9" fmla="*/ 3576955 w 3576955"/>
                                  <a:gd name="connsiteY9" fmla="*/ 4951136 h 5560060"/>
                                  <a:gd name="connsiteX10" fmla="*/ 3576955 w 3576955"/>
                                  <a:gd name="connsiteY10" fmla="*/ 5443014 h 5560060"/>
                                  <a:gd name="connsiteX11" fmla="*/ 3333210 w 3576955"/>
                                  <a:gd name="connsiteY11" fmla="*/ 5505164 h 5560060"/>
                                  <a:gd name="connsiteX12" fmla="*/ 2780030 w 3576955"/>
                                  <a:gd name="connsiteY12" fmla="*/ 5560060 h 5560060"/>
                                  <a:gd name="connsiteX13" fmla="*/ 1697863 w 3576955"/>
                                  <a:gd name="connsiteY13" fmla="*/ 5341493 h 5560060"/>
                                  <a:gd name="connsiteX14" fmla="*/ 814260 w 3576955"/>
                                  <a:gd name="connsiteY14" fmla="*/ 4745800 h 5560060"/>
                                  <a:gd name="connsiteX15" fmla="*/ 218567 w 3576955"/>
                                  <a:gd name="connsiteY15" fmla="*/ 3862197 h 5560060"/>
                                  <a:gd name="connsiteX16" fmla="*/ 0 w 3576955"/>
                                  <a:gd name="connsiteY16" fmla="*/ 2780030 h 5560060"/>
                                  <a:gd name="connsiteX17" fmla="*/ 218567 w 3576955"/>
                                  <a:gd name="connsiteY17" fmla="*/ 1697863 h 5560060"/>
                                  <a:gd name="connsiteX18" fmla="*/ 814260 w 3576955"/>
                                  <a:gd name="connsiteY18" fmla="*/ 814261 h 5560060"/>
                                  <a:gd name="connsiteX19" fmla="*/ 1697863 w 3576955"/>
                                  <a:gd name="connsiteY19" fmla="*/ 218567 h 5560060"/>
                                  <a:gd name="connsiteX20" fmla="*/ 2780030 w 3576955"/>
                                  <a:gd name="connsiteY20" fmla="*/ 0 h 55600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3576955" h="5560060">
                                    <a:moveTo>
                                      <a:pt x="2780030" y="0"/>
                                    </a:moveTo>
                                    <a:cubicBezTo>
                                      <a:pt x="2967609" y="0"/>
                                      <a:pt x="3152442" y="18383"/>
                                      <a:pt x="3333234" y="54896"/>
                                    </a:cubicBezTo>
                                    <a:lnTo>
                                      <a:pt x="3576955" y="117040"/>
                                    </a:lnTo>
                                    <a:lnTo>
                                      <a:pt x="3576955" y="608925"/>
                                    </a:lnTo>
                                    <a:lnTo>
                                      <a:pt x="3467806" y="568900"/>
                                    </a:lnTo>
                                    <a:cubicBezTo>
                                      <a:pt x="3250435" y="501146"/>
                                      <a:pt x="3019417" y="464630"/>
                                      <a:pt x="2780030" y="464630"/>
                                    </a:cubicBezTo>
                                    <a:cubicBezTo>
                                      <a:pt x="1503299" y="464630"/>
                                      <a:pt x="464629" y="1503299"/>
                                      <a:pt x="464629" y="2780030"/>
                                    </a:cubicBezTo>
                                    <a:cubicBezTo>
                                      <a:pt x="464629" y="4056761"/>
                                      <a:pt x="1503299" y="5095431"/>
                                      <a:pt x="2780030" y="5095431"/>
                                    </a:cubicBezTo>
                                    <a:cubicBezTo>
                                      <a:pt x="3019417" y="5095431"/>
                                      <a:pt x="3250435" y="5058915"/>
                                      <a:pt x="3467806" y="4991161"/>
                                    </a:cubicBezTo>
                                    <a:lnTo>
                                      <a:pt x="3576955" y="4951136"/>
                                    </a:lnTo>
                                    <a:lnTo>
                                      <a:pt x="3576955" y="5443014"/>
                                    </a:lnTo>
                                    <a:lnTo>
                                      <a:pt x="3333210" y="5505164"/>
                                    </a:lnTo>
                                    <a:cubicBezTo>
                                      <a:pt x="3152426" y="5541677"/>
                                      <a:pt x="2967609" y="5560060"/>
                                      <a:pt x="2780030" y="5560060"/>
                                    </a:cubicBezTo>
                                    <a:cubicBezTo>
                                      <a:pt x="2404808" y="5560060"/>
                                      <a:pt x="2040700" y="5486527"/>
                                      <a:pt x="1697863" y="5341493"/>
                                    </a:cubicBezTo>
                                    <a:cubicBezTo>
                                      <a:pt x="1366774" y="5201476"/>
                                      <a:pt x="1069531" y="5001070"/>
                                      <a:pt x="814260" y="4745800"/>
                                    </a:cubicBezTo>
                                    <a:cubicBezTo>
                                      <a:pt x="558990" y="4490530"/>
                                      <a:pt x="358584" y="4193286"/>
                                      <a:pt x="218567" y="3862197"/>
                                    </a:cubicBezTo>
                                    <a:cubicBezTo>
                                      <a:pt x="73533" y="3519297"/>
                                      <a:pt x="0" y="3155188"/>
                                      <a:pt x="0" y="2780030"/>
                                    </a:cubicBezTo>
                                    <a:cubicBezTo>
                                      <a:pt x="0" y="2404872"/>
                                      <a:pt x="73533" y="2040700"/>
                                      <a:pt x="218567" y="1697863"/>
                                    </a:cubicBezTo>
                                    <a:cubicBezTo>
                                      <a:pt x="358584" y="1366774"/>
                                      <a:pt x="558990" y="1069531"/>
                                      <a:pt x="814260" y="814261"/>
                                    </a:cubicBezTo>
                                    <a:cubicBezTo>
                                      <a:pt x="1069531" y="558991"/>
                                      <a:pt x="1366774" y="358585"/>
                                      <a:pt x="1697863" y="218567"/>
                                    </a:cubicBezTo>
                                    <a:cubicBezTo>
                                      <a:pt x="2040763" y="73533"/>
                                      <a:pt x="2404872" y="0"/>
                                      <a:pt x="2780030" y="0"/>
                                    </a:cubicBezTo>
                                    <a:close/>
                                  </a:path>
                                </a:pathLst>
                              </a:custGeom>
                              <a:solidFill>
                                <a:srgbClr val="FFFFFF">
                                  <a:lumMod val="95000"/>
                                </a:srgbClr>
                              </a:solidFill>
                              <a:ln w="9525" cap="flat" cmpd="sng" algn="ctr">
                                <a:solidFill>
                                  <a:srgbClr val="FFFFFF">
                                    <a:alpha val="25000"/>
                                  </a:srgbClr>
                                </a:solidFill>
                                <a:prstDash val="solid"/>
                                <a:headEnd type="none" w="med" len="med"/>
                                <a:tailEnd type="none" w="med" len="med"/>
                              </a:ln>
                              <a:effectLst>
                                <a:innerShdw blurRad="101600" dist="50800" dir="11580000">
                                  <a:prstClr val="black">
                                    <a:alpha val="71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634770373" name="Freeform: Shape 17"/>
                            <wps:cNvSpPr/>
                            <wps:spPr>
                              <a:xfrm>
                                <a:off x="585214" y="582585"/>
                                <a:ext cx="2991740" cy="4395978"/>
                              </a:xfrm>
                              <a:custGeom>
                                <a:avLst/>
                                <a:gdLst>
                                  <a:gd name="connsiteX0" fmla="*/ 2197989 w 2991740"/>
                                  <a:gd name="connsiteY0" fmla="*/ 0 h 4395978"/>
                                  <a:gd name="connsiteX1" fmla="*/ 2847249 w 2991740"/>
                                  <a:gd name="connsiteY1" fmla="*/ 97459 h 4395978"/>
                                  <a:gd name="connsiteX2" fmla="*/ 2991740 w 2991740"/>
                                  <a:gd name="connsiteY2" fmla="*/ 150250 h 4395978"/>
                                  <a:gd name="connsiteX3" fmla="*/ 2991740 w 2991740"/>
                                  <a:gd name="connsiteY3" fmla="*/ 658797 h 4395978"/>
                                  <a:gd name="connsiteX4" fmla="*/ 2872055 w 2991740"/>
                                  <a:gd name="connsiteY4" fmla="*/ 601058 h 4395978"/>
                                  <a:gd name="connsiteX5" fmla="*/ 2197989 w 2991740"/>
                                  <a:gd name="connsiteY5" fmla="*/ 464630 h 4395978"/>
                                  <a:gd name="connsiteX6" fmla="*/ 464630 w 2991740"/>
                                  <a:gd name="connsiteY6" fmla="*/ 2197989 h 4395978"/>
                                  <a:gd name="connsiteX7" fmla="*/ 2197989 w 2991740"/>
                                  <a:gd name="connsiteY7" fmla="*/ 3931348 h 4395978"/>
                                  <a:gd name="connsiteX8" fmla="*/ 2872055 w 2991740"/>
                                  <a:gd name="connsiteY8" fmla="*/ 3794921 h 4395978"/>
                                  <a:gd name="connsiteX9" fmla="*/ 2991740 w 2991740"/>
                                  <a:gd name="connsiteY9" fmla="*/ 3737181 h 4395978"/>
                                  <a:gd name="connsiteX10" fmla="*/ 2991740 w 2991740"/>
                                  <a:gd name="connsiteY10" fmla="*/ 4245725 h 4395978"/>
                                  <a:gd name="connsiteX11" fmla="*/ 2847222 w 2991740"/>
                                  <a:gd name="connsiteY11" fmla="*/ 4298520 h 4395978"/>
                                  <a:gd name="connsiteX12" fmla="*/ 2197989 w 2991740"/>
                                  <a:gd name="connsiteY12" fmla="*/ 4395978 h 4395978"/>
                                  <a:gd name="connsiteX13" fmla="*/ 1342390 w 2991740"/>
                                  <a:gd name="connsiteY13" fmla="*/ 4223131 h 4395978"/>
                                  <a:gd name="connsiteX14" fmla="*/ 643827 w 2991740"/>
                                  <a:gd name="connsiteY14" fmla="*/ 3752152 h 4395978"/>
                                  <a:gd name="connsiteX15" fmla="*/ 172847 w 2991740"/>
                                  <a:gd name="connsiteY15" fmla="*/ 3053588 h 4395978"/>
                                  <a:gd name="connsiteX16" fmla="*/ 0 w 2991740"/>
                                  <a:gd name="connsiteY16" fmla="*/ 2197989 h 4395978"/>
                                  <a:gd name="connsiteX17" fmla="*/ 172847 w 2991740"/>
                                  <a:gd name="connsiteY17" fmla="*/ 1342390 h 4395978"/>
                                  <a:gd name="connsiteX18" fmla="*/ 643827 w 2991740"/>
                                  <a:gd name="connsiteY18" fmla="*/ 643827 h 4395978"/>
                                  <a:gd name="connsiteX19" fmla="*/ 1342390 w 2991740"/>
                                  <a:gd name="connsiteY19" fmla="*/ 172847 h 4395978"/>
                                  <a:gd name="connsiteX20" fmla="*/ 2197989 w 2991740"/>
                                  <a:gd name="connsiteY20" fmla="*/ 0 h 43959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2991740" h="4395978">
                                    <a:moveTo>
                                      <a:pt x="2197989" y="0"/>
                                    </a:moveTo>
                                    <a:cubicBezTo>
                                      <a:pt x="2420446" y="0"/>
                                      <a:pt x="2638009" y="32719"/>
                                      <a:pt x="2847249" y="97459"/>
                                    </a:cubicBezTo>
                                    <a:lnTo>
                                      <a:pt x="2991740" y="150250"/>
                                    </a:lnTo>
                                    <a:lnTo>
                                      <a:pt x="2991740" y="658797"/>
                                    </a:lnTo>
                                    <a:lnTo>
                                      <a:pt x="2872055" y="601058"/>
                                    </a:lnTo>
                                    <a:cubicBezTo>
                                      <a:pt x="2664750" y="513227"/>
                                      <a:pt x="2436940" y="464630"/>
                                      <a:pt x="2197989" y="464630"/>
                                    </a:cubicBezTo>
                                    <a:cubicBezTo>
                                      <a:pt x="1242251" y="464630"/>
                                      <a:pt x="464630" y="1242187"/>
                                      <a:pt x="464630" y="2197989"/>
                                    </a:cubicBezTo>
                                    <a:cubicBezTo>
                                      <a:pt x="464630" y="3153791"/>
                                      <a:pt x="1242187" y="3931348"/>
                                      <a:pt x="2197989" y="3931348"/>
                                    </a:cubicBezTo>
                                    <a:cubicBezTo>
                                      <a:pt x="2436940" y="3931348"/>
                                      <a:pt x="2664750" y="3882751"/>
                                      <a:pt x="2872055" y="3794921"/>
                                    </a:cubicBezTo>
                                    <a:lnTo>
                                      <a:pt x="2991740" y="3737181"/>
                                    </a:lnTo>
                                    <a:lnTo>
                                      <a:pt x="2991740" y="4245725"/>
                                    </a:lnTo>
                                    <a:lnTo>
                                      <a:pt x="2847222" y="4298520"/>
                                    </a:lnTo>
                                    <a:cubicBezTo>
                                      <a:pt x="2637973" y="4363260"/>
                                      <a:pt x="2420446" y="4395978"/>
                                      <a:pt x="2197989" y="4395978"/>
                                    </a:cubicBezTo>
                                    <a:cubicBezTo>
                                      <a:pt x="1901381" y="4395978"/>
                                      <a:pt x="1613472" y="4337812"/>
                                      <a:pt x="1342390" y="4223131"/>
                                    </a:cubicBezTo>
                                    <a:cubicBezTo>
                                      <a:pt x="1080643" y="4112387"/>
                                      <a:pt x="845566" y="3953955"/>
                                      <a:pt x="643827" y="3752152"/>
                                    </a:cubicBezTo>
                                    <a:cubicBezTo>
                                      <a:pt x="442023" y="3550348"/>
                                      <a:pt x="283591" y="3315335"/>
                                      <a:pt x="172847" y="3053588"/>
                                    </a:cubicBezTo>
                                    <a:cubicBezTo>
                                      <a:pt x="58166" y="2782443"/>
                                      <a:pt x="0" y="2494598"/>
                                      <a:pt x="0" y="2197989"/>
                                    </a:cubicBezTo>
                                    <a:cubicBezTo>
                                      <a:pt x="0" y="1901381"/>
                                      <a:pt x="58166" y="1613472"/>
                                      <a:pt x="172847" y="1342390"/>
                                    </a:cubicBezTo>
                                    <a:cubicBezTo>
                                      <a:pt x="283591" y="1080643"/>
                                      <a:pt x="442023" y="845566"/>
                                      <a:pt x="643827" y="643827"/>
                                    </a:cubicBezTo>
                                    <a:cubicBezTo>
                                      <a:pt x="845630" y="442024"/>
                                      <a:pt x="1080643" y="283591"/>
                                      <a:pt x="1342390" y="172847"/>
                                    </a:cubicBezTo>
                                    <a:cubicBezTo>
                                      <a:pt x="1613535" y="58166"/>
                                      <a:pt x="1901381" y="0"/>
                                      <a:pt x="2197989" y="0"/>
                                    </a:cubicBezTo>
                                    <a:close/>
                                  </a:path>
                                </a:pathLst>
                              </a:custGeom>
                              <a:solidFill>
                                <a:srgbClr val="737373"/>
                              </a:solidFill>
                              <a:ln w="9525" cap="flat" cmpd="sng" algn="ctr">
                                <a:solidFill>
                                  <a:srgbClr val="FFFFFF">
                                    <a:alpha val="25000"/>
                                  </a:srgbClr>
                                </a:solidFill>
                                <a:prstDash val="solid"/>
                                <a:headEnd type="none" w="med" len="med"/>
                                <a:tailEnd type="none" w="med" len="med"/>
                              </a:ln>
                              <a:effectLst>
                                <a:innerShdw blurRad="114300">
                                  <a:prstClr val="black"/>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610678009" name="Freeform: Shape 19"/>
                            <wps:cNvSpPr/>
                            <wps:spPr>
                              <a:xfrm>
                                <a:off x="21056" y="0"/>
                                <a:ext cx="3555899" cy="2681949"/>
                              </a:xfrm>
                              <a:custGeom>
                                <a:avLst/>
                                <a:gdLst>
                                  <a:gd name="connsiteX0" fmla="*/ 2841007 w 3555899"/>
                                  <a:gd name="connsiteY0" fmla="*/ 1362 h 2681949"/>
                                  <a:gd name="connsiteX1" fmla="*/ 3119598 w 3555899"/>
                                  <a:gd name="connsiteY1" fmla="*/ 23997 h 2681949"/>
                                  <a:gd name="connsiteX2" fmla="*/ 3394622 w 3555899"/>
                                  <a:gd name="connsiteY2" fmla="*/ 73880 h 2681949"/>
                                  <a:gd name="connsiteX3" fmla="*/ 3555899 w 3555899"/>
                                  <a:gd name="connsiteY3" fmla="*/ 120121 h 2681949"/>
                                  <a:gd name="connsiteX4" fmla="*/ 3555899 w 3555899"/>
                                  <a:gd name="connsiteY4" fmla="*/ 608023 h 2681949"/>
                                  <a:gd name="connsiteX5" fmla="*/ 3504814 w 3555899"/>
                                  <a:gd name="connsiteY5" fmla="*/ 587905 h 2681949"/>
                                  <a:gd name="connsiteX6" fmla="*/ 3059209 w 3555899"/>
                                  <a:gd name="connsiteY6" fmla="*/ 484690 h 2681949"/>
                                  <a:gd name="connsiteX7" fmla="*/ 1347757 w 3555899"/>
                                  <a:gd name="connsiteY7" fmla="*/ 944493 h 2681949"/>
                                  <a:gd name="connsiteX8" fmla="*/ 462694 w 3555899"/>
                                  <a:gd name="connsiteY8" fmla="*/ 2479796 h 2681949"/>
                                  <a:gd name="connsiteX9" fmla="*/ 202153 w 3555899"/>
                                  <a:gd name="connsiteY9" fmla="*/ 2679948 h 2681949"/>
                                  <a:gd name="connsiteX10" fmla="*/ 2001 w 3555899"/>
                                  <a:gd name="connsiteY10" fmla="*/ 2419408 h 2681949"/>
                                  <a:gd name="connsiteX11" fmla="*/ 359252 w 3555899"/>
                                  <a:gd name="connsiteY11" fmla="*/ 1374769 h 2681949"/>
                                  <a:gd name="connsiteX12" fmla="*/ 1064674 w 3555899"/>
                                  <a:gd name="connsiteY12" fmla="*/ 576003 h 2681949"/>
                                  <a:gd name="connsiteX13" fmla="*/ 2018190 w 3555899"/>
                                  <a:gd name="connsiteY13" fmla="*/ 100134 h 2681949"/>
                                  <a:gd name="connsiteX14" fmla="*/ 2841007 w 3555899"/>
                                  <a:gd name="connsiteY14" fmla="*/ 1362 h 26819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3555899" h="2681949">
                                    <a:moveTo>
                                      <a:pt x="2841007" y="1362"/>
                                    </a:moveTo>
                                    <a:cubicBezTo>
                                      <a:pt x="2933670" y="4264"/>
                                      <a:pt x="3026586" y="11805"/>
                                      <a:pt x="3119598" y="23997"/>
                                    </a:cubicBezTo>
                                    <a:cubicBezTo>
                                      <a:pt x="3212610" y="36173"/>
                                      <a:pt x="3304335" y="52818"/>
                                      <a:pt x="3394622" y="73880"/>
                                    </a:cubicBezTo>
                                    <a:lnTo>
                                      <a:pt x="3555899" y="120121"/>
                                    </a:lnTo>
                                    <a:lnTo>
                                      <a:pt x="3555899" y="608023"/>
                                    </a:lnTo>
                                    <a:lnTo>
                                      <a:pt x="3504814" y="587905"/>
                                    </a:lnTo>
                                    <a:cubicBezTo>
                                      <a:pt x="3361572" y="539479"/>
                                      <a:pt x="3212514" y="504772"/>
                                      <a:pt x="3059209" y="484690"/>
                                    </a:cubicBezTo>
                                    <a:cubicBezTo>
                                      <a:pt x="2445989" y="404362"/>
                                      <a:pt x="1838168" y="567684"/>
                                      <a:pt x="1347757" y="944493"/>
                                    </a:cubicBezTo>
                                    <a:cubicBezTo>
                                      <a:pt x="857346" y="1321302"/>
                                      <a:pt x="543021" y="1866576"/>
                                      <a:pt x="462694" y="2479796"/>
                                    </a:cubicBezTo>
                                    <a:cubicBezTo>
                                      <a:pt x="446057" y="2606987"/>
                                      <a:pt x="329407" y="2696649"/>
                                      <a:pt x="202153" y="2679948"/>
                                    </a:cubicBezTo>
                                    <a:cubicBezTo>
                                      <a:pt x="74963" y="2663311"/>
                                      <a:pt x="-14699" y="2546662"/>
                                      <a:pt x="2001" y="2419408"/>
                                    </a:cubicBezTo>
                                    <a:cubicBezTo>
                                      <a:pt x="50706" y="2047361"/>
                                      <a:pt x="170911" y="1695889"/>
                                      <a:pt x="359252" y="1374769"/>
                                    </a:cubicBezTo>
                                    <a:cubicBezTo>
                                      <a:pt x="541116" y="1064698"/>
                                      <a:pt x="778416" y="795966"/>
                                      <a:pt x="1064674" y="576003"/>
                                    </a:cubicBezTo>
                                    <a:cubicBezTo>
                                      <a:pt x="1350932" y="356102"/>
                                      <a:pt x="1671734" y="195955"/>
                                      <a:pt x="2018190" y="100134"/>
                                    </a:cubicBezTo>
                                    <a:cubicBezTo>
                                      <a:pt x="2287319" y="25696"/>
                                      <a:pt x="2563020" y="-7344"/>
                                      <a:pt x="2841007" y="1362"/>
                                    </a:cubicBezTo>
                                    <a:close/>
                                  </a:path>
                                </a:pathLst>
                              </a:custGeom>
                              <a:solidFill>
                                <a:srgbClr val="0070C0"/>
                              </a:solidFill>
                              <a:ln w="9525" cap="flat" cmpd="sng" algn="ctr">
                                <a:solidFill>
                                  <a:srgbClr val="FFFFFF">
                                    <a:alpha val="25000"/>
                                  </a:srgbClr>
                                </a:solidFill>
                                <a:prstDash val="solid"/>
                                <a:headEnd type="none" w="med" len="med"/>
                                <a:tailEnd type="none" w="med" len="med"/>
                              </a:ln>
                              <a:effectLst>
                                <a:innerShdw blurRad="101600" dist="50800" dir="11580000">
                                  <a:prstClr val="black">
                                    <a:alpha val="71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87676498" name="Freeform: Shape 24"/>
                            <wps:cNvSpPr/>
                            <wps:spPr>
                              <a:xfrm>
                                <a:off x="713730" y="3247353"/>
                                <a:ext cx="2863225" cy="1731718"/>
                              </a:xfrm>
                              <a:custGeom>
                                <a:avLst/>
                                <a:gdLst>
                                  <a:gd name="connsiteX0" fmla="*/ 240633 w 2863225"/>
                                  <a:gd name="connsiteY0" fmla="*/ 160 h 1731718"/>
                                  <a:gd name="connsiteX1" fmla="*/ 449462 w 2863225"/>
                                  <a:gd name="connsiteY1" fmla="*/ 149679 h 1731718"/>
                                  <a:gd name="connsiteX2" fmla="*/ 1359862 w 2863225"/>
                                  <a:gd name="connsiteY2" fmla="*/ 1114625 h 1731718"/>
                                  <a:gd name="connsiteX3" fmla="*/ 2685932 w 2863225"/>
                                  <a:gd name="connsiteY3" fmla="*/ 1153169 h 1731718"/>
                                  <a:gd name="connsiteX4" fmla="*/ 2848141 w 2863225"/>
                                  <a:gd name="connsiteY4" fmla="*/ 1081850 h 1731718"/>
                                  <a:gd name="connsiteX5" fmla="*/ 2863225 w 2863225"/>
                                  <a:gd name="connsiteY5" fmla="*/ 1073303 h 1731718"/>
                                  <a:gd name="connsiteX6" fmla="*/ 2863225 w 2863225"/>
                                  <a:gd name="connsiteY6" fmla="*/ 1082217 h 1731718"/>
                                  <a:gd name="connsiteX7" fmla="*/ 2851661 w 2863225"/>
                                  <a:gd name="connsiteY7" fmla="*/ 1088769 h 1731718"/>
                                  <a:gd name="connsiteX8" fmla="*/ 2688726 w 2863225"/>
                                  <a:gd name="connsiteY8" fmla="*/ 1160408 h 1731718"/>
                                  <a:gd name="connsiteX9" fmla="*/ 1356687 w 2863225"/>
                                  <a:gd name="connsiteY9" fmla="*/ 1121673 h 1731718"/>
                                  <a:gd name="connsiteX10" fmla="*/ 442223 w 2863225"/>
                                  <a:gd name="connsiteY10" fmla="*/ 152409 h 1731718"/>
                                  <a:gd name="connsiteX11" fmla="*/ 232102 w 2863225"/>
                                  <a:gd name="connsiteY11" fmla="*/ 7693 h 1731718"/>
                                  <a:gd name="connsiteX12" fmla="*/ 232102 w 2863225"/>
                                  <a:gd name="connsiteY12" fmla="*/ 7756 h 1731718"/>
                                  <a:gd name="connsiteX13" fmla="*/ 152473 w 2863225"/>
                                  <a:gd name="connsiteY13" fmla="*/ 22425 h 1731718"/>
                                  <a:gd name="connsiteX14" fmla="*/ 22488 w 2863225"/>
                                  <a:gd name="connsiteY14" fmla="*/ 312175 h 1731718"/>
                                  <a:gd name="connsiteX15" fmla="*/ 486673 w 2863225"/>
                                  <a:gd name="connsiteY15" fmla="*/ 1047759 h 1731718"/>
                                  <a:gd name="connsiteX16" fmla="*/ 1172854 w 2863225"/>
                                  <a:gd name="connsiteY16" fmla="*/ 1531439 h 1731718"/>
                                  <a:gd name="connsiteX17" fmla="*/ 1990353 w 2863225"/>
                                  <a:gd name="connsiteY17" fmla="*/ 1722447 h 1731718"/>
                                  <a:gd name="connsiteX18" fmla="*/ 2070744 w 2863225"/>
                                  <a:gd name="connsiteY18" fmla="*/ 1723907 h 1731718"/>
                                  <a:gd name="connsiteX19" fmla="*/ 2848493 w 2863225"/>
                                  <a:gd name="connsiteY19" fmla="*/ 1580143 h 1731718"/>
                                  <a:gd name="connsiteX20" fmla="*/ 2863225 w 2863225"/>
                                  <a:gd name="connsiteY20" fmla="*/ 1573691 h 1731718"/>
                                  <a:gd name="connsiteX21" fmla="*/ 2863225 w 2863225"/>
                                  <a:gd name="connsiteY21" fmla="*/ 1582152 h 1731718"/>
                                  <a:gd name="connsiteX22" fmla="*/ 2851286 w 2863225"/>
                                  <a:gd name="connsiteY22" fmla="*/ 1587382 h 1731718"/>
                                  <a:gd name="connsiteX23" fmla="*/ 2070808 w 2863225"/>
                                  <a:gd name="connsiteY23" fmla="*/ 1731654 h 1731718"/>
                                  <a:gd name="connsiteX24" fmla="*/ 2070681 w 2863225"/>
                                  <a:gd name="connsiteY24" fmla="*/ 1731718 h 1731718"/>
                                  <a:gd name="connsiteX25" fmla="*/ 1990036 w 2863225"/>
                                  <a:gd name="connsiteY25" fmla="*/ 1730257 h 1731718"/>
                                  <a:gd name="connsiteX26" fmla="*/ 1169616 w 2863225"/>
                                  <a:gd name="connsiteY26" fmla="*/ 1538551 h 1731718"/>
                                  <a:gd name="connsiteX27" fmla="*/ 481022 w 2863225"/>
                                  <a:gd name="connsiteY27" fmla="*/ 1053157 h 1731718"/>
                                  <a:gd name="connsiteX28" fmla="*/ 15186 w 2863225"/>
                                  <a:gd name="connsiteY28" fmla="*/ 314969 h 1731718"/>
                                  <a:gd name="connsiteX29" fmla="*/ 149679 w 2863225"/>
                                  <a:gd name="connsiteY29" fmla="*/ 15186 h 1731718"/>
                                  <a:gd name="connsiteX30" fmla="*/ 240633 w 2863225"/>
                                  <a:gd name="connsiteY30" fmla="*/ 160 h 17317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863225" h="1731718">
                                    <a:moveTo>
                                      <a:pt x="240633" y="160"/>
                                    </a:moveTo>
                                    <a:cubicBezTo>
                                      <a:pt x="331102" y="3529"/>
                                      <a:pt x="415267" y="59906"/>
                                      <a:pt x="449462" y="149679"/>
                                    </a:cubicBezTo>
                                    <a:cubicBezTo>
                                      <a:pt x="614118" y="582431"/>
                                      <a:pt x="937460" y="925077"/>
                                      <a:pt x="1359862" y="1114625"/>
                                    </a:cubicBezTo>
                                    <a:cubicBezTo>
                                      <a:pt x="1782264" y="1304172"/>
                                      <a:pt x="2253243" y="1317888"/>
                                      <a:pt x="2685932" y="1153169"/>
                                    </a:cubicBezTo>
                                    <a:cubicBezTo>
                                      <a:pt x="2741760" y="1131925"/>
                                      <a:pt x="2795858" y="1108089"/>
                                      <a:pt x="2848141" y="1081850"/>
                                    </a:cubicBezTo>
                                    <a:lnTo>
                                      <a:pt x="2863225" y="1073303"/>
                                    </a:lnTo>
                                    <a:lnTo>
                                      <a:pt x="2863225" y="1082217"/>
                                    </a:lnTo>
                                    <a:lnTo>
                                      <a:pt x="2851661" y="1088769"/>
                                    </a:lnTo>
                                    <a:cubicBezTo>
                                      <a:pt x="2799144" y="1115125"/>
                                      <a:pt x="2744804" y="1139068"/>
                                      <a:pt x="2688726" y="1160408"/>
                                    </a:cubicBezTo>
                                    <a:cubicBezTo>
                                      <a:pt x="2254069" y="1325826"/>
                                      <a:pt x="1781057" y="1312046"/>
                                      <a:pt x="1356687" y="1121673"/>
                                    </a:cubicBezTo>
                                    <a:cubicBezTo>
                                      <a:pt x="932380" y="931300"/>
                                      <a:pt x="607641" y="587067"/>
                                      <a:pt x="442223" y="152409"/>
                                    </a:cubicBezTo>
                                    <a:cubicBezTo>
                                      <a:pt x="408124" y="62874"/>
                                      <a:pt x="322653" y="7693"/>
                                      <a:pt x="232102" y="7693"/>
                                    </a:cubicBezTo>
                                    <a:lnTo>
                                      <a:pt x="232102" y="7756"/>
                                    </a:lnTo>
                                    <a:cubicBezTo>
                                      <a:pt x="205622" y="7756"/>
                                      <a:pt x="178698" y="12455"/>
                                      <a:pt x="152473" y="22425"/>
                                    </a:cubicBezTo>
                                    <a:cubicBezTo>
                                      <a:pt x="36712" y="66494"/>
                                      <a:pt x="-21581" y="196478"/>
                                      <a:pt x="22488" y="312175"/>
                                    </a:cubicBezTo>
                                    <a:cubicBezTo>
                                      <a:pt x="127581" y="588400"/>
                                      <a:pt x="283791" y="835923"/>
                                      <a:pt x="486673" y="1047759"/>
                                    </a:cubicBezTo>
                                    <a:cubicBezTo>
                                      <a:pt x="682571" y="1252293"/>
                                      <a:pt x="913393" y="1415043"/>
                                      <a:pt x="1172854" y="1531439"/>
                                    </a:cubicBezTo>
                                    <a:cubicBezTo>
                                      <a:pt x="1432315" y="1647834"/>
                                      <a:pt x="1707334" y="1712160"/>
                                      <a:pt x="1990353" y="1722447"/>
                                    </a:cubicBezTo>
                                    <a:cubicBezTo>
                                      <a:pt x="2017023" y="1723399"/>
                                      <a:pt x="2044074" y="1723907"/>
                                      <a:pt x="2070744" y="1723907"/>
                                    </a:cubicBezTo>
                                    <a:cubicBezTo>
                                      <a:pt x="2336174" y="1723907"/>
                                      <a:pt x="2597858" y="1675520"/>
                                      <a:pt x="2848493" y="1580143"/>
                                    </a:cubicBezTo>
                                    <a:lnTo>
                                      <a:pt x="2863225" y="1573691"/>
                                    </a:lnTo>
                                    <a:lnTo>
                                      <a:pt x="2863225" y="1582152"/>
                                    </a:lnTo>
                                    <a:lnTo>
                                      <a:pt x="2851286" y="1587382"/>
                                    </a:lnTo>
                                    <a:cubicBezTo>
                                      <a:pt x="2599763" y="1683077"/>
                                      <a:pt x="2337127" y="1731654"/>
                                      <a:pt x="2070808" y="1731654"/>
                                    </a:cubicBezTo>
                                    <a:lnTo>
                                      <a:pt x="2070681" y="1731718"/>
                                    </a:lnTo>
                                    <a:cubicBezTo>
                                      <a:pt x="2043947" y="1731718"/>
                                      <a:pt x="2016769" y="1731210"/>
                                      <a:pt x="1990036" y="1730257"/>
                                    </a:cubicBezTo>
                                    <a:cubicBezTo>
                                      <a:pt x="1706000" y="1719907"/>
                                      <a:pt x="1429966" y="1655391"/>
                                      <a:pt x="1169616" y="1538551"/>
                                    </a:cubicBezTo>
                                    <a:cubicBezTo>
                                      <a:pt x="909266" y="1421711"/>
                                      <a:pt x="677554" y="1258389"/>
                                      <a:pt x="481022" y="1053157"/>
                                    </a:cubicBezTo>
                                    <a:cubicBezTo>
                                      <a:pt x="277441" y="840559"/>
                                      <a:pt x="120659" y="592147"/>
                                      <a:pt x="15186" y="314969"/>
                                    </a:cubicBezTo>
                                    <a:cubicBezTo>
                                      <a:pt x="-30344" y="195272"/>
                                      <a:pt x="29981" y="60779"/>
                                      <a:pt x="149679" y="15186"/>
                                    </a:cubicBezTo>
                                    <a:cubicBezTo>
                                      <a:pt x="179619" y="3804"/>
                                      <a:pt x="210476" y="-963"/>
                                      <a:pt x="240633" y="160"/>
                                    </a:cubicBezTo>
                                    <a:close/>
                                  </a:path>
                                </a:pathLst>
                              </a:custGeom>
                              <a:solidFill>
                                <a:srgbClr val="FFFFFF"/>
                              </a:solidFill>
                              <a:ln w="9525" cap="flat" cmpd="sng" algn="ctr">
                                <a:solidFill>
                                  <a:srgbClr val="FFFFFF">
                                    <a:alpha val="25000"/>
                                  </a:srgbClr>
                                </a:solidFill>
                                <a:prstDash val="solid"/>
                                <a:headEnd type="none" w="med" len="med"/>
                                <a:tailEnd type="none" w="med" len="med"/>
                              </a:ln>
                              <a:effectLst>
                                <a:innerShdw blurRad="101600" dist="50800" dir="11580000">
                                  <a:prstClr val="black">
                                    <a:alpha val="71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738293061" name="Freeform: Shape 26"/>
                            <wps:cNvSpPr/>
                            <wps:spPr>
                              <a:xfrm>
                                <a:off x="713656" y="3247279"/>
                                <a:ext cx="2863299" cy="1731792"/>
                              </a:xfrm>
                              <a:custGeom>
                                <a:avLst/>
                                <a:gdLst>
                                  <a:gd name="connsiteX0" fmla="*/ 240779 w 2863299"/>
                                  <a:gd name="connsiteY0" fmla="*/ 154 h 1731792"/>
                                  <a:gd name="connsiteX1" fmla="*/ 449537 w 2863299"/>
                                  <a:gd name="connsiteY1" fmla="*/ 149753 h 1731792"/>
                                  <a:gd name="connsiteX2" fmla="*/ 1359936 w 2863299"/>
                                  <a:gd name="connsiteY2" fmla="*/ 1114699 h 1731792"/>
                                  <a:gd name="connsiteX3" fmla="*/ 2686006 w 2863299"/>
                                  <a:gd name="connsiteY3" fmla="*/ 1153243 h 1731792"/>
                                  <a:gd name="connsiteX4" fmla="*/ 2848215 w 2863299"/>
                                  <a:gd name="connsiteY4" fmla="*/ 1081924 h 1731792"/>
                                  <a:gd name="connsiteX5" fmla="*/ 2863299 w 2863299"/>
                                  <a:gd name="connsiteY5" fmla="*/ 1073377 h 1731792"/>
                                  <a:gd name="connsiteX6" fmla="*/ 2863299 w 2863299"/>
                                  <a:gd name="connsiteY6" fmla="*/ 1582228 h 1731792"/>
                                  <a:gd name="connsiteX7" fmla="*/ 2851361 w 2863299"/>
                                  <a:gd name="connsiteY7" fmla="*/ 1587457 h 1731792"/>
                                  <a:gd name="connsiteX8" fmla="*/ 2070882 w 2863299"/>
                                  <a:gd name="connsiteY8" fmla="*/ 1731729 h 1731792"/>
                                  <a:gd name="connsiteX9" fmla="*/ 2070755 w 2863299"/>
                                  <a:gd name="connsiteY9" fmla="*/ 1731792 h 1731792"/>
                                  <a:gd name="connsiteX10" fmla="*/ 1990110 w 2863299"/>
                                  <a:gd name="connsiteY10" fmla="*/ 1730332 h 1731792"/>
                                  <a:gd name="connsiteX11" fmla="*/ 1169690 w 2863299"/>
                                  <a:gd name="connsiteY11" fmla="*/ 1538625 h 1731792"/>
                                  <a:gd name="connsiteX12" fmla="*/ 481096 w 2863299"/>
                                  <a:gd name="connsiteY12" fmla="*/ 1053231 h 1731792"/>
                                  <a:gd name="connsiteX13" fmla="*/ 15260 w 2863299"/>
                                  <a:gd name="connsiteY13" fmla="*/ 315043 h 1731792"/>
                                  <a:gd name="connsiteX14" fmla="*/ 149753 w 2863299"/>
                                  <a:gd name="connsiteY14" fmla="*/ 15260 h 1731792"/>
                                  <a:gd name="connsiteX15" fmla="*/ 240779 w 2863299"/>
                                  <a:gd name="connsiteY15" fmla="*/ 154 h 17317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2863299" h="1731792">
                                    <a:moveTo>
                                      <a:pt x="240779" y="154"/>
                                    </a:moveTo>
                                    <a:cubicBezTo>
                                      <a:pt x="331260" y="3461"/>
                                      <a:pt x="415294" y="59837"/>
                                      <a:pt x="449537" y="149753"/>
                                    </a:cubicBezTo>
                                    <a:cubicBezTo>
                                      <a:pt x="614192" y="582442"/>
                                      <a:pt x="937534" y="925152"/>
                                      <a:pt x="1359936" y="1114699"/>
                                    </a:cubicBezTo>
                                    <a:cubicBezTo>
                                      <a:pt x="1782338" y="1304247"/>
                                      <a:pt x="2253318" y="1317963"/>
                                      <a:pt x="2686006" y="1153243"/>
                                    </a:cubicBezTo>
                                    <a:cubicBezTo>
                                      <a:pt x="2741834" y="1131999"/>
                                      <a:pt x="2795932" y="1108163"/>
                                      <a:pt x="2848215" y="1081924"/>
                                    </a:cubicBezTo>
                                    <a:lnTo>
                                      <a:pt x="2863299" y="1073377"/>
                                    </a:lnTo>
                                    <a:lnTo>
                                      <a:pt x="2863299" y="1582228"/>
                                    </a:lnTo>
                                    <a:lnTo>
                                      <a:pt x="2851361" y="1587457"/>
                                    </a:lnTo>
                                    <a:cubicBezTo>
                                      <a:pt x="2599519" y="1683278"/>
                                      <a:pt x="2337328" y="1731729"/>
                                      <a:pt x="2070882" y="1731729"/>
                                    </a:cubicBezTo>
                                    <a:lnTo>
                                      <a:pt x="2070755" y="1731792"/>
                                    </a:lnTo>
                                    <a:cubicBezTo>
                                      <a:pt x="2043895" y="1731792"/>
                                      <a:pt x="2017034" y="1731284"/>
                                      <a:pt x="1990110" y="1730332"/>
                                    </a:cubicBezTo>
                                    <a:cubicBezTo>
                                      <a:pt x="1706075" y="1719981"/>
                                      <a:pt x="1430040" y="1655465"/>
                                      <a:pt x="1169690" y="1538625"/>
                                    </a:cubicBezTo>
                                    <a:cubicBezTo>
                                      <a:pt x="909340" y="1421785"/>
                                      <a:pt x="677629" y="1258463"/>
                                      <a:pt x="481096" y="1053231"/>
                                    </a:cubicBezTo>
                                    <a:cubicBezTo>
                                      <a:pt x="277515" y="840633"/>
                                      <a:pt x="120733" y="592221"/>
                                      <a:pt x="15260" y="315043"/>
                                    </a:cubicBezTo>
                                    <a:cubicBezTo>
                                      <a:pt x="-30396" y="195155"/>
                                      <a:pt x="29865" y="60917"/>
                                      <a:pt x="149753" y="15260"/>
                                    </a:cubicBezTo>
                                    <a:cubicBezTo>
                                      <a:pt x="179741" y="3846"/>
                                      <a:pt x="210618" y="-948"/>
                                      <a:pt x="240779" y="154"/>
                                    </a:cubicBezTo>
                                    <a:close/>
                                  </a:path>
                                </a:pathLst>
                              </a:custGeom>
                              <a:solidFill>
                                <a:srgbClr val="FFFFFF">
                                  <a:lumMod val="95000"/>
                                </a:srgbClr>
                              </a:solidFill>
                              <a:ln w="9525" cap="flat" cmpd="sng" algn="ctr">
                                <a:solidFill>
                                  <a:srgbClr val="FFFFFF">
                                    <a:alpha val="25000"/>
                                  </a:srgbClr>
                                </a:solidFill>
                                <a:prstDash val="solid"/>
                                <a:headEnd type="none" w="med" len="med"/>
                                <a:tailEnd type="none" w="med" len="med"/>
                              </a:ln>
                              <a:effectLst>
                                <a:innerShdw blurRad="63500" dist="50800" dir="2700000">
                                  <a:prstClr val="black">
                                    <a:alpha val="50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66361424" name="Freeform: Shape 32"/>
                            <wps:cNvSpPr/>
                            <wps:spPr>
                              <a:xfrm>
                                <a:off x="1156969" y="1154337"/>
                                <a:ext cx="2419985" cy="3252470"/>
                              </a:xfrm>
                              <a:custGeom>
                                <a:avLst/>
                                <a:gdLst>
                                  <a:gd name="connsiteX0" fmla="*/ 1626235 w 2419985"/>
                                  <a:gd name="connsiteY0" fmla="*/ 0 h 3252470"/>
                                  <a:gd name="connsiteX1" fmla="*/ 2391876 w 2419985"/>
                                  <a:gd name="connsiteY1" fmla="*/ 190627 h 3252470"/>
                                  <a:gd name="connsiteX2" fmla="*/ 2419985 w 2419985"/>
                                  <a:gd name="connsiteY2" fmla="*/ 207496 h 3252470"/>
                                  <a:gd name="connsiteX3" fmla="*/ 2419985 w 2419985"/>
                                  <a:gd name="connsiteY3" fmla="*/ 780465 h 3252470"/>
                                  <a:gd name="connsiteX4" fmla="*/ 2364703 w 2419985"/>
                                  <a:gd name="connsiteY4" fmla="*/ 730211 h 3252470"/>
                                  <a:gd name="connsiteX5" fmla="*/ 1626235 w 2419985"/>
                                  <a:gd name="connsiteY5" fmla="*/ 464630 h 3252470"/>
                                  <a:gd name="connsiteX6" fmla="*/ 464629 w 2419985"/>
                                  <a:gd name="connsiteY6" fmla="*/ 1626235 h 3252470"/>
                                  <a:gd name="connsiteX7" fmla="*/ 1626235 w 2419985"/>
                                  <a:gd name="connsiteY7" fmla="*/ 2787841 h 3252470"/>
                                  <a:gd name="connsiteX8" fmla="*/ 2364703 w 2419985"/>
                                  <a:gd name="connsiteY8" fmla="*/ 2522260 h 3252470"/>
                                  <a:gd name="connsiteX9" fmla="*/ 2419985 w 2419985"/>
                                  <a:gd name="connsiteY9" fmla="*/ 2472006 h 3252470"/>
                                  <a:gd name="connsiteX10" fmla="*/ 2419985 w 2419985"/>
                                  <a:gd name="connsiteY10" fmla="*/ 3044975 h 3252470"/>
                                  <a:gd name="connsiteX11" fmla="*/ 2391876 w 2419985"/>
                                  <a:gd name="connsiteY11" fmla="*/ 3061843 h 3252470"/>
                                  <a:gd name="connsiteX12" fmla="*/ 1626235 w 2419985"/>
                                  <a:gd name="connsiteY12" fmla="*/ 3252470 h 3252470"/>
                                  <a:gd name="connsiteX13" fmla="*/ 476313 w 2419985"/>
                                  <a:gd name="connsiteY13" fmla="*/ 2776157 h 3252470"/>
                                  <a:gd name="connsiteX14" fmla="*/ 0 w 2419985"/>
                                  <a:gd name="connsiteY14" fmla="*/ 1626235 h 3252470"/>
                                  <a:gd name="connsiteX15" fmla="*/ 476313 w 2419985"/>
                                  <a:gd name="connsiteY15" fmla="*/ 476314 h 3252470"/>
                                  <a:gd name="connsiteX16" fmla="*/ 1626235 w 2419985"/>
                                  <a:gd name="connsiteY16" fmla="*/ 0 h 32524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419985" h="3252470">
                                    <a:moveTo>
                                      <a:pt x="1626235" y="0"/>
                                    </a:moveTo>
                                    <a:cubicBezTo>
                                      <a:pt x="1897737" y="0"/>
                                      <a:pt x="2159069" y="66080"/>
                                      <a:pt x="2391876" y="190627"/>
                                    </a:cubicBezTo>
                                    <a:lnTo>
                                      <a:pt x="2419985" y="207496"/>
                                    </a:lnTo>
                                    <a:lnTo>
                                      <a:pt x="2419985" y="780465"/>
                                    </a:lnTo>
                                    <a:lnTo>
                                      <a:pt x="2364703" y="730211"/>
                                    </a:lnTo>
                                    <a:cubicBezTo>
                                      <a:pt x="2163832" y="564368"/>
                                      <a:pt x="1906464" y="464630"/>
                                      <a:pt x="1626235" y="464630"/>
                                    </a:cubicBezTo>
                                    <a:cubicBezTo>
                                      <a:pt x="985710" y="464630"/>
                                      <a:pt x="464629" y="985711"/>
                                      <a:pt x="464629" y="1626235"/>
                                    </a:cubicBezTo>
                                    <a:cubicBezTo>
                                      <a:pt x="464629" y="2266760"/>
                                      <a:pt x="985710" y="2787841"/>
                                      <a:pt x="1626235" y="2787841"/>
                                    </a:cubicBezTo>
                                    <a:cubicBezTo>
                                      <a:pt x="1906464" y="2787841"/>
                                      <a:pt x="2163832" y="2688103"/>
                                      <a:pt x="2364703" y="2522260"/>
                                    </a:cubicBezTo>
                                    <a:lnTo>
                                      <a:pt x="2419985" y="2472006"/>
                                    </a:lnTo>
                                    <a:lnTo>
                                      <a:pt x="2419985" y="3044975"/>
                                    </a:lnTo>
                                    <a:lnTo>
                                      <a:pt x="2391876" y="3061843"/>
                                    </a:lnTo>
                                    <a:cubicBezTo>
                                      <a:pt x="2159069" y="3186391"/>
                                      <a:pt x="1897737" y="3252470"/>
                                      <a:pt x="1626235" y="3252470"/>
                                    </a:cubicBezTo>
                                    <a:cubicBezTo>
                                      <a:pt x="1191832" y="3252470"/>
                                      <a:pt x="783463" y="3083306"/>
                                      <a:pt x="476313" y="2776157"/>
                                    </a:cubicBezTo>
                                    <a:cubicBezTo>
                                      <a:pt x="169164" y="2469007"/>
                                      <a:pt x="0" y="2060638"/>
                                      <a:pt x="0" y="1626235"/>
                                    </a:cubicBezTo>
                                    <a:cubicBezTo>
                                      <a:pt x="0" y="1191832"/>
                                      <a:pt x="169164" y="783463"/>
                                      <a:pt x="476313" y="476314"/>
                                    </a:cubicBezTo>
                                    <a:cubicBezTo>
                                      <a:pt x="783463" y="169164"/>
                                      <a:pt x="1191832" y="0"/>
                                      <a:pt x="1626235" y="0"/>
                                    </a:cubicBezTo>
                                    <a:close/>
                                  </a:path>
                                </a:pathLst>
                              </a:custGeom>
                              <a:solidFill>
                                <a:srgbClr val="737373"/>
                              </a:solidFill>
                              <a:ln w="9525" cap="flat" cmpd="sng" algn="ctr">
                                <a:solidFill>
                                  <a:srgbClr val="FFFFFF">
                                    <a:alpha val="25000"/>
                                  </a:srgbClr>
                                </a:solidFill>
                                <a:prstDash val="solid"/>
                                <a:headEnd type="none" w="med" len="med"/>
                                <a:tailEnd type="none" w="med" len="med"/>
                              </a:ln>
                              <a:effectLst>
                                <a:innerShdw blurRad="101600" dist="50800" dir="11580000">
                                  <a:prstClr val="black">
                                    <a:alpha val="71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2047134044" name="Freeform: Shape 34"/>
                            <wps:cNvSpPr/>
                            <wps:spPr>
                              <a:xfrm>
                                <a:off x="804248" y="582166"/>
                                <a:ext cx="2772706" cy="1528528"/>
                              </a:xfrm>
                              <a:custGeom>
                                <a:avLst/>
                                <a:gdLst>
                                  <a:gd name="connsiteX0" fmla="*/ 1936010 w 2772706"/>
                                  <a:gd name="connsiteY0" fmla="*/ 417 h 1528528"/>
                                  <a:gd name="connsiteX1" fmla="*/ 2148057 w 2772706"/>
                                  <a:gd name="connsiteY1" fmla="*/ 6515 h 1528528"/>
                                  <a:gd name="connsiteX2" fmla="*/ 2579039 w 2772706"/>
                                  <a:gd name="connsiteY2" fmla="*/ 83485 h 1528528"/>
                                  <a:gd name="connsiteX3" fmla="*/ 2772706 w 2772706"/>
                                  <a:gd name="connsiteY3" fmla="*/ 149339 h 1528528"/>
                                  <a:gd name="connsiteX4" fmla="*/ 2772706 w 2772706"/>
                                  <a:gd name="connsiteY4" fmla="*/ 157430 h 1528528"/>
                                  <a:gd name="connsiteX5" fmla="*/ 2576951 w 2772706"/>
                                  <a:gd name="connsiteY5" fmla="*/ 90859 h 1528528"/>
                                  <a:gd name="connsiteX6" fmla="*/ 2147485 w 2772706"/>
                                  <a:gd name="connsiteY6" fmla="*/ 14135 h 1528528"/>
                                  <a:gd name="connsiteX7" fmla="*/ 1313603 w 2772706"/>
                                  <a:gd name="connsiteY7" fmla="*/ 111607 h 1528528"/>
                                  <a:gd name="connsiteX8" fmla="*/ 577130 w 2772706"/>
                                  <a:gd name="connsiteY8" fmla="*/ 514705 h 1528528"/>
                                  <a:gd name="connsiteX9" fmla="*/ 32808 w 2772706"/>
                                  <a:gd name="connsiteY9" fmla="*/ 1193203 h 1528528"/>
                                  <a:gd name="connsiteX10" fmla="*/ 18393 w 2772706"/>
                                  <a:gd name="connsiteY10" fmla="*/ 1364462 h 1528528"/>
                                  <a:gd name="connsiteX11" fmla="*/ 129265 w 2772706"/>
                                  <a:gd name="connsiteY11" fmla="*/ 1495780 h 1528528"/>
                                  <a:gd name="connsiteX12" fmla="*/ 431842 w 2772706"/>
                                  <a:gd name="connsiteY12" fmla="*/ 1399324 h 1528528"/>
                                  <a:gd name="connsiteX13" fmla="*/ 1449938 w 2772706"/>
                                  <a:gd name="connsiteY13" fmla="*/ 539534 h 1528528"/>
                                  <a:gd name="connsiteX14" fmla="*/ 1980671 w 2772706"/>
                                  <a:gd name="connsiteY14" fmla="*/ 456412 h 1528528"/>
                                  <a:gd name="connsiteX15" fmla="*/ 1980925 w 2772706"/>
                                  <a:gd name="connsiteY15" fmla="*/ 456476 h 1528528"/>
                                  <a:gd name="connsiteX16" fmla="*/ 2586304 w 2772706"/>
                                  <a:gd name="connsiteY16" fmla="*/ 566418 h 1528528"/>
                                  <a:gd name="connsiteX17" fmla="*/ 2772706 w 2772706"/>
                                  <a:gd name="connsiteY17" fmla="*/ 649180 h 1528528"/>
                                  <a:gd name="connsiteX18" fmla="*/ 2772706 w 2772706"/>
                                  <a:gd name="connsiteY18" fmla="*/ 657624 h 1528528"/>
                                  <a:gd name="connsiteX19" fmla="*/ 2617606 w 2772706"/>
                                  <a:gd name="connsiteY19" fmla="*/ 586846 h 1528528"/>
                                  <a:gd name="connsiteX20" fmla="*/ 1452478 w 2772706"/>
                                  <a:gd name="connsiteY20" fmla="*/ 546963 h 1528528"/>
                                  <a:gd name="connsiteX21" fmla="*/ 438890 w 2772706"/>
                                  <a:gd name="connsiteY21" fmla="*/ 1402880 h 1528528"/>
                                  <a:gd name="connsiteX22" fmla="*/ 125835 w 2772706"/>
                                  <a:gd name="connsiteY22" fmla="*/ 1502638 h 1528528"/>
                                  <a:gd name="connsiteX23" fmla="*/ 11091 w 2772706"/>
                                  <a:gd name="connsiteY23" fmla="*/ 1366812 h 1528528"/>
                                  <a:gd name="connsiteX24" fmla="*/ 26014 w 2772706"/>
                                  <a:gd name="connsiteY24" fmla="*/ 1189647 h 1528528"/>
                                  <a:gd name="connsiteX25" fmla="*/ 572240 w 2772706"/>
                                  <a:gd name="connsiteY25" fmla="*/ 508800 h 1528528"/>
                                  <a:gd name="connsiteX26" fmla="*/ 1311253 w 2772706"/>
                                  <a:gd name="connsiteY26" fmla="*/ 104305 h 1528528"/>
                                  <a:gd name="connsiteX27" fmla="*/ 1936010 w 2772706"/>
                                  <a:gd name="connsiteY27" fmla="*/ 417 h 15285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Lst>
                                <a:rect l="l" t="t" r="r" b="b"/>
                                <a:pathLst>
                                  <a:path w="2772706" h="1528528">
                                    <a:moveTo>
                                      <a:pt x="1936010" y="417"/>
                                    </a:moveTo>
                                    <a:cubicBezTo>
                                      <a:pt x="2006500" y="-958"/>
                                      <a:pt x="2077223" y="1070"/>
                                      <a:pt x="2148057" y="6515"/>
                                    </a:cubicBezTo>
                                    <a:cubicBezTo>
                                      <a:pt x="2294805" y="17786"/>
                                      <a:pt x="2438791" y="43535"/>
                                      <a:pt x="2579039" y="83485"/>
                                    </a:cubicBezTo>
                                    <a:lnTo>
                                      <a:pt x="2772706" y="149339"/>
                                    </a:lnTo>
                                    <a:lnTo>
                                      <a:pt x="2772706" y="157430"/>
                                    </a:lnTo>
                                    <a:lnTo>
                                      <a:pt x="2576951" y="90859"/>
                                    </a:lnTo>
                                    <a:cubicBezTo>
                                      <a:pt x="2437204" y="51044"/>
                                      <a:pt x="2293725" y="25375"/>
                                      <a:pt x="2147485" y="14135"/>
                                    </a:cubicBezTo>
                                    <a:cubicBezTo>
                                      <a:pt x="1865101" y="-7582"/>
                                      <a:pt x="1584558" y="25247"/>
                                      <a:pt x="1313603" y="111607"/>
                                    </a:cubicBezTo>
                                    <a:cubicBezTo>
                                      <a:pt x="1042648" y="197967"/>
                                      <a:pt x="794872" y="333603"/>
                                      <a:pt x="577130" y="514705"/>
                                    </a:cubicBezTo>
                                    <a:cubicBezTo>
                                      <a:pt x="351641" y="702284"/>
                                      <a:pt x="168508" y="930567"/>
                                      <a:pt x="32808" y="1193203"/>
                                    </a:cubicBezTo>
                                    <a:cubicBezTo>
                                      <a:pt x="5249" y="1246479"/>
                                      <a:pt x="169" y="1307312"/>
                                      <a:pt x="18393" y="1364462"/>
                                    </a:cubicBezTo>
                                    <a:cubicBezTo>
                                      <a:pt x="36618" y="1421612"/>
                                      <a:pt x="75988" y="1468285"/>
                                      <a:pt x="129265" y="1495780"/>
                                    </a:cubicBezTo>
                                    <a:cubicBezTo>
                                      <a:pt x="239247" y="1552613"/>
                                      <a:pt x="375009" y="1509306"/>
                                      <a:pt x="431842" y="1399324"/>
                                    </a:cubicBezTo>
                                    <a:cubicBezTo>
                                      <a:pt x="645265" y="986129"/>
                                      <a:pt x="1006834" y="680821"/>
                                      <a:pt x="1449938" y="539534"/>
                                    </a:cubicBezTo>
                                    <a:cubicBezTo>
                                      <a:pt x="1624182" y="483971"/>
                                      <a:pt x="1802871" y="456412"/>
                                      <a:pt x="1980671" y="456412"/>
                                    </a:cubicBezTo>
                                    <a:lnTo>
                                      <a:pt x="1980925" y="456476"/>
                                    </a:lnTo>
                                    <a:cubicBezTo>
                                      <a:pt x="2186665" y="456476"/>
                                      <a:pt x="2391155" y="493338"/>
                                      <a:pt x="2586304" y="566418"/>
                                    </a:cubicBezTo>
                                    <a:lnTo>
                                      <a:pt x="2772706" y="649180"/>
                                    </a:lnTo>
                                    <a:lnTo>
                                      <a:pt x="2772706" y="657624"/>
                                    </a:lnTo>
                                    <a:lnTo>
                                      <a:pt x="2617606" y="586846"/>
                                    </a:lnTo>
                                    <a:cubicBezTo>
                                      <a:pt x="2246133" y="438846"/>
                                      <a:pt x="1838414" y="423893"/>
                                      <a:pt x="1452478" y="546963"/>
                                    </a:cubicBezTo>
                                    <a:cubicBezTo>
                                      <a:pt x="1011343" y="687552"/>
                                      <a:pt x="651361" y="991590"/>
                                      <a:pt x="438890" y="1402880"/>
                                    </a:cubicBezTo>
                                    <a:cubicBezTo>
                                      <a:pt x="380090" y="1516672"/>
                                      <a:pt x="239691" y="1561439"/>
                                      <a:pt x="125835" y="1502638"/>
                                    </a:cubicBezTo>
                                    <a:cubicBezTo>
                                      <a:pt x="70717" y="1474127"/>
                                      <a:pt x="29951" y="1425930"/>
                                      <a:pt x="11091" y="1366812"/>
                                    </a:cubicBezTo>
                                    <a:cubicBezTo>
                                      <a:pt x="-7769" y="1307693"/>
                                      <a:pt x="-2435" y="1244765"/>
                                      <a:pt x="26014" y="1189647"/>
                                    </a:cubicBezTo>
                                    <a:cubicBezTo>
                                      <a:pt x="162158" y="926122"/>
                                      <a:pt x="345927" y="697014"/>
                                      <a:pt x="572240" y="508800"/>
                                    </a:cubicBezTo>
                                    <a:cubicBezTo>
                                      <a:pt x="790744" y="327063"/>
                                      <a:pt x="1039410" y="190919"/>
                                      <a:pt x="1311253" y="104305"/>
                                    </a:cubicBezTo>
                                    <a:cubicBezTo>
                                      <a:pt x="1515183" y="39297"/>
                                      <a:pt x="1724543" y="4542"/>
                                      <a:pt x="1936010" y="417"/>
                                    </a:cubicBezTo>
                                    <a:close/>
                                  </a:path>
                                </a:pathLst>
                              </a:custGeom>
                              <a:solidFill>
                                <a:srgbClr val="FFFFFF">
                                  <a:alpha val="50000"/>
                                </a:srgbClr>
                              </a:solidFill>
                              <a:ln w="0" cap="flat">
                                <a:solidFill>
                                  <a:srgbClr val="FFFFFF">
                                    <a:alpha val="25000"/>
                                  </a:srgbClr>
                                </a:solidFill>
                                <a:prstDash val="solid"/>
                                <a:miter/>
                              </a:ln>
                            </wps:spPr>
                            <wps:bodyPr rtlCol="0" anchor="ctr"/>
                          </wps:wsp>
                          <wps:wsp>
                            <wps:cNvPr id="921481896" name="Freeform: Shape 46"/>
                            <wps:cNvSpPr/>
                            <wps:spPr>
                              <a:xfrm>
                                <a:off x="804457" y="582039"/>
                                <a:ext cx="2772497" cy="1528684"/>
                              </a:xfrm>
                              <a:custGeom>
                                <a:avLst/>
                                <a:gdLst>
                                  <a:gd name="connsiteX0" fmla="*/ 1935964 w 2772497"/>
                                  <a:gd name="connsiteY0" fmla="*/ 417 h 1528684"/>
                                  <a:gd name="connsiteX1" fmla="*/ 2148037 w 2772497"/>
                                  <a:gd name="connsiteY1" fmla="*/ 6515 h 1528684"/>
                                  <a:gd name="connsiteX2" fmla="*/ 2579020 w 2772497"/>
                                  <a:gd name="connsiteY2" fmla="*/ 83485 h 1528684"/>
                                  <a:gd name="connsiteX3" fmla="*/ 2772497 w 2772497"/>
                                  <a:gd name="connsiteY3" fmla="*/ 149275 h 1528684"/>
                                  <a:gd name="connsiteX4" fmla="*/ 2772497 w 2772497"/>
                                  <a:gd name="connsiteY4" fmla="*/ 657629 h 1528684"/>
                                  <a:gd name="connsiteX5" fmla="*/ 2617526 w 2772497"/>
                                  <a:gd name="connsiteY5" fmla="*/ 586909 h 1528684"/>
                                  <a:gd name="connsiteX6" fmla="*/ 1452395 w 2772497"/>
                                  <a:gd name="connsiteY6" fmla="*/ 547027 h 1528684"/>
                                  <a:gd name="connsiteX7" fmla="*/ 438808 w 2772497"/>
                                  <a:gd name="connsiteY7" fmla="*/ 1402943 h 1528684"/>
                                  <a:gd name="connsiteX8" fmla="*/ 125753 w 2772497"/>
                                  <a:gd name="connsiteY8" fmla="*/ 1502702 h 1528684"/>
                                  <a:gd name="connsiteX9" fmla="*/ 25994 w 2772497"/>
                                  <a:gd name="connsiteY9" fmla="*/ 1189647 h 1528684"/>
                                  <a:gd name="connsiteX10" fmla="*/ 572221 w 2772497"/>
                                  <a:gd name="connsiteY10" fmla="*/ 508800 h 1528684"/>
                                  <a:gd name="connsiteX11" fmla="*/ 1311234 w 2772497"/>
                                  <a:gd name="connsiteY11" fmla="*/ 104305 h 1528684"/>
                                  <a:gd name="connsiteX12" fmla="*/ 1935964 w 2772497"/>
                                  <a:gd name="connsiteY12" fmla="*/ 417 h 15286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72497" h="1528684">
                                    <a:moveTo>
                                      <a:pt x="1935964" y="417"/>
                                    </a:moveTo>
                                    <a:cubicBezTo>
                                      <a:pt x="2006456" y="-958"/>
                                      <a:pt x="2077187" y="1070"/>
                                      <a:pt x="2148037" y="6515"/>
                                    </a:cubicBezTo>
                                    <a:cubicBezTo>
                                      <a:pt x="2294786" y="17786"/>
                                      <a:pt x="2438772" y="43535"/>
                                      <a:pt x="2579020" y="83485"/>
                                    </a:cubicBezTo>
                                    <a:lnTo>
                                      <a:pt x="2772497" y="149275"/>
                                    </a:lnTo>
                                    <a:lnTo>
                                      <a:pt x="2772497" y="657629"/>
                                    </a:lnTo>
                                    <a:lnTo>
                                      <a:pt x="2617526" y="586909"/>
                                    </a:lnTo>
                                    <a:cubicBezTo>
                                      <a:pt x="2246064" y="438909"/>
                                      <a:pt x="1838387" y="423956"/>
                                      <a:pt x="1452395" y="547027"/>
                                    </a:cubicBezTo>
                                    <a:cubicBezTo>
                                      <a:pt x="1011260" y="687616"/>
                                      <a:pt x="651279" y="991654"/>
                                      <a:pt x="438808" y="1402943"/>
                                    </a:cubicBezTo>
                                    <a:cubicBezTo>
                                      <a:pt x="379943" y="1516926"/>
                                      <a:pt x="239799" y="1561630"/>
                                      <a:pt x="125753" y="1502702"/>
                                    </a:cubicBezTo>
                                    <a:cubicBezTo>
                                      <a:pt x="11707" y="1443774"/>
                                      <a:pt x="-32934" y="1303693"/>
                                      <a:pt x="25994" y="1189647"/>
                                    </a:cubicBezTo>
                                    <a:cubicBezTo>
                                      <a:pt x="162138" y="926122"/>
                                      <a:pt x="345907" y="697014"/>
                                      <a:pt x="572221" y="508800"/>
                                    </a:cubicBezTo>
                                    <a:cubicBezTo>
                                      <a:pt x="790725" y="327063"/>
                                      <a:pt x="1039391" y="190919"/>
                                      <a:pt x="1311234" y="104305"/>
                                    </a:cubicBezTo>
                                    <a:cubicBezTo>
                                      <a:pt x="1515164" y="39297"/>
                                      <a:pt x="1724488" y="4542"/>
                                      <a:pt x="1935964" y="417"/>
                                    </a:cubicBezTo>
                                    <a:close/>
                                  </a:path>
                                </a:pathLst>
                              </a:custGeom>
                              <a:solidFill>
                                <a:srgbClr val="107C10"/>
                              </a:solidFill>
                              <a:ln w="0" cap="flat">
                                <a:solidFill>
                                  <a:srgbClr val="FFFFFF">
                                    <a:alpha val="25000"/>
                                  </a:srgbClr>
                                </a:solidFill>
                                <a:prstDash val="solid"/>
                                <a:miter/>
                              </a:ln>
                            </wps:spPr>
                            <wps:bodyPr rtlCol="0" anchor="ctr"/>
                          </wps:wsp>
                          <wps:wsp>
                            <wps:cNvPr id="587829994" name="Freeform: Shape 47"/>
                            <wps:cNvSpPr/>
                            <wps:spPr>
                              <a:xfrm>
                                <a:off x="27405" y="2217917"/>
                                <a:ext cx="466221" cy="466221"/>
                              </a:xfrm>
                              <a:custGeom>
                                <a:avLst/>
                                <a:gdLst>
                                  <a:gd name="connsiteX0" fmla="*/ 464693 w 464693"/>
                                  <a:gd name="connsiteY0" fmla="*/ 232347 h 464693"/>
                                  <a:gd name="connsiteX1" fmla="*/ 232346 w 464693"/>
                                  <a:gd name="connsiteY1" fmla="*/ 464693 h 464693"/>
                                  <a:gd name="connsiteX2" fmla="*/ 0 w 464693"/>
                                  <a:gd name="connsiteY2" fmla="*/ 232347 h 464693"/>
                                  <a:gd name="connsiteX3" fmla="*/ 232346 w 464693"/>
                                  <a:gd name="connsiteY3" fmla="*/ 0 h 464693"/>
                                  <a:gd name="connsiteX4" fmla="*/ 464693 w 464693"/>
                                  <a:gd name="connsiteY4" fmla="*/ 232347 h 4646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64693" h="464693">
                                    <a:moveTo>
                                      <a:pt x="464693" y="232347"/>
                                    </a:moveTo>
                                    <a:cubicBezTo>
                                      <a:pt x="464693" y="360668"/>
                                      <a:pt x="360668" y="464693"/>
                                      <a:pt x="232346" y="464693"/>
                                    </a:cubicBezTo>
                                    <a:cubicBezTo>
                                      <a:pt x="104025" y="464693"/>
                                      <a:pt x="0" y="360668"/>
                                      <a:pt x="0" y="232347"/>
                                    </a:cubicBezTo>
                                    <a:cubicBezTo>
                                      <a:pt x="0" y="104025"/>
                                      <a:pt x="104025" y="0"/>
                                      <a:pt x="232346" y="0"/>
                                    </a:cubicBezTo>
                                    <a:cubicBezTo>
                                      <a:pt x="360668" y="0"/>
                                      <a:pt x="464693" y="104025"/>
                                      <a:pt x="464693" y="232347"/>
                                    </a:cubicBezTo>
                                    <a:close/>
                                  </a:path>
                                </a:pathLst>
                              </a:custGeom>
                              <a:solidFill>
                                <a:srgbClr val="0078D4"/>
                              </a:solidFill>
                              <a:ln w="9525" cap="flat" cmpd="sng" algn="ctr">
                                <a:solidFill>
                                  <a:srgbClr val="FFFFFF">
                                    <a:alpha val="25000"/>
                                  </a:srgbClr>
                                </a:solidFill>
                                <a:prstDash val="solid"/>
                                <a:headEnd type="none" w="med" len="med"/>
                                <a:tailEnd type="none" w="med" len="med"/>
                              </a:ln>
                              <a:effectLst>
                                <a:outerShdw blurRad="50800" dist="25400" dir="2700000" algn="tl" rotWithShape="0">
                                  <a:prstClr val="black">
                                    <a:alpha val="5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352808531" name="Freeform: Shape 48"/>
                            <wps:cNvSpPr/>
                            <wps:spPr>
                              <a:xfrm>
                                <a:off x="70154" y="2260666"/>
                                <a:ext cx="380723" cy="380723"/>
                              </a:xfrm>
                              <a:custGeom>
                                <a:avLst/>
                                <a:gdLst>
                                  <a:gd name="connsiteX0" fmla="*/ 379476 w 379475"/>
                                  <a:gd name="connsiteY0" fmla="*/ 189738 h 379475"/>
                                  <a:gd name="connsiteX1" fmla="*/ 189738 w 379475"/>
                                  <a:gd name="connsiteY1" fmla="*/ 379476 h 379475"/>
                                  <a:gd name="connsiteX2" fmla="*/ 0 w 379475"/>
                                  <a:gd name="connsiteY2" fmla="*/ 189738 h 379475"/>
                                  <a:gd name="connsiteX3" fmla="*/ 189738 w 379475"/>
                                  <a:gd name="connsiteY3" fmla="*/ 0 h 379475"/>
                                  <a:gd name="connsiteX4" fmla="*/ 379476 w 379475"/>
                                  <a:gd name="connsiteY4" fmla="*/ 189738 h 3794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9475" h="379475">
                                    <a:moveTo>
                                      <a:pt x="379476" y="189738"/>
                                    </a:moveTo>
                                    <a:cubicBezTo>
                                      <a:pt x="379476" y="294527"/>
                                      <a:pt x="294527" y="379476"/>
                                      <a:pt x="189738" y="379476"/>
                                    </a:cubicBezTo>
                                    <a:cubicBezTo>
                                      <a:pt x="84949" y="379476"/>
                                      <a:pt x="0" y="294527"/>
                                      <a:pt x="0" y="189738"/>
                                    </a:cubicBezTo>
                                    <a:cubicBezTo>
                                      <a:pt x="0" y="84949"/>
                                      <a:pt x="84949" y="0"/>
                                      <a:pt x="189738" y="0"/>
                                    </a:cubicBezTo>
                                    <a:cubicBezTo>
                                      <a:pt x="294527" y="0"/>
                                      <a:pt x="379476" y="84949"/>
                                      <a:pt x="379476" y="189738"/>
                                    </a:cubicBezTo>
                                    <a:close/>
                                  </a:path>
                                </a:pathLst>
                              </a:custGeom>
                              <a:solidFill>
                                <a:srgbClr val="FFFFFF"/>
                              </a:solidFill>
                              <a:ln w="9525" cap="flat" cmpd="sng" algn="ctr">
                                <a:solidFill>
                                  <a:srgbClr val="FFFFFF">
                                    <a:alpha val="25000"/>
                                  </a:srgbClr>
                                </a:solidFill>
                                <a:prstDash val="solid"/>
                                <a:headEnd type="none" w="med" len="med"/>
                                <a:tailEnd type="none" w="med" len="med"/>
                              </a:ln>
                              <a:effectLst>
                                <a:outerShdw blurRad="50800" dist="25400" dir="2700000" algn="tl" rotWithShape="0">
                                  <a:prstClr val="black">
                                    <a:alpha val="5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381227731" name="Freeform: Shape 49"/>
                            <wps:cNvSpPr/>
                            <wps:spPr>
                              <a:xfrm>
                                <a:off x="804417" y="1646083"/>
                                <a:ext cx="464693" cy="464692"/>
                              </a:xfrm>
                              <a:custGeom>
                                <a:avLst/>
                                <a:gdLst>
                                  <a:gd name="connsiteX0" fmla="*/ 464693 w 464693"/>
                                  <a:gd name="connsiteY0" fmla="*/ 232346 h 464692"/>
                                  <a:gd name="connsiteX1" fmla="*/ 232346 w 464693"/>
                                  <a:gd name="connsiteY1" fmla="*/ 464693 h 464692"/>
                                  <a:gd name="connsiteX2" fmla="*/ 0 w 464693"/>
                                  <a:gd name="connsiteY2" fmla="*/ 232346 h 464692"/>
                                  <a:gd name="connsiteX3" fmla="*/ 232346 w 464693"/>
                                  <a:gd name="connsiteY3" fmla="*/ 0 h 464692"/>
                                  <a:gd name="connsiteX4" fmla="*/ 464693 w 464693"/>
                                  <a:gd name="connsiteY4" fmla="*/ 232346 h 46469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64693" h="464692">
                                    <a:moveTo>
                                      <a:pt x="464693" y="232346"/>
                                    </a:moveTo>
                                    <a:cubicBezTo>
                                      <a:pt x="464693" y="360668"/>
                                      <a:pt x="360668" y="464693"/>
                                      <a:pt x="232346" y="464693"/>
                                    </a:cubicBezTo>
                                    <a:cubicBezTo>
                                      <a:pt x="104025" y="464693"/>
                                      <a:pt x="0" y="360668"/>
                                      <a:pt x="0" y="232346"/>
                                    </a:cubicBezTo>
                                    <a:cubicBezTo>
                                      <a:pt x="0" y="104025"/>
                                      <a:pt x="104025" y="0"/>
                                      <a:pt x="232346" y="0"/>
                                    </a:cubicBezTo>
                                    <a:cubicBezTo>
                                      <a:pt x="360668" y="0"/>
                                      <a:pt x="464693" y="104025"/>
                                      <a:pt x="464693" y="232346"/>
                                    </a:cubicBezTo>
                                    <a:close/>
                                  </a:path>
                                </a:pathLst>
                              </a:custGeom>
                              <a:solidFill>
                                <a:srgbClr val="107C10"/>
                              </a:solidFill>
                              <a:ln w="9525" cap="flat" cmpd="sng" algn="ctr">
                                <a:solidFill>
                                  <a:srgbClr val="FFFFFF">
                                    <a:alpha val="25000"/>
                                  </a:srgbClr>
                                </a:solidFill>
                                <a:prstDash val="solid"/>
                                <a:headEnd type="none" w="med" len="med"/>
                                <a:tailEnd type="none" w="med" len="med"/>
                              </a:ln>
                              <a:effectLst>
                                <a:outerShdw blurRad="63500" sx="102000" sy="102000" algn="ctr" rotWithShape="0">
                                  <a:prstClr val="black">
                                    <a:alpha val="4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304514087" name="Freeform: Shape 50"/>
                            <wps:cNvSpPr/>
                            <wps:spPr>
                              <a:xfrm>
                                <a:off x="847025" y="1688691"/>
                                <a:ext cx="379475" cy="379475"/>
                              </a:xfrm>
                              <a:custGeom>
                                <a:avLst/>
                                <a:gdLst>
                                  <a:gd name="connsiteX0" fmla="*/ 379476 w 379475"/>
                                  <a:gd name="connsiteY0" fmla="*/ 189738 h 379475"/>
                                  <a:gd name="connsiteX1" fmla="*/ 189738 w 379475"/>
                                  <a:gd name="connsiteY1" fmla="*/ 379476 h 379475"/>
                                  <a:gd name="connsiteX2" fmla="*/ 0 w 379475"/>
                                  <a:gd name="connsiteY2" fmla="*/ 189738 h 379475"/>
                                  <a:gd name="connsiteX3" fmla="*/ 189738 w 379475"/>
                                  <a:gd name="connsiteY3" fmla="*/ 0 h 379475"/>
                                  <a:gd name="connsiteX4" fmla="*/ 379476 w 379475"/>
                                  <a:gd name="connsiteY4" fmla="*/ 189738 h 3794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9475" h="379475">
                                    <a:moveTo>
                                      <a:pt x="379476" y="189738"/>
                                    </a:moveTo>
                                    <a:cubicBezTo>
                                      <a:pt x="379476" y="294527"/>
                                      <a:pt x="294527" y="379476"/>
                                      <a:pt x="189738" y="379476"/>
                                    </a:cubicBezTo>
                                    <a:cubicBezTo>
                                      <a:pt x="84948" y="379476"/>
                                      <a:pt x="0" y="294527"/>
                                      <a:pt x="0" y="189738"/>
                                    </a:cubicBezTo>
                                    <a:cubicBezTo>
                                      <a:pt x="0" y="84949"/>
                                      <a:pt x="84948" y="0"/>
                                      <a:pt x="189738" y="0"/>
                                    </a:cubicBezTo>
                                    <a:cubicBezTo>
                                      <a:pt x="294527" y="0"/>
                                      <a:pt x="379476" y="84949"/>
                                      <a:pt x="379476" y="189738"/>
                                    </a:cubicBezTo>
                                    <a:close/>
                                  </a:path>
                                </a:pathLst>
                              </a:custGeom>
                              <a:solidFill>
                                <a:srgbClr val="FFFFFF"/>
                              </a:solidFill>
                              <a:ln w="9525" cap="flat" cmpd="sng" algn="ctr">
                                <a:solidFill>
                                  <a:srgbClr val="FFFFFF">
                                    <a:alpha val="25000"/>
                                  </a:srgbClr>
                                </a:solidFill>
                                <a:prstDash val="solid"/>
                                <a:headEnd type="none" w="med" len="med"/>
                                <a:tailEnd type="none" w="med" len="med"/>
                              </a:ln>
                              <a:effectLst>
                                <a:outerShdw blurRad="63500" sx="102000" sy="102000" algn="ctr" rotWithShape="0">
                                  <a:prstClr val="black">
                                    <a:alpha val="4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2067638570" name="Freeform: Shape 51"/>
                            <wps:cNvSpPr/>
                            <wps:spPr>
                              <a:xfrm>
                                <a:off x="756347" y="3303242"/>
                                <a:ext cx="379475" cy="379475"/>
                              </a:xfrm>
                              <a:custGeom>
                                <a:avLst/>
                                <a:gdLst>
                                  <a:gd name="connsiteX0" fmla="*/ 379476 w 379475"/>
                                  <a:gd name="connsiteY0" fmla="*/ 189738 h 379475"/>
                                  <a:gd name="connsiteX1" fmla="*/ 189738 w 379475"/>
                                  <a:gd name="connsiteY1" fmla="*/ 379476 h 379475"/>
                                  <a:gd name="connsiteX2" fmla="*/ 0 w 379475"/>
                                  <a:gd name="connsiteY2" fmla="*/ 189738 h 379475"/>
                                  <a:gd name="connsiteX3" fmla="*/ 189738 w 379475"/>
                                  <a:gd name="connsiteY3" fmla="*/ 0 h 379475"/>
                                  <a:gd name="connsiteX4" fmla="*/ 379476 w 379475"/>
                                  <a:gd name="connsiteY4" fmla="*/ 189738 h 3794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9475" h="379475">
                                    <a:moveTo>
                                      <a:pt x="379476" y="189738"/>
                                    </a:moveTo>
                                    <a:cubicBezTo>
                                      <a:pt x="379476" y="294527"/>
                                      <a:pt x="294527" y="379476"/>
                                      <a:pt x="189738" y="379476"/>
                                    </a:cubicBezTo>
                                    <a:cubicBezTo>
                                      <a:pt x="84949" y="379476"/>
                                      <a:pt x="0" y="294527"/>
                                      <a:pt x="0" y="189738"/>
                                    </a:cubicBezTo>
                                    <a:cubicBezTo>
                                      <a:pt x="0" y="84949"/>
                                      <a:pt x="84949" y="0"/>
                                      <a:pt x="189738" y="0"/>
                                    </a:cubicBezTo>
                                    <a:cubicBezTo>
                                      <a:pt x="294527" y="0"/>
                                      <a:pt x="379476" y="84949"/>
                                      <a:pt x="379476" y="189738"/>
                                    </a:cubicBezTo>
                                    <a:close/>
                                  </a:path>
                                </a:pathLst>
                              </a:custGeom>
                              <a:solidFill>
                                <a:srgbClr val="FFB900"/>
                              </a:solidFill>
                              <a:ln w="9525" cap="flat" cmpd="sng" algn="ctr">
                                <a:solidFill>
                                  <a:srgbClr val="FFFFFF">
                                    <a:alpha val="25000"/>
                                  </a:srgbClr>
                                </a:solidFill>
                                <a:prstDash val="solid"/>
                                <a:headEnd type="none" w="med" len="med"/>
                                <a:tailEnd type="none" w="med" len="med"/>
                              </a:ln>
                              <a:effectLst>
                                <a:outerShdw blurRad="50800" dist="25400" dir="2700000" algn="tl" rotWithShape="0">
                                  <a:prstClr val="black">
                                    <a:alpha val="5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980252249" name="Freeform: Shape 52"/>
                            <wps:cNvSpPr/>
                            <wps:spPr>
                              <a:xfrm>
                                <a:off x="756347" y="3303242"/>
                                <a:ext cx="379476" cy="379476"/>
                              </a:xfrm>
                              <a:custGeom>
                                <a:avLst/>
                                <a:gdLst>
                                  <a:gd name="connsiteX0" fmla="*/ 189738 w 379476"/>
                                  <a:gd name="connsiteY0" fmla="*/ 7747 h 379476"/>
                                  <a:gd name="connsiteX1" fmla="*/ 371729 w 379476"/>
                                  <a:gd name="connsiteY1" fmla="*/ 189738 h 379476"/>
                                  <a:gd name="connsiteX2" fmla="*/ 189738 w 379476"/>
                                  <a:gd name="connsiteY2" fmla="*/ 371729 h 379476"/>
                                  <a:gd name="connsiteX3" fmla="*/ 7747 w 379476"/>
                                  <a:gd name="connsiteY3" fmla="*/ 189738 h 379476"/>
                                  <a:gd name="connsiteX4" fmla="*/ 189738 w 379476"/>
                                  <a:gd name="connsiteY4" fmla="*/ 7747 h 379476"/>
                                  <a:gd name="connsiteX5" fmla="*/ 189738 w 379476"/>
                                  <a:gd name="connsiteY5" fmla="*/ 0 h 379476"/>
                                  <a:gd name="connsiteX6" fmla="*/ 0 w 379476"/>
                                  <a:gd name="connsiteY6" fmla="*/ 189738 h 379476"/>
                                  <a:gd name="connsiteX7" fmla="*/ 189738 w 379476"/>
                                  <a:gd name="connsiteY7" fmla="*/ 379476 h 379476"/>
                                  <a:gd name="connsiteX8" fmla="*/ 379476 w 379476"/>
                                  <a:gd name="connsiteY8" fmla="*/ 189738 h 379476"/>
                                  <a:gd name="connsiteX9" fmla="*/ 189738 w 379476"/>
                                  <a:gd name="connsiteY9" fmla="*/ 0 h 379476"/>
                                  <a:gd name="connsiteX10" fmla="*/ 189738 w 379476"/>
                                  <a:gd name="connsiteY10" fmla="*/ 0 h 3794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79476" h="379476">
                                    <a:moveTo>
                                      <a:pt x="189738" y="7747"/>
                                    </a:moveTo>
                                    <a:cubicBezTo>
                                      <a:pt x="290068" y="7747"/>
                                      <a:pt x="371729" y="89408"/>
                                      <a:pt x="371729" y="189738"/>
                                    </a:cubicBezTo>
                                    <a:cubicBezTo>
                                      <a:pt x="371729" y="290068"/>
                                      <a:pt x="290068" y="371729"/>
                                      <a:pt x="189738" y="371729"/>
                                    </a:cubicBezTo>
                                    <a:cubicBezTo>
                                      <a:pt x="89408" y="371729"/>
                                      <a:pt x="7747" y="290068"/>
                                      <a:pt x="7747" y="189738"/>
                                    </a:cubicBezTo>
                                    <a:cubicBezTo>
                                      <a:pt x="7747" y="89408"/>
                                      <a:pt x="89408" y="7747"/>
                                      <a:pt x="189738" y="7747"/>
                                    </a:cubicBezTo>
                                    <a:moveTo>
                                      <a:pt x="189738" y="0"/>
                                    </a:moveTo>
                                    <a:cubicBezTo>
                                      <a:pt x="84963" y="0"/>
                                      <a:pt x="0" y="84963"/>
                                      <a:pt x="0" y="189738"/>
                                    </a:cubicBezTo>
                                    <a:cubicBezTo>
                                      <a:pt x="0" y="294513"/>
                                      <a:pt x="84963" y="379476"/>
                                      <a:pt x="189738" y="379476"/>
                                    </a:cubicBezTo>
                                    <a:cubicBezTo>
                                      <a:pt x="294513" y="379476"/>
                                      <a:pt x="379476" y="294513"/>
                                      <a:pt x="379476" y="189738"/>
                                    </a:cubicBezTo>
                                    <a:cubicBezTo>
                                      <a:pt x="379476" y="84963"/>
                                      <a:pt x="294513" y="0"/>
                                      <a:pt x="189738" y="0"/>
                                    </a:cubicBezTo>
                                    <a:lnTo>
                                      <a:pt x="189738" y="0"/>
                                    </a:lnTo>
                                    <a:close/>
                                  </a:path>
                                </a:pathLst>
                              </a:custGeom>
                              <a:solidFill>
                                <a:srgbClr val="FFB900"/>
                              </a:solidFill>
                              <a:ln w="9525" cap="flat" cmpd="sng" algn="ctr">
                                <a:solidFill>
                                  <a:srgbClr val="FFFFFF">
                                    <a:alpha val="25000"/>
                                  </a:srgbClr>
                                </a:solidFill>
                                <a:prstDash val="solid"/>
                                <a:headEnd type="none" w="med" len="med"/>
                                <a:tailEnd type="none" w="med" len="med"/>
                              </a:ln>
                              <a:effectLst>
                                <a:outerShdw blurRad="50800" dist="25400" dir="2700000" algn="tl" rotWithShape="0">
                                  <a:prstClr val="black">
                                    <a:alpha val="5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752850125" name="Freeform: Shape 53"/>
                            <wps:cNvSpPr/>
                            <wps:spPr>
                              <a:xfrm>
                                <a:off x="1157007" y="1154368"/>
                                <a:ext cx="2419947" cy="1914877"/>
                              </a:xfrm>
                              <a:custGeom>
                                <a:avLst/>
                                <a:gdLst>
                                  <a:gd name="connsiteX0" fmla="*/ 1560538 w 2419947"/>
                                  <a:gd name="connsiteY0" fmla="*/ 1367 h 1914877"/>
                                  <a:gd name="connsiteX1" fmla="*/ 2333233 w 2419947"/>
                                  <a:gd name="connsiteY1" fmla="*/ 160903 h 1914877"/>
                                  <a:gd name="connsiteX2" fmla="*/ 2419947 w 2419947"/>
                                  <a:gd name="connsiteY2" fmla="*/ 208283 h 1914877"/>
                                  <a:gd name="connsiteX3" fmla="*/ 2419947 w 2419947"/>
                                  <a:gd name="connsiteY3" fmla="*/ 779410 h 1914877"/>
                                  <a:gd name="connsiteX4" fmla="*/ 2413374 w 2419947"/>
                                  <a:gd name="connsiteY4" fmla="*/ 772742 h 1914877"/>
                                  <a:gd name="connsiteX5" fmla="*/ 1579270 w 2419947"/>
                                  <a:gd name="connsiteY5" fmla="*/ 465552 h 1914877"/>
                                  <a:gd name="connsiteX6" fmla="*/ 772312 w 2419947"/>
                                  <a:gd name="connsiteY6" fmla="*/ 838679 h 1914877"/>
                                  <a:gd name="connsiteX7" fmla="*/ 465543 w 2419947"/>
                                  <a:gd name="connsiteY7" fmla="*/ 1673132 h 1914877"/>
                                  <a:gd name="connsiteX8" fmla="*/ 242786 w 2419947"/>
                                  <a:gd name="connsiteY8" fmla="*/ 1914622 h 1914877"/>
                                  <a:gd name="connsiteX9" fmla="*/ 233261 w 2419947"/>
                                  <a:gd name="connsiteY9" fmla="*/ 1914813 h 1914877"/>
                                  <a:gd name="connsiteX10" fmla="*/ 233324 w 2419947"/>
                                  <a:gd name="connsiteY10" fmla="*/ 1914877 h 1914877"/>
                                  <a:gd name="connsiteX11" fmla="*/ 1359 w 2419947"/>
                                  <a:gd name="connsiteY11" fmla="*/ 1691928 h 1914877"/>
                                  <a:gd name="connsiteX12" fmla="*/ 430809 w 2419947"/>
                                  <a:gd name="connsiteY12" fmla="*/ 523719 h 1914877"/>
                                  <a:gd name="connsiteX13" fmla="*/ 1560538 w 2419947"/>
                                  <a:gd name="connsiteY13" fmla="*/ 1367 h 19148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419947" h="1914877">
                                    <a:moveTo>
                                      <a:pt x="1560538" y="1367"/>
                                    </a:moveTo>
                                    <a:cubicBezTo>
                                      <a:pt x="1831762" y="-9626"/>
                                      <a:pt x="2095570" y="45857"/>
                                      <a:pt x="2333233" y="160903"/>
                                    </a:cubicBezTo>
                                    <a:lnTo>
                                      <a:pt x="2419947" y="208283"/>
                                    </a:lnTo>
                                    <a:lnTo>
                                      <a:pt x="2419947" y="779410"/>
                                    </a:lnTo>
                                    <a:lnTo>
                                      <a:pt x="2413374" y="772742"/>
                                    </a:lnTo>
                                    <a:cubicBezTo>
                                      <a:pt x="2194712" y="571074"/>
                                      <a:pt x="1899278" y="452630"/>
                                      <a:pt x="1579270" y="465552"/>
                                    </a:cubicBezTo>
                                    <a:cubicBezTo>
                                      <a:pt x="1269263" y="478062"/>
                                      <a:pt x="982687" y="610586"/>
                                      <a:pt x="772312" y="838679"/>
                                    </a:cubicBezTo>
                                    <a:cubicBezTo>
                                      <a:pt x="561937" y="1066770"/>
                                      <a:pt x="453034" y="1363125"/>
                                      <a:pt x="465543" y="1673132"/>
                                    </a:cubicBezTo>
                                    <a:cubicBezTo>
                                      <a:pt x="470750" y="1801339"/>
                                      <a:pt x="370992" y="1909479"/>
                                      <a:pt x="242786" y="1914622"/>
                                    </a:cubicBezTo>
                                    <a:cubicBezTo>
                                      <a:pt x="239611" y="1914750"/>
                                      <a:pt x="236436" y="1914813"/>
                                      <a:pt x="233261" y="1914813"/>
                                    </a:cubicBezTo>
                                    <a:lnTo>
                                      <a:pt x="233324" y="1914877"/>
                                    </a:lnTo>
                                    <a:cubicBezTo>
                                      <a:pt x="109309" y="1914877"/>
                                      <a:pt x="6439" y="1816959"/>
                                      <a:pt x="1359" y="1691928"/>
                                    </a:cubicBezTo>
                                    <a:cubicBezTo>
                                      <a:pt x="-16167" y="1257906"/>
                                      <a:pt x="136360" y="842997"/>
                                      <a:pt x="430809" y="523719"/>
                                    </a:cubicBezTo>
                                    <a:cubicBezTo>
                                      <a:pt x="725322" y="204441"/>
                                      <a:pt x="1126515" y="18894"/>
                                      <a:pt x="1560538" y="1367"/>
                                    </a:cubicBezTo>
                                    <a:close/>
                                  </a:path>
                                </a:pathLst>
                              </a:custGeom>
                              <a:solidFill>
                                <a:srgbClr val="0070C0"/>
                              </a:solidFill>
                              <a:ln w="9525" cap="flat" cmpd="sng" algn="ctr">
                                <a:solidFill>
                                  <a:srgbClr val="FFFFFF">
                                    <a:alpha val="25000"/>
                                  </a:srgbClr>
                                </a:solidFill>
                                <a:prstDash val="solid"/>
                                <a:headEnd type="none" w="med" len="med"/>
                                <a:tailEnd type="none" w="med" len="med"/>
                              </a:ln>
                              <a:effectLst>
                                <a:innerShdw blurRad="101600" dist="50800" dir="11580000">
                                  <a:prstClr val="black">
                                    <a:alpha val="71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916447518" name="Freeform: Shape 54"/>
                            <wps:cNvSpPr/>
                            <wps:spPr>
                              <a:xfrm>
                                <a:off x="1488265" y="1154277"/>
                                <a:ext cx="2088689" cy="956544"/>
                              </a:xfrm>
                              <a:custGeom>
                                <a:avLst/>
                                <a:gdLst>
                                  <a:gd name="connsiteX0" fmla="*/ 1324175 w 2088689"/>
                                  <a:gd name="connsiteY0" fmla="*/ 215 h 956544"/>
                                  <a:gd name="connsiteX1" fmla="*/ 2083459 w 2088689"/>
                                  <a:gd name="connsiteY1" fmla="*/ 203530 h 956544"/>
                                  <a:gd name="connsiteX2" fmla="*/ 2088689 w 2088689"/>
                                  <a:gd name="connsiteY2" fmla="*/ 206789 h 956544"/>
                                  <a:gd name="connsiteX3" fmla="*/ 2088689 w 2088689"/>
                                  <a:gd name="connsiteY3" fmla="*/ 780155 h 956544"/>
                                  <a:gd name="connsiteX4" fmla="*/ 2046715 w 2088689"/>
                                  <a:gd name="connsiteY4" fmla="*/ 740853 h 956544"/>
                                  <a:gd name="connsiteX5" fmla="*/ 1200387 w 2088689"/>
                                  <a:gd name="connsiteY5" fmla="*/ 468628 h 956544"/>
                                  <a:gd name="connsiteX6" fmla="*/ 409431 w 2088689"/>
                                  <a:gd name="connsiteY6" fmla="*/ 874584 h 956544"/>
                                  <a:gd name="connsiteX7" fmla="*/ 81961 w 2088689"/>
                                  <a:gd name="connsiteY7" fmla="*/ 901317 h 956544"/>
                                  <a:gd name="connsiteX8" fmla="*/ 55228 w 2088689"/>
                                  <a:gd name="connsiteY8" fmla="*/ 573848 h 956544"/>
                                  <a:gd name="connsiteX9" fmla="*/ 1162541 w 2088689"/>
                                  <a:gd name="connsiteY9" fmla="*/ 5523 h 956544"/>
                                  <a:gd name="connsiteX10" fmla="*/ 1324175 w 2088689"/>
                                  <a:gd name="connsiteY10" fmla="*/ 215 h 95654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088689" h="956544">
                                    <a:moveTo>
                                      <a:pt x="1324175" y="215"/>
                                    </a:moveTo>
                                    <a:cubicBezTo>
                                      <a:pt x="1592111" y="4544"/>
                                      <a:pt x="1851521" y="74352"/>
                                      <a:pt x="2083459" y="203530"/>
                                    </a:cubicBezTo>
                                    <a:lnTo>
                                      <a:pt x="2088689" y="206789"/>
                                    </a:lnTo>
                                    <a:lnTo>
                                      <a:pt x="2088689" y="780155"/>
                                    </a:lnTo>
                                    <a:lnTo>
                                      <a:pt x="2046715" y="740853"/>
                                    </a:lnTo>
                                    <a:cubicBezTo>
                                      <a:pt x="1810177" y="540066"/>
                                      <a:pt x="1509632" y="443355"/>
                                      <a:pt x="1200387" y="468628"/>
                                    </a:cubicBezTo>
                                    <a:cubicBezTo>
                                      <a:pt x="891141" y="493902"/>
                                      <a:pt x="610217" y="638046"/>
                                      <a:pt x="409431" y="874584"/>
                                    </a:cubicBezTo>
                                    <a:cubicBezTo>
                                      <a:pt x="326372" y="972374"/>
                                      <a:pt x="179751" y="984375"/>
                                      <a:pt x="81961" y="901317"/>
                                    </a:cubicBezTo>
                                    <a:cubicBezTo>
                                      <a:pt x="-15829" y="818259"/>
                                      <a:pt x="-27830" y="671638"/>
                                      <a:pt x="55228" y="573848"/>
                                    </a:cubicBezTo>
                                    <a:cubicBezTo>
                                      <a:pt x="336342" y="242695"/>
                                      <a:pt x="729597" y="40892"/>
                                      <a:pt x="1162541" y="5523"/>
                                    </a:cubicBezTo>
                                    <a:cubicBezTo>
                                      <a:pt x="1216659" y="1102"/>
                                      <a:pt x="1270587" y="-651"/>
                                      <a:pt x="1324175" y="215"/>
                                    </a:cubicBezTo>
                                    <a:close/>
                                  </a:path>
                                </a:pathLst>
                              </a:custGeom>
                              <a:solidFill>
                                <a:srgbClr val="FFFFFF"/>
                              </a:solidFill>
                              <a:ln w="9525" cap="flat" cmpd="sng" algn="ctr">
                                <a:solidFill>
                                  <a:srgbClr val="FFFFFF">
                                    <a:alpha val="25000"/>
                                  </a:srgbClr>
                                </a:solidFill>
                                <a:prstDash val="solid"/>
                                <a:headEnd type="none" w="med" len="med"/>
                                <a:tailEnd type="none" w="med" len="med"/>
                              </a:ln>
                              <a:effectLst>
                                <a:innerShdw blurRad="63500" dist="50800" dir="13500000">
                                  <a:prstClr val="black">
                                    <a:alpha val="35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565449181" name="Freeform: Shape 55"/>
                            <wps:cNvSpPr/>
                            <wps:spPr>
                              <a:xfrm>
                                <a:off x="1530920" y="1688691"/>
                                <a:ext cx="379475" cy="379475"/>
                              </a:xfrm>
                              <a:custGeom>
                                <a:avLst/>
                                <a:gdLst>
                                  <a:gd name="connsiteX0" fmla="*/ 379476 w 379475"/>
                                  <a:gd name="connsiteY0" fmla="*/ 189738 h 379475"/>
                                  <a:gd name="connsiteX1" fmla="*/ 189738 w 379475"/>
                                  <a:gd name="connsiteY1" fmla="*/ 379476 h 379475"/>
                                  <a:gd name="connsiteX2" fmla="*/ 0 w 379475"/>
                                  <a:gd name="connsiteY2" fmla="*/ 189738 h 379475"/>
                                  <a:gd name="connsiteX3" fmla="*/ 189738 w 379475"/>
                                  <a:gd name="connsiteY3" fmla="*/ 0 h 379475"/>
                                  <a:gd name="connsiteX4" fmla="*/ 379476 w 379475"/>
                                  <a:gd name="connsiteY4" fmla="*/ 189738 h 3794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9475" h="379475">
                                    <a:moveTo>
                                      <a:pt x="379476" y="189738"/>
                                    </a:moveTo>
                                    <a:cubicBezTo>
                                      <a:pt x="379476" y="294527"/>
                                      <a:pt x="294527" y="379476"/>
                                      <a:pt x="189738" y="379476"/>
                                    </a:cubicBezTo>
                                    <a:cubicBezTo>
                                      <a:pt x="84949" y="379476"/>
                                      <a:pt x="0" y="294527"/>
                                      <a:pt x="0" y="189738"/>
                                    </a:cubicBezTo>
                                    <a:cubicBezTo>
                                      <a:pt x="0" y="84949"/>
                                      <a:pt x="84949" y="0"/>
                                      <a:pt x="189738" y="0"/>
                                    </a:cubicBezTo>
                                    <a:cubicBezTo>
                                      <a:pt x="294527" y="0"/>
                                      <a:pt x="379476" y="84949"/>
                                      <a:pt x="379476" y="189738"/>
                                    </a:cubicBezTo>
                                    <a:close/>
                                  </a:path>
                                </a:pathLst>
                              </a:custGeom>
                              <a:solidFill>
                                <a:srgbClr val="FFB900"/>
                              </a:solidFill>
                              <a:ln w="9525" cap="flat" cmpd="sng" algn="ctr">
                                <a:solidFill>
                                  <a:srgbClr val="FFFFFF">
                                    <a:alpha val="25000"/>
                                  </a:srgbClr>
                                </a:solidFill>
                                <a:prstDash val="solid"/>
                                <a:headEnd type="none" w="med" len="med"/>
                                <a:tailEnd type="none" w="med" len="med"/>
                              </a:ln>
                              <a:effectLst>
                                <a:outerShdw blurRad="50800" dist="25400" dir="2700000" algn="tl" rotWithShape="0">
                                  <a:prstClr val="black">
                                    <a:alpha val="5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328941881" name="Freeform: Shape 56"/>
                            <wps:cNvSpPr/>
                            <wps:spPr>
                              <a:xfrm>
                                <a:off x="1162617" y="2616868"/>
                                <a:ext cx="453901" cy="453901"/>
                              </a:xfrm>
                              <a:custGeom>
                                <a:avLst/>
                                <a:gdLst>
                                  <a:gd name="connsiteX0" fmla="*/ 464693 w 464693"/>
                                  <a:gd name="connsiteY0" fmla="*/ 232346 h 464693"/>
                                  <a:gd name="connsiteX1" fmla="*/ 232346 w 464693"/>
                                  <a:gd name="connsiteY1" fmla="*/ 464693 h 464693"/>
                                  <a:gd name="connsiteX2" fmla="*/ 0 w 464693"/>
                                  <a:gd name="connsiteY2" fmla="*/ 232346 h 464693"/>
                                  <a:gd name="connsiteX3" fmla="*/ 232346 w 464693"/>
                                  <a:gd name="connsiteY3" fmla="*/ 0 h 464693"/>
                                  <a:gd name="connsiteX4" fmla="*/ 464693 w 464693"/>
                                  <a:gd name="connsiteY4" fmla="*/ 232346 h 4646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64693" h="464693">
                                    <a:moveTo>
                                      <a:pt x="464693" y="232346"/>
                                    </a:moveTo>
                                    <a:cubicBezTo>
                                      <a:pt x="464693" y="360668"/>
                                      <a:pt x="360668" y="464693"/>
                                      <a:pt x="232346" y="464693"/>
                                    </a:cubicBezTo>
                                    <a:cubicBezTo>
                                      <a:pt x="104025" y="464693"/>
                                      <a:pt x="0" y="360668"/>
                                      <a:pt x="0" y="232346"/>
                                    </a:cubicBezTo>
                                    <a:cubicBezTo>
                                      <a:pt x="0" y="104025"/>
                                      <a:pt x="104025" y="0"/>
                                      <a:pt x="232346" y="0"/>
                                    </a:cubicBezTo>
                                    <a:cubicBezTo>
                                      <a:pt x="360668" y="0"/>
                                      <a:pt x="464693" y="104025"/>
                                      <a:pt x="464693" y="232346"/>
                                    </a:cubicBezTo>
                                    <a:close/>
                                  </a:path>
                                </a:pathLst>
                              </a:custGeom>
                              <a:solidFill>
                                <a:srgbClr val="0078D4"/>
                              </a:solidFill>
                              <a:ln w="9525" cap="flat" cmpd="sng" algn="ctr">
                                <a:solidFill>
                                  <a:srgbClr val="FFFFFF">
                                    <a:alpha val="25000"/>
                                  </a:srgbClr>
                                </a:solidFill>
                                <a:prstDash val="solid"/>
                                <a:headEnd type="none" w="med" len="med"/>
                                <a:tailEnd type="none" w="med" len="med"/>
                              </a:ln>
                              <a:effectLst>
                                <a:outerShdw blurRad="63500" sx="102000" sy="102000" algn="ctr" rotWithShape="0">
                                  <a:prstClr val="black">
                                    <a:alpha val="4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2048645762" name="Freeform: Shape 57"/>
                            <wps:cNvSpPr/>
                            <wps:spPr>
                              <a:xfrm>
                                <a:off x="1204236" y="2658486"/>
                                <a:ext cx="370662" cy="370662"/>
                              </a:xfrm>
                              <a:custGeom>
                                <a:avLst/>
                                <a:gdLst>
                                  <a:gd name="connsiteX0" fmla="*/ 379476 w 379475"/>
                                  <a:gd name="connsiteY0" fmla="*/ 189738 h 379475"/>
                                  <a:gd name="connsiteX1" fmla="*/ 189738 w 379475"/>
                                  <a:gd name="connsiteY1" fmla="*/ 379476 h 379475"/>
                                  <a:gd name="connsiteX2" fmla="*/ 0 w 379475"/>
                                  <a:gd name="connsiteY2" fmla="*/ 189738 h 379475"/>
                                  <a:gd name="connsiteX3" fmla="*/ 189738 w 379475"/>
                                  <a:gd name="connsiteY3" fmla="*/ 0 h 379475"/>
                                  <a:gd name="connsiteX4" fmla="*/ 379476 w 379475"/>
                                  <a:gd name="connsiteY4" fmla="*/ 189738 h 3794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9475" h="379475">
                                    <a:moveTo>
                                      <a:pt x="379476" y="189738"/>
                                    </a:moveTo>
                                    <a:cubicBezTo>
                                      <a:pt x="379476" y="294527"/>
                                      <a:pt x="294527" y="379476"/>
                                      <a:pt x="189738" y="379476"/>
                                    </a:cubicBezTo>
                                    <a:cubicBezTo>
                                      <a:pt x="84949" y="379476"/>
                                      <a:pt x="0" y="294527"/>
                                      <a:pt x="0" y="189738"/>
                                    </a:cubicBezTo>
                                    <a:cubicBezTo>
                                      <a:pt x="0" y="84949"/>
                                      <a:pt x="84949" y="0"/>
                                      <a:pt x="189738" y="0"/>
                                    </a:cubicBezTo>
                                    <a:cubicBezTo>
                                      <a:pt x="294527" y="0"/>
                                      <a:pt x="379476" y="84949"/>
                                      <a:pt x="379476" y="189738"/>
                                    </a:cubicBezTo>
                                    <a:close/>
                                  </a:path>
                                </a:pathLst>
                              </a:custGeom>
                              <a:solidFill>
                                <a:srgbClr val="0070C0"/>
                              </a:solidFill>
                              <a:ln w="9525" cap="flat" cmpd="sng" algn="ctr">
                                <a:solidFill>
                                  <a:srgbClr val="FFFFFF">
                                    <a:alpha val="25000"/>
                                  </a:srgbClr>
                                </a:solidFill>
                                <a:prstDash val="solid"/>
                                <a:headEnd type="none" w="med" len="med"/>
                                <a:tailEnd type="none" w="med" len="med"/>
                              </a:ln>
                              <a:effectLst>
                                <a:outerShdw blurRad="50800" dist="25400" dir="2700000" algn="tl" rotWithShape="0">
                                  <a:prstClr val="black">
                                    <a:alpha val="5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g:wgp>
                      </a:graphicData>
                    </a:graphic>
                  </wp:anchor>
                </w:drawing>
              </mc:Choice>
              <mc:Fallback>
                <w:pict>
                  <v:group w14:anchorId="505F0CB2" id="Group 15" o:spid="_x0000_s1026" alt="&quot;&quot;" style="position:absolute;margin-left:342.4pt;margin-top:4.95pt;width:252.15pt;height:392pt;z-index:251660292;mso-position-horizontal-relative:page" coordsize="35769,55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">
                    <v:shape id="Freeform: Shape 16" o:spid="_x0000_s1027" style="position:absolute;top:5;width:35769;height:55601;visibility:visible;mso-wrap-style:square;v-text-anchor:top" coordsize="3576955,556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" path="m2780030,v187579,,372412,18383,553204,54896l3576955,117040r,491885l3467806,568900c3250435,501146,3019417,464630,2780030,464630v-1276731,,-2315401,1038669,-2315401,2315400c464629,4056761,1503299,5095431,2780030,5095431v239387,,470405,-36516,687776,-104270l3576955,4951136r,491878l3333210,5505164v-180784,36513,-365601,54896,-553180,54896c2404808,5560060,2040700,5486527,1697863,5341493,1366774,5201476,1069531,5001070,814260,4745800,558990,4490530,358584,4193286,218567,3862197,73533,3519297,,3155188,,2780030,,2404872,73533,2040700,218567,1697863,358584,1366774,558990,1069531,814260,814261,1069531,558991,1366774,358585,1697863,218567,2040763,73533,2404872,,2780030,xe" fillcolor="#f2f2f2" strokecolor="white">
                      <v:stroke opacity="16448f"/>
                      <v:path arrowok="t" o:connecttype="custom" o:connectlocs="2780030,0;3333234,54896;3576955,117040;3576955,608925;3467806,568900;2780030,464630;464629,2780030;2780030,5095431;3467806,4991161;3576955,4951136;3576955,5443014;3333210,5505164;2780030,5560060;1697863,5341493;814260,4745800;218567,3862197;0,2780030;218567,1697863;814260,814261;1697863,218567;2780030,0" o:connectangles="0,0,0,0,0,0,0,0,0,0,0,0,0,0,0,0,0,0,0,0,0"/>
                    </v:shape>
                    <v:shape id="Freeform: Shape 17" o:spid="_x0000_s1028" style="position:absolute;left:5852;top:5825;width:29917;height:43960;visibility:visible;mso-wrap-style:square;v-text-anchor:top" coordsize="2991740,4395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" path="m2197989,v222457,,440020,32719,649260,97459l2991740,150250r,508547l2872055,601058c2664750,513227,2436940,464630,2197989,464630v-955738,,-1733359,777557,-1733359,1733359c464630,3153791,1242187,3931348,2197989,3931348v238951,,466761,-48597,674066,-136427l2991740,3737181r,508544l2847222,4298520v-209249,64740,-426776,97458,-649233,97458c1901381,4395978,1613472,4337812,1342390,4223131,1080643,4112387,845566,3953955,643827,3752152,442023,3550348,283591,3315335,172847,3053588,58166,2782443,,2494598,,2197989,,1901381,58166,1613472,172847,1342390,283591,1080643,442023,845566,643827,643827,845630,442024,1080643,283591,1342390,172847,1613535,58166,1901381,,2197989,xe" fillcolor="#737373" strokecolor="white">
                      <v:stroke opacity="16448f"/>
                      <v:path arrowok="t" o:connecttype="custom" o:connectlocs="2197989,0;2847249,97459;2991740,150250;2991740,658797;2872055,601058;2197989,464630;464630,2197989;2197989,3931348;2872055,3794921;2991740,3737181;2991740,4245725;2847222,4298520;2197989,4395978;1342390,4223131;643827,3752152;172847,3053588;0,2197989;172847,1342390;643827,643827;1342390,172847;2197989,0" o:connectangles="0,0,0,0,0,0,0,0,0,0,0,0,0,0,0,0,0,0,0,0,0"/>
                    </v:shape>
                    <v:shape id="Freeform: Shape 19" o:spid="_x0000_s1029" style="position:absolute;left:210;width:35559;height:26819;visibility:visible;mso-wrap-style:square;v-text-anchor:top" coordsize="3555899,2681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" path="m2841007,1362v92663,2902,185579,10443,278591,22635c3212610,36173,3304335,52818,3394622,73880r161277,46241l3555899,608023r-51085,-20118c3361572,539479,3212514,504772,3059209,484690,2445989,404362,1838168,567684,1347757,944493,857346,1321302,543021,1866576,462694,2479796v-16637,127191,-133287,216853,-260541,200152c74963,2663311,-14699,2546662,2001,2419408,50706,2047361,170911,1695889,359252,1374769,541116,1064698,778416,795966,1064674,576003,1350932,356102,1671734,195955,2018190,100134,2287319,25696,2563020,-7344,2841007,1362xe" fillcolor="#0070c0" strokecolor="white">
                      <v:stroke opacity="16448f"/>
                      <v:path arrowok="t" o:connecttype="custom" o:connectlocs="2841007,1362;3119598,23997;3394622,73880;3555899,120121;3555899,608023;3504814,587905;3059209,484690;1347757,944493;462694,2479796;202153,2679948;2001,2419408;359252,1374769;1064674,576003;2018190,100134;2841007,1362" o:connectangles="0,0,0,0,0,0,0,0,0,0,0,0,0,0,0"/>
                    </v:shape>
                    <v:shape id="Freeform: Shape 24" o:spid="_x0000_s1030" style="position:absolute;left:7137;top:32473;width:28632;height:17317;visibility:visible;mso-wrap-style:square;v-text-anchor:top" coordsize="2863225,1731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" path="m240633,160v90469,3369,174634,59746,208829,149519c614118,582431,937460,925077,1359862,1114625v422402,189547,893381,203263,1326070,38544c2741760,1131925,2795858,1108089,2848141,1081850r15084,-8547l2863225,1082217r-11564,6552c2799144,1115125,2744804,1139068,2688726,1160408v-434657,165418,-907669,151638,-1332039,-38735c932380,931300,607641,587067,442223,152409,408124,62874,322653,7693,232102,7693r,63c205622,7756,178698,12455,152473,22425,36712,66494,-21581,196478,22488,312175v105093,276225,261303,523748,464185,735584c682571,1252293,913393,1415043,1172854,1531439v259461,116395,534480,180721,817499,191008c2017023,1723399,2044074,1723907,2070744,1723907v265430,,527114,-48387,777749,-143764l2863225,1573691r,8461l2851286,1587382v-251523,95695,-514159,144272,-780478,144272l2070681,1731718v-26734,,-53912,-508,-80645,-1461c1706000,1719907,1429966,1655391,1169616,1538551,909266,1421711,677554,1258389,481022,1053157,277441,840559,120659,592147,15186,314969,-30344,195272,29981,60779,149679,15186,179619,3804,210476,-963,240633,160xe" strokecolor="white">
                      <v:stroke opacity="16448f"/>
                      <v:path arrowok="t" o:connecttype="custom" o:connectlocs="240633,160;449462,149679;1359862,1114625;2685932,1153169;2848141,1081850;2863225,1073303;2863225,1082217;2851661,1088769;2688726,1160408;1356687,1121673;442223,152409;232102,7693;232102,7756;152473,22425;22488,312175;486673,1047759;1172854,1531439;1990353,1722447;2070744,1723907;2848493,1580143;2863225,1573691;2863225,1582152;2851286,1587382;2070808,1731654;2070681,1731718;1990036,1730257;1169616,1538551;481022,1053157;15186,314969;149679,15186;240633,160" o:connectangles="0,0,0,0,0,0,0,0,0,0,0,0,0,0,0,0,0,0,0,0,0,0,0,0,0,0,0,0,0,0,0"/>
                    </v:shape>
                    <v:shape id="Freeform: Shape 26" o:spid="_x0000_s1031" style="position:absolute;left:7136;top:32472;width:28633;height:17318;visibility:visible;mso-wrap-style:square;v-text-anchor:top" coordsize="2863299,173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" path="m240779,154v90481,3307,174515,59683,208758,149599c614192,582442,937534,925152,1359936,1114699v422402,189548,893382,203264,1326070,38544c2741834,1131999,2795932,1108163,2848215,1081924r15084,-8547l2863299,1582228r-11938,5229c2599519,1683278,2337328,1731729,2070882,1731729r-127,63c2043895,1731792,2017034,1731284,1990110,1730332v-284035,-10351,-560070,-74867,-820420,-191707c909340,1421785,677629,1258463,481096,1053231,277515,840633,120733,592221,15260,315043,-30396,195155,29865,60917,149753,15260,179741,3846,210618,-948,240779,154xe" fillcolor="#f2f2f2" strokecolor="white">
                      <v:stroke opacity="16448f"/>
                      <v:path arrowok="t" o:connecttype="custom" o:connectlocs="240779,154;449537,149753;1359936,1114699;2686006,1153243;2848215,1081924;2863299,1073377;2863299,1582228;2851361,1587457;2070882,1731729;2070755,1731792;1990110,1730332;1169690,1538625;481096,1053231;15260,315043;149753,15260;240779,154" o:connectangles="0,0,0,0,0,0,0,0,0,0,0,0,0,0,0,0"/>
                    </v:shape>
                    <v:shape id="Freeform: Shape 32" o:spid="_x0000_s1032" style="position:absolute;left:11569;top:11543;width:24200;height:32525;visibility:visible;mso-wrap-style:square;v-text-anchor:top" coordsize="2419985,325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" path="m1626235,v271502,,532834,66080,765641,190627l2419985,207496r,572969l2364703,730211c2163832,564368,1906464,464630,1626235,464630v-640525,,-1161606,521081,-1161606,1161605c464629,2266760,985710,2787841,1626235,2787841v280229,,537597,-99738,738468,-265581l2419985,2472006r,572969l2391876,3061843v-232807,124548,-494139,190627,-765641,190627c1191832,3252470,783463,3083306,476313,2776157,169164,2469007,,2060638,,1626235,,1191832,169164,783463,476313,476314,783463,169164,1191832,,1626235,xe" fillcolor="#737373" strokecolor="white">
                      <v:stroke opacity="16448f"/>
                      <v:path arrowok="t" o:connecttype="custom" o:connectlocs="1626235,0;2391876,190627;2419985,207496;2419985,780465;2364703,730211;1626235,464630;464629,1626235;1626235,2787841;2364703,2522260;2419985,2472006;2419985,3044975;2391876,3061843;1626235,3252470;476313,2776157;0,1626235;476313,476314;1626235,0" o:connectangles="0,0,0,0,0,0,0,0,0,0,0,0,0,0,0,0,0"/>
                    </v:shape>
                    <v:shape id="Freeform: Shape 34" o:spid="_x0000_s1033" style="position:absolute;left:8042;top:5821;width:27727;height:15285;visibility:visible;mso-wrap-style:square;v-text-anchor:middle" coordsize="2772706,1528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" path="m1936010,417v70490,-1375,141213,653,212047,6098c2294805,17786,2438791,43535,2579039,83485r193667,65854l2772706,157430,2576951,90859c2437204,51044,2293725,25375,2147485,14135,1865101,-7582,1584558,25247,1313603,111607,1042648,197967,794872,333603,577130,514705,351641,702284,168508,930567,32808,1193203,5249,1246479,169,1307312,18393,1364462v18225,57150,57595,103823,110872,131318c239247,1552613,375009,1509306,431842,1399324,645265,986129,1006834,680821,1449938,539534v174244,-55563,352933,-83122,530733,-83122l1980925,456476v205740,,410230,36862,605379,109942l2772706,649180r,8444l2617606,586846c2246133,438846,1838414,423893,1452478,546963,1011343,687552,651361,991590,438890,1402880v-58800,113792,-199199,158559,-313055,99758c70717,1474127,29951,1425930,11091,1366812,-7769,1307693,-2435,1244765,26014,1189647,162158,926122,345927,697014,572240,508800,790744,327063,1039410,190919,1311253,104305,1515183,39297,1724543,4542,1936010,417xe" strokecolor="white" strokeweight="0">
                      <v:fill opacity="32896f"/>
                      <v:stroke opacity="16448f" joinstyle="miter"/>
                      <v:path arrowok="t" o:connecttype="custom" o:connectlocs="1936010,417;2148057,6515;2579039,83485;2772706,149339;2772706,157430;2576951,90859;2147485,14135;1313603,111607;577130,514705;32808,1193203;18393,1364462;129265,1495780;431842,1399324;1449938,539534;1980671,456412;1980925,456476;2586304,566418;2772706,649180;2772706,657624;2617606,586846;1452478,546963;438890,1402880;125835,1502638;11091,1366812;26014,1189647;572240,508800;1311253,104305;1936010,417" o:connectangles="0,0,0,0,0,0,0,0,0,0,0,0,0,0,0,0,0,0,0,0,0,0,0,0,0,0,0,0"/>
                    </v:shape>
                    <v:shape id="Freeform: Shape 46" o:spid="_x0000_s1034" style="position:absolute;left:8044;top:5820;width:27725;height:15287;visibility:visible;mso-wrap-style:square;v-text-anchor:middle" coordsize="2772497,1528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" path="m1935964,417v70492,-1375,141223,653,212073,6098c2294786,17786,2438772,43535,2579020,83485r193477,65790l2772497,657629,2617526,586909c2246064,438909,1838387,423956,1452395,547027,1011260,687616,651279,991654,438808,1402943v-58865,113983,-199009,158687,-313055,99759c11707,1443774,-32934,1303693,25994,1189647,162138,926122,345907,697014,572221,508800,790725,327063,1039391,190919,1311234,104305,1515164,39297,1724488,4542,1935964,417xe" fillcolor="#107c10" strokecolor="white" strokeweight="0">
                      <v:stroke opacity="16448f" joinstyle="miter"/>
                      <v:path arrowok="t" o:connecttype="custom" o:connectlocs="1935964,417;2148037,6515;2579020,83485;2772497,149275;2772497,657629;2617526,586909;1452395,547027;438808,1402943;125753,1502702;25994,1189647;572221,508800;1311234,104305;1935964,417" o:connectangles="0,0,0,0,0,0,0,0,0,0,0,0,0"/>
                    </v:shape>
                    <v:shape id="Freeform: Shape 47" o:spid="_x0000_s1035" style="position:absolute;left:274;top:22179;width:4662;height:4662;visibility:visible;mso-wrap-style:square;v-text-anchor:top" coordsize="464693,46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" path="m464693,232347v,128321,-104025,232346,-232347,232346c104025,464693,,360668,,232347,,104025,104025,,232346,,360668,,464693,104025,464693,232347xe" fillcolor="#0078d4" strokecolor="white">
                      <v:stroke opacity="16448f"/>
                      <v:shadow on="t" color="black" opacity=".5" origin="-.5,-.5" offset=".49892mm,.49892mm"/>
                      <v:path arrowok="t" o:connecttype="custom" o:connectlocs="466221,233111;233110,466221;0,233111;233110,0;466221,233111" o:connectangles="0,0,0,0,0"/>
                    </v:shape>
                    <v:shape id="Freeform: Shape 48" o:spid="_x0000_s1036" style="position:absolute;left:701;top:22606;width:3807;height:3807;visibility:visible;mso-wrap-style:square;v-text-anchor:top" coordsize="379475,37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" path="m379476,189738v,104789,-84949,189738,-189738,189738c84949,379476,,294527,,189738,,84949,84949,,189738,,294527,,379476,84949,379476,189738xe" strokecolor="white">
                      <v:stroke opacity="16448f"/>
                      <v:shadow on="t" color="black" opacity=".5" origin="-.5,-.5" offset=".49892mm,.49892mm"/>
                      <v:path arrowok="t" o:connecttype="custom" o:connectlocs="380724,190362;190362,380724;0,190362;190362,0;380724,190362" o:connectangles="0,0,0,0,0"/>
                    </v:shape>
                    <v:shape id="Freeform: Shape 49" o:spid="_x0000_s1037" style="position:absolute;left:8044;top:16460;width:4647;height:4647;visibility:visible;mso-wrap-style:square;v-text-anchor:top" coordsize="464693,464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" path="m464693,232346v,128322,-104025,232347,-232347,232347c104025,464693,,360668,,232346,,104025,104025,,232346,,360668,,464693,104025,464693,232346xe" fillcolor="#107c10" strokecolor="white">
                      <v:stroke opacity="16448f"/>
                      <v:shadow on="t" type="perspective" color="black" opacity="26214f" offset="0,0" matrix="66847f,,,66847f"/>
                      <v:path arrowok="t" o:connecttype="custom" o:connectlocs="464693,232346;232346,464693;0,232346;232346,0;464693,232346" o:connectangles="0,0,0,0,0"/>
                    </v:shape>
                    <v:shape id="Freeform: Shape 50" o:spid="_x0000_s1038" style="position:absolute;left:8470;top:16886;width:3795;height:3795;visibility:visible;mso-wrap-style:square;v-text-anchor:top" coordsize="379475,37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" path="m379476,189738v,104789,-84949,189738,-189738,189738c84948,379476,,294527,,189738,,84949,84948,,189738,,294527,,379476,84949,379476,189738xe" strokecolor="white">
                      <v:stroke opacity="16448f"/>
                      <v:shadow on="t" type="perspective" color="black" opacity="26214f" offset="0,0" matrix="66847f,,,66847f"/>
                      <v:path arrowok="t" o:connecttype="custom" o:connectlocs="379476,189738;189738,379476;0,189738;189738,0;379476,189738" o:connectangles="0,0,0,0,0"/>
                    </v:shape>
                    <v:shape id="Freeform: Shape 51" o:spid="_x0000_s1039" style="position:absolute;left:7563;top:33032;width:3795;height:3795;visibility:visible;mso-wrap-style:square;v-text-anchor:top" coordsize="379475,37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" path="m379476,189738v,104789,-84949,189738,-189738,189738c84949,379476,,294527,,189738,,84949,84949,,189738,,294527,,379476,84949,379476,189738xe" fillcolor="#ffb900" strokecolor="white">
                      <v:stroke opacity="16448f"/>
                      <v:shadow on="t" color="black" opacity=".5" origin="-.5,-.5" offset=".49892mm,.49892mm"/>
                      <v:path arrowok="t" o:connecttype="custom" o:connectlocs="379476,189738;189738,379476;0,189738;189738,0;379476,189738" o:connectangles="0,0,0,0,0"/>
                    </v:shape>
                    <v:shape id="Freeform: Shape 52" o:spid="_x0000_s1040" style="position:absolute;left:7563;top:33032;width:3795;height:3795;visibility:visible;mso-wrap-style:square;v-text-anchor:top" coordsize="379476,379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" path="m189738,7747v100330,,181991,81661,181991,181991c371729,290068,290068,371729,189738,371729,89408,371729,7747,290068,7747,189738,7747,89408,89408,7747,189738,7747t,-7747c84963,,,84963,,189738,,294513,84963,379476,189738,379476v104775,,189738,-84963,189738,-189738c379476,84963,294513,,189738,r,xe" fillcolor="#ffb900" strokecolor="white">
                      <v:stroke opacity="16448f"/>
                      <v:shadow on="t" color="black" opacity=".5" origin="-.5,-.5" offset=".49892mm,.49892mm"/>
                      <v:path arrowok="t" o:connecttype="custom" o:connectlocs="189738,7747;371729,189738;189738,371729;7747,189738;189738,7747;189738,0;0,189738;189738,379476;379476,189738;189738,0;189738,0" o:connectangles="0,0,0,0,0,0,0,0,0,0,0"/>
                    </v:shape>
                    <v:shape id="Freeform: Shape 53" o:spid="_x0000_s1041" style="position:absolute;left:11570;top:11543;width:24199;height:19149;visibility:visible;mso-wrap-style:square;v-text-anchor:top" coordsize="2419947,1914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" path="m1560538,1367v271224,-10993,535032,44490,772695,159536l2419947,208283r,571127l2413374,772742c2194712,571074,1899278,452630,1579270,465552,1269263,478062,982687,610586,772312,838679,561937,1066770,453034,1363125,465543,1673132v5207,128207,-94551,236347,-222757,241490c239611,1914750,236436,1914813,233261,1914813r63,64c109309,1914877,6439,1816959,1359,1691928,-16167,1257906,136360,842997,430809,523719,725322,204441,1126515,18894,1560538,1367xe" fillcolor="#0070c0" strokecolor="white">
                      <v:stroke opacity="16448f"/>
                      <v:path arrowok="t" o:connecttype="custom" o:connectlocs="1560538,1367;2333233,160903;2419947,208283;2419947,779410;2413374,772742;1579270,465552;772312,838679;465543,1673132;242786,1914622;233261,1914813;233324,1914877;1359,1691928;430809,523719;1560538,1367" o:connectangles="0,0,0,0,0,0,0,0,0,0,0,0,0,0"/>
                    </v:shape>
                    <v:shape id="Freeform: Shape 54" o:spid="_x0000_s1042" style="position:absolute;left:14882;top:11542;width:20887;height:9566;visibility:visible;mso-wrap-style:square;v-text-anchor:top" coordsize="2088689,956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" path="m1324175,215v267936,4329,527346,74137,759284,203315l2088689,206789r,573366l2046715,740853c1810177,540066,1509632,443355,1200387,468628,891141,493902,610217,638046,409431,874584,326372,972374,179751,984375,81961,901317,-15829,818259,-27830,671638,55228,573848,336342,242695,729597,40892,1162541,5523,1216659,1102,1270587,-651,1324175,215xe" strokecolor="white">
                      <v:stroke opacity="16448f"/>
                      <v:path arrowok="t" o:connecttype="custom" o:connectlocs="1324175,215;2083459,203530;2088689,206789;2088689,780155;2046715,740853;1200387,468628;409431,874584;81961,901317;55228,573848;1162541,5523;1324175,215" o:connectangles="0,0,0,0,0,0,0,0,0,0,0"/>
                    </v:shape>
                    <v:shape id="Freeform: Shape 55" o:spid="_x0000_s1043" style="position:absolute;left:15309;top:16886;width:3794;height:3795;visibility:visible;mso-wrap-style:square;v-text-anchor:top" coordsize="379475,37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" path="m379476,189738v,104789,-84949,189738,-189738,189738c84949,379476,,294527,,189738,,84949,84949,,189738,,294527,,379476,84949,379476,189738xe" fillcolor="#ffb900" strokecolor="white">
                      <v:stroke opacity="16448f"/>
                      <v:shadow on="t" color="black" opacity=".5" origin="-.5,-.5" offset=".49892mm,.49892mm"/>
                      <v:path arrowok="t" o:connecttype="custom" o:connectlocs="379476,189738;189738,379476;0,189738;189738,0;379476,189738" o:connectangles="0,0,0,0,0"/>
                    </v:shape>
                    <v:shape id="Freeform: Shape 56" o:spid="_x0000_s1044" style="position:absolute;left:11626;top:26168;width:4539;height:4539;visibility:visible;mso-wrap-style:square;v-text-anchor:top" coordsize="464693,46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" path="m464693,232346v,128322,-104025,232347,-232347,232347c104025,464693,,360668,,232346,,104025,104025,,232346,,360668,,464693,104025,464693,232346xe" fillcolor="#0078d4" strokecolor="white">
                      <v:stroke opacity="16448f"/>
                      <v:shadow on="t" type="perspective" color="black" opacity="26214f" offset="0,0" matrix="66847f,,,66847f"/>
                      <v:path arrowok="t" o:connecttype="custom" o:connectlocs="453901,226950;226950,453901;0,226950;226950,0;453901,226950" o:connectangles="0,0,0,0,0"/>
                    </v:shape>
                    <v:shape id="Freeform: Shape 57" o:spid="_x0000_s1045" style="position:absolute;left:12042;top:26584;width:3706;height:3707;visibility:visible;mso-wrap-style:square;v-text-anchor:top" coordsize="379475,37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" path="m379476,189738v,104789,-84949,189738,-189738,189738c84949,379476,,294527,,189738,,84949,84949,,189738,,294527,,379476,84949,379476,189738xe" fillcolor="#0070c0" strokecolor="white">
                      <v:stroke opacity="16448f"/>
                      <v:shadow on="t" color="black" opacity=".5" origin="-.5,-.5" offset=".49892mm,.49892mm"/>
                      <v:path arrowok="t" o:connecttype="custom" o:connectlocs="370663,185331;185331,370663;0,185331;185331,0;370663,185331" o:connectangles="0,0,0,0,0"/>
                    </v:shape>
                    <w10:wrap anchorx="page"/>
                  </v:group>
                </w:pict>
              </mc:Fallback>
            </mc:AlternateContent>
          </w:r>
        </w:p>
        <w:p w14:paraId="72815E35" w14:textId="0F9325C9" w:rsidR="00F95A5F" w:rsidRPr="00F95A5F" w:rsidRDefault="00F95A5F" w:rsidP="00120E2A">
          <w:pPr>
            <w:spacing w:line="259" w:lineRule="auto"/>
            <w:jc w:val="left"/>
            <w:rPr>
              <w:rFonts w:asciiTheme="minorHAnsi" w:hAnsiTheme="minorHAnsi" w:cstheme="minorHAnsi"/>
            </w:rPr>
          </w:pPr>
          <w:r w:rsidRPr="009C1E56">
            <w:rPr>
              <w:rFonts w:eastAsia="Times New Roman"/>
              <w:color w:val="FFFFFF" w:themeColor="background1"/>
              <w:sz w:val="32"/>
              <w:szCs w:val="44"/>
            </w:rPr>
            <w:t xml:space="preserve">Version </w:t>
          </w:r>
          <w:r w:rsidR="000D5C48">
            <w:rPr>
              <w:rFonts w:eastAsia="Times New Roman"/>
              <w:color w:val="FFFFFF" w:themeColor="background1"/>
              <w:sz w:val="32"/>
              <w:szCs w:val="44"/>
            </w:rPr>
            <w:t>1</w:t>
          </w:r>
          <w:r w:rsidRPr="009C1E56">
            <w:rPr>
              <w:rFonts w:eastAsia="Times New Roman"/>
              <w:color w:val="FFFFFF" w:themeColor="background1"/>
              <w:sz w:val="32"/>
              <w:szCs w:val="44"/>
            </w:rPr>
            <w:t>.</w:t>
          </w:r>
          <w:r w:rsidR="000D5C48">
            <w:rPr>
              <w:rFonts w:eastAsia="Times New Roman"/>
              <w:color w:val="FFFFFF" w:themeColor="background1"/>
              <w:sz w:val="32"/>
              <w:szCs w:val="44"/>
            </w:rPr>
            <w:t>0</w:t>
          </w:r>
          <w:r w:rsidR="005A33B3">
            <w:rPr>
              <w:rFonts w:eastAsia="Times New Roman"/>
              <w:color w:val="FFFFFF" w:themeColor="background1"/>
              <w:sz w:val="32"/>
              <w:szCs w:val="44"/>
            </w:rPr>
            <w:t>a</w:t>
          </w:r>
          <w:r w:rsidR="00015230" w:rsidRPr="009C1E56">
            <w:rPr>
              <w:rFonts w:eastAsia="Times New Roman"/>
              <w:color w:val="FFFFFF" w:themeColor="background1"/>
              <w:sz w:val="32"/>
              <w:szCs w:val="44"/>
            </w:rPr>
            <w:t xml:space="preserve"> </w:t>
          </w:r>
          <w:r w:rsidRPr="009C1E56">
            <w:rPr>
              <w:rFonts w:eastAsia="Times New Roman"/>
              <w:color w:val="FFFFFF" w:themeColor="background1"/>
              <w:sz w:val="32"/>
              <w:szCs w:val="44"/>
            </w:rPr>
            <w:t xml:space="preserve">- </w:t>
          </w:r>
          <w:r w:rsidR="005A33B3">
            <w:rPr>
              <w:rFonts w:eastAsia="Times New Roman"/>
              <w:color w:val="FFFFFF" w:themeColor="background1"/>
              <w:sz w:val="32"/>
              <w:szCs w:val="44"/>
            </w:rPr>
            <w:t>Mars</w:t>
          </w:r>
          <w:r w:rsidR="00015230" w:rsidRPr="009C1E56">
            <w:rPr>
              <w:rFonts w:eastAsia="Times New Roman"/>
              <w:color w:val="FFFFFF" w:themeColor="background1"/>
              <w:sz w:val="32"/>
              <w:szCs w:val="44"/>
            </w:rPr>
            <w:t xml:space="preserve"> </w:t>
          </w:r>
          <w:r w:rsidRPr="009C1E56">
            <w:rPr>
              <w:rFonts w:eastAsia="Times New Roman"/>
              <w:color w:val="FFFFFF" w:themeColor="background1"/>
              <w:sz w:val="32"/>
              <w:szCs w:val="44"/>
            </w:rPr>
            <w:t>202</w:t>
          </w:r>
          <w:r w:rsidR="005A33B3">
            <w:rPr>
              <w:rFonts w:eastAsia="Times New Roman"/>
              <w:color w:val="FFFFFF" w:themeColor="background1"/>
              <w:sz w:val="32"/>
              <w:szCs w:val="44"/>
            </w:rPr>
            <w:t>5</w:t>
          </w:r>
          <w:r w:rsidRPr="00F95A5F">
            <w:br w:type="page"/>
          </w:r>
        </w:p>
        <w:p w14:paraId="680814FB" w14:textId="3D12A4A5" w:rsidR="00F95A5F" w:rsidRPr="00F95A5F" w:rsidRDefault="00F95A5F" w:rsidP="00F95A5F">
          <w:r>
            <w:lastRenderedPageBreak/>
            <w:t>C</w:t>
          </w:r>
          <w:r w:rsidRPr="00F95A5F">
            <w:t>ette page est intentionnellement laissée vide.</w:t>
          </w:r>
        </w:p>
        <w:p w14:paraId="1919D999" w14:textId="275DC4A3" w:rsidR="00F95A5F" w:rsidRPr="00F95A5F" w:rsidRDefault="00F95A5F" w:rsidP="00F95A5F">
          <w:pPr>
            <w:rPr>
              <w:lang w:eastAsia="fr-FR"/>
            </w:rPr>
          </w:pPr>
          <w:r w:rsidRPr="00F95A5F">
            <w:rPr>
              <w:lang w:eastAsia="fr-FR"/>
            </w:rPr>
            <w:br w:type="page"/>
          </w:r>
        </w:p>
        <w:p w14:paraId="0FBD7217" w14:textId="08740330" w:rsidR="00F95A5F" w:rsidRPr="00B54505" w:rsidRDefault="00F95A5F" w:rsidP="00F95A5F">
          <w:pPr>
            <w:rPr>
              <w:rFonts w:ascii="Segoe UI Semibold" w:hAnsi="Segoe UI Semibold" w:cs="Segoe UI Semibold"/>
              <w:sz w:val="36"/>
              <w:szCs w:val="40"/>
              <w:lang w:eastAsia="fr-FR"/>
            </w:rPr>
          </w:pPr>
          <w:r w:rsidRPr="00B54505">
            <w:rPr>
              <w:rFonts w:ascii="Segoe UI Semibold" w:hAnsi="Segoe UI Semibold" w:cs="Segoe UI Semibold"/>
              <w:sz w:val="36"/>
              <w:szCs w:val="40"/>
              <w:lang w:eastAsia="fr-FR"/>
            </w:rPr>
            <w:lastRenderedPageBreak/>
            <w:t>Avertissement</w:t>
          </w:r>
        </w:p>
        <w:p w14:paraId="3D494BA3" w14:textId="16C5B07D" w:rsidR="00F95A5F" w:rsidRDefault="00F95A5F" w:rsidP="00F95A5F">
          <w:r w:rsidRPr="00F95A5F">
            <w:t>Les informations contenues dans le présent document, y compris les URL et autres références à des sites Internet, sont susceptibles d'être modifiées sans préavis. Sauf indication contraire, les exemples de sociétés, d'organisations, de produits, de noms de domaine, d'adresses électroniques, de logos, de personnes, de lieux et d'événements décrits dans le présent document sont fictifs et aucune association avec une société, une organisation, un produit, un nom de domaine, une adresse électronique, un logo, une personne, un lieu ou un événement réel n'est voulue ou ne doit être déduite. Il incombe à l'utilisateur de se conformer à toutes les lois applicables en matière de droits d'auteur</w:t>
          </w:r>
          <w:r w:rsidR="00B54505">
            <w:t>.</w:t>
          </w:r>
        </w:p>
        <w:p w14:paraId="47E3704C" w14:textId="77777777" w:rsidR="00B54505" w:rsidRPr="00F95A5F" w:rsidRDefault="00B54505" w:rsidP="00F95A5F"/>
        <w:p w14:paraId="1D5C6573" w14:textId="77777777" w:rsidR="00F95A5F" w:rsidRDefault="00F95A5F" w:rsidP="00F95A5F">
          <w:r>
            <w:rPr>
              <w:noProof/>
              <w:color w:val="2B579A"/>
              <w:shd w:val="clear" w:color="auto" w:fill="E6E6E6"/>
            </w:rPr>
            <w:drawing>
              <wp:inline distT="0" distB="0" distL="0" distR="0" wp14:anchorId="5BC2765E" wp14:editId="22956A88">
                <wp:extent cx="1067178" cy="373380"/>
                <wp:effectExtent l="0" t="0" r="0" b="7620"/>
                <wp:docPr id="559368491" name="Picture 55936849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0314" cy="374477"/>
                        </a:xfrm>
                        <a:prstGeom prst="rect">
                          <a:avLst/>
                        </a:prstGeom>
                      </pic:spPr>
                    </pic:pic>
                  </a:graphicData>
                </a:graphic>
              </wp:inline>
            </w:drawing>
          </w:r>
        </w:p>
        <w:p w14:paraId="7CACA725" w14:textId="77777777" w:rsidR="00F95A5F" w:rsidRPr="00CF2BB7" w:rsidRDefault="00F95A5F" w:rsidP="00F95A5F">
          <w:pPr>
            <w:rPr>
              <w:sz w:val="18"/>
              <w:szCs w:val="20"/>
            </w:rPr>
          </w:pPr>
          <w:r w:rsidRPr="00CF2BB7">
            <w:rPr>
              <w:sz w:val="18"/>
              <w:szCs w:val="20"/>
            </w:rPr>
            <w:t>Attribution 4.0 International (CC BY 4.0)</w:t>
          </w:r>
        </w:p>
        <w:p w14:paraId="06952364" w14:textId="4AB857E1" w:rsidR="00F95A5F" w:rsidRPr="002D3DF3" w:rsidRDefault="002D3DF3" w:rsidP="00F95A5F">
          <w:pPr>
            <w:rPr>
              <w:sz w:val="18"/>
              <w:szCs w:val="20"/>
            </w:rPr>
          </w:pPr>
          <w:r w:rsidRPr="002D3DF3">
            <w:rPr>
              <w:sz w:val="18"/>
              <w:szCs w:val="20"/>
            </w:rPr>
            <w:t xml:space="preserve">Microsoft et tous les contributeurs vous accordent une licence pour ce document sous la licence </w:t>
          </w:r>
          <w:hyperlink r:id="rId10" w:history="1">
            <w:r w:rsidR="00F95A5F" w:rsidRPr="002D3DF3">
              <w:rPr>
                <w:rStyle w:val="Lienhypertexte"/>
                <w:sz w:val="18"/>
                <w:szCs w:val="20"/>
              </w:rPr>
              <w:t>Creative Commons Attribution 4.0 International Public License</w:t>
            </w:r>
          </w:hyperlink>
          <w:r w:rsidR="00F95A5F" w:rsidRPr="002D3DF3">
            <w:rPr>
              <w:sz w:val="18"/>
              <w:szCs w:val="20"/>
            </w:rPr>
            <w:t xml:space="preserve">, </w:t>
          </w:r>
          <w:r w:rsidRPr="002D3DF3">
            <w:rPr>
              <w:sz w:val="18"/>
              <w:szCs w:val="20"/>
            </w:rPr>
            <w:t>Cf. fichier</w:t>
          </w:r>
          <w:r w:rsidR="00F95A5F" w:rsidRPr="002D3DF3">
            <w:rPr>
              <w:sz w:val="18"/>
              <w:szCs w:val="20"/>
            </w:rPr>
            <w:t xml:space="preserve"> </w:t>
          </w:r>
          <w:hyperlink r:id="rId11" w:history="1">
            <w:r w:rsidR="00F95A5F" w:rsidRPr="002D3DF3">
              <w:rPr>
                <w:rStyle w:val="Lienhypertexte"/>
                <w:sz w:val="18"/>
                <w:szCs w:val="20"/>
              </w:rPr>
              <w:t>LICENSE</w:t>
            </w:r>
          </w:hyperlink>
          <w:r w:rsidR="00F95A5F" w:rsidRPr="002D3DF3">
            <w:rPr>
              <w:sz w:val="18"/>
              <w:szCs w:val="20"/>
            </w:rPr>
            <w:t xml:space="preserve">, </w:t>
          </w:r>
          <w:r>
            <w:rPr>
              <w:sz w:val="18"/>
              <w:szCs w:val="20"/>
            </w:rPr>
            <w:t>e</w:t>
          </w:r>
          <w:r w:rsidRPr="002D3DF3">
            <w:rPr>
              <w:sz w:val="18"/>
              <w:szCs w:val="20"/>
            </w:rPr>
            <w:t>t vous accordent une licence pour tout code dans le référentiel sous la licence MIT</w:t>
          </w:r>
          <w:r>
            <w:rPr>
              <w:sz w:val="18"/>
              <w:szCs w:val="20"/>
            </w:rPr>
            <w:t>, Cf. fichier</w:t>
          </w:r>
          <w:r w:rsidR="00F95A5F" w:rsidRPr="002D3DF3">
            <w:rPr>
              <w:sz w:val="18"/>
              <w:szCs w:val="20"/>
            </w:rPr>
            <w:t xml:space="preserve"> </w:t>
          </w:r>
          <w:hyperlink r:id="rId12" w:history="1">
            <w:r w:rsidR="00F95A5F" w:rsidRPr="002D3DF3">
              <w:rPr>
                <w:rStyle w:val="Lienhypertexte"/>
                <w:sz w:val="18"/>
                <w:szCs w:val="20"/>
              </w:rPr>
              <w:t>LICENSE-CODE</w:t>
            </w:r>
          </w:hyperlink>
          <w:r w:rsidR="00F95A5F" w:rsidRPr="002D3DF3">
            <w:rPr>
              <w:sz w:val="18"/>
              <w:szCs w:val="20"/>
            </w:rPr>
            <w:t>.</w:t>
          </w:r>
        </w:p>
        <w:p w14:paraId="227B6B01" w14:textId="59E48EE7" w:rsidR="00F95A5F" w:rsidRPr="002D3DF3" w:rsidRDefault="002D3DF3" w:rsidP="00F95A5F">
          <w:pPr>
            <w:rPr>
              <w:sz w:val="18"/>
              <w:szCs w:val="20"/>
            </w:rPr>
          </w:pPr>
          <w:r w:rsidRPr="002D3DF3">
            <w:rPr>
              <w:sz w:val="18"/>
              <w:szCs w:val="20"/>
            </w:rPr>
            <w:t>Microsoft, Windows, Microsoft Azure et/ou d'autres produits et services Microsoft référencés dans le document peuvent être des marques commerciales ou des marques déposées de Microsoft aux États-Unis et/ou dans d'autres pays. La licence de ce document ne vous donne pas le droit d'utiliser les noms, logos ou marques de Microsoft. Les directives générales de Microsoft en matière de marques sont disponibles à l'adresse suivante :</w:t>
          </w:r>
          <w:r w:rsidR="00F95A5F" w:rsidRPr="002D3DF3">
            <w:rPr>
              <w:sz w:val="18"/>
              <w:szCs w:val="20"/>
            </w:rPr>
            <w:t xml:space="preserve"> </w:t>
          </w:r>
          <w:hyperlink r:id="rId13" w:history="1">
            <w:r w:rsidR="00F95A5F" w:rsidRPr="002D3DF3">
              <w:rPr>
                <w:rStyle w:val="Lienhypertexte"/>
                <w:sz w:val="18"/>
                <w:szCs w:val="20"/>
              </w:rPr>
              <w:t>http://go.microsoft.com/fwlink/?LinkID=254653</w:t>
            </w:r>
          </w:hyperlink>
          <w:r w:rsidR="00F95A5F" w:rsidRPr="002D3DF3">
            <w:rPr>
              <w:sz w:val="18"/>
              <w:szCs w:val="20"/>
            </w:rPr>
            <w:t>.</w:t>
          </w:r>
        </w:p>
        <w:p w14:paraId="73C4B743" w14:textId="486E3E48" w:rsidR="00F95A5F" w:rsidRPr="002D3DF3" w:rsidRDefault="002D3DF3" w:rsidP="00F95A5F">
          <w:pPr>
            <w:rPr>
              <w:sz w:val="18"/>
              <w:szCs w:val="20"/>
            </w:rPr>
          </w:pPr>
          <w:r w:rsidRPr="002D3DF3">
            <w:rPr>
              <w:sz w:val="18"/>
              <w:szCs w:val="20"/>
            </w:rPr>
            <w:t>Des informations sur la protection de la vie privée sont disponibles à l'adresse suivante</w:t>
          </w:r>
          <w:r>
            <w:rPr>
              <w:sz w:val="18"/>
              <w:szCs w:val="20"/>
            </w:rPr>
            <w:t> :</w:t>
          </w:r>
          <w:r w:rsidR="00F95A5F" w:rsidRPr="002D3DF3">
            <w:rPr>
              <w:sz w:val="18"/>
              <w:szCs w:val="20"/>
            </w:rPr>
            <w:t xml:space="preserve"> </w:t>
          </w:r>
          <w:hyperlink r:id="rId14" w:history="1">
            <w:r w:rsidRPr="009A5366">
              <w:rPr>
                <w:rStyle w:val="Lienhypertexte"/>
                <w:sz w:val="18"/>
                <w:szCs w:val="20"/>
              </w:rPr>
              <w:t>https://privacy.microsoft.com/fr-fr/</w:t>
            </w:r>
          </w:hyperlink>
          <w:r w:rsidR="00F95A5F" w:rsidRPr="002D3DF3">
            <w:rPr>
              <w:sz w:val="18"/>
              <w:szCs w:val="20"/>
            </w:rPr>
            <w:t xml:space="preserve"> </w:t>
          </w:r>
        </w:p>
        <w:p w14:paraId="2303F3B1" w14:textId="1D102948" w:rsidR="007134E4" w:rsidRPr="002D3DF3" w:rsidRDefault="002D3DF3" w:rsidP="00F95A5F">
          <w:pPr>
            <w:rPr>
              <w:rFonts w:cs="Arial"/>
              <w:sz w:val="18"/>
              <w:szCs w:val="20"/>
            </w:rPr>
          </w:pPr>
          <w:r w:rsidRPr="002D3DF3">
            <w:rPr>
              <w:sz w:val="18"/>
              <w:szCs w:val="20"/>
            </w:rPr>
            <w:t xml:space="preserve">Microsoft et tous les contributeurs se réservent tous les autres droits, que ce soit au titre de leurs droits d'auteur, de leurs brevets ou de leurs marques respectives, que ce soit de manière implicite, par </w:t>
          </w:r>
          <w:proofErr w:type="spellStart"/>
          <w:r w:rsidRPr="002D3DF3">
            <w:rPr>
              <w:sz w:val="18"/>
              <w:szCs w:val="20"/>
            </w:rPr>
            <w:t>préclusion</w:t>
          </w:r>
          <w:proofErr w:type="spellEnd"/>
          <w:r w:rsidRPr="002D3DF3">
            <w:rPr>
              <w:sz w:val="18"/>
              <w:szCs w:val="20"/>
            </w:rPr>
            <w:t xml:space="preserve"> ou de toute autre manière.</w:t>
          </w:r>
        </w:p>
        <w:p w14:paraId="69A89C59" w14:textId="77777777" w:rsidR="007134E4" w:rsidRPr="002D3DF3" w:rsidRDefault="007134E4" w:rsidP="00F95A5F"/>
        <w:p w14:paraId="0482F460" w14:textId="77777777" w:rsidR="007134E4" w:rsidRPr="002D3DF3" w:rsidRDefault="007134E4" w:rsidP="00F95A5F"/>
        <w:p w14:paraId="2EE5CBE3" w14:textId="77777777" w:rsidR="007134E4" w:rsidRPr="002D3DF3" w:rsidRDefault="007134E4" w:rsidP="00F95A5F"/>
        <w:p w14:paraId="40CB821B" w14:textId="77777777" w:rsidR="007134E4" w:rsidRPr="00DC13CA" w:rsidRDefault="000A24CF" w:rsidP="00F95A5F"/>
      </w:sdtContent>
    </w:sdt>
    <w:p w14:paraId="5A4B19F4" w14:textId="724AF49F" w:rsidR="007134E4" w:rsidRPr="00DC13CA" w:rsidRDefault="007134E4" w:rsidP="00F95A5F">
      <w:pPr>
        <w:rPr>
          <w:rFonts w:eastAsia="Times New Roman"/>
          <w:szCs w:val="24"/>
          <w:u w:val="single"/>
          <w:lang w:eastAsia="fr-FR"/>
        </w:rPr>
      </w:pPr>
      <w:r w:rsidRPr="00DC13CA">
        <w:br w:type="page"/>
      </w:r>
    </w:p>
    <w:p w14:paraId="0572209C" w14:textId="1A6D7A04" w:rsidR="00120E2A" w:rsidRPr="003064DB" w:rsidRDefault="00120E2A" w:rsidP="00120E2A">
      <w:pPr>
        <w:pageBreakBefore/>
        <w:spacing w:after="240" w:line="259" w:lineRule="auto"/>
        <w:jc w:val="left"/>
        <w:rPr>
          <w:rFonts w:ascii="Segoe UI Semibold" w:eastAsia="Calibri" w:hAnsi="Segoe UI Semibold" w:cs="Segoe UI Semibold"/>
          <w:color w:val="000000"/>
          <w:sz w:val="36"/>
          <w:szCs w:val="36"/>
          <w:lang w:eastAsia="fr-FR"/>
        </w:rPr>
      </w:pPr>
      <w:r w:rsidRPr="003064DB">
        <w:rPr>
          <w:rFonts w:ascii="Segoe UI Semibold" w:eastAsia="Calibri" w:hAnsi="Segoe UI Semibold" w:cs="Segoe UI Semibold"/>
          <w:color w:val="000000"/>
          <w:sz w:val="36"/>
          <w:szCs w:val="36"/>
          <w:lang w:eastAsia="fr-FR"/>
        </w:rPr>
        <w:lastRenderedPageBreak/>
        <w:t>Conten</w:t>
      </w:r>
      <w:r w:rsidR="003064DB">
        <w:rPr>
          <w:rFonts w:ascii="Segoe UI Semibold" w:eastAsia="Calibri" w:hAnsi="Segoe UI Semibold" w:cs="Segoe UI Semibold"/>
          <w:color w:val="000000"/>
          <w:sz w:val="36"/>
          <w:szCs w:val="36"/>
          <w:lang w:eastAsia="fr-FR"/>
        </w:rPr>
        <w:t>u</w:t>
      </w:r>
    </w:p>
    <w:sdt>
      <w:sdtPr>
        <w:rPr>
          <w:rFonts w:eastAsia="Calibri"/>
          <w:b/>
          <w:noProof w:val="0"/>
          <w:color w:val="2B579A"/>
          <w:szCs w:val="20"/>
          <w:shd w:val="clear" w:color="auto" w:fill="E6E6E6"/>
          <w:lang w:val="en-US"/>
        </w:rPr>
        <w:id w:val="144112491"/>
        <w:docPartObj>
          <w:docPartGallery w:val="Table of Contents"/>
          <w:docPartUnique/>
        </w:docPartObj>
      </w:sdtPr>
      <w:sdtEndPr>
        <w:rPr>
          <w:b w:val="0"/>
          <w:color w:val="000000" w:themeColor="text1"/>
        </w:rPr>
      </w:sdtEndPr>
      <w:sdtContent>
        <w:p w14:paraId="3D3E8C1B" w14:textId="267D3ABC" w:rsidR="00533ABB" w:rsidRDefault="00120E2A">
          <w:pPr>
            <w:pStyle w:val="TM1"/>
            <w:rPr>
              <w:rFonts w:asciiTheme="minorHAnsi" w:eastAsiaTheme="minorEastAsia" w:hAnsiTheme="minorHAnsi" w:cstheme="minorBidi"/>
              <w:kern w:val="2"/>
              <w:sz w:val="24"/>
              <w:szCs w:val="24"/>
              <w:lang w:eastAsia="fr-FR"/>
              <w14:ligatures w14:val="standardContextual"/>
            </w:rPr>
          </w:pPr>
          <w:r w:rsidRPr="002D3DF3">
            <w:rPr>
              <w:rFonts w:eastAsia="Calibri"/>
              <w:color w:val="2B579A"/>
              <w:szCs w:val="20"/>
              <w:shd w:val="clear" w:color="auto" w:fill="E6E6E6"/>
              <w:lang w:val="en-US"/>
            </w:rPr>
            <w:fldChar w:fldCharType="begin"/>
          </w:r>
          <w:r w:rsidRPr="002D3DF3">
            <w:rPr>
              <w:rFonts w:eastAsia="Calibri"/>
              <w:szCs w:val="20"/>
              <w:lang w:val="en-US"/>
            </w:rPr>
            <w:instrText>TOC \o "1-2" \h \z \u</w:instrText>
          </w:r>
          <w:r w:rsidRPr="002D3DF3">
            <w:rPr>
              <w:rFonts w:eastAsia="Calibri"/>
              <w:color w:val="2B579A"/>
              <w:szCs w:val="20"/>
              <w:shd w:val="clear" w:color="auto" w:fill="E6E6E6"/>
              <w:lang w:val="en-US"/>
            </w:rPr>
            <w:fldChar w:fldCharType="separate"/>
          </w:r>
          <w:hyperlink w:anchor="_Toc193360792" w:history="1">
            <w:r w:rsidR="00533ABB" w:rsidRPr="00AB1C9C">
              <w:rPr>
                <w:rStyle w:val="Lienhypertexte"/>
              </w:rPr>
              <w:t>1</w:t>
            </w:r>
            <w:r w:rsidR="00533ABB">
              <w:rPr>
                <w:rFonts w:asciiTheme="minorHAnsi" w:eastAsiaTheme="minorEastAsia" w:hAnsiTheme="minorHAnsi" w:cstheme="minorBidi"/>
                <w:kern w:val="2"/>
                <w:sz w:val="24"/>
                <w:szCs w:val="24"/>
                <w:lang w:eastAsia="fr-FR"/>
                <w14:ligatures w14:val="standardContextual"/>
              </w:rPr>
              <w:tab/>
            </w:r>
            <w:r w:rsidR="00533ABB" w:rsidRPr="00AB1C9C">
              <w:rPr>
                <w:rStyle w:val="Lienhypertexte"/>
              </w:rPr>
              <w:t>Introduction</w:t>
            </w:r>
            <w:r w:rsidR="00533ABB">
              <w:rPr>
                <w:webHidden/>
              </w:rPr>
              <w:tab/>
            </w:r>
            <w:r w:rsidR="00533ABB">
              <w:rPr>
                <w:webHidden/>
              </w:rPr>
              <w:fldChar w:fldCharType="begin"/>
            </w:r>
            <w:r w:rsidR="00533ABB">
              <w:rPr>
                <w:webHidden/>
              </w:rPr>
              <w:instrText xml:space="preserve"> PAGEREF _Toc193360792 \h </w:instrText>
            </w:r>
            <w:r w:rsidR="00533ABB">
              <w:rPr>
                <w:webHidden/>
              </w:rPr>
            </w:r>
            <w:r w:rsidR="00533ABB">
              <w:rPr>
                <w:webHidden/>
              </w:rPr>
              <w:fldChar w:fldCharType="separate"/>
            </w:r>
            <w:r w:rsidR="00533ABB">
              <w:rPr>
                <w:webHidden/>
              </w:rPr>
              <w:t>5</w:t>
            </w:r>
            <w:r w:rsidR="00533ABB">
              <w:rPr>
                <w:webHidden/>
              </w:rPr>
              <w:fldChar w:fldCharType="end"/>
            </w:r>
          </w:hyperlink>
        </w:p>
        <w:p w14:paraId="2391B343" w14:textId="61125E6E" w:rsidR="00533ABB" w:rsidRDefault="00533ABB">
          <w:pPr>
            <w:pStyle w:val="TM2"/>
            <w:rPr>
              <w:rFonts w:asciiTheme="minorHAnsi" w:eastAsiaTheme="minorEastAsia" w:hAnsiTheme="minorHAnsi" w:cstheme="minorBidi"/>
              <w:kern w:val="2"/>
              <w:sz w:val="24"/>
              <w:szCs w:val="24"/>
              <w:lang w:eastAsia="fr-FR"/>
              <w14:ligatures w14:val="standardContextual"/>
            </w:rPr>
          </w:pPr>
          <w:hyperlink w:anchor="_Toc193360793" w:history="1">
            <w:r w:rsidRPr="00AB1C9C">
              <w:rPr>
                <w:rStyle w:val="Lienhypertexte"/>
              </w:rPr>
              <w:t>1.1</w:t>
            </w:r>
            <w:r>
              <w:rPr>
                <w:rFonts w:asciiTheme="minorHAnsi" w:eastAsiaTheme="minorEastAsia" w:hAnsiTheme="minorHAnsi" w:cstheme="minorBidi"/>
                <w:kern w:val="2"/>
                <w:sz w:val="24"/>
                <w:szCs w:val="24"/>
                <w:lang w:eastAsia="fr-FR"/>
                <w14:ligatures w14:val="standardContextual"/>
              </w:rPr>
              <w:tab/>
            </w:r>
            <w:r w:rsidRPr="00AB1C9C">
              <w:rPr>
                <w:rStyle w:val="Lienhypertexte"/>
              </w:rPr>
              <w:t>Présentation succincte de Pro Santé Connect (PSC)</w:t>
            </w:r>
            <w:r>
              <w:rPr>
                <w:webHidden/>
              </w:rPr>
              <w:tab/>
            </w:r>
            <w:r>
              <w:rPr>
                <w:webHidden/>
              </w:rPr>
              <w:fldChar w:fldCharType="begin"/>
            </w:r>
            <w:r>
              <w:rPr>
                <w:webHidden/>
              </w:rPr>
              <w:instrText xml:space="preserve"> PAGEREF _Toc193360793 \h </w:instrText>
            </w:r>
            <w:r>
              <w:rPr>
                <w:webHidden/>
              </w:rPr>
            </w:r>
            <w:r>
              <w:rPr>
                <w:webHidden/>
              </w:rPr>
              <w:fldChar w:fldCharType="separate"/>
            </w:r>
            <w:r>
              <w:rPr>
                <w:webHidden/>
              </w:rPr>
              <w:t>5</w:t>
            </w:r>
            <w:r>
              <w:rPr>
                <w:webHidden/>
              </w:rPr>
              <w:fldChar w:fldCharType="end"/>
            </w:r>
          </w:hyperlink>
        </w:p>
        <w:p w14:paraId="2796E7CF" w14:textId="55E07229" w:rsidR="00533ABB" w:rsidRDefault="00533ABB">
          <w:pPr>
            <w:pStyle w:val="TM2"/>
            <w:rPr>
              <w:rFonts w:asciiTheme="minorHAnsi" w:eastAsiaTheme="minorEastAsia" w:hAnsiTheme="minorHAnsi" w:cstheme="minorBidi"/>
              <w:kern w:val="2"/>
              <w:sz w:val="24"/>
              <w:szCs w:val="24"/>
              <w:lang w:eastAsia="fr-FR"/>
              <w14:ligatures w14:val="standardContextual"/>
            </w:rPr>
          </w:pPr>
          <w:hyperlink w:anchor="_Toc193360794" w:history="1">
            <w:r w:rsidRPr="00AB1C9C">
              <w:rPr>
                <w:rStyle w:val="Lienhypertexte"/>
              </w:rPr>
              <w:t>1.2</w:t>
            </w:r>
            <w:r>
              <w:rPr>
                <w:rFonts w:asciiTheme="minorHAnsi" w:eastAsiaTheme="minorEastAsia" w:hAnsiTheme="minorHAnsi" w:cstheme="minorBidi"/>
                <w:kern w:val="2"/>
                <w:sz w:val="24"/>
                <w:szCs w:val="24"/>
                <w:lang w:eastAsia="fr-FR"/>
                <w14:ligatures w14:val="standardContextual"/>
              </w:rPr>
              <w:tab/>
            </w:r>
            <w:r w:rsidRPr="00AB1C9C">
              <w:rPr>
                <w:rStyle w:val="Lienhypertexte"/>
              </w:rPr>
              <w:t>Objectif du guide</w:t>
            </w:r>
            <w:r>
              <w:rPr>
                <w:webHidden/>
              </w:rPr>
              <w:tab/>
            </w:r>
            <w:r>
              <w:rPr>
                <w:webHidden/>
              </w:rPr>
              <w:fldChar w:fldCharType="begin"/>
            </w:r>
            <w:r>
              <w:rPr>
                <w:webHidden/>
              </w:rPr>
              <w:instrText xml:space="preserve"> PAGEREF _Toc193360794 \h </w:instrText>
            </w:r>
            <w:r>
              <w:rPr>
                <w:webHidden/>
              </w:rPr>
            </w:r>
            <w:r>
              <w:rPr>
                <w:webHidden/>
              </w:rPr>
              <w:fldChar w:fldCharType="separate"/>
            </w:r>
            <w:r>
              <w:rPr>
                <w:webHidden/>
              </w:rPr>
              <w:t>5</w:t>
            </w:r>
            <w:r>
              <w:rPr>
                <w:webHidden/>
              </w:rPr>
              <w:fldChar w:fldCharType="end"/>
            </w:r>
          </w:hyperlink>
        </w:p>
        <w:p w14:paraId="6347BB33" w14:textId="6C3210FF" w:rsidR="00533ABB" w:rsidRDefault="00533ABB">
          <w:pPr>
            <w:pStyle w:val="TM2"/>
            <w:rPr>
              <w:rFonts w:asciiTheme="minorHAnsi" w:eastAsiaTheme="minorEastAsia" w:hAnsiTheme="minorHAnsi" w:cstheme="minorBidi"/>
              <w:kern w:val="2"/>
              <w:sz w:val="24"/>
              <w:szCs w:val="24"/>
              <w:lang w:eastAsia="fr-FR"/>
              <w14:ligatures w14:val="standardContextual"/>
            </w:rPr>
          </w:pPr>
          <w:hyperlink w:anchor="_Toc193360795" w:history="1">
            <w:r w:rsidRPr="00AB1C9C">
              <w:rPr>
                <w:rStyle w:val="Lienhypertexte"/>
              </w:rPr>
              <w:t>1.3</w:t>
            </w:r>
            <w:r>
              <w:rPr>
                <w:rFonts w:asciiTheme="minorHAnsi" w:eastAsiaTheme="minorEastAsia" w:hAnsiTheme="minorHAnsi" w:cstheme="minorBidi"/>
                <w:kern w:val="2"/>
                <w:sz w:val="24"/>
                <w:szCs w:val="24"/>
                <w:lang w:eastAsia="fr-FR"/>
                <w14:ligatures w14:val="standardContextual"/>
              </w:rPr>
              <w:tab/>
            </w:r>
            <w:r w:rsidRPr="00AB1C9C">
              <w:rPr>
                <w:rStyle w:val="Lienhypertexte"/>
              </w:rPr>
              <w:t>Non-objectifs du guide</w:t>
            </w:r>
            <w:r>
              <w:rPr>
                <w:webHidden/>
              </w:rPr>
              <w:tab/>
            </w:r>
            <w:r>
              <w:rPr>
                <w:webHidden/>
              </w:rPr>
              <w:fldChar w:fldCharType="begin"/>
            </w:r>
            <w:r>
              <w:rPr>
                <w:webHidden/>
              </w:rPr>
              <w:instrText xml:space="preserve"> PAGEREF _Toc193360795 \h </w:instrText>
            </w:r>
            <w:r>
              <w:rPr>
                <w:webHidden/>
              </w:rPr>
            </w:r>
            <w:r>
              <w:rPr>
                <w:webHidden/>
              </w:rPr>
              <w:fldChar w:fldCharType="separate"/>
            </w:r>
            <w:r>
              <w:rPr>
                <w:webHidden/>
              </w:rPr>
              <w:t>6</w:t>
            </w:r>
            <w:r>
              <w:rPr>
                <w:webHidden/>
              </w:rPr>
              <w:fldChar w:fldCharType="end"/>
            </w:r>
          </w:hyperlink>
        </w:p>
        <w:p w14:paraId="51E58CE9" w14:textId="15B6ABDC" w:rsidR="00533ABB" w:rsidRDefault="00533ABB">
          <w:pPr>
            <w:pStyle w:val="TM1"/>
            <w:rPr>
              <w:rFonts w:asciiTheme="minorHAnsi" w:eastAsiaTheme="minorEastAsia" w:hAnsiTheme="minorHAnsi" w:cstheme="minorBidi"/>
              <w:kern w:val="2"/>
              <w:sz w:val="24"/>
              <w:szCs w:val="24"/>
              <w:lang w:eastAsia="fr-FR"/>
              <w14:ligatures w14:val="standardContextual"/>
            </w:rPr>
          </w:pPr>
          <w:hyperlink w:anchor="_Toc193360796" w:history="1">
            <w:r w:rsidRPr="00AB1C9C">
              <w:rPr>
                <w:rStyle w:val="Lienhypertexte"/>
              </w:rPr>
              <w:t>2</w:t>
            </w:r>
            <w:r>
              <w:rPr>
                <w:rFonts w:asciiTheme="minorHAnsi" w:eastAsiaTheme="minorEastAsia" w:hAnsiTheme="minorHAnsi" w:cstheme="minorBidi"/>
                <w:kern w:val="2"/>
                <w:sz w:val="24"/>
                <w:szCs w:val="24"/>
                <w:lang w:eastAsia="fr-FR"/>
                <w14:ligatures w14:val="standardContextual"/>
              </w:rPr>
              <w:tab/>
            </w:r>
            <w:r w:rsidRPr="00AB1C9C">
              <w:rPr>
                <w:rStyle w:val="Lienhypertexte"/>
              </w:rPr>
              <w:t>Raccordement de PSC avec Microsoft Entra ID</w:t>
            </w:r>
            <w:r>
              <w:rPr>
                <w:webHidden/>
              </w:rPr>
              <w:tab/>
            </w:r>
            <w:r>
              <w:rPr>
                <w:webHidden/>
              </w:rPr>
              <w:fldChar w:fldCharType="begin"/>
            </w:r>
            <w:r>
              <w:rPr>
                <w:webHidden/>
              </w:rPr>
              <w:instrText xml:space="preserve"> PAGEREF _Toc193360796 \h </w:instrText>
            </w:r>
            <w:r>
              <w:rPr>
                <w:webHidden/>
              </w:rPr>
            </w:r>
            <w:r>
              <w:rPr>
                <w:webHidden/>
              </w:rPr>
              <w:fldChar w:fldCharType="separate"/>
            </w:r>
            <w:r>
              <w:rPr>
                <w:webHidden/>
              </w:rPr>
              <w:t>7</w:t>
            </w:r>
            <w:r>
              <w:rPr>
                <w:webHidden/>
              </w:rPr>
              <w:fldChar w:fldCharType="end"/>
            </w:r>
          </w:hyperlink>
        </w:p>
        <w:p w14:paraId="6E5BAA5F" w14:textId="2B30CE46" w:rsidR="00533ABB" w:rsidRDefault="00533ABB">
          <w:pPr>
            <w:pStyle w:val="TM2"/>
            <w:rPr>
              <w:rFonts w:asciiTheme="minorHAnsi" w:eastAsiaTheme="minorEastAsia" w:hAnsiTheme="minorHAnsi" w:cstheme="minorBidi"/>
              <w:kern w:val="2"/>
              <w:sz w:val="24"/>
              <w:szCs w:val="24"/>
              <w:lang w:eastAsia="fr-FR"/>
              <w14:ligatures w14:val="standardContextual"/>
            </w:rPr>
          </w:pPr>
          <w:hyperlink w:anchor="_Toc193360797" w:history="1">
            <w:r w:rsidRPr="00AB1C9C">
              <w:rPr>
                <w:rStyle w:val="Lienhypertexte"/>
              </w:rPr>
              <w:t>2.1</w:t>
            </w:r>
            <w:r>
              <w:rPr>
                <w:rFonts w:asciiTheme="minorHAnsi" w:eastAsiaTheme="minorEastAsia" w:hAnsiTheme="minorHAnsi" w:cstheme="minorBidi"/>
                <w:kern w:val="2"/>
                <w:sz w:val="24"/>
                <w:szCs w:val="24"/>
                <w:lang w:eastAsia="fr-FR"/>
                <w14:ligatures w14:val="standardContextual"/>
              </w:rPr>
              <w:tab/>
            </w:r>
            <w:r w:rsidRPr="00AB1C9C">
              <w:rPr>
                <w:rStyle w:val="Lienhypertexte"/>
              </w:rPr>
              <w:t>Inscription auprès de l’ANS</w:t>
            </w:r>
            <w:r>
              <w:rPr>
                <w:webHidden/>
              </w:rPr>
              <w:tab/>
            </w:r>
            <w:r>
              <w:rPr>
                <w:webHidden/>
              </w:rPr>
              <w:fldChar w:fldCharType="begin"/>
            </w:r>
            <w:r>
              <w:rPr>
                <w:webHidden/>
              </w:rPr>
              <w:instrText xml:space="preserve"> PAGEREF _Toc193360797 \h </w:instrText>
            </w:r>
            <w:r>
              <w:rPr>
                <w:webHidden/>
              </w:rPr>
            </w:r>
            <w:r>
              <w:rPr>
                <w:webHidden/>
              </w:rPr>
              <w:fldChar w:fldCharType="separate"/>
            </w:r>
            <w:r>
              <w:rPr>
                <w:webHidden/>
              </w:rPr>
              <w:t>7</w:t>
            </w:r>
            <w:r>
              <w:rPr>
                <w:webHidden/>
              </w:rPr>
              <w:fldChar w:fldCharType="end"/>
            </w:r>
          </w:hyperlink>
        </w:p>
        <w:p w14:paraId="4DA3F5A6" w14:textId="71D21A8E" w:rsidR="00533ABB" w:rsidRDefault="00533ABB">
          <w:pPr>
            <w:pStyle w:val="TM2"/>
            <w:rPr>
              <w:rFonts w:asciiTheme="minorHAnsi" w:eastAsiaTheme="minorEastAsia" w:hAnsiTheme="minorHAnsi" w:cstheme="minorBidi"/>
              <w:kern w:val="2"/>
              <w:sz w:val="24"/>
              <w:szCs w:val="24"/>
              <w:lang w:eastAsia="fr-FR"/>
              <w14:ligatures w14:val="standardContextual"/>
            </w:rPr>
          </w:pPr>
          <w:hyperlink w:anchor="_Toc193360798" w:history="1">
            <w:r w:rsidRPr="00AB1C9C">
              <w:rPr>
                <w:rStyle w:val="Lienhypertexte"/>
              </w:rPr>
              <w:t>2.2</w:t>
            </w:r>
            <w:r>
              <w:rPr>
                <w:rFonts w:asciiTheme="minorHAnsi" w:eastAsiaTheme="minorEastAsia" w:hAnsiTheme="minorHAnsi" w:cstheme="minorBidi"/>
                <w:kern w:val="2"/>
                <w:sz w:val="24"/>
                <w:szCs w:val="24"/>
                <w:lang w:eastAsia="fr-FR"/>
                <w14:ligatures w14:val="standardContextual"/>
              </w:rPr>
              <w:tab/>
            </w:r>
            <w:r w:rsidRPr="00AB1C9C">
              <w:rPr>
                <w:rStyle w:val="Lienhypertexte"/>
              </w:rPr>
              <w:t>Déclaration dans Microsoft Entra ID</w:t>
            </w:r>
            <w:r>
              <w:rPr>
                <w:webHidden/>
              </w:rPr>
              <w:tab/>
            </w:r>
            <w:r>
              <w:rPr>
                <w:webHidden/>
              </w:rPr>
              <w:fldChar w:fldCharType="begin"/>
            </w:r>
            <w:r>
              <w:rPr>
                <w:webHidden/>
              </w:rPr>
              <w:instrText xml:space="preserve"> PAGEREF _Toc193360798 \h </w:instrText>
            </w:r>
            <w:r>
              <w:rPr>
                <w:webHidden/>
              </w:rPr>
            </w:r>
            <w:r>
              <w:rPr>
                <w:webHidden/>
              </w:rPr>
              <w:fldChar w:fldCharType="separate"/>
            </w:r>
            <w:r>
              <w:rPr>
                <w:webHidden/>
              </w:rPr>
              <w:t>8</w:t>
            </w:r>
            <w:r>
              <w:rPr>
                <w:webHidden/>
              </w:rPr>
              <w:fldChar w:fldCharType="end"/>
            </w:r>
          </w:hyperlink>
        </w:p>
        <w:p w14:paraId="2613B3F4" w14:textId="033938E0" w:rsidR="00533ABB" w:rsidRDefault="00533ABB">
          <w:pPr>
            <w:pStyle w:val="TM1"/>
            <w:rPr>
              <w:rFonts w:asciiTheme="minorHAnsi" w:eastAsiaTheme="minorEastAsia" w:hAnsiTheme="minorHAnsi" w:cstheme="minorBidi"/>
              <w:kern w:val="2"/>
              <w:sz w:val="24"/>
              <w:szCs w:val="24"/>
              <w:lang w:eastAsia="fr-FR"/>
              <w14:ligatures w14:val="standardContextual"/>
            </w:rPr>
          </w:pPr>
          <w:hyperlink w:anchor="_Toc193360799" w:history="1">
            <w:r w:rsidRPr="00AB1C9C">
              <w:rPr>
                <w:rStyle w:val="Lienhypertexte"/>
              </w:rPr>
              <w:t>3</w:t>
            </w:r>
            <w:r>
              <w:rPr>
                <w:rFonts w:asciiTheme="minorHAnsi" w:eastAsiaTheme="minorEastAsia" w:hAnsiTheme="minorHAnsi" w:cstheme="minorBidi"/>
                <w:kern w:val="2"/>
                <w:sz w:val="24"/>
                <w:szCs w:val="24"/>
                <w:lang w:eastAsia="fr-FR"/>
                <w14:ligatures w14:val="standardContextual"/>
              </w:rPr>
              <w:tab/>
            </w:r>
            <w:r w:rsidRPr="00AB1C9C">
              <w:rPr>
                <w:rStyle w:val="Lienhypertexte"/>
              </w:rPr>
              <w:t>Gestion de l’application PSC dans Microsoft Entra ID</w:t>
            </w:r>
            <w:r>
              <w:rPr>
                <w:webHidden/>
              </w:rPr>
              <w:tab/>
            </w:r>
            <w:r>
              <w:rPr>
                <w:webHidden/>
              </w:rPr>
              <w:fldChar w:fldCharType="begin"/>
            </w:r>
            <w:r>
              <w:rPr>
                <w:webHidden/>
              </w:rPr>
              <w:instrText xml:space="preserve"> PAGEREF _Toc193360799 \h </w:instrText>
            </w:r>
            <w:r>
              <w:rPr>
                <w:webHidden/>
              </w:rPr>
            </w:r>
            <w:r>
              <w:rPr>
                <w:webHidden/>
              </w:rPr>
              <w:fldChar w:fldCharType="separate"/>
            </w:r>
            <w:r>
              <w:rPr>
                <w:webHidden/>
              </w:rPr>
              <w:t>12</w:t>
            </w:r>
            <w:r>
              <w:rPr>
                <w:webHidden/>
              </w:rPr>
              <w:fldChar w:fldCharType="end"/>
            </w:r>
          </w:hyperlink>
        </w:p>
        <w:p w14:paraId="5CEB5887" w14:textId="571864A8" w:rsidR="00533ABB" w:rsidRDefault="00533ABB">
          <w:pPr>
            <w:pStyle w:val="TM2"/>
            <w:rPr>
              <w:rFonts w:asciiTheme="minorHAnsi" w:eastAsiaTheme="minorEastAsia" w:hAnsiTheme="minorHAnsi" w:cstheme="minorBidi"/>
              <w:kern w:val="2"/>
              <w:sz w:val="24"/>
              <w:szCs w:val="24"/>
              <w:lang w:eastAsia="fr-FR"/>
              <w14:ligatures w14:val="standardContextual"/>
            </w:rPr>
          </w:pPr>
          <w:hyperlink w:anchor="_Toc193360800" w:history="1">
            <w:r w:rsidRPr="00AB1C9C">
              <w:rPr>
                <w:rStyle w:val="Lienhypertexte"/>
              </w:rPr>
              <w:t>3.1</w:t>
            </w:r>
            <w:r>
              <w:rPr>
                <w:rFonts w:asciiTheme="minorHAnsi" w:eastAsiaTheme="minorEastAsia" w:hAnsiTheme="minorHAnsi" w:cstheme="minorBidi"/>
                <w:kern w:val="2"/>
                <w:sz w:val="24"/>
                <w:szCs w:val="24"/>
                <w:lang w:eastAsia="fr-FR"/>
                <w14:ligatures w14:val="standardContextual"/>
              </w:rPr>
              <w:tab/>
            </w:r>
            <w:r w:rsidRPr="00AB1C9C">
              <w:rPr>
                <w:rStyle w:val="Lienhypertexte"/>
              </w:rPr>
              <w:t>Gestion des accès à l’application PSC dans Microsoft Entra ID</w:t>
            </w:r>
            <w:r>
              <w:rPr>
                <w:webHidden/>
              </w:rPr>
              <w:tab/>
            </w:r>
            <w:r>
              <w:rPr>
                <w:webHidden/>
              </w:rPr>
              <w:fldChar w:fldCharType="begin"/>
            </w:r>
            <w:r>
              <w:rPr>
                <w:webHidden/>
              </w:rPr>
              <w:instrText xml:space="preserve"> PAGEREF _Toc193360800 \h </w:instrText>
            </w:r>
            <w:r>
              <w:rPr>
                <w:webHidden/>
              </w:rPr>
            </w:r>
            <w:r>
              <w:rPr>
                <w:webHidden/>
              </w:rPr>
              <w:fldChar w:fldCharType="separate"/>
            </w:r>
            <w:r>
              <w:rPr>
                <w:webHidden/>
              </w:rPr>
              <w:t>12</w:t>
            </w:r>
            <w:r>
              <w:rPr>
                <w:webHidden/>
              </w:rPr>
              <w:fldChar w:fldCharType="end"/>
            </w:r>
          </w:hyperlink>
        </w:p>
        <w:p w14:paraId="4BB0186C" w14:textId="6C3FFD48" w:rsidR="00533ABB" w:rsidRDefault="00533ABB">
          <w:pPr>
            <w:pStyle w:val="TM2"/>
            <w:rPr>
              <w:rFonts w:asciiTheme="minorHAnsi" w:eastAsiaTheme="minorEastAsia" w:hAnsiTheme="minorHAnsi" w:cstheme="minorBidi"/>
              <w:kern w:val="2"/>
              <w:sz w:val="24"/>
              <w:szCs w:val="24"/>
              <w:lang w:eastAsia="fr-FR"/>
              <w14:ligatures w14:val="standardContextual"/>
            </w:rPr>
          </w:pPr>
          <w:hyperlink w:anchor="_Toc193360801" w:history="1">
            <w:r w:rsidRPr="00AB1C9C">
              <w:rPr>
                <w:rStyle w:val="Lienhypertexte"/>
              </w:rPr>
              <w:t>3.2</w:t>
            </w:r>
            <w:r>
              <w:rPr>
                <w:rFonts w:asciiTheme="minorHAnsi" w:eastAsiaTheme="minorEastAsia" w:hAnsiTheme="minorHAnsi" w:cstheme="minorBidi"/>
                <w:kern w:val="2"/>
                <w:sz w:val="24"/>
                <w:szCs w:val="24"/>
                <w:lang w:eastAsia="fr-FR"/>
                <w14:ligatures w14:val="standardContextual"/>
              </w:rPr>
              <w:tab/>
            </w:r>
            <w:r w:rsidRPr="00AB1C9C">
              <w:rPr>
                <w:rStyle w:val="Lienhypertexte"/>
              </w:rPr>
              <w:t>Défense de l’application PSC</w:t>
            </w:r>
            <w:r>
              <w:rPr>
                <w:webHidden/>
              </w:rPr>
              <w:tab/>
            </w:r>
            <w:r>
              <w:rPr>
                <w:webHidden/>
              </w:rPr>
              <w:fldChar w:fldCharType="begin"/>
            </w:r>
            <w:r>
              <w:rPr>
                <w:webHidden/>
              </w:rPr>
              <w:instrText xml:space="preserve"> PAGEREF _Toc193360801 \h </w:instrText>
            </w:r>
            <w:r>
              <w:rPr>
                <w:webHidden/>
              </w:rPr>
            </w:r>
            <w:r>
              <w:rPr>
                <w:webHidden/>
              </w:rPr>
              <w:fldChar w:fldCharType="separate"/>
            </w:r>
            <w:r>
              <w:rPr>
                <w:webHidden/>
              </w:rPr>
              <w:t>12</w:t>
            </w:r>
            <w:r>
              <w:rPr>
                <w:webHidden/>
              </w:rPr>
              <w:fldChar w:fldCharType="end"/>
            </w:r>
          </w:hyperlink>
        </w:p>
        <w:p w14:paraId="3DA5B7DC" w14:textId="65B6E4B0" w:rsidR="00533ABB" w:rsidRDefault="00533ABB">
          <w:pPr>
            <w:pStyle w:val="TM2"/>
            <w:rPr>
              <w:rFonts w:asciiTheme="minorHAnsi" w:eastAsiaTheme="minorEastAsia" w:hAnsiTheme="minorHAnsi" w:cstheme="minorBidi"/>
              <w:kern w:val="2"/>
              <w:sz w:val="24"/>
              <w:szCs w:val="24"/>
              <w:lang w:eastAsia="fr-FR"/>
              <w14:ligatures w14:val="standardContextual"/>
            </w:rPr>
          </w:pPr>
          <w:hyperlink w:anchor="_Toc193360802" w:history="1">
            <w:r w:rsidRPr="00AB1C9C">
              <w:rPr>
                <w:rStyle w:val="Lienhypertexte"/>
              </w:rPr>
              <w:t>3.3</w:t>
            </w:r>
            <w:r>
              <w:rPr>
                <w:rFonts w:asciiTheme="minorHAnsi" w:eastAsiaTheme="minorEastAsia" w:hAnsiTheme="minorHAnsi" w:cstheme="minorBidi"/>
                <w:kern w:val="2"/>
                <w:sz w:val="24"/>
                <w:szCs w:val="24"/>
                <w:lang w:eastAsia="fr-FR"/>
                <w14:ligatures w14:val="standardContextual"/>
              </w:rPr>
              <w:tab/>
            </w:r>
            <w:r w:rsidRPr="00AB1C9C">
              <w:rPr>
                <w:rStyle w:val="Lienhypertexte"/>
              </w:rPr>
              <w:t>Autres opérations</w:t>
            </w:r>
            <w:r>
              <w:rPr>
                <w:webHidden/>
              </w:rPr>
              <w:tab/>
            </w:r>
            <w:r>
              <w:rPr>
                <w:webHidden/>
              </w:rPr>
              <w:fldChar w:fldCharType="begin"/>
            </w:r>
            <w:r>
              <w:rPr>
                <w:webHidden/>
              </w:rPr>
              <w:instrText xml:space="preserve"> PAGEREF _Toc193360802 \h </w:instrText>
            </w:r>
            <w:r>
              <w:rPr>
                <w:webHidden/>
              </w:rPr>
            </w:r>
            <w:r>
              <w:rPr>
                <w:webHidden/>
              </w:rPr>
              <w:fldChar w:fldCharType="separate"/>
            </w:r>
            <w:r>
              <w:rPr>
                <w:webHidden/>
              </w:rPr>
              <w:t>13</w:t>
            </w:r>
            <w:r>
              <w:rPr>
                <w:webHidden/>
              </w:rPr>
              <w:fldChar w:fldCharType="end"/>
            </w:r>
          </w:hyperlink>
        </w:p>
        <w:p w14:paraId="198B377C" w14:textId="5C75605F" w:rsidR="00533ABB" w:rsidRDefault="00533ABB">
          <w:pPr>
            <w:pStyle w:val="TM1"/>
            <w:rPr>
              <w:rFonts w:asciiTheme="minorHAnsi" w:eastAsiaTheme="minorEastAsia" w:hAnsiTheme="minorHAnsi" w:cstheme="minorBidi"/>
              <w:kern w:val="2"/>
              <w:sz w:val="24"/>
              <w:szCs w:val="24"/>
              <w:lang w:eastAsia="fr-FR"/>
              <w14:ligatures w14:val="standardContextual"/>
            </w:rPr>
          </w:pPr>
          <w:hyperlink w:anchor="_Toc193360803" w:history="1">
            <w:r w:rsidRPr="00AB1C9C">
              <w:rPr>
                <w:rStyle w:val="Lienhypertexte"/>
              </w:rPr>
              <w:t>A.</w:t>
            </w:r>
            <w:r>
              <w:rPr>
                <w:rFonts w:asciiTheme="minorHAnsi" w:eastAsiaTheme="minorEastAsia" w:hAnsiTheme="minorHAnsi" w:cstheme="minorBidi"/>
                <w:kern w:val="2"/>
                <w:sz w:val="24"/>
                <w:szCs w:val="24"/>
                <w:lang w:eastAsia="fr-FR"/>
                <w14:ligatures w14:val="standardContextual"/>
              </w:rPr>
              <w:tab/>
            </w:r>
            <w:r w:rsidRPr="00AB1C9C">
              <w:rPr>
                <w:rStyle w:val="Lienhypertexte"/>
              </w:rPr>
              <w:t>Annexe - Mode de fonctionnement résultant</w:t>
            </w:r>
            <w:r>
              <w:rPr>
                <w:webHidden/>
              </w:rPr>
              <w:tab/>
            </w:r>
            <w:r>
              <w:rPr>
                <w:webHidden/>
              </w:rPr>
              <w:fldChar w:fldCharType="begin"/>
            </w:r>
            <w:r>
              <w:rPr>
                <w:webHidden/>
              </w:rPr>
              <w:instrText xml:space="preserve"> PAGEREF _Toc193360803 \h </w:instrText>
            </w:r>
            <w:r>
              <w:rPr>
                <w:webHidden/>
              </w:rPr>
            </w:r>
            <w:r>
              <w:rPr>
                <w:webHidden/>
              </w:rPr>
              <w:fldChar w:fldCharType="separate"/>
            </w:r>
            <w:r>
              <w:rPr>
                <w:webHidden/>
              </w:rPr>
              <w:t>14</w:t>
            </w:r>
            <w:r>
              <w:rPr>
                <w:webHidden/>
              </w:rPr>
              <w:fldChar w:fldCharType="end"/>
            </w:r>
          </w:hyperlink>
        </w:p>
        <w:p w14:paraId="56751045" w14:textId="0CDC4B3E" w:rsidR="007134E4" w:rsidRPr="00120E2A" w:rsidRDefault="00120E2A" w:rsidP="00120E2A">
          <w:pPr>
            <w:rPr>
              <w:color w:val="000000" w:themeColor="text1"/>
            </w:rPr>
          </w:pPr>
          <w:r w:rsidRPr="002D3DF3">
            <w:rPr>
              <w:rFonts w:eastAsia="Calibri"/>
              <w:color w:val="2B579A"/>
              <w:szCs w:val="20"/>
              <w:shd w:val="clear" w:color="auto" w:fill="E6E6E6"/>
              <w:lang w:val="en-US"/>
            </w:rPr>
            <w:fldChar w:fldCharType="end"/>
          </w:r>
        </w:p>
      </w:sdtContent>
    </w:sdt>
    <w:p w14:paraId="63FDFB0F" w14:textId="77777777" w:rsidR="007134E4" w:rsidRDefault="007134E4" w:rsidP="00C410C3">
      <w:pPr>
        <w:pStyle w:val="Titre1"/>
      </w:pPr>
      <w:bookmarkStart w:id="0" w:name="_Toc152172699"/>
      <w:bookmarkStart w:id="1" w:name="_Toc193360792"/>
      <w:r w:rsidRPr="00C410C3">
        <w:lastRenderedPageBreak/>
        <w:t>Introduction</w:t>
      </w:r>
      <w:bookmarkEnd w:id="0"/>
      <w:bookmarkEnd w:id="1"/>
    </w:p>
    <w:p w14:paraId="4486D213" w14:textId="55531F9F" w:rsidR="008A4FF2" w:rsidRDefault="008A4FF2" w:rsidP="00181F94">
      <w:pPr>
        <w:pStyle w:val="Titre2"/>
      </w:pPr>
      <w:bookmarkStart w:id="2" w:name="_Toc193360793"/>
      <w:bookmarkStart w:id="3" w:name="_Hlk155877347"/>
      <w:r>
        <w:t>Présentation succincte de Pro Santé Connect (PSC)</w:t>
      </w:r>
      <w:bookmarkEnd w:id="2"/>
    </w:p>
    <w:p w14:paraId="5EEC3D4B" w14:textId="3C953E61" w:rsidR="00E842D7" w:rsidRPr="00DC13CA" w:rsidRDefault="00E842D7" w:rsidP="00C410C3">
      <w:pPr>
        <w:spacing w:before="120"/>
        <w:jc w:val="left"/>
        <w:rPr>
          <w:rFonts w:eastAsia="Arial" w:cs="Arial"/>
        </w:rPr>
      </w:pPr>
      <w:r w:rsidRPr="00DC13CA">
        <w:rPr>
          <w:rFonts w:eastAsia="Arial" w:cs="Arial"/>
        </w:rPr>
        <w:t>Pro Santé Connect (PSC) est le fédérateur d’identités des professionnels des secteurs sanitaire, médico-social et social enregistrés au Répertoire Partagé des Professionnels de Santé (RPPS). Ce service socle est proposé par l’Agence du Numérique en Santé (ANS) en sa qualité d’autorité compétente.</w:t>
      </w:r>
    </w:p>
    <w:p w14:paraId="6604375E" w14:textId="77777777" w:rsidR="00FA6450" w:rsidRPr="00DC13CA" w:rsidRDefault="00FA6450" w:rsidP="00C410C3">
      <w:pPr>
        <w:spacing w:before="120"/>
        <w:jc w:val="left"/>
        <w:rPr>
          <w:rFonts w:eastAsia="Arial" w:cs="Arial"/>
        </w:rPr>
      </w:pPr>
      <w:r w:rsidRPr="00DC13CA">
        <w:rPr>
          <w:rFonts w:eastAsia="Arial" w:cs="Arial"/>
        </w:rPr>
        <w:t xml:space="preserve">Il leur offre une manière simple, sécurisée et unifiée de se connecter à tous leurs services numériques en santé, en pouvant passer de l’un à l’autre de manière particulièrement fluide. </w:t>
      </w:r>
    </w:p>
    <w:p w14:paraId="4ACCEEBC" w14:textId="77777777" w:rsidR="00FA6450" w:rsidRPr="00DC13CA" w:rsidRDefault="00FA6450" w:rsidP="00C410C3">
      <w:pPr>
        <w:spacing w:before="120"/>
        <w:jc w:val="left"/>
        <w:rPr>
          <w:rFonts w:eastAsia="Arial" w:cs="Arial"/>
        </w:rPr>
      </w:pPr>
      <w:r w:rsidRPr="00DC13CA">
        <w:rPr>
          <w:rFonts w:eastAsia="Arial" w:cs="Arial"/>
        </w:rPr>
        <w:t xml:space="preserve">Ces derniers peuvent implémenter gratuitement ce service socle basé sur des technologies standardisées. PSC leur permet : </w:t>
      </w:r>
    </w:p>
    <w:p w14:paraId="32EF771E" w14:textId="77777777" w:rsidR="00FA6450" w:rsidRDefault="00FA6450" w:rsidP="00C410C3">
      <w:pPr>
        <w:pStyle w:val="Paragraphedeliste"/>
        <w:numPr>
          <w:ilvl w:val="0"/>
          <w:numId w:val="12"/>
        </w:numPr>
        <w:ind w:left="714" w:hanging="357"/>
        <w:contextualSpacing w:val="0"/>
        <w:jc w:val="left"/>
      </w:pPr>
      <w:r w:rsidRPr="00DC13CA">
        <w:t>Une sécurisation de l’identification électronique des professionnels, protégeant les données de santé éventuellement traitées, et leur garantissant une conformité réglementaire sur le niveau de garantie de l’identification électronique de leurs usagers professionnels</w:t>
      </w:r>
      <w:r>
        <w:t>.</w:t>
      </w:r>
    </w:p>
    <w:p w14:paraId="27B9850E" w14:textId="77777777" w:rsidR="00FA6450" w:rsidRPr="00DC13CA" w:rsidRDefault="00FA6450" w:rsidP="00C410C3">
      <w:pPr>
        <w:pStyle w:val="Paragraphedeliste"/>
        <w:ind w:left="714"/>
        <w:contextualSpacing w:val="0"/>
        <w:jc w:val="left"/>
      </w:pPr>
      <w:r>
        <w:t>A date la carte CPS et la e-CPS sont les seuls moyens d’identification électroniques (MIE) aujourd’hui pris en charge par PSC</w:t>
      </w:r>
      <w:r w:rsidRPr="00DC13CA">
        <w:t xml:space="preserve"> ; </w:t>
      </w:r>
    </w:p>
    <w:p w14:paraId="133224AF" w14:textId="77777777" w:rsidR="00FA6450" w:rsidRPr="00DC13CA" w:rsidRDefault="00FA6450" w:rsidP="00C410C3">
      <w:pPr>
        <w:pStyle w:val="Paragraphedeliste"/>
        <w:numPr>
          <w:ilvl w:val="0"/>
          <w:numId w:val="12"/>
        </w:numPr>
        <w:jc w:val="left"/>
      </w:pPr>
      <w:r w:rsidRPr="00DC13CA">
        <w:t>Un engagement de leurs utilisateurs, familiers de ce mode d’identification électronique commun à de nombreux services ;</w:t>
      </w:r>
    </w:p>
    <w:p w14:paraId="05B602B4" w14:textId="77777777" w:rsidR="00FA6450" w:rsidRPr="00DC13CA" w:rsidRDefault="00FA6450" w:rsidP="00C410C3">
      <w:pPr>
        <w:pStyle w:val="Paragraphedeliste"/>
        <w:numPr>
          <w:ilvl w:val="0"/>
          <w:numId w:val="12"/>
        </w:numPr>
        <w:jc w:val="left"/>
      </w:pPr>
      <w:r w:rsidRPr="00DC13CA">
        <w:t xml:space="preserve">De récupérer les attributs de l’identité sectorielle (profession, savoir-faire, situation d’exercice, …) pour en faire la vérification et éventuellement automatiser leur contrôle d’accès sur cette base.  </w:t>
      </w:r>
    </w:p>
    <w:p w14:paraId="68169E1E" w14:textId="3380E3D8" w:rsidR="00FA6450" w:rsidRDefault="00FA6450" w:rsidP="00C410C3">
      <w:pPr>
        <w:jc w:val="left"/>
        <w:rPr>
          <w:rFonts w:cs="Arial"/>
        </w:rPr>
      </w:pPr>
      <w:r>
        <w:rPr>
          <w:rFonts w:cs="Arial"/>
        </w:rPr>
        <w:t xml:space="preserve">Pour plus d’informations, </w:t>
      </w:r>
      <w:r w:rsidR="00EF33D9">
        <w:rPr>
          <w:rFonts w:cs="Arial"/>
        </w:rPr>
        <w:t>nous invitons le lectorat à consulter l</w:t>
      </w:r>
      <w:r w:rsidR="00616557">
        <w:rPr>
          <w:rFonts w:cs="Arial"/>
        </w:rPr>
        <w:t xml:space="preserve">a page suivante sur le site de l’ANS : </w:t>
      </w:r>
      <w:hyperlink r:id="rId15" w:history="1">
        <w:r w:rsidR="00616557" w:rsidRPr="005A33B3">
          <w:rPr>
            <w:rStyle w:val="Lienhypertexte"/>
          </w:rPr>
          <w:t>Pro Santé Connect</w:t>
        </w:r>
      </w:hyperlink>
      <w:r w:rsidR="002013E3">
        <w:rPr>
          <w:rFonts w:cs="Arial"/>
        </w:rPr>
        <w:t>.</w:t>
      </w:r>
    </w:p>
    <w:p w14:paraId="6915C964" w14:textId="0B1067DA" w:rsidR="002A6418" w:rsidRDefault="00FA6450" w:rsidP="00C410C3">
      <w:pPr>
        <w:jc w:val="left"/>
        <w:rPr>
          <w:rFonts w:cs="Arial"/>
        </w:rPr>
      </w:pPr>
      <w:r>
        <w:rPr>
          <w:rFonts w:eastAsia="Arial" w:cs="Arial"/>
        </w:rPr>
        <w:t>L</w:t>
      </w:r>
      <w:r w:rsidRPr="00DC13CA">
        <w:rPr>
          <w:rFonts w:eastAsia="Arial" w:cs="Arial"/>
        </w:rPr>
        <w:t xml:space="preserve">e fédérateur d’identités </w:t>
      </w:r>
      <w:r>
        <w:rPr>
          <w:rFonts w:eastAsia="Arial" w:cs="Arial"/>
        </w:rPr>
        <w:t xml:space="preserve">PSC </w:t>
      </w:r>
      <w:r w:rsidR="00E842D7">
        <w:rPr>
          <w:rFonts w:cs="Arial"/>
        </w:rPr>
        <w:t xml:space="preserve">permet </w:t>
      </w:r>
      <w:r w:rsidR="000D5C48">
        <w:rPr>
          <w:rFonts w:cs="Arial"/>
        </w:rPr>
        <w:t xml:space="preserve">désormais </w:t>
      </w:r>
      <w:r w:rsidR="00E842D7">
        <w:rPr>
          <w:rFonts w:cs="Arial"/>
        </w:rPr>
        <w:t xml:space="preserve">la délégation </w:t>
      </w:r>
      <w:r w:rsidR="00E842D7" w:rsidRPr="00DC13CA">
        <w:rPr>
          <w:rFonts w:cs="Arial"/>
        </w:rPr>
        <w:t>de l’authentification auprès d</w:t>
      </w:r>
      <w:r w:rsidR="00E842D7">
        <w:rPr>
          <w:rFonts w:cs="Arial"/>
        </w:rPr>
        <w:t>e fournisseurs d’identités (FI) tiers. Une telle mise en œuvre et les capacités nouvelles ainsi proposées constituent un premier niveau de livrable du projet Pro Santé Connect sans couture</w:t>
      </w:r>
      <w:r w:rsidR="00E842D7" w:rsidRPr="00DC13CA">
        <w:rPr>
          <w:rFonts w:cs="Arial"/>
        </w:rPr>
        <w:t xml:space="preserve">. </w:t>
      </w:r>
    </w:p>
    <w:p w14:paraId="642429F8" w14:textId="77777777" w:rsidR="00D62595" w:rsidRDefault="002A6418" w:rsidP="002013E3">
      <w:pPr>
        <w:jc w:val="left"/>
        <w:rPr>
          <w:rFonts w:cs="Arial"/>
        </w:rPr>
      </w:pPr>
      <w:r>
        <w:rPr>
          <w:rFonts w:cs="Arial"/>
        </w:rPr>
        <w:t xml:space="preserve">Pour plus d’informations, nous invitons le lectorat à consulter le </w:t>
      </w:r>
      <w:r w:rsidRPr="00CA7658">
        <w:rPr>
          <w:rFonts w:ascii="Segoe UI Semibold" w:hAnsi="Segoe UI Semibold" w:cs="Segoe UI Semibold"/>
          <w:u w:val="single"/>
        </w:rPr>
        <w:t>Portail Industriels de l’ANS</w:t>
      </w:r>
      <w:r>
        <w:rPr>
          <w:rFonts w:cs="Arial"/>
        </w:rPr>
        <w:t> </w:t>
      </w:r>
      <w:r w:rsidR="002013E3">
        <w:rPr>
          <w:rFonts w:cs="Arial"/>
        </w:rPr>
        <w:t>et en particulier l</w:t>
      </w:r>
      <w:r w:rsidR="00D62595">
        <w:rPr>
          <w:rFonts w:cs="Arial"/>
        </w:rPr>
        <w:t>es</w:t>
      </w:r>
      <w:r w:rsidR="002013E3">
        <w:rPr>
          <w:rFonts w:cs="Arial"/>
        </w:rPr>
        <w:t xml:space="preserve"> page</w:t>
      </w:r>
      <w:r w:rsidR="00D62595">
        <w:rPr>
          <w:rFonts w:cs="Arial"/>
        </w:rPr>
        <w:t>s</w:t>
      </w:r>
      <w:r w:rsidR="002013E3">
        <w:rPr>
          <w:rFonts w:cs="Arial"/>
        </w:rPr>
        <w:t xml:space="preserve"> suivante</w:t>
      </w:r>
      <w:r w:rsidR="00D62595">
        <w:rPr>
          <w:rFonts w:cs="Arial"/>
        </w:rPr>
        <w:t>s</w:t>
      </w:r>
      <w:r w:rsidR="002013E3">
        <w:rPr>
          <w:rFonts w:cs="Arial"/>
        </w:rPr>
        <w:t xml:space="preserve"> </w:t>
      </w:r>
      <w:r>
        <w:rPr>
          <w:rFonts w:cs="Arial"/>
        </w:rPr>
        <w:t xml:space="preserve">: </w:t>
      </w:r>
    </w:p>
    <w:p w14:paraId="39115F07" w14:textId="0B8CB398" w:rsidR="002A6418" w:rsidRPr="00DD6D49" w:rsidRDefault="002A6418" w:rsidP="00DD6D49">
      <w:pPr>
        <w:pStyle w:val="Paragraphedeliste"/>
        <w:numPr>
          <w:ilvl w:val="0"/>
          <w:numId w:val="40"/>
        </w:numPr>
        <w:jc w:val="left"/>
        <w:rPr>
          <w:rFonts w:cs="Arial"/>
        </w:rPr>
      </w:pPr>
      <w:hyperlink r:id="rId16" w:history="1">
        <w:r w:rsidRPr="005A33B3">
          <w:rPr>
            <w:rStyle w:val="Lienhypertexte"/>
            <w:rFonts w:cs="Arial"/>
          </w:rPr>
          <w:t>Délégation à un fournisseur d'identité local</w:t>
        </w:r>
      </w:hyperlink>
      <w:r w:rsidRPr="00DD6D49">
        <w:rPr>
          <w:rFonts w:cs="Arial"/>
        </w:rPr>
        <w:t> </w:t>
      </w:r>
      <w:r w:rsidR="00DD6D49" w:rsidRPr="00DD6D49">
        <w:rPr>
          <w:rFonts w:cs="Arial"/>
        </w:rPr>
        <w:t>;</w:t>
      </w:r>
    </w:p>
    <w:p w14:paraId="0084C1FD" w14:textId="3542470E" w:rsidR="00DD6D49" w:rsidRPr="00DD6D49" w:rsidRDefault="00DD6D49" w:rsidP="00DD6D49">
      <w:pPr>
        <w:pStyle w:val="Paragraphedeliste"/>
        <w:numPr>
          <w:ilvl w:val="0"/>
          <w:numId w:val="40"/>
        </w:numPr>
        <w:jc w:val="left"/>
        <w:rPr>
          <w:rFonts w:cs="Arial"/>
        </w:rPr>
      </w:pPr>
      <w:hyperlink r:id="rId17" w:history="1">
        <w:r w:rsidRPr="005A33B3">
          <w:rPr>
            <w:rStyle w:val="Lienhypertexte"/>
            <w:rFonts w:cs="Arial"/>
          </w:rPr>
          <w:t>Travaux en cours</w:t>
        </w:r>
      </w:hyperlink>
      <w:r w:rsidRPr="00DD6D49">
        <w:rPr>
          <w:rFonts w:cs="Arial"/>
        </w:rPr>
        <w:t>.</w:t>
      </w:r>
    </w:p>
    <w:p w14:paraId="2195600B" w14:textId="3B9A0BEE" w:rsidR="007134E4" w:rsidRPr="00CF240D" w:rsidRDefault="007134E4" w:rsidP="00181F94">
      <w:pPr>
        <w:pStyle w:val="Titre2"/>
      </w:pPr>
      <w:bookmarkStart w:id="4" w:name="_Toc152172700"/>
      <w:bookmarkStart w:id="5" w:name="_Toc193360794"/>
      <w:bookmarkEnd w:id="3"/>
      <w:r w:rsidRPr="00CF240D">
        <w:t>Obje</w:t>
      </w:r>
      <w:r w:rsidR="00FA6450">
        <w:t>c</w:t>
      </w:r>
      <w:r w:rsidRPr="00CF240D">
        <w:t>t</w:t>
      </w:r>
      <w:r w:rsidR="00FA6450">
        <w:t>if</w:t>
      </w:r>
      <w:r w:rsidRPr="00CF240D">
        <w:t xml:space="preserve"> du </w:t>
      </w:r>
      <w:bookmarkEnd w:id="4"/>
      <w:r w:rsidR="00FA6450">
        <w:t>guide</w:t>
      </w:r>
      <w:bookmarkEnd w:id="5"/>
    </w:p>
    <w:p w14:paraId="7B9AD2E6" w14:textId="6EB89E33" w:rsidR="0050581A" w:rsidRDefault="0050581A" w:rsidP="00C410C3">
      <w:pPr>
        <w:jc w:val="left"/>
        <w:rPr>
          <w:rFonts w:cs="Arial"/>
        </w:rPr>
      </w:pPr>
      <w:bookmarkStart w:id="6" w:name="_Toc152172701"/>
      <w:r w:rsidRPr="00DC13CA">
        <w:rPr>
          <w:rFonts w:cs="Arial"/>
        </w:rPr>
        <w:t>L’obje</w:t>
      </w:r>
      <w:r w:rsidR="00BF1583">
        <w:rPr>
          <w:rFonts w:cs="Arial"/>
        </w:rPr>
        <w:t>ctif</w:t>
      </w:r>
      <w:r w:rsidRPr="00DC13CA">
        <w:rPr>
          <w:rFonts w:cs="Arial"/>
        </w:rPr>
        <w:t xml:space="preserve"> de ce </w:t>
      </w:r>
      <w:r w:rsidR="00FA6450">
        <w:rPr>
          <w:rFonts w:cs="Arial"/>
        </w:rPr>
        <w:t>guide</w:t>
      </w:r>
      <w:r w:rsidRPr="00DC13CA">
        <w:rPr>
          <w:rFonts w:cs="Arial"/>
        </w:rPr>
        <w:t xml:space="preserve"> est </w:t>
      </w:r>
      <w:r>
        <w:rPr>
          <w:rFonts w:cs="Arial"/>
        </w:rPr>
        <w:t xml:space="preserve">d’expliciter </w:t>
      </w:r>
      <w:r w:rsidRPr="00DC13CA">
        <w:rPr>
          <w:rFonts w:cs="Arial"/>
        </w:rPr>
        <w:t xml:space="preserve">la mise en œuvre d’une délégation de l’authentification Pro Santé Connect </w:t>
      </w:r>
      <w:r>
        <w:rPr>
          <w:rFonts w:cs="Arial"/>
        </w:rPr>
        <w:t xml:space="preserve">(PSC) </w:t>
      </w:r>
      <w:r w:rsidRPr="00DC13CA">
        <w:rPr>
          <w:rFonts w:cs="Arial"/>
        </w:rPr>
        <w:t>auprès d</w:t>
      </w:r>
      <w:r>
        <w:rPr>
          <w:rFonts w:cs="Arial"/>
        </w:rPr>
        <w:t xml:space="preserve">u fournisseur d’identités (FI) tiers Microsoft Entra ID (anciennement connu sous le nom d’Azure AD). </w:t>
      </w:r>
    </w:p>
    <w:p w14:paraId="48F1E496" w14:textId="77777777" w:rsidR="00DD67FF" w:rsidRDefault="00DD67FF" w:rsidP="00C410C3">
      <w:pPr>
        <w:jc w:val="left"/>
        <w:rPr>
          <w:rFonts w:cs="Arial"/>
        </w:rPr>
      </w:pPr>
      <w:r>
        <w:rPr>
          <w:rFonts w:cs="Arial"/>
        </w:rPr>
        <w:t>Ce guide p</w:t>
      </w:r>
      <w:r w:rsidRPr="00DC13CA">
        <w:rPr>
          <w:rFonts w:cs="Arial"/>
        </w:rPr>
        <w:t>récis</w:t>
      </w:r>
      <w:r>
        <w:rPr>
          <w:rFonts w:cs="Arial"/>
        </w:rPr>
        <w:t>e plus particulièrement</w:t>
      </w:r>
      <w:r w:rsidRPr="00DC13CA">
        <w:rPr>
          <w:rFonts w:cs="Arial"/>
        </w:rPr>
        <w:t xml:space="preserve"> les </w:t>
      </w:r>
      <w:r>
        <w:rPr>
          <w:rFonts w:cs="Arial"/>
        </w:rPr>
        <w:t>éléments de configuration nécessaires</w:t>
      </w:r>
      <w:r w:rsidRPr="00DC13CA">
        <w:rPr>
          <w:rFonts w:cs="Arial"/>
        </w:rPr>
        <w:t xml:space="preserve"> pour instaurer une fédération d’identité avec Pro Santé Connect </w:t>
      </w:r>
      <w:r>
        <w:rPr>
          <w:rFonts w:cs="Arial"/>
        </w:rPr>
        <w:t xml:space="preserve">(PSC) avec un locataire Microsoft Entra ID d’un établissement de santé (ES) </w:t>
      </w:r>
      <w:r w:rsidRPr="00497130">
        <w:rPr>
          <w:rFonts w:cs="Arial"/>
        </w:rPr>
        <w:t>respectant les exigences de sécurité du référentiel d’exigence PSC sans couture</w:t>
      </w:r>
      <w:r>
        <w:rPr>
          <w:rFonts w:cs="Arial"/>
        </w:rPr>
        <w:t xml:space="preserve">. </w:t>
      </w:r>
    </w:p>
    <w:p w14:paraId="7B14E470" w14:textId="71987EC2" w:rsidR="00833315" w:rsidRDefault="00DD67FF" w:rsidP="00C410C3">
      <w:pPr>
        <w:jc w:val="left"/>
        <w:rPr>
          <w:rFonts w:cs="Arial"/>
        </w:rPr>
      </w:pPr>
      <w:r>
        <w:rPr>
          <w:rFonts w:cs="Arial"/>
        </w:rPr>
        <w:t xml:space="preserve">Il couvre à ce titre plus précisément </w:t>
      </w:r>
      <w:r w:rsidRPr="00700987">
        <w:rPr>
          <w:rFonts w:cs="Arial"/>
        </w:rPr>
        <w:t>l'intégration de l'application Pro Santé Connect (PSC)</w:t>
      </w:r>
      <w:r>
        <w:rPr>
          <w:rFonts w:cs="Arial"/>
        </w:rPr>
        <w:t xml:space="preserve"> à destination de Microsoft Entra ID</w:t>
      </w:r>
      <w:r w:rsidRPr="00700987">
        <w:rPr>
          <w:rFonts w:cs="Arial"/>
        </w:rPr>
        <w:t xml:space="preserve">, </w:t>
      </w:r>
      <w:r>
        <w:rPr>
          <w:rFonts w:cs="Arial"/>
        </w:rPr>
        <w:t xml:space="preserve">une application développée pour la circonstance, </w:t>
      </w:r>
      <w:r w:rsidRPr="00700987">
        <w:rPr>
          <w:rFonts w:cs="Arial"/>
        </w:rPr>
        <w:t>en mettant en évidence les exigences préalables, les concepts clés et les étapes essentielles</w:t>
      </w:r>
      <w:r>
        <w:rPr>
          <w:rFonts w:cs="Arial"/>
        </w:rPr>
        <w:t xml:space="preserve">. </w:t>
      </w:r>
      <w:r w:rsidR="00833315">
        <w:rPr>
          <w:rFonts w:cs="Arial"/>
        </w:rPr>
        <w:t>Il</w:t>
      </w:r>
      <w:r w:rsidR="00833315" w:rsidRPr="00DC13CA">
        <w:rPr>
          <w:rFonts w:cs="Arial"/>
        </w:rPr>
        <w:t xml:space="preserve"> comporte ainsi les points spécifiques liés au FI </w:t>
      </w:r>
      <w:r w:rsidR="00833315" w:rsidRPr="000C37A3">
        <w:rPr>
          <w:rFonts w:cs="Arial"/>
        </w:rPr>
        <w:t>Microsoft Entra ID</w:t>
      </w:r>
      <w:r w:rsidR="00833315" w:rsidRPr="00DC13CA">
        <w:rPr>
          <w:rFonts w:cs="Arial"/>
        </w:rPr>
        <w:t xml:space="preserve"> qui joue le rôle de pilote pour une première fédération d’identité entre PSC et un FI tiers.</w:t>
      </w:r>
    </w:p>
    <w:p w14:paraId="0B63A6FD" w14:textId="2BBB342E" w:rsidR="0050581A" w:rsidRPr="00CC328B" w:rsidRDefault="00DD67FF" w:rsidP="00C410C3">
      <w:pPr>
        <w:spacing w:before="120"/>
        <w:jc w:val="left"/>
        <w:rPr>
          <w:rFonts w:ascii="Arial" w:eastAsia="Arial" w:hAnsi="Arial" w:cs="Arial"/>
        </w:rPr>
      </w:pPr>
      <w:r>
        <w:rPr>
          <w:rFonts w:cs="Arial"/>
        </w:rPr>
        <w:lastRenderedPageBreak/>
        <w:t>Microsoft Entra ID propose une expérience d’authentification unique ou SSO (</w:t>
      </w:r>
      <w:r w:rsidRPr="00BF696C">
        <w:rPr>
          <w:rFonts w:cs="Arial"/>
        </w:rPr>
        <w:t xml:space="preserve">Single </w:t>
      </w:r>
      <w:proofErr w:type="spellStart"/>
      <w:r w:rsidRPr="00BF696C">
        <w:rPr>
          <w:rFonts w:cs="Arial"/>
        </w:rPr>
        <w:t>Sign</w:t>
      </w:r>
      <w:proofErr w:type="spellEnd"/>
      <w:r w:rsidRPr="00BF696C">
        <w:rPr>
          <w:rFonts w:cs="Arial"/>
        </w:rPr>
        <w:t>-On</w:t>
      </w:r>
      <w:r>
        <w:rPr>
          <w:rFonts w:cs="Arial"/>
        </w:rPr>
        <w:t xml:space="preserve">) entre toutes les </w:t>
      </w:r>
      <w:r w:rsidR="00833315">
        <w:rPr>
          <w:rFonts w:cs="Arial"/>
        </w:rPr>
        <w:t>ressources</w:t>
      </w:r>
      <w:r>
        <w:rPr>
          <w:rFonts w:cs="Arial"/>
        </w:rPr>
        <w:t xml:space="preserve"> intégrées d’un même locataire d’un ES.</w:t>
      </w:r>
      <w:r w:rsidR="00833315">
        <w:rPr>
          <w:rFonts w:cs="Arial"/>
        </w:rPr>
        <w:t xml:space="preserve"> Au-delà de l’application PSC, </w:t>
      </w:r>
      <w:r w:rsidR="00833315">
        <w:rPr>
          <w:rFonts w:eastAsia="Arial" w:cs="Arial"/>
        </w:rPr>
        <w:t>c</w:t>
      </w:r>
      <w:r w:rsidR="00833315" w:rsidRPr="00CC328B">
        <w:rPr>
          <w:rFonts w:eastAsia="Arial" w:cs="Arial"/>
        </w:rPr>
        <w:t xml:space="preserve">elles-ci </w:t>
      </w:r>
      <w:r w:rsidR="00833315">
        <w:rPr>
          <w:rFonts w:eastAsia="Arial" w:cs="Arial"/>
        </w:rPr>
        <w:t xml:space="preserve">peuvent </w:t>
      </w:r>
      <w:r w:rsidR="00833315" w:rsidRPr="00CC328B">
        <w:rPr>
          <w:rFonts w:eastAsia="Arial" w:cs="Arial"/>
        </w:rPr>
        <w:t>inclu</w:t>
      </w:r>
      <w:r w:rsidR="00833315">
        <w:rPr>
          <w:rFonts w:eastAsia="Arial" w:cs="Arial"/>
        </w:rPr>
        <w:t>re</w:t>
      </w:r>
      <w:r w:rsidR="00833315" w:rsidRPr="00CC328B">
        <w:rPr>
          <w:rFonts w:eastAsia="Arial" w:cs="Arial"/>
        </w:rPr>
        <w:t xml:space="preserve"> de façon non exhaustive Microsoft 365, Microsoft Dynamics 365, le portail et les services Microsoft Azure et des milliers d’autres applications de type logiciels sous la forme de services (SaaS)</w:t>
      </w:r>
      <w:r w:rsidR="00833315">
        <w:rPr>
          <w:rFonts w:eastAsia="Arial" w:cs="Arial"/>
        </w:rPr>
        <w:t>.</w:t>
      </w:r>
    </w:p>
    <w:p w14:paraId="16FD35EA" w14:textId="5FE96F53" w:rsidR="00FA6450" w:rsidRDefault="00FA6450" w:rsidP="00181F94">
      <w:pPr>
        <w:pStyle w:val="Titre2"/>
      </w:pPr>
      <w:bookmarkStart w:id="7" w:name="_Toc193360795"/>
      <w:bookmarkStart w:id="8" w:name="_Hlk155877369"/>
      <w:r w:rsidRPr="00FA6450">
        <w:t xml:space="preserve">Non-objectifs du </w:t>
      </w:r>
      <w:r w:rsidR="00BF1583">
        <w:t>guide</w:t>
      </w:r>
      <w:bookmarkEnd w:id="7"/>
    </w:p>
    <w:p w14:paraId="5EB1F51F" w14:textId="7AB7D177" w:rsidR="001C0376" w:rsidRDefault="00DD67FF" w:rsidP="00C410C3">
      <w:pPr>
        <w:jc w:val="left"/>
        <w:rPr>
          <w:rFonts w:cs="Arial"/>
        </w:rPr>
      </w:pPr>
      <w:bookmarkStart w:id="9" w:name="_Hlk155877424"/>
      <w:bookmarkEnd w:id="8"/>
      <w:r>
        <w:rPr>
          <w:rFonts w:cs="Arial"/>
        </w:rPr>
        <w:t xml:space="preserve">La délégation de </w:t>
      </w:r>
      <w:r w:rsidRPr="00DC13CA">
        <w:rPr>
          <w:rFonts w:cs="Arial"/>
        </w:rPr>
        <w:t>l’authentification P</w:t>
      </w:r>
      <w:r>
        <w:rPr>
          <w:rFonts w:cs="Arial"/>
        </w:rPr>
        <w:t xml:space="preserve">SC </w:t>
      </w:r>
      <w:r w:rsidRPr="00DC13CA">
        <w:rPr>
          <w:rFonts w:cs="Arial"/>
        </w:rPr>
        <w:t>auprès d</w:t>
      </w:r>
      <w:r>
        <w:rPr>
          <w:rFonts w:cs="Arial"/>
        </w:rPr>
        <w:t>u fournisseur d’identités (FI) tiers Microsoft Entra ID suppose</w:t>
      </w:r>
      <w:r w:rsidRPr="00497130">
        <w:t xml:space="preserve"> </w:t>
      </w:r>
      <w:r>
        <w:t xml:space="preserve">par ailleurs d’avoir déployé et configuré un ou plusieurs moyens d’identification électroniques (MIE) conformes avec les exigences établies par l’ANS. </w:t>
      </w:r>
      <w:r>
        <w:rPr>
          <w:rFonts w:cs="Arial"/>
        </w:rPr>
        <w:t xml:space="preserve">La mise en œuvre de ces MIE </w:t>
      </w:r>
      <w:r w:rsidRPr="00E842D7">
        <w:rPr>
          <w:rFonts w:cs="Arial"/>
        </w:rPr>
        <w:t>pour les appareils Windows 10</w:t>
      </w:r>
      <w:r w:rsidR="00162127">
        <w:rPr>
          <w:rFonts w:cs="Arial"/>
        </w:rPr>
        <w:t xml:space="preserve"> (et ultérieur)</w:t>
      </w:r>
      <w:r>
        <w:rPr>
          <w:rFonts w:cs="Arial"/>
        </w:rPr>
        <w:t xml:space="preserve"> est couverte dans </w:t>
      </w:r>
      <w:r w:rsidRPr="00E842D7">
        <w:rPr>
          <w:rFonts w:cs="Arial"/>
        </w:rPr>
        <w:t>le</w:t>
      </w:r>
      <w:r w:rsidR="001C0376">
        <w:rPr>
          <w:rFonts w:cs="Arial"/>
        </w:rPr>
        <w:t>s guides suivants :</w:t>
      </w:r>
      <w:r w:rsidRPr="00E842D7">
        <w:rPr>
          <w:rFonts w:cs="Arial"/>
        </w:rPr>
        <w:t xml:space="preserve"> </w:t>
      </w:r>
    </w:p>
    <w:p w14:paraId="4FA1C772" w14:textId="4CA53AE2" w:rsidR="001C0376" w:rsidRPr="001C0376" w:rsidRDefault="00DD67FF" w:rsidP="00C410C3">
      <w:pPr>
        <w:pStyle w:val="Paragraphedeliste"/>
        <w:numPr>
          <w:ilvl w:val="0"/>
          <w:numId w:val="37"/>
        </w:numPr>
        <w:jc w:val="left"/>
        <w:rPr>
          <w:rFonts w:cs="Arial"/>
        </w:rPr>
      </w:pPr>
      <w:r w:rsidRPr="001C0376">
        <w:rPr>
          <w:rFonts w:ascii="Segoe UI Semibold" w:hAnsi="Segoe UI Semibold" w:cs="Segoe UI Semibold"/>
        </w:rPr>
        <w:t xml:space="preserve">Guide de configuration des </w:t>
      </w:r>
      <w:r w:rsidR="001C0376" w:rsidRPr="001C0376">
        <w:rPr>
          <w:rFonts w:ascii="Segoe UI Semibold" w:hAnsi="Segoe UI Semibold" w:cs="Segoe UI Semibold"/>
        </w:rPr>
        <w:t>cartes CPx</w:t>
      </w:r>
      <w:r w:rsidRPr="001C0376">
        <w:rPr>
          <w:rFonts w:ascii="Segoe UI Semibold" w:hAnsi="Segoe UI Semibold" w:cs="Segoe UI Semibold"/>
        </w:rPr>
        <w:t xml:space="preserve"> à destination des établissements de santé</w:t>
      </w:r>
      <w:r w:rsidR="001C0376" w:rsidRPr="001C0376">
        <w:rPr>
          <w:rFonts w:ascii="Segoe UI Semibold" w:hAnsi="Segoe UI Semibold" w:cs="Segoe UI Semibold"/>
        </w:rPr>
        <w:t> </w:t>
      </w:r>
      <w:r w:rsidR="001C0376" w:rsidRPr="001C0376">
        <w:rPr>
          <w:rFonts w:cs="Arial"/>
        </w:rPr>
        <w:t>;</w:t>
      </w:r>
    </w:p>
    <w:p w14:paraId="455BF563" w14:textId="1D2FE2C2" w:rsidR="001C0376" w:rsidRPr="001C0376" w:rsidRDefault="001C0376" w:rsidP="00C410C3">
      <w:pPr>
        <w:pStyle w:val="Paragraphedeliste"/>
        <w:numPr>
          <w:ilvl w:val="0"/>
          <w:numId w:val="37"/>
        </w:numPr>
        <w:jc w:val="left"/>
        <w:rPr>
          <w:rFonts w:cs="Arial"/>
        </w:rPr>
      </w:pPr>
      <w:r w:rsidRPr="001C0376">
        <w:rPr>
          <w:rFonts w:ascii="Segoe UI Semibold" w:hAnsi="Segoe UI Semibold" w:cs="Segoe UI Semibold"/>
        </w:rPr>
        <w:t>Guide de configuration des clés de sécurité FIDO2 à destination des établissements de santé</w:t>
      </w:r>
      <w:r w:rsidRPr="001C0376">
        <w:rPr>
          <w:rFonts w:cs="Arial"/>
        </w:rPr>
        <w:t> ;</w:t>
      </w:r>
    </w:p>
    <w:p w14:paraId="580328C3" w14:textId="451A9951" w:rsidR="001C0376" w:rsidRPr="001C0376" w:rsidRDefault="001C0376" w:rsidP="00C410C3">
      <w:pPr>
        <w:pStyle w:val="Paragraphedeliste"/>
        <w:numPr>
          <w:ilvl w:val="0"/>
          <w:numId w:val="37"/>
        </w:numPr>
        <w:jc w:val="left"/>
        <w:rPr>
          <w:rFonts w:cs="Arial"/>
        </w:rPr>
      </w:pPr>
      <w:r w:rsidRPr="001C0376">
        <w:rPr>
          <w:rFonts w:ascii="Segoe UI Semibold" w:hAnsi="Segoe UI Semibold" w:cs="Segoe UI Semibold"/>
        </w:rPr>
        <w:t xml:space="preserve">Guide de configuration de Microsoft Authenticator </w:t>
      </w:r>
      <w:r w:rsidR="00725623">
        <w:rPr>
          <w:rFonts w:ascii="Segoe UI Semibold" w:hAnsi="Segoe UI Semibold" w:cs="Segoe UI Semibold"/>
        </w:rPr>
        <w:t xml:space="preserve">et des clés d’accès </w:t>
      </w:r>
      <w:r w:rsidRPr="001C0376">
        <w:rPr>
          <w:rFonts w:ascii="Segoe UI Semibold" w:hAnsi="Segoe UI Semibold" w:cs="Segoe UI Semibold"/>
        </w:rPr>
        <w:t>à destination des établissements de santé </w:t>
      </w:r>
      <w:r w:rsidRPr="001C0376">
        <w:rPr>
          <w:rFonts w:cs="Arial"/>
        </w:rPr>
        <w:t xml:space="preserve">; </w:t>
      </w:r>
    </w:p>
    <w:p w14:paraId="3CC2ECEC" w14:textId="585376C6" w:rsidR="001C0376" w:rsidRPr="001C0376" w:rsidRDefault="001C0376" w:rsidP="00C410C3">
      <w:pPr>
        <w:pStyle w:val="Paragraphedeliste"/>
        <w:numPr>
          <w:ilvl w:val="0"/>
          <w:numId w:val="37"/>
        </w:numPr>
        <w:jc w:val="left"/>
        <w:rPr>
          <w:rFonts w:cs="Arial"/>
        </w:rPr>
      </w:pPr>
      <w:r w:rsidRPr="001C0376">
        <w:rPr>
          <w:rFonts w:ascii="Segoe UI Semibold" w:hAnsi="Segoe UI Semibold" w:cs="Segoe UI Semibold"/>
        </w:rPr>
        <w:t>Guide de configuration de Windows Hello Entreprise à destination des établissements de santé</w:t>
      </w:r>
      <w:r w:rsidRPr="001C0376">
        <w:rPr>
          <w:rFonts w:cs="Arial"/>
        </w:rPr>
        <w:t>.</w:t>
      </w:r>
    </w:p>
    <w:p w14:paraId="08E7167F" w14:textId="6C1581E6" w:rsidR="00DD67FF" w:rsidRDefault="00DD67FF" w:rsidP="00C410C3">
      <w:pPr>
        <w:jc w:val="left"/>
        <w:rPr>
          <w:rFonts w:cs="Arial"/>
        </w:rPr>
      </w:pPr>
      <w:r>
        <w:rPr>
          <w:rFonts w:cs="Arial"/>
        </w:rPr>
        <w:t>Nous invitons le lectorat à s’y reporter.</w:t>
      </w:r>
    </w:p>
    <w:p w14:paraId="2456B81E" w14:textId="4617D975" w:rsidR="00DD67FF" w:rsidRDefault="00DD67FF" w:rsidP="00C410C3">
      <w:pPr>
        <w:jc w:val="left"/>
        <w:rPr>
          <w:rFonts w:cs="Arial"/>
        </w:rPr>
      </w:pPr>
      <w:r>
        <w:rPr>
          <w:rFonts w:cs="Arial"/>
        </w:rPr>
        <w:t xml:space="preserve">Microsoft Entra ID propose par ailleurs des mécanismes permettant </w:t>
      </w:r>
      <w:r>
        <w:t>une navigation sans couture dès l’ouverture de session</w:t>
      </w:r>
      <w:r w:rsidRPr="00190544">
        <w:rPr>
          <w:rFonts w:cs="Arial"/>
        </w:rPr>
        <w:t xml:space="preserve"> </w:t>
      </w:r>
      <w:r>
        <w:rPr>
          <w:rFonts w:cs="Arial"/>
        </w:rPr>
        <w:t>sur un appareil Windows pour l’accès à une application ou un service numérique déléguant l’authentification à PSC.</w:t>
      </w:r>
      <w:r>
        <w:rPr>
          <w:lang w:eastAsia="fr-FR"/>
        </w:rPr>
        <w:t xml:space="preserve"> </w:t>
      </w:r>
      <w:r>
        <w:t xml:space="preserve">Si les prérequis pour la mise en place de ces éléments </w:t>
      </w:r>
      <w:r w:rsidR="0095335A">
        <w:t xml:space="preserve">pour cette navigation sans couture </w:t>
      </w:r>
      <w:r>
        <w:t xml:space="preserve">ne font pas partie du cadre minimum défini par l’ANS, ceux-ci sont néanmoins couverts dans ce même guide. </w:t>
      </w:r>
      <w:r>
        <w:rPr>
          <w:rFonts w:cs="Arial"/>
        </w:rPr>
        <w:t>Nous invitons le lectorat à s’y reporter.</w:t>
      </w:r>
    </w:p>
    <w:p w14:paraId="2DE2104C" w14:textId="77777777" w:rsidR="00DD67FF" w:rsidRDefault="00DD67FF" w:rsidP="00C410C3">
      <w:pPr>
        <w:jc w:val="left"/>
        <w:rPr>
          <w:rFonts w:cs="Arial"/>
        </w:rPr>
      </w:pPr>
      <w:r>
        <w:rPr>
          <w:rFonts w:cs="Arial"/>
        </w:rPr>
        <w:t xml:space="preserve">La mise en œuvre des MIE </w:t>
      </w:r>
      <w:r>
        <w:t xml:space="preserve">conformes avec les exigences établies par l’ANS ainsi que </w:t>
      </w:r>
      <w:r>
        <w:rPr>
          <w:rFonts w:cs="Arial"/>
        </w:rPr>
        <w:t xml:space="preserve">cette expérience </w:t>
      </w:r>
      <w:r>
        <w:t xml:space="preserve">navigation sans couture </w:t>
      </w:r>
      <w:r>
        <w:rPr>
          <w:rFonts w:cs="Arial"/>
        </w:rPr>
        <w:t xml:space="preserve">peuvent être étendues à d’autres types de dispositifs comme les services de terminaux Windows. Ceci requiert la mise en œuvre additionnelle de </w:t>
      </w:r>
      <w:r w:rsidRPr="001A1614">
        <w:rPr>
          <w:rFonts w:eastAsia="Arial" w:cs="Arial"/>
        </w:rPr>
        <w:t>Microsoft Entra Private Access, un produit de type ZTNA (Zero Trust Network Access) centré sur l'identité</w:t>
      </w:r>
      <w:r>
        <w:rPr>
          <w:rFonts w:eastAsia="Arial" w:cs="Arial"/>
        </w:rPr>
        <w:t xml:space="preserve">. Cette dernière est couverte dans </w:t>
      </w:r>
      <w:r>
        <w:rPr>
          <w:rFonts w:cs="Arial"/>
        </w:rPr>
        <w:t>l</w:t>
      </w:r>
      <w:r w:rsidRPr="00E842D7">
        <w:rPr>
          <w:rFonts w:cs="Arial"/>
        </w:rPr>
        <w:t xml:space="preserve">e </w:t>
      </w:r>
      <w:r w:rsidRPr="00E842D7">
        <w:rPr>
          <w:rFonts w:ascii="Segoe UI Semibold" w:hAnsi="Segoe UI Semibold" w:cs="Segoe UI Semibold"/>
        </w:rPr>
        <w:t>Guide de configuration de Microsoft Entra Private Access à destination des établissements de santé</w:t>
      </w:r>
      <w:r w:rsidRPr="00E842D7">
        <w:rPr>
          <w:rFonts w:cs="Arial"/>
        </w:rPr>
        <w:t>.</w:t>
      </w:r>
      <w:r w:rsidRPr="00FA6450">
        <w:rPr>
          <w:rFonts w:cs="Arial"/>
        </w:rPr>
        <w:t xml:space="preserve"> </w:t>
      </w:r>
      <w:r>
        <w:rPr>
          <w:rFonts w:cs="Arial"/>
        </w:rPr>
        <w:t>Nous invitons le lectorat à s’y reporter.</w:t>
      </w:r>
    </w:p>
    <w:p w14:paraId="5497EC54" w14:textId="77777777" w:rsidR="00DD67FF" w:rsidRDefault="00DD67FF" w:rsidP="00C410C3">
      <w:pPr>
        <w:jc w:val="left"/>
        <w:rPr>
          <w:rFonts w:cs="Arial"/>
        </w:rPr>
      </w:pPr>
      <w:r>
        <w:rPr>
          <w:rFonts w:cs="Arial"/>
        </w:rPr>
        <w:t>Enfin, l’accès à PSC depuis une session Entra ID ouverte avec un MIE conforme, est permis au travers d’un accès conditionnel afin d’assurer le</w:t>
      </w:r>
      <w:r>
        <w:t xml:space="preserve"> respect d’un ensemble d’exigences comme la force d’authentification requise. Un tel accès conditionnel est indépendant de la configuration de la navigation sans couture.</w:t>
      </w:r>
    </w:p>
    <w:p w14:paraId="18BA8687" w14:textId="7BE16CAE" w:rsidR="00E842D7" w:rsidRPr="00E842D7" w:rsidRDefault="00DD67FF" w:rsidP="00C410C3">
      <w:pPr>
        <w:jc w:val="left"/>
        <w:rPr>
          <w:rFonts w:cs="Arial"/>
        </w:rPr>
      </w:pPr>
      <w:r>
        <w:rPr>
          <w:rFonts w:cs="Arial"/>
        </w:rPr>
        <w:t>La mise en œuvre des politiques d’accès conditionnel</w:t>
      </w:r>
      <w:r w:rsidRPr="00EA1C03">
        <w:rPr>
          <w:rFonts w:cs="Arial"/>
        </w:rPr>
        <w:t xml:space="preserve"> </w:t>
      </w:r>
      <w:r>
        <w:rPr>
          <w:rFonts w:cs="Arial"/>
        </w:rPr>
        <w:t>attendues est couverte dans </w:t>
      </w:r>
      <w:r w:rsidRPr="00E842D7">
        <w:rPr>
          <w:rFonts w:cs="Arial"/>
        </w:rPr>
        <w:t xml:space="preserve">le </w:t>
      </w:r>
      <w:r w:rsidRPr="00E842D7">
        <w:rPr>
          <w:rFonts w:ascii="Segoe UI Semibold" w:hAnsi="Segoe UI Semibold" w:cs="Segoe UI Semibold"/>
        </w:rPr>
        <w:t>Guide de configuration de l’a</w:t>
      </w:r>
      <w:r>
        <w:rPr>
          <w:rFonts w:ascii="Segoe UI Semibold" w:hAnsi="Segoe UI Semibold" w:cs="Segoe UI Semibold"/>
        </w:rPr>
        <w:t>ccès conditionnel</w:t>
      </w:r>
      <w:r w:rsidRPr="00E842D7">
        <w:rPr>
          <w:rFonts w:ascii="Segoe UI Semibold" w:hAnsi="Segoe UI Semibold" w:cs="Segoe UI Semibold"/>
        </w:rPr>
        <w:t xml:space="preserve"> à destination des établissements de santé</w:t>
      </w:r>
      <w:r>
        <w:rPr>
          <w:rFonts w:cs="Arial"/>
        </w:rPr>
        <w:t>. Nous invitons le lectorat à s’y reporter</w:t>
      </w:r>
      <w:bookmarkStart w:id="10" w:name="_Hlk155877679"/>
      <w:bookmarkEnd w:id="9"/>
      <w:r w:rsidR="00FA6450">
        <w:rPr>
          <w:rFonts w:cs="Arial"/>
        </w:rPr>
        <w:t>.</w:t>
      </w:r>
    </w:p>
    <w:bookmarkEnd w:id="6"/>
    <w:p w14:paraId="03B75122" w14:textId="77777777" w:rsidR="00D016BA" w:rsidRPr="00D016BA" w:rsidRDefault="00D016BA" w:rsidP="00C410C3">
      <w:pPr>
        <w:jc w:val="left"/>
        <w:rPr>
          <w:lang w:eastAsia="fr-FR"/>
        </w:rPr>
      </w:pPr>
    </w:p>
    <w:p w14:paraId="24F40509" w14:textId="6BCFF644" w:rsidR="007134E4" w:rsidRPr="00181F94" w:rsidRDefault="00196D28" w:rsidP="00C410C3">
      <w:pPr>
        <w:pStyle w:val="Titre1"/>
      </w:pPr>
      <w:bookmarkStart w:id="11" w:name="_Toc193360796"/>
      <w:bookmarkEnd w:id="10"/>
      <w:r w:rsidRPr="00181F94">
        <w:lastRenderedPageBreak/>
        <w:t>Raccordement de PSC avec Microsoft Entra ID</w:t>
      </w:r>
      <w:bookmarkEnd w:id="11"/>
      <w:r w:rsidR="007134E4" w:rsidRPr="00181F94">
        <w:t xml:space="preserve"> </w:t>
      </w:r>
    </w:p>
    <w:p w14:paraId="16F4C461" w14:textId="73D4B603" w:rsidR="003674D4" w:rsidRPr="00196D28" w:rsidRDefault="00196D28" w:rsidP="00C410C3">
      <w:pPr>
        <w:jc w:val="left"/>
        <w:rPr>
          <w:rFonts w:cs="Arial"/>
        </w:rPr>
      </w:pPr>
      <w:r w:rsidRPr="7B95E193">
        <w:rPr>
          <w:rFonts w:cs="Arial"/>
        </w:rPr>
        <w:t xml:space="preserve">Comme abordé en introduction de ce guide, </w:t>
      </w:r>
      <w:r w:rsidR="003460A6" w:rsidRPr="7B95E193">
        <w:rPr>
          <w:rFonts w:cs="Arial"/>
        </w:rPr>
        <w:t xml:space="preserve">Pro Santé Connect (PSC) reconnait </w:t>
      </w:r>
      <w:r w:rsidR="00454106">
        <w:rPr>
          <w:rFonts w:cs="Arial"/>
        </w:rPr>
        <w:t>d</w:t>
      </w:r>
      <w:r w:rsidR="000D5C48">
        <w:rPr>
          <w:rFonts w:cs="Arial"/>
        </w:rPr>
        <w:t>ésormais</w:t>
      </w:r>
      <w:r w:rsidR="00454106">
        <w:rPr>
          <w:rFonts w:cs="Arial"/>
        </w:rPr>
        <w:t xml:space="preserve"> </w:t>
      </w:r>
      <w:r w:rsidR="003460A6" w:rsidRPr="7B95E193">
        <w:rPr>
          <w:rFonts w:cs="Arial"/>
        </w:rPr>
        <w:t xml:space="preserve">Microsoft Entra ID comme </w:t>
      </w:r>
      <w:r w:rsidR="00817F8A" w:rsidRPr="00CC328B">
        <w:rPr>
          <w:rFonts w:cs="Arial"/>
        </w:rPr>
        <w:t>solution compatible avec la fédération d'identit</w:t>
      </w:r>
      <w:r w:rsidR="00817F8A">
        <w:rPr>
          <w:rFonts w:cs="Arial"/>
        </w:rPr>
        <w:t>é</w:t>
      </w:r>
      <w:r w:rsidR="003674D4" w:rsidRPr="7B95E193">
        <w:rPr>
          <w:rFonts w:cs="Arial"/>
        </w:rPr>
        <w:t>.</w:t>
      </w:r>
    </w:p>
    <w:p w14:paraId="3E93878C" w14:textId="61EA0BDE" w:rsidR="003460A6" w:rsidRDefault="003460A6" w:rsidP="00C410C3">
      <w:pPr>
        <w:jc w:val="left"/>
      </w:pPr>
      <w:bookmarkStart w:id="12" w:name="_Toc152172711"/>
      <w:r>
        <w:t>L’accès non (encore) authentifié à un service numérique connecté à PSC redirige le PS automatiquement vers PSC.</w:t>
      </w:r>
      <w:r w:rsidR="00196D28">
        <w:t xml:space="preserve"> </w:t>
      </w:r>
      <w:r>
        <w:t xml:space="preserve">Dans le cadre l’intégration proposée avec Microsoft Entra ID comme FI tiers de confiance, </w:t>
      </w:r>
      <w:r w:rsidR="003674D4">
        <w:t xml:space="preserve">le fédérateur </w:t>
      </w:r>
      <w:r>
        <w:t>PSC redirige alors le PS vers Microsoft Entra ID.</w:t>
      </w:r>
    </w:p>
    <w:p w14:paraId="634DCDE2" w14:textId="77777777" w:rsidR="002A6418" w:rsidRDefault="003674D4" w:rsidP="00C410C3">
      <w:pPr>
        <w:jc w:val="left"/>
      </w:pPr>
      <w:r w:rsidRPr="00320B6B">
        <w:rPr>
          <w:rFonts w:ascii="Segoe UI Semibold" w:hAnsi="Segoe UI Semibold" w:cs="Segoe UI Semibold"/>
        </w:rPr>
        <w:t xml:space="preserve">Les modalités </w:t>
      </w:r>
      <w:r w:rsidR="00320B6B" w:rsidRPr="00320B6B">
        <w:rPr>
          <w:rFonts w:ascii="Segoe UI Semibold" w:hAnsi="Segoe UI Semibold" w:cs="Segoe UI Semibold"/>
        </w:rPr>
        <w:t xml:space="preserve">pour un ES </w:t>
      </w:r>
      <w:r w:rsidRPr="00320B6B">
        <w:rPr>
          <w:rFonts w:ascii="Segoe UI Semibold" w:hAnsi="Segoe UI Semibold" w:cs="Segoe UI Semibold"/>
        </w:rPr>
        <w:t>d’une redirection transparente depuis un service connecté de PSC vers Microsoft Entra ID sont décrites sur le site de l’ANS.</w:t>
      </w:r>
      <w:r>
        <w:t xml:space="preserve"> </w:t>
      </w:r>
    </w:p>
    <w:p w14:paraId="449405BA" w14:textId="77777777" w:rsidR="002A6418" w:rsidRDefault="002A6418" w:rsidP="002A6418">
      <w:pPr>
        <w:jc w:val="left"/>
        <w:rPr>
          <w:rFonts w:cs="Arial"/>
        </w:rPr>
      </w:pPr>
      <w:r>
        <w:rPr>
          <w:rFonts w:cs="Arial"/>
        </w:rPr>
        <w:t xml:space="preserve">Pour plus d’informations, nous invitons le lectorat à consulter le </w:t>
      </w:r>
      <w:r w:rsidRPr="00CA7658">
        <w:rPr>
          <w:rFonts w:ascii="Segoe UI Semibold" w:hAnsi="Segoe UI Semibold" w:cs="Segoe UI Semibold"/>
          <w:u w:val="single"/>
        </w:rPr>
        <w:t>Portail Industriels de l’ANS</w:t>
      </w:r>
      <w:r>
        <w:rPr>
          <w:rFonts w:cs="Arial"/>
        </w:rPr>
        <w:t xml:space="preserve"> : </w:t>
      </w:r>
    </w:p>
    <w:p w14:paraId="7DAC9738" w14:textId="2D3266F5" w:rsidR="002A6418" w:rsidRDefault="002A6418" w:rsidP="002A6418">
      <w:pPr>
        <w:pStyle w:val="Paragraphedeliste"/>
        <w:numPr>
          <w:ilvl w:val="0"/>
          <w:numId w:val="38"/>
        </w:numPr>
        <w:jc w:val="left"/>
        <w:rPr>
          <w:rFonts w:cs="Arial"/>
        </w:rPr>
      </w:pPr>
      <w:hyperlink r:id="rId18" w:history="1">
        <w:r w:rsidRPr="009D67D4">
          <w:rPr>
            <w:rStyle w:val="Lienhypertexte"/>
            <w:rFonts w:cs="Arial"/>
          </w:rPr>
          <w:t>Délégation à un fournisseur d'identité local</w:t>
        </w:r>
      </w:hyperlink>
      <w:r>
        <w:rPr>
          <w:rFonts w:cs="Arial"/>
        </w:rPr>
        <w:t> ;</w:t>
      </w:r>
    </w:p>
    <w:p w14:paraId="5EE63805" w14:textId="1BF43FAF" w:rsidR="002A6418" w:rsidRPr="002A6418" w:rsidRDefault="002A6418" w:rsidP="002A6418">
      <w:pPr>
        <w:pStyle w:val="Paragraphedeliste"/>
        <w:numPr>
          <w:ilvl w:val="0"/>
          <w:numId w:val="38"/>
        </w:numPr>
        <w:jc w:val="left"/>
        <w:rPr>
          <w:rFonts w:cs="Arial"/>
        </w:rPr>
      </w:pPr>
      <w:hyperlink r:id="rId19" w:history="1">
        <w:r w:rsidRPr="00B51956">
          <w:rPr>
            <w:rStyle w:val="Lienhypertexte"/>
            <w:rFonts w:cs="Arial"/>
          </w:rPr>
          <w:t>Liste des fournisseurs d’identités déjà supportés par Pro Santé Connect</w:t>
        </w:r>
      </w:hyperlink>
      <w:r>
        <w:rPr>
          <w:rFonts w:cs="Arial"/>
        </w:rPr>
        <w:t>.</w:t>
      </w:r>
    </w:p>
    <w:p w14:paraId="6AB51AAC" w14:textId="4AA70EAA" w:rsidR="00320B6B" w:rsidRDefault="00320B6B" w:rsidP="00C410C3">
      <w:pPr>
        <w:jc w:val="left"/>
      </w:pPr>
      <w:r>
        <w:t xml:space="preserve">Afin qu’un PS puisse </w:t>
      </w:r>
      <w:r w:rsidR="00705FC9">
        <w:t>utiliser</w:t>
      </w:r>
      <w:r>
        <w:t xml:space="preserve"> un compte déclaré </w:t>
      </w:r>
      <w:r w:rsidR="00705FC9">
        <w:t xml:space="preserve">dans </w:t>
      </w:r>
      <w:r>
        <w:t xml:space="preserve">un locataire Entra ID de l’ES pour accéder en retour au travers de PSC au service numérique souhaité </w:t>
      </w:r>
      <w:r w:rsidR="00705FC9">
        <w:t>suppose</w:t>
      </w:r>
      <w:r w:rsidR="003460A6">
        <w:t xml:space="preserve"> </w:t>
      </w:r>
      <w:r>
        <w:t>à la fois</w:t>
      </w:r>
      <w:r w:rsidR="00705FC9">
        <w:t xml:space="preserve"> </w:t>
      </w:r>
      <w:r>
        <w:t>:</w:t>
      </w:r>
    </w:p>
    <w:p w14:paraId="128469B6" w14:textId="608EC11A" w:rsidR="00705FC9" w:rsidRDefault="00320B6B" w:rsidP="00C410C3">
      <w:pPr>
        <w:pStyle w:val="Paragraphedeliste"/>
        <w:numPr>
          <w:ilvl w:val="0"/>
          <w:numId w:val="21"/>
        </w:numPr>
        <w:jc w:val="left"/>
      </w:pPr>
      <w:r>
        <w:t>Un</w:t>
      </w:r>
      <w:r w:rsidR="00DA0972">
        <w:t xml:space="preserve"> enregistrement et une</w:t>
      </w:r>
      <w:r>
        <w:t xml:space="preserve"> contractualisation auprès de l’ANS</w:t>
      </w:r>
      <w:r w:rsidR="00705FC9">
        <w:t> ;</w:t>
      </w:r>
    </w:p>
    <w:p w14:paraId="2867CDE1" w14:textId="0FD0ED8C" w:rsidR="00705FC9" w:rsidRDefault="00705FC9" w:rsidP="00C410C3">
      <w:pPr>
        <w:pStyle w:val="Paragraphedeliste"/>
        <w:numPr>
          <w:ilvl w:val="0"/>
          <w:numId w:val="21"/>
        </w:numPr>
        <w:jc w:val="left"/>
      </w:pPr>
      <w:r>
        <w:t>Une</w:t>
      </w:r>
      <w:r w:rsidR="003460A6">
        <w:t xml:space="preserve"> configuration </w:t>
      </w:r>
      <w:r>
        <w:t>au niveau dudit locataire de l’ES</w:t>
      </w:r>
      <w:r w:rsidR="003460A6">
        <w:t xml:space="preserve"> suivants.</w:t>
      </w:r>
    </w:p>
    <w:p w14:paraId="753268A2" w14:textId="6E1E15EB" w:rsidR="00705FC9" w:rsidRPr="002A3E20" w:rsidRDefault="00705FC9" w:rsidP="00C410C3">
      <w:pPr>
        <w:jc w:val="left"/>
      </w:pPr>
      <w:r>
        <w:t>C’est l’objet des sections suivantes.</w:t>
      </w:r>
    </w:p>
    <w:p w14:paraId="1460D4FE" w14:textId="3AF3DCB4" w:rsidR="003674D4" w:rsidRPr="00181F94" w:rsidRDefault="00817F8A" w:rsidP="00181F94">
      <w:pPr>
        <w:pStyle w:val="Titre2"/>
      </w:pPr>
      <w:bookmarkStart w:id="13" w:name="_Ref155873256"/>
      <w:bookmarkStart w:id="14" w:name="_Toc193360797"/>
      <w:bookmarkStart w:id="15" w:name="_Toc152172713"/>
      <w:bookmarkEnd w:id="12"/>
      <w:r w:rsidRPr="00181F94">
        <w:t xml:space="preserve">Inscription </w:t>
      </w:r>
      <w:r w:rsidR="003674D4" w:rsidRPr="00181F94">
        <w:t>auprès de l’ANS</w:t>
      </w:r>
      <w:bookmarkEnd w:id="13"/>
      <w:bookmarkEnd w:id="14"/>
    </w:p>
    <w:p w14:paraId="34F7B3AD" w14:textId="64142D8C" w:rsidR="00040F17" w:rsidRDefault="003674D4" w:rsidP="00C410C3">
      <w:pPr>
        <w:jc w:val="left"/>
        <w:rPr>
          <w:lang w:eastAsia="fr-FR"/>
        </w:rPr>
      </w:pPr>
      <w:r>
        <w:rPr>
          <w:lang w:eastAsia="fr-FR"/>
        </w:rPr>
        <w:t>Le raccordement du locataire Microsoft Entra ID de l’établissement de santé (ES) suppose l’</w:t>
      </w:r>
      <w:r w:rsidR="00817F8A">
        <w:rPr>
          <w:lang w:eastAsia="fr-FR"/>
        </w:rPr>
        <w:t>i</w:t>
      </w:r>
      <w:r>
        <w:rPr>
          <w:lang w:eastAsia="fr-FR"/>
        </w:rPr>
        <w:t>n</w:t>
      </w:r>
      <w:r w:rsidR="00817F8A">
        <w:rPr>
          <w:lang w:eastAsia="fr-FR"/>
        </w:rPr>
        <w:t>scription</w:t>
      </w:r>
      <w:r>
        <w:rPr>
          <w:lang w:eastAsia="fr-FR"/>
        </w:rPr>
        <w:t xml:space="preserve"> préalable par l’ANS de l’</w:t>
      </w:r>
      <w:r w:rsidR="00196D28">
        <w:rPr>
          <w:lang w:eastAsia="fr-FR"/>
        </w:rPr>
        <w:t>ID</w:t>
      </w:r>
      <w:r>
        <w:rPr>
          <w:lang w:eastAsia="fr-FR"/>
        </w:rPr>
        <w:t xml:space="preserve"> d</w:t>
      </w:r>
      <w:r w:rsidR="00196D28">
        <w:rPr>
          <w:lang w:eastAsia="fr-FR"/>
        </w:rPr>
        <w:t xml:space="preserve">u </w:t>
      </w:r>
      <w:r>
        <w:rPr>
          <w:lang w:eastAsia="fr-FR"/>
        </w:rPr>
        <w:t>locataire ou « </w:t>
      </w:r>
      <w:r w:rsidRPr="003674D4">
        <w:rPr>
          <w:lang w:eastAsia="fr-FR"/>
        </w:rPr>
        <w:t>tenant ID</w:t>
      </w:r>
      <w:r>
        <w:rPr>
          <w:lang w:eastAsia="fr-FR"/>
        </w:rPr>
        <w:t> ».</w:t>
      </w:r>
      <w:r w:rsidR="00196D28">
        <w:rPr>
          <w:lang w:eastAsia="fr-FR"/>
        </w:rPr>
        <w:t xml:space="preserve"> </w:t>
      </w:r>
      <w:r w:rsidR="0002185E">
        <w:t>Cet ID</w:t>
      </w:r>
      <w:r w:rsidR="00040F17">
        <w:t xml:space="preserve"> du locataire est nécessaire pour activer le service Entra</w:t>
      </w:r>
      <w:r w:rsidR="0002185E">
        <w:t xml:space="preserve"> </w:t>
      </w:r>
      <w:r w:rsidR="00040F17">
        <w:t>ID et doit être communiqué à l’ANS dans le dossier d’inscription.</w:t>
      </w:r>
    </w:p>
    <w:p w14:paraId="410EF694" w14:textId="46F80C2B" w:rsidR="00196D28" w:rsidRPr="00DC13CA" w:rsidRDefault="00196D28" w:rsidP="00C410C3">
      <w:pPr>
        <w:jc w:val="left"/>
        <w:rPr>
          <w:lang w:eastAsia="fr-FR"/>
        </w:rPr>
      </w:pPr>
      <w:r w:rsidRPr="00DC13CA">
        <w:rPr>
          <w:rFonts w:cs="Arial"/>
        </w:rPr>
        <w:t xml:space="preserve">L’identifiant d’un locataire se présente comme suit dans </w:t>
      </w:r>
      <w:r>
        <w:rPr>
          <w:rFonts w:cs="Arial"/>
        </w:rPr>
        <w:t>Microsoft Entra ID</w:t>
      </w:r>
      <w:r w:rsidRPr="00DC13CA">
        <w:rPr>
          <w:rFonts w:cs="Arial"/>
        </w:rPr>
        <w:t> </w:t>
      </w:r>
      <w:r w:rsidRPr="00DC13CA">
        <w:t>:</w:t>
      </w:r>
    </w:p>
    <w:p w14:paraId="76165CFC" w14:textId="77777777" w:rsidR="00196D28" w:rsidRPr="009C1E56" w:rsidRDefault="00196D28" w:rsidP="00196D28">
      <w:pPr>
        <w:pStyle w:val="Code"/>
        <w:rPr>
          <w:rFonts w:eastAsiaTheme="minorEastAsia"/>
          <w:lang w:val="fr-FR"/>
        </w:rPr>
      </w:pPr>
    </w:p>
    <w:p w14:paraId="52FA2BDA" w14:textId="77777777" w:rsidR="00196D28" w:rsidRDefault="00196D28" w:rsidP="00196D28">
      <w:pPr>
        <w:pStyle w:val="Code"/>
        <w:rPr>
          <w:rFonts w:eastAsiaTheme="minorEastAsia"/>
          <w:lang w:val="fr-FR"/>
        </w:rPr>
      </w:pPr>
      <w:r w:rsidRPr="00CF240D">
        <w:rPr>
          <w:rFonts w:eastAsiaTheme="minorEastAsia"/>
          <w:lang w:val="fr-FR"/>
        </w:rPr>
        <w:t xml:space="preserve">ID de locataire : </w:t>
      </w:r>
      <w:r w:rsidRPr="00CF240D">
        <w:rPr>
          <w:rFonts w:eastAsiaTheme="minorEastAsia"/>
          <w:lang w:val="fr-FR"/>
        </w:rPr>
        <w:tab/>
        <w:t>6f5faa16-41fa-4f1f-82ae-3bc3d55811f9</w:t>
      </w:r>
    </w:p>
    <w:p w14:paraId="62713138" w14:textId="77777777" w:rsidR="00196D28" w:rsidRPr="00CF240D" w:rsidRDefault="00196D28" w:rsidP="00196D28">
      <w:pPr>
        <w:pStyle w:val="Code"/>
        <w:rPr>
          <w:rFonts w:eastAsiaTheme="minorEastAsia"/>
          <w:lang w:val="fr-FR"/>
        </w:rPr>
      </w:pPr>
    </w:p>
    <w:p w14:paraId="5CAA29B6" w14:textId="1AA3914E" w:rsidR="003674D4" w:rsidRDefault="003674D4" w:rsidP="00181F94">
      <w:pPr>
        <w:pStyle w:val="Titre3"/>
      </w:pPr>
      <w:bookmarkStart w:id="16" w:name="_Ref158734505"/>
      <w:r>
        <w:t>Obtention de l’identifiant du locataire de l’ES</w:t>
      </w:r>
      <w:bookmarkEnd w:id="16"/>
    </w:p>
    <w:p w14:paraId="45D3E8DE" w14:textId="52438157" w:rsidR="00817F8A" w:rsidRDefault="00817F8A" w:rsidP="00C410C3">
      <w:pPr>
        <w:jc w:val="left"/>
        <w:rPr>
          <w:lang w:eastAsia="fr-FR"/>
        </w:rPr>
      </w:pPr>
      <w:r>
        <w:rPr>
          <w:lang w:eastAsia="fr-FR"/>
        </w:rPr>
        <w:t>Procéder comme suit :</w:t>
      </w:r>
    </w:p>
    <w:p w14:paraId="4FBDCB23" w14:textId="043BE183" w:rsidR="00817F8A" w:rsidRDefault="00817F8A" w:rsidP="00C410C3">
      <w:pPr>
        <w:pStyle w:val="Paragraphedeliste"/>
        <w:numPr>
          <w:ilvl w:val="0"/>
          <w:numId w:val="20"/>
        </w:numPr>
        <w:jc w:val="left"/>
      </w:pPr>
      <w:r>
        <w:t xml:space="preserve">Depuis un navigateur, se connecter sur le </w:t>
      </w:r>
      <w:r w:rsidRPr="00D5006F">
        <w:rPr>
          <w:rFonts w:ascii="Segoe UI Semibold" w:hAnsi="Segoe UI Semibold" w:cs="Segoe UI Semibold"/>
        </w:rPr>
        <w:t>Centre d’administration Microsoft Entra</w:t>
      </w:r>
      <w:r>
        <w:t xml:space="preserve"> à l’adresse Internet </w:t>
      </w:r>
      <w:hyperlink r:id="rId20" w:history="1">
        <w:r w:rsidRPr="00817F8A">
          <w:rPr>
            <w:rStyle w:val="Lienhypertexte"/>
          </w:rPr>
          <w:t>https://entra.microsoft.com</w:t>
        </w:r>
      </w:hyperlink>
      <w:r>
        <w:t xml:space="preserve"> e</w:t>
      </w:r>
      <w:r w:rsidRPr="00817F8A">
        <w:t>n tant qu'administrateur du locataire Entra</w:t>
      </w:r>
      <w:r>
        <w:t xml:space="preserve"> </w:t>
      </w:r>
      <w:r w:rsidRPr="00817F8A">
        <w:t>ID</w:t>
      </w:r>
      <w:r>
        <w:t xml:space="preserve"> </w:t>
      </w:r>
      <w:r w:rsidRPr="00817F8A">
        <w:t xml:space="preserve">à enregistrer auprès </w:t>
      </w:r>
      <w:r>
        <w:t>de PSC.</w:t>
      </w:r>
    </w:p>
    <w:p w14:paraId="2D039179" w14:textId="49B55A9D" w:rsidR="00817F8A" w:rsidRDefault="00817F8A" w:rsidP="00C410C3">
      <w:pPr>
        <w:pStyle w:val="Paragraphedeliste"/>
        <w:numPr>
          <w:ilvl w:val="0"/>
          <w:numId w:val="20"/>
        </w:numPr>
        <w:jc w:val="left"/>
      </w:pPr>
      <w:r>
        <w:t xml:space="preserve">Aller sur la vue </w:t>
      </w:r>
      <w:r w:rsidRPr="000D016B">
        <w:t xml:space="preserve">d’ensemble </w:t>
      </w:r>
      <w:r w:rsidRPr="00D5006F">
        <w:rPr>
          <w:rFonts w:ascii="Segoe UI Semibold" w:hAnsi="Segoe UI Semibold" w:cs="Segoe UI Semibold"/>
        </w:rPr>
        <w:t>Identité</w:t>
      </w:r>
      <w:r>
        <w:rPr>
          <w:rFonts w:ascii="Segoe UI Semibold" w:hAnsi="Segoe UI Semibold" w:cs="Segoe UI Semibold"/>
        </w:rPr>
        <w:t xml:space="preserve"> </w:t>
      </w:r>
      <w:r>
        <w:t xml:space="preserve">à l’adresse Internet </w:t>
      </w:r>
      <w:hyperlink r:id="rId21" w:anchor="view/Microsoft_AAD_IAM/TenantOverview.ReactView" w:history="1">
        <w:r w:rsidRPr="00AA1709">
          <w:rPr>
            <w:rStyle w:val="Lienhypertexte"/>
          </w:rPr>
          <w:t>https://entra.microsoft.com/#view/Microsoft_AAD_IAM/TenantOverview.ReactView</w:t>
        </w:r>
      </w:hyperlink>
      <w:r>
        <w:rPr>
          <w:lang w:eastAsia="fr-FR"/>
        </w:rPr>
        <w:t>.</w:t>
      </w:r>
    </w:p>
    <w:p w14:paraId="19418CCF" w14:textId="3C141775" w:rsidR="00817F8A" w:rsidRDefault="00817F8A" w:rsidP="00C410C3">
      <w:pPr>
        <w:pStyle w:val="Paragraphedeliste"/>
        <w:numPr>
          <w:ilvl w:val="0"/>
          <w:numId w:val="20"/>
        </w:numPr>
        <w:jc w:val="left"/>
      </w:pPr>
      <w:r>
        <w:rPr>
          <w:lang w:eastAsia="fr-FR"/>
        </w:rPr>
        <w:t>Noter la valeur du « tenant ID ».</w:t>
      </w:r>
    </w:p>
    <w:p w14:paraId="386084F1" w14:textId="5B97929F" w:rsidR="00817F8A" w:rsidRPr="00015230" w:rsidRDefault="00817F8A" w:rsidP="00C410C3">
      <w:pPr>
        <w:jc w:val="left"/>
      </w:pPr>
      <w:r w:rsidRPr="00CC328B">
        <w:rPr>
          <w:rFonts w:ascii="Segoe UI Semibold" w:hAnsi="Segoe UI Semibold" w:cs="Segoe UI Semibold"/>
        </w:rPr>
        <w:t>Note importante</w:t>
      </w:r>
      <w:r w:rsidRPr="00CC328B">
        <w:t> : Il convient de s'assurer que dans le cas d’un ES disposant de plusieurs locataires, l'identifiant retenu correspond au locataire qui sera couvert dans le cadre des exigences de raccordement avec l’ANS.</w:t>
      </w:r>
    </w:p>
    <w:p w14:paraId="6D4ED068" w14:textId="4D15A38F" w:rsidR="003674D4" w:rsidRDefault="003674D4" w:rsidP="00181F94">
      <w:pPr>
        <w:pStyle w:val="Titre3"/>
      </w:pPr>
      <w:r>
        <w:t>Communication de l’identifiant du locataire de l’ES à l ’ANS</w:t>
      </w:r>
    </w:p>
    <w:p w14:paraId="568BED59" w14:textId="0F965F78" w:rsidR="003674D4" w:rsidRDefault="003674D4" w:rsidP="00C410C3">
      <w:pPr>
        <w:jc w:val="left"/>
        <w:rPr>
          <w:lang w:eastAsia="fr-FR"/>
        </w:rPr>
      </w:pPr>
      <w:r>
        <w:rPr>
          <w:lang w:eastAsia="fr-FR"/>
        </w:rPr>
        <w:t xml:space="preserve">La communication de l’identifiant du locataire de l’ES s’effectue dans le cadre de </w:t>
      </w:r>
      <w:r w:rsidR="000C7E49">
        <w:rPr>
          <w:lang w:eastAsia="fr-FR"/>
        </w:rPr>
        <w:t>l’inscription</w:t>
      </w:r>
      <w:r>
        <w:rPr>
          <w:lang w:eastAsia="fr-FR"/>
        </w:rPr>
        <w:t xml:space="preserve"> </w:t>
      </w:r>
      <w:r w:rsidR="001A6B6B">
        <w:rPr>
          <w:lang w:eastAsia="fr-FR"/>
        </w:rPr>
        <w:t xml:space="preserve">à effectuer </w:t>
      </w:r>
      <w:r>
        <w:rPr>
          <w:lang w:eastAsia="fr-FR"/>
        </w:rPr>
        <w:t>auprès de l’ANS.</w:t>
      </w:r>
    </w:p>
    <w:p w14:paraId="03A2CC82" w14:textId="3E53E4B5" w:rsidR="00196D28" w:rsidRDefault="001A6B6B" w:rsidP="00C410C3">
      <w:pPr>
        <w:spacing w:before="120"/>
        <w:jc w:val="left"/>
        <w:rPr>
          <w:rFonts w:cs="Arial"/>
        </w:rPr>
      </w:pPr>
      <w:r>
        <w:lastRenderedPageBreak/>
        <w:t>Une fois celle-ci effectuée</w:t>
      </w:r>
      <w:r w:rsidR="00196D28">
        <w:t xml:space="preserve">, </w:t>
      </w:r>
      <w:r w:rsidR="00196D28">
        <w:rPr>
          <w:rFonts w:cs="Arial"/>
        </w:rPr>
        <w:t>l’</w:t>
      </w:r>
      <w:r w:rsidR="00DA0972">
        <w:rPr>
          <w:rFonts w:cs="Arial"/>
        </w:rPr>
        <w:t>ID</w:t>
      </w:r>
      <w:r w:rsidR="00196D28">
        <w:rPr>
          <w:rFonts w:cs="Arial"/>
        </w:rPr>
        <w:t xml:space="preserve"> de ce locataire est inscrit dans une </w:t>
      </w:r>
      <w:r w:rsidR="00196D28" w:rsidRPr="00DC13CA">
        <w:rPr>
          <w:rFonts w:cs="Arial"/>
        </w:rPr>
        <w:t xml:space="preserve">liste blanche des </w:t>
      </w:r>
      <w:r w:rsidR="004B134C">
        <w:rPr>
          <w:rFonts w:cs="Arial"/>
        </w:rPr>
        <w:t>ID</w:t>
      </w:r>
      <w:r w:rsidR="00196D28" w:rsidRPr="00DC13CA">
        <w:rPr>
          <w:rFonts w:cs="Arial"/>
        </w:rPr>
        <w:t xml:space="preserve"> des locataires autorisés à fédérer leurs identités avec PSC</w:t>
      </w:r>
      <w:r w:rsidR="00196D28">
        <w:rPr>
          <w:rFonts w:cs="Arial"/>
        </w:rPr>
        <w:t>.</w:t>
      </w:r>
      <w:r w:rsidR="00DA0972">
        <w:rPr>
          <w:rFonts w:cs="Arial"/>
        </w:rPr>
        <w:t xml:space="preserve"> Il doit être ultérieurement confirmé lors de la déclaration dans Microsoft Entra ID pour être entériné et actif dans cette liste blanche.</w:t>
      </w:r>
    </w:p>
    <w:p w14:paraId="09CC74A0" w14:textId="5CB290AE" w:rsidR="00196D28" w:rsidRPr="004B134C" w:rsidRDefault="00196D28" w:rsidP="00C410C3">
      <w:pPr>
        <w:jc w:val="left"/>
        <w:rPr>
          <w:rFonts w:ascii="Segoe UI Semibold" w:hAnsi="Segoe UI Semibold" w:cs="Segoe UI Semibold"/>
        </w:rPr>
      </w:pPr>
      <w:r w:rsidRPr="004B134C">
        <w:rPr>
          <w:rFonts w:ascii="Segoe UI Semibold" w:hAnsi="Segoe UI Semibold" w:cs="Segoe UI Semibold"/>
        </w:rPr>
        <w:t xml:space="preserve">Seuls les locataires des ES validés par l’ANS </w:t>
      </w:r>
      <w:r w:rsidR="001A6B6B">
        <w:rPr>
          <w:rFonts w:ascii="Segoe UI Semibold" w:hAnsi="Segoe UI Semibold" w:cs="Segoe UI Semibold"/>
        </w:rPr>
        <w:t>suite à une demande d’inscription</w:t>
      </w:r>
      <w:r w:rsidR="00DA0972">
        <w:rPr>
          <w:rFonts w:ascii="Segoe UI Semibold" w:hAnsi="Segoe UI Semibold" w:cs="Segoe UI Semibold"/>
        </w:rPr>
        <w:t xml:space="preserve"> </w:t>
      </w:r>
      <w:r w:rsidRPr="004B134C">
        <w:rPr>
          <w:rFonts w:ascii="Segoe UI Semibold" w:hAnsi="Segoe UI Semibold" w:cs="Segoe UI Semibold"/>
        </w:rPr>
        <w:t xml:space="preserve">ont la possibilité de déléguer l’authentification PSC à leur instance Microsoft Entra ID. </w:t>
      </w:r>
    </w:p>
    <w:p w14:paraId="78402602" w14:textId="6AED2819" w:rsidR="007134E4" w:rsidRDefault="00320B6B" w:rsidP="00181F94">
      <w:pPr>
        <w:pStyle w:val="Titre2"/>
      </w:pPr>
      <w:bookmarkStart w:id="17" w:name="_Toc193360798"/>
      <w:r>
        <w:t>D</w:t>
      </w:r>
      <w:r w:rsidR="007134E4">
        <w:t>éclaration dans Microsoft Entra ID</w:t>
      </w:r>
      <w:bookmarkEnd w:id="15"/>
      <w:bookmarkEnd w:id="17"/>
    </w:p>
    <w:p w14:paraId="5EE60C8F" w14:textId="77777777" w:rsidR="00705FC9" w:rsidRDefault="00705FC9" w:rsidP="00C410C3">
      <w:pPr>
        <w:jc w:val="left"/>
        <w:rPr>
          <w:rFonts w:cs="Arial"/>
          <w:color w:val="000000"/>
          <w:shd w:val="clear" w:color="auto" w:fill="FFFFFF"/>
        </w:rPr>
      </w:pPr>
      <w:r w:rsidRPr="004F4E01">
        <w:rPr>
          <w:rFonts w:cs="Arial"/>
          <w:color w:val="000000"/>
          <w:shd w:val="clear" w:color="auto" w:fill="FFFFFF"/>
        </w:rPr>
        <w:t>Microsoft Entra ID fournit un système d’identité unique pour les applications cloud et locales, y compris des milliers d’applications pré</w:t>
      </w:r>
      <w:r>
        <w:rPr>
          <w:rFonts w:cs="Arial"/>
          <w:color w:val="000000"/>
          <w:shd w:val="clear" w:color="auto" w:fill="FFFFFF"/>
        </w:rPr>
        <w:t>-</w:t>
      </w:r>
      <w:r w:rsidRPr="004F4E01">
        <w:rPr>
          <w:rFonts w:cs="Arial"/>
          <w:color w:val="000000"/>
          <w:shd w:val="clear" w:color="auto" w:fill="FFFFFF"/>
        </w:rPr>
        <w:t>intégrées, afin de simplifier la gestion, de renforcer le contrôle et de combler les failles de sécurité critiques.</w:t>
      </w:r>
    </w:p>
    <w:p w14:paraId="3A7CAB6E" w14:textId="30B7A37A" w:rsidR="00705FC9" w:rsidRDefault="00705FC9" w:rsidP="00C410C3">
      <w:pPr>
        <w:jc w:val="left"/>
      </w:pPr>
      <w:r>
        <w:rPr>
          <w:rFonts w:cs="Arial"/>
          <w:color w:val="000000"/>
          <w:shd w:val="clear" w:color="auto" w:fill="FFFFFF"/>
        </w:rPr>
        <w:t>L’intégration de PSC avec Microsoft Entra ID repose sur ce système.</w:t>
      </w:r>
      <w:r>
        <w:rPr>
          <w:rFonts w:cs="Arial"/>
        </w:rPr>
        <w:t xml:space="preserve"> </w:t>
      </w:r>
      <w:r>
        <w:t>A ce titre, PSC met à disposition une application PSC multilocataire déclarée au sein du locataire de l’ANS, afin d’être accessible depuis des comptes d’autres locataires appartenant aux différents ES.</w:t>
      </w:r>
    </w:p>
    <w:p w14:paraId="7D71CD46" w14:textId="596BE079" w:rsidR="003436A1" w:rsidRDefault="00EC5098" w:rsidP="00C410C3">
      <w:pPr>
        <w:jc w:val="left"/>
      </w:pPr>
      <w:r>
        <w:rPr>
          <w:rFonts w:ascii="Segoe UI Semibold" w:hAnsi="Segoe UI Semibold" w:cs="Segoe UI Semibold"/>
        </w:rPr>
        <w:t xml:space="preserve">Il s’agit </w:t>
      </w:r>
      <w:r w:rsidR="000D5C48">
        <w:rPr>
          <w:rFonts w:ascii="Segoe UI Semibold" w:hAnsi="Segoe UI Semibold" w:cs="Segoe UI Semibold"/>
        </w:rPr>
        <w:t>pour les besoins</w:t>
      </w:r>
      <w:r>
        <w:rPr>
          <w:rFonts w:ascii="Segoe UI Semibold" w:hAnsi="Segoe UI Semibold" w:cs="Segoe UI Semibold"/>
        </w:rPr>
        <w:t xml:space="preserve"> </w:t>
      </w:r>
      <w:r w:rsidR="000D5C48">
        <w:rPr>
          <w:rFonts w:ascii="Segoe UI Semibold" w:hAnsi="Segoe UI Semibold" w:cs="Segoe UI Semibold"/>
        </w:rPr>
        <w:t>de cette illustration</w:t>
      </w:r>
      <w:r>
        <w:rPr>
          <w:rFonts w:ascii="Segoe UI Semibold" w:hAnsi="Segoe UI Semibold" w:cs="Segoe UI Semibold"/>
        </w:rPr>
        <w:t xml:space="preserve"> </w:t>
      </w:r>
      <w:r w:rsidRPr="00E351D7">
        <w:rPr>
          <w:rFonts w:ascii="Segoe UI Semibold" w:hAnsi="Segoe UI Semibold" w:cs="Segoe UI Semibold"/>
        </w:rPr>
        <w:t xml:space="preserve">technique </w:t>
      </w:r>
      <w:r>
        <w:rPr>
          <w:rFonts w:ascii="Segoe UI Semibold" w:hAnsi="Segoe UI Semibold" w:cs="Segoe UI Semibold"/>
        </w:rPr>
        <w:t xml:space="preserve">de l’application </w:t>
      </w:r>
      <w:r w:rsidR="00E351D7" w:rsidRPr="00E351D7">
        <w:rPr>
          <w:rFonts w:ascii="Segoe UI Semibold" w:hAnsi="Segoe UI Semibold" w:cs="Segoe UI Semibold"/>
        </w:rPr>
        <w:t>PSC bac à sable</w:t>
      </w:r>
      <w:r w:rsidR="00380F70">
        <w:rPr>
          <w:rFonts w:ascii="Segoe UI Semibold" w:hAnsi="Segoe UI Semibold" w:cs="Segoe UI Semibold"/>
        </w:rPr>
        <w:t xml:space="preserve"> (PSC_BAS)</w:t>
      </w:r>
      <w:r w:rsidR="00E351D7" w:rsidRPr="00E351D7">
        <w:rPr>
          <w:rFonts w:ascii="Segoe UI Semibold" w:hAnsi="Segoe UI Semibold" w:cs="Segoe UI Semibold"/>
        </w:rPr>
        <w:t xml:space="preserve">, </w:t>
      </w:r>
      <w:r w:rsidR="00E351D7">
        <w:rPr>
          <w:rFonts w:ascii="Segoe UI Semibold" w:hAnsi="Segoe UI Semibold" w:cs="Segoe UI Semibold"/>
        </w:rPr>
        <w:t xml:space="preserve">c.à.d. </w:t>
      </w:r>
      <w:r w:rsidR="008F4C96">
        <w:rPr>
          <w:rFonts w:ascii="Segoe UI Semibold" w:hAnsi="Segoe UI Semibold" w:cs="Segoe UI Semibold"/>
        </w:rPr>
        <w:t xml:space="preserve">le </w:t>
      </w:r>
      <w:r w:rsidR="003D4F2C" w:rsidRPr="003D4F2C">
        <w:rPr>
          <w:rFonts w:ascii="Segoe UI Semibold" w:hAnsi="Segoe UI Semibold" w:cs="Segoe UI Semibold"/>
        </w:rPr>
        <w:t>portail de gestion utilisateur Bac à sable</w:t>
      </w:r>
      <w:r>
        <w:rPr>
          <w:rFonts w:ascii="Segoe UI Semibold" w:hAnsi="Segoe UI Semibold" w:cs="Segoe UI Semibold"/>
        </w:rPr>
        <w:t>.</w:t>
      </w:r>
      <w:r w:rsidR="00E351D7">
        <w:rPr>
          <w:rFonts w:ascii="Segoe UI Semibold" w:hAnsi="Segoe UI Semibold" w:cs="Segoe UI Semibold"/>
        </w:rPr>
        <w:t xml:space="preserve"> Cette application est </w:t>
      </w:r>
      <w:r w:rsidR="003436A1">
        <w:rPr>
          <w:rFonts w:ascii="Segoe UI Semibold" w:hAnsi="Segoe UI Semibold" w:cs="Segoe UI Semibold"/>
        </w:rPr>
        <w:t xml:space="preserve">mise à disposition </w:t>
      </w:r>
      <w:r w:rsidR="004222C9" w:rsidRPr="00965D77">
        <w:rPr>
          <w:rFonts w:ascii="Segoe UI Semibold" w:hAnsi="Segoe UI Semibold" w:cs="Segoe UI Semibold"/>
        </w:rPr>
        <w:t xml:space="preserve">à l’adresse Internet </w:t>
      </w:r>
      <w:hyperlink r:id="rId22" w:history="1">
        <w:r w:rsidR="00967BA3" w:rsidRPr="001A6B6B">
          <w:rPr>
            <w:rStyle w:val="Lienhypertexte"/>
          </w:rPr>
          <w:t>https://wallet.bas.psc.esante.gouv.fr/login-page</w:t>
        </w:r>
      </w:hyperlink>
      <w:r w:rsidR="001A6B6B">
        <w:t>.</w:t>
      </w:r>
      <w:r w:rsidR="004178D4">
        <w:t xml:space="preserve"> </w:t>
      </w:r>
    </w:p>
    <w:p w14:paraId="534CBB44" w14:textId="434E5520" w:rsidR="004222C9" w:rsidRPr="00965D77" w:rsidRDefault="003436A1" w:rsidP="00C410C3">
      <w:pPr>
        <w:jc w:val="left"/>
        <w:rPr>
          <w:rFonts w:ascii="Segoe UI Semibold" w:hAnsi="Segoe UI Semibold" w:cs="Segoe UI Semibold"/>
        </w:rPr>
      </w:pPr>
      <w:r>
        <w:t>Il est à noter que c</w:t>
      </w:r>
      <w:r w:rsidR="004178D4">
        <w:t xml:space="preserve">ette application sert en même </w:t>
      </w:r>
      <w:r>
        <w:t xml:space="preserve">temps </w:t>
      </w:r>
      <w:r w:rsidR="004178D4">
        <w:t>d’application de test</w:t>
      </w:r>
      <w:r>
        <w:t xml:space="preserve"> dans le cadre de</w:t>
      </w:r>
      <w:r w:rsidR="000D5C48">
        <w:t xml:space="preserve"> cette même illustration</w:t>
      </w:r>
      <w:r w:rsidR="004178D4">
        <w:t>.</w:t>
      </w:r>
    </w:p>
    <w:p w14:paraId="5D9D4F20" w14:textId="2C0EC2E7" w:rsidR="00AF5130" w:rsidRDefault="00AF5130" w:rsidP="00C410C3">
      <w:pPr>
        <w:keepNext/>
        <w:jc w:val="left"/>
      </w:pPr>
      <w:r>
        <w:t>Le r</w:t>
      </w:r>
      <w:r w:rsidRPr="00AF5130">
        <w:t>accordement de PSC avec Microsoft Entra ID</w:t>
      </w:r>
      <w:r>
        <w:t xml:space="preserve"> suppose pour cette application :</w:t>
      </w:r>
    </w:p>
    <w:p w14:paraId="3A16410D" w14:textId="6EECC7DB" w:rsidR="00AF5130" w:rsidRDefault="00AF5130" w:rsidP="00C410C3">
      <w:pPr>
        <w:pStyle w:val="Paragraphedeliste"/>
        <w:numPr>
          <w:ilvl w:val="0"/>
          <w:numId w:val="23"/>
        </w:numPr>
        <w:jc w:val="left"/>
      </w:pPr>
      <w:r>
        <w:t xml:space="preserve">La déclaration préalable </w:t>
      </w:r>
      <w:r w:rsidR="00320B6B">
        <w:t xml:space="preserve">faite </w:t>
      </w:r>
      <w:r>
        <w:t>dans le locataire ANS ;</w:t>
      </w:r>
    </w:p>
    <w:p w14:paraId="68DF28D2" w14:textId="01712208" w:rsidR="00AF5130" w:rsidRPr="00EE6D04" w:rsidRDefault="00AF5130" w:rsidP="00C410C3">
      <w:pPr>
        <w:pStyle w:val="Paragraphedeliste"/>
        <w:numPr>
          <w:ilvl w:val="0"/>
          <w:numId w:val="23"/>
        </w:numPr>
        <w:jc w:val="left"/>
      </w:pPr>
      <w:r>
        <w:t>La déclaration dans un locataire propre à chaque ES.</w:t>
      </w:r>
    </w:p>
    <w:p w14:paraId="44FEC9F7" w14:textId="7D51CE14" w:rsidR="008F431E" w:rsidRDefault="002D7286" w:rsidP="00181F94">
      <w:pPr>
        <w:pStyle w:val="Titre3"/>
      </w:pPr>
      <w:r>
        <w:t xml:space="preserve">Déclaration </w:t>
      </w:r>
      <w:r w:rsidR="00AF5130">
        <w:t xml:space="preserve">préalable </w:t>
      </w:r>
      <w:r w:rsidR="00320B6B">
        <w:t xml:space="preserve">faite </w:t>
      </w:r>
      <w:r w:rsidR="00DE721E">
        <w:t>dans le</w:t>
      </w:r>
      <w:r w:rsidR="0030350A">
        <w:t xml:space="preserve"> locataire ANS</w:t>
      </w:r>
    </w:p>
    <w:p w14:paraId="662C6731" w14:textId="7EB6DFD8" w:rsidR="004222C9" w:rsidRDefault="004222C9" w:rsidP="00C410C3">
      <w:pPr>
        <w:jc w:val="left"/>
      </w:pPr>
      <w:r>
        <w:t>Dans une architecture multilocataire, l’inscription initiale de l’application réside dans le locataire utilisé par le développeur de l’application en tant que personne physique ou morale</w:t>
      </w:r>
      <w:r w:rsidR="00AF5130">
        <w:t>, ici l’ANS</w:t>
      </w:r>
      <w:r>
        <w:t xml:space="preserve">. Une première instance de cette application PSC se trouve donc </w:t>
      </w:r>
      <w:r w:rsidR="008975E8">
        <w:t xml:space="preserve">d’ores et </w:t>
      </w:r>
      <w:r w:rsidR="00AF5130">
        <w:t xml:space="preserve">déjà </w:t>
      </w:r>
      <w:r>
        <w:t xml:space="preserve">déclarée dans </w:t>
      </w:r>
      <w:r w:rsidR="00AF5130">
        <w:t>un</w:t>
      </w:r>
      <w:r>
        <w:t xml:space="preserve"> locat</w:t>
      </w:r>
      <w:r w:rsidR="00AF5130">
        <w:t xml:space="preserve">aire Microsoft Entra ID propre </w:t>
      </w:r>
      <w:r w:rsidR="008C415B">
        <w:t xml:space="preserve">aux </w:t>
      </w:r>
      <w:r w:rsidR="00AF5130">
        <w:t>environnement</w:t>
      </w:r>
      <w:r w:rsidR="008C415B">
        <w:t>s Bac à Sable et Production</w:t>
      </w:r>
      <w:r w:rsidR="00AF5130">
        <w:t xml:space="preserve"> de l’ANS</w:t>
      </w:r>
      <w:r w:rsidR="001A6B6B">
        <w:t>. </w:t>
      </w:r>
      <w:r w:rsidR="001A6B6B" w:rsidDel="001A6B6B">
        <w:t xml:space="preserve"> </w:t>
      </w:r>
      <w:r w:rsidR="00BD71B6">
        <w:t>Il s’agit de l’application PSC_BAS pour l’environnement Bac à sable.</w:t>
      </w:r>
    </w:p>
    <w:p w14:paraId="1CBA8BB9" w14:textId="3EA44D3D" w:rsidR="008C415B" w:rsidRDefault="004222C9" w:rsidP="00C410C3">
      <w:pPr>
        <w:jc w:val="left"/>
      </w:pPr>
      <w:r>
        <w:t>Lors</w:t>
      </w:r>
      <w:r w:rsidR="001A6B6B">
        <w:t xml:space="preserve"> de cette déclaration</w:t>
      </w:r>
      <w:r w:rsidR="008C415B">
        <w:t xml:space="preserve"> dans chacun de ces environnements</w:t>
      </w:r>
      <w:r w:rsidR="001A6B6B">
        <w:t xml:space="preserve">, cette </w:t>
      </w:r>
      <w:r>
        <w:t>application</w:t>
      </w:r>
      <w:r w:rsidR="001A6B6B">
        <w:t xml:space="preserve"> PSC</w:t>
      </w:r>
      <w:r w:rsidR="008975E8">
        <w:t xml:space="preserve"> </w:t>
      </w:r>
      <w:r w:rsidR="008C415B">
        <w:t>se voit attribuer</w:t>
      </w:r>
      <w:r w:rsidR="00B1055F">
        <w:t> :</w:t>
      </w:r>
    </w:p>
    <w:p w14:paraId="11B01108" w14:textId="55E4BD15" w:rsidR="001A6B6B" w:rsidRDefault="008C415B" w:rsidP="00C410C3">
      <w:pPr>
        <w:pStyle w:val="Paragraphedeliste"/>
        <w:numPr>
          <w:ilvl w:val="0"/>
          <w:numId w:val="28"/>
        </w:numPr>
        <w:jc w:val="left"/>
      </w:pPr>
      <w:r>
        <w:t>Un nom d’application</w:t>
      </w:r>
      <w:r w:rsidR="003E186C">
        <w:t>, également appelé</w:t>
      </w:r>
      <w:r>
        <w:t xml:space="preserve"> </w:t>
      </w:r>
      <w:r w:rsidR="003E186C">
        <w:t xml:space="preserve">URI de l'ID de l'application, </w:t>
      </w:r>
      <w:r>
        <w:t xml:space="preserve">par l’ANS. </w:t>
      </w:r>
      <w:r w:rsidR="008975E8">
        <w:t>C</w:t>
      </w:r>
      <w:r w:rsidR="001A6B6B">
        <w:t>e</w:t>
      </w:r>
      <w:r w:rsidR="003E186C">
        <w:t xml:space="preserve"> nom</w:t>
      </w:r>
      <w:r w:rsidR="004222C9">
        <w:t xml:space="preserve"> de l'application </w:t>
      </w:r>
      <w:r w:rsidR="008975E8">
        <w:t xml:space="preserve">est </w:t>
      </w:r>
      <w:r w:rsidR="001A6B6B">
        <w:t xml:space="preserve">non seulement globalement unique au locataire de l’ANS </w:t>
      </w:r>
      <w:r>
        <w:t xml:space="preserve">considéré (environnement Bac à Sable vs. environnement Production) </w:t>
      </w:r>
      <w:r w:rsidR="001A6B6B">
        <w:t xml:space="preserve">mais </w:t>
      </w:r>
      <w:r w:rsidR="008975E8">
        <w:t xml:space="preserve">doit </w:t>
      </w:r>
      <w:r w:rsidR="001A6B6B">
        <w:t>également</w:t>
      </w:r>
      <w:r w:rsidR="008975E8">
        <w:t xml:space="preserve"> l’être </w:t>
      </w:r>
      <w:r w:rsidR="001A6B6B">
        <w:t xml:space="preserve"> pour tous les locataires </w:t>
      </w:r>
      <w:r>
        <w:t>Microsoft Entra ID</w:t>
      </w:r>
      <w:r w:rsidR="001A6B6B">
        <w:t>; ce qui garantit que Microsoft Entra ID pu</w:t>
      </w:r>
      <w:r w:rsidR="008975E8">
        <w:t>isse</w:t>
      </w:r>
      <w:r w:rsidR="001A6B6B">
        <w:t xml:space="preserve"> trouver l</w:t>
      </w:r>
      <w:r>
        <w:t xml:space="preserve">adite </w:t>
      </w:r>
      <w:r w:rsidR="001A6B6B">
        <w:t xml:space="preserve">application </w:t>
      </w:r>
      <w:r>
        <w:t xml:space="preserve">PSC </w:t>
      </w:r>
      <w:r w:rsidR="001A6B6B">
        <w:t>dans tous les locataires</w:t>
      </w:r>
      <w:r w:rsidR="008975E8">
        <w:t>.</w:t>
      </w:r>
    </w:p>
    <w:p w14:paraId="3C020887" w14:textId="593FF0CB" w:rsidR="008C415B" w:rsidRPr="003E186C" w:rsidRDefault="008C415B" w:rsidP="00C410C3">
      <w:pPr>
        <w:pStyle w:val="Paragraphedeliste"/>
        <w:numPr>
          <w:ilvl w:val="0"/>
          <w:numId w:val="28"/>
        </w:numPr>
        <w:jc w:val="left"/>
        <w:rPr>
          <w:rFonts w:cs="Arial"/>
          <w:szCs w:val="20"/>
        </w:rPr>
      </w:pPr>
      <w:r>
        <w:rPr>
          <w:rStyle w:val="normaltextrun"/>
          <w:szCs w:val="20"/>
        </w:rPr>
        <w:t xml:space="preserve">Un </w:t>
      </w:r>
      <w:r w:rsidR="003E186C">
        <w:rPr>
          <w:rStyle w:val="normaltextrun"/>
          <w:szCs w:val="20"/>
        </w:rPr>
        <w:t xml:space="preserve">identifiant d’application ou </w:t>
      </w:r>
      <w:r w:rsidRPr="00BF13AF">
        <w:rPr>
          <w:rFonts w:cs="Arial"/>
          <w:szCs w:val="20"/>
        </w:rPr>
        <w:t>ID d’application (client)</w:t>
      </w:r>
      <w:r w:rsidR="003E186C">
        <w:rPr>
          <w:rFonts w:cs="Arial"/>
          <w:szCs w:val="20"/>
        </w:rPr>
        <w:t xml:space="preserve"> </w:t>
      </w:r>
      <w:r w:rsidR="003E186C">
        <w:rPr>
          <w:rStyle w:val="normaltextrun"/>
          <w:szCs w:val="20"/>
        </w:rPr>
        <w:t>à l’issue de</w:t>
      </w:r>
      <w:r>
        <w:rPr>
          <w:rStyle w:val="normaltextrun"/>
          <w:szCs w:val="20"/>
        </w:rPr>
        <w:t xml:space="preserve"> </w:t>
      </w:r>
      <w:r>
        <w:t>l</w:t>
      </w:r>
      <w:r>
        <w:rPr>
          <w:rStyle w:val="normaltextrun"/>
          <w:color w:val="000000"/>
          <w:szCs w:val="20"/>
          <w:shd w:val="clear" w:color="auto" w:fill="FFFFFF"/>
        </w:rPr>
        <w:t xml:space="preserve">’expérience </w:t>
      </w:r>
      <w:r w:rsidRPr="00CC328B">
        <w:rPr>
          <w:rStyle w:val="normaltextrun"/>
          <w:rFonts w:ascii="Segoe UI Semibold" w:hAnsi="Segoe UI Semibold" w:cs="Segoe UI Semibold"/>
          <w:color w:val="000000"/>
          <w:szCs w:val="20"/>
          <w:shd w:val="clear" w:color="auto" w:fill="FFFFFF"/>
        </w:rPr>
        <w:t>Inscriptions d’applications</w:t>
      </w:r>
      <w:r>
        <w:rPr>
          <w:rStyle w:val="normaltextrun"/>
          <w:color w:val="000000"/>
          <w:szCs w:val="20"/>
          <w:shd w:val="clear" w:color="auto" w:fill="FFFFFF"/>
        </w:rPr>
        <w:t xml:space="preserve"> du centre d’administration Microsoft Entra</w:t>
      </w:r>
      <w:r w:rsidRPr="003E186C">
        <w:rPr>
          <w:rFonts w:cs="Arial"/>
          <w:szCs w:val="20"/>
        </w:rPr>
        <w:t>.</w:t>
      </w:r>
    </w:p>
    <w:p w14:paraId="4B4BCA77" w14:textId="77777777" w:rsidR="002013E3" w:rsidRDefault="002013E3">
      <w:pPr>
        <w:spacing w:after="200"/>
        <w:jc w:val="left"/>
      </w:pPr>
      <w:r>
        <w:br w:type="page"/>
      </w:r>
    </w:p>
    <w:p w14:paraId="3AF6C232" w14:textId="1517C0CA" w:rsidR="008C415B" w:rsidRDefault="008C415B" w:rsidP="00C410C3">
      <w:pPr>
        <w:jc w:val="left"/>
        <w:rPr>
          <w:rFonts w:ascii="Arial" w:hAnsi="Arial" w:cstheme="minorBidi"/>
        </w:rPr>
      </w:pPr>
      <w:r>
        <w:lastRenderedPageBreak/>
        <w:t>A date</w:t>
      </w:r>
      <w:r w:rsidR="003E186C">
        <w:t>,</w:t>
      </w:r>
      <w:r>
        <w:t xml:space="preserve"> les applications PSC disponibles pour les locataires Entra ID de l’ANS sont les suivantes :</w:t>
      </w:r>
    </w:p>
    <w:tbl>
      <w:tblPr>
        <w:tblStyle w:val="TableauListe7Couleur"/>
        <w:tblW w:w="10348" w:type="dxa"/>
        <w:tblLook w:val="0420" w:firstRow="1" w:lastRow="0" w:firstColumn="0" w:lastColumn="0" w:noHBand="0" w:noVBand="1"/>
      </w:tblPr>
      <w:tblGrid>
        <w:gridCol w:w="1843"/>
        <w:gridCol w:w="2126"/>
        <w:gridCol w:w="6379"/>
      </w:tblGrid>
      <w:tr w:rsidR="008C415B" w:rsidRPr="007933A6" w14:paraId="73A584B8" w14:textId="77777777" w:rsidTr="008C415B">
        <w:trPr>
          <w:cnfStyle w:val="100000000000" w:firstRow="1" w:lastRow="0" w:firstColumn="0" w:lastColumn="0" w:oddVBand="0" w:evenVBand="0" w:oddHBand="0" w:evenHBand="0" w:firstRowFirstColumn="0" w:firstRowLastColumn="0" w:lastRowFirstColumn="0" w:lastRowLastColumn="0"/>
        </w:trPr>
        <w:tc>
          <w:tcPr>
            <w:tcW w:w="1843" w:type="dxa"/>
          </w:tcPr>
          <w:p w14:paraId="02E7A4B4" w14:textId="1642BBEA" w:rsidR="008C415B" w:rsidRPr="008C415B" w:rsidRDefault="008C415B" w:rsidP="00CA3ED5">
            <w:pPr>
              <w:spacing w:before="60" w:after="60"/>
              <w:rPr>
                <w:rFonts w:ascii="Segoe UI Semibold" w:hAnsi="Segoe UI Semibold" w:cs="Segoe UI Semibold"/>
                <w:sz w:val="18"/>
                <w:szCs w:val="18"/>
              </w:rPr>
            </w:pPr>
            <w:r w:rsidRPr="008C415B">
              <w:rPr>
                <w:rFonts w:ascii="Segoe UI Semibold" w:hAnsi="Segoe UI Semibold" w:cs="Segoe UI Semibold"/>
                <w:i w:val="0"/>
                <w:iCs w:val="0"/>
                <w:color w:val="333333"/>
                <w:sz w:val="18"/>
                <w:szCs w:val="18"/>
              </w:rPr>
              <w:t>Environnement</w:t>
            </w:r>
          </w:p>
        </w:tc>
        <w:tc>
          <w:tcPr>
            <w:tcW w:w="2126" w:type="dxa"/>
          </w:tcPr>
          <w:p w14:paraId="0BA64045" w14:textId="5CBF99D5" w:rsidR="008C415B" w:rsidRPr="008C415B" w:rsidRDefault="008C415B" w:rsidP="00CA3ED5">
            <w:pPr>
              <w:spacing w:before="60" w:after="60"/>
              <w:rPr>
                <w:sz w:val="18"/>
                <w:szCs w:val="18"/>
              </w:rPr>
            </w:pPr>
            <w:r>
              <w:rPr>
                <w:rFonts w:ascii="Segoe UI Semibold" w:hAnsi="Segoe UI Semibold" w:cs="Segoe UI Semibold"/>
                <w:i w:val="0"/>
                <w:iCs w:val="0"/>
                <w:color w:val="333333"/>
                <w:sz w:val="18"/>
                <w:szCs w:val="18"/>
              </w:rPr>
              <w:t>Nom</w:t>
            </w:r>
            <w:r w:rsidRPr="008C415B">
              <w:rPr>
                <w:rFonts w:ascii="Segoe UI Semibold" w:hAnsi="Segoe UI Semibold" w:cs="Segoe UI Semibold"/>
                <w:i w:val="0"/>
                <w:iCs w:val="0"/>
                <w:color w:val="333333"/>
                <w:sz w:val="18"/>
                <w:szCs w:val="18"/>
              </w:rPr>
              <w:t xml:space="preserve"> de l'application</w:t>
            </w:r>
          </w:p>
        </w:tc>
        <w:tc>
          <w:tcPr>
            <w:tcW w:w="6379" w:type="dxa"/>
          </w:tcPr>
          <w:p w14:paraId="03FC575C" w14:textId="27B4FBE1" w:rsidR="008C415B" w:rsidRPr="008C415B" w:rsidRDefault="003E186C" w:rsidP="00CA3ED5">
            <w:pPr>
              <w:spacing w:before="60" w:after="60"/>
              <w:rPr>
                <w:sz w:val="18"/>
                <w:szCs w:val="18"/>
              </w:rPr>
            </w:pPr>
            <w:r w:rsidRPr="00CC328B">
              <w:rPr>
                <w:rFonts w:ascii="Segoe UI Semibold" w:hAnsi="Segoe UI Semibold" w:cs="Segoe UI Semibold"/>
                <w:color w:val="333333"/>
                <w:sz w:val="18"/>
                <w:szCs w:val="18"/>
              </w:rPr>
              <w:t>ID d’application (client)</w:t>
            </w:r>
          </w:p>
        </w:tc>
      </w:tr>
      <w:tr w:rsidR="008C415B" w:rsidRPr="000E7390" w14:paraId="1A00CE00" w14:textId="77777777" w:rsidTr="008C415B">
        <w:trPr>
          <w:cnfStyle w:val="000000100000" w:firstRow="0" w:lastRow="0" w:firstColumn="0" w:lastColumn="0" w:oddVBand="0" w:evenVBand="0" w:oddHBand="1" w:evenHBand="0" w:firstRowFirstColumn="0" w:firstRowLastColumn="0" w:lastRowFirstColumn="0" w:lastRowLastColumn="0"/>
        </w:trPr>
        <w:tc>
          <w:tcPr>
            <w:tcW w:w="1843" w:type="dxa"/>
          </w:tcPr>
          <w:p w14:paraId="3B238AA1" w14:textId="311FFFA9" w:rsidR="008C415B" w:rsidRPr="008C415B" w:rsidRDefault="008C415B" w:rsidP="00CA3ED5">
            <w:pPr>
              <w:spacing w:before="60" w:after="60"/>
              <w:rPr>
                <w:rFonts w:ascii="Segoe UI Semibold" w:hAnsi="Segoe UI Semibold" w:cs="Segoe UI Semibold"/>
                <w:i/>
                <w:iCs/>
                <w:color w:val="333333"/>
                <w:sz w:val="18"/>
                <w:szCs w:val="18"/>
              </w:rPr>
            </w:pPr>
            <w:r w:rsidRPr="00CC328B">
              <w:rPr>
                <w:sz w:val="18"/>
                <w:szCs w:val="18"/>
              </w:rPr>
              <w:t>Bac à Sable</w:t>
            </w:r>
          </w:p>
        </w:tc>
        <w:tc>
          <w:tcPr>
            <w:tcW w:w="2126" w:type="dxa"/>
          </w:tcPr>
          <w:p w14:paraId="5D8A0A30" w14:textId="240B2303" w:rsidR="008C415B" w:rsidRPr="008C415B" w:rsidRDefault="008C415B" w:rsidP="00CA3ED5">
            <w:pPr>
              <w:spacing w:before="60" w:after="60"/>
              <w:rPr>
                <w:color w:val="333333"/>
                <w:sz w:val="18"/>
                <w:szCs w:val="18"/>
              </w:rPr>
            </w:pPr>
            <w:r w:rsidRPr="00CC328B">
              <w:rPr>
                <w:sz w:val="18"/>
                <w:szCs w:val="18"/>
              </w:rPr>
              <w:t>PSC_BAS</w:t>
            </w:r>
          </w:p>
        </w:tc>
        <w:tc>
          <w:tcPr>
            <w:tcW w:w="6379" w:type="dxa"/>
          </w:tcPr>
          <w:p w14:paraId="13B5AE7A" w14:textId="42E4416E" w:rsidR="008C415B" w:rsidRPr="00CC328B" w:rsidRDefault="008C415B" w:rsidP="00CA3ED5">
            <w:pPr>
              <w:spacing w:before="60" w:after="60"/>
              <w:rPr>
                <w:sz w:val="18"/>
                <w:szCs w:val="18"/>
                <w:lang w:val="en-US"/>
              </w:rPr>
            </w:pPr>
            <w:r w:rsidRPr="00CC328B">
              <w:rPr>
                <w:sz w:val="18"/>
                <w:szCs w:val="18"/>
                <w:lang w:val="en-US"/>
              </w:rPr>
              <w:t>99383c77-0bb9-41f0-96e1-b72ad6eca607</w:t>
            </w:r>
          </w:p>
        </w:tc>
      </w:tr>
      <w:tr w:rsidR="008C415B" w:rsidRPr="007933A6" w14:paraId="5B73B23D" w14:textId="77777777" w:rsidTr="00CC328B">
        <w:tc>
          <w:tcPr>
            <w:tcW w:w="1843" w:type="dxa"/>
          </w:tcPr>
          <w:p w14:paraId="7FC6A2DE" w14:textId="2B89CB44" w:rsidR="008C415B" w:rsidRPr="008C415B" w:rsidRDefault="008C415B" w:rsidP="00CA3ED5">
            <w:pPr>
              <w:spacing w:before="60" w:after="60"/>
              <w:rPr>
                <w:rFonts w:ascii="Segoe UI Semibold" w:hAnsi="Segoe UI Semibold" w:cs="Segoe UI Semibold"/>
                <w:sz w:val="18"/>
                <w:szCs w:val="18"/>
              </w:rPr>
            </w:pPr>
            <w:r w:rsidRPr="00CC328B">
              <w:rPr>
                <w:sz w:val="18"/>
                <w:szCs w:val="18"/>
              </w:rPr>
              <w:t>Production</w:t>
            </w:r>
          </w:p>
        </w:tc>
        <w:tc>
          <w:tcPr>
            <w:tcW w:w="2126" w:type="dxa"/>
          </w:tcPr>
          <w:p w14:paraId="0263193C" w14:textId="0343B033" w:rsidR="008C415B" w:rsidRPr="00CC328B" w:rsidRDefault="008C415B" w:rsidP="00CA3ED5">
            <w:pPr>
              <w:spacing w:before="60" w:after="60"/>
              <w:rPr>
                <w:sz w:val="18"/>
                <w:szCs w:val="18"/>
                <w:lang w:val="en-US"/>
              </w:rPr>
            </w:pPr>
            <w:r w:rsidRPr="00B1055F">
              <w:rPr>
                <w:sz w:val="18"/>
                <w:szCs w:val="18"/>
                <w:highlight w:val="yellow"/>
              </w:rPr>
              <w:t>TBD</w:t>
            </w:r>
          </w:p>
        </w:tc>
        <w:tc>
          <w:tcPr>
            <w:tcW w:w="6379" w:type="dxa"/>
          </w:tcPr>
          <w:p w14:paraId="2ECBCC91" w14:textId="3B9716E2" w:rsidR="008C415B" w:rsidRPr="008C415B" w:rsidRDefault="008C415B" w:rsidP="00CA3ED5">
            <w:pPr>
              <w:spacing w:before="60" w:after="60"/>
              <w:rPr>
                <w:sz w:val="18"/>
                <w:szCs w:val="18"/>
              </w:rPr>
            </w:pPr>
            <w:r w:rsidRPr="00B1055F">
              <w:rPr>
                <w:sz w:val="18"/>
                <w:szCs w:val="18"/>
                <w:highlight w:val="yellow"/>
              </w:rPr>
              <w:t>TBD</w:t>
            </w:r>
          </w:p>
        </w:tc>
      </w:tr>
    </w:tbl>
    <w:p w14:paraId="019ECA00" w14:textId="27A9CB96" w:rsidR="00DB7C86" w:rsidRDefault="00DB7C86" w:rsidP="00181F94">
      <w:pPr>
        <w:pStyle w:val="Titre3"/>
      </w:pPr>
      <w:r>
        <w:t xml:space="preserve">Déclaration dans un locataire </w:t>
      </w:r>
      <w:r w:rsidR="008B146C">
        <w:t>propre à chaque</w:t>
      </w:r>
      <w:r w:rsidR="006D2BAB">
        <w:t xml:space="preserve"> ES</w:t>
      </w:r>
      <w:r w:rsidR="008B146C">
        <w:t xml:space="preserve"> </w:t>
      </w:r>
    </w:p>
    <w:p w14:paraId="09790D00" w14:textId="1D9A4095" w:rsidR="004B134C" w:rsidRDefault="004222C9" w:rsidP="00DF70DC">
      <w:pPr>
        <w:jc w:val="left"/>
      </w:pPr>
      <w:r>
        <w:t xml:space="preserve">Ladite application </w:t>
      </w:r>
      <w:r w:rsidR="008975E8">
        <w:t>PSC</w:t>
      </w:r>
      <w:r w:rsidR="00BD71B6">
        <w:t>_BAS</w:t>
      </w:r>
      <w:r w:rsidR="008975E8">
        <w:t xml:space="preserve"> </w:t>
      </w:r>
      <w:r>
        <w:t xml:space="preserve">doit également être déclarée </w:t>
      </w:r>
      <w:r w:rsidR="008975E8">
        <w:t xml:space="preserve">à son tour </w:t>
      </w:r>
      <w:r>
        <w:t xml:space="preserve">dans </w:t>
      </w:r>
      <w:r w:rsidR="004B134C">
        <w:t>le</w:t>
      </w:r>
      <w:r>
        <w:t xml:space="preserve"> </w:t>
      </w:r>
      <w:r w:rsidRPr="00DC13CA">
        <w:rPr>
          <w:rFonts w:cs="Arial"/>
        </w:rPr>
        <w:t>locataire de l’</w:t>
      </w:r>
      <w:r>
        <w:rPr>
          <w:rFonts w:cs="Arial"/>
        </w:rPr>
        <w:t>ES</w:t>
      </w:r>
      <w:r>
        <w:t xml:space="preserve"> </w:t>
      </w:r>
      <w:r w:rsidR="004B134C">
        <w:t>ayant fait l’objet d</w:t>
      </w:r>
      <w:r w:rsidR="008975E8">
        <w:t>’</w:t>
      </w:r>
      <w:r w:rsidR="004B134C">
        <w:t>u</w:t>
      </w:r>
      <w:r w:rsidR="008975E8">
        <w:t>ne</w:t>
      </w:r>
      <w:r w:rsidR="004B134C">
        <w:t xml:space="preserve"> </w:t>
      </w:r>
      <w:r w:rsidR="008975E8">
        <w:rPr>
          <w:rFonts w:ascii="Segoe UI Semibold" w:hAnsi="Segoe UI Semibold" w:cs="Segoe UI Semibold"/>
        </w:rPr>
        <w:t>i</w:t>
      </w:r>
      <w:r w:rsidR="008975E8" w:rsidRPr="004B134C">
        <w:rPr>
          <w:rFonts w:ascii="Segoe UI Semibold" w:hAnsi="Segoe UI Semibold" w:cs="Segoe UI Semibold"/>
        </w:rPr>
        <w:t>n</w:t>
      </w:r>
      <w:r w:rsidR="008975E8">
        <w:rPr>
          <w:rFonts w:ascii="Segoe UI Semibold" w:hAnsi="Segoe UI Semibold" w:cs="Segoe UI Semibold"/>
        </w:rPr>
        <w:t>scription</w:t>
      </w:r>
      <w:r w:rsidR="004B134C">
        <w:rPr>
          <w:rFonts w:ascii="Segoe UI Semibold" w:hAnsi="Segoe UI Semibold" w:cs="Segoe UI Semibold"/>
        </w:rPr>
        <w:t xml:space="preserve"> auprès de l’ANS, Cf. section </w:t>
      </w:r>
      <w:r w:rsidR="004B134C">
        <w:rPr>
          <w:rFonts w:ascii="Segoe UI Semibold" w:hAnsi="Segoe UI Semibold" w:cs="Segoe UI Semibold"/>
          <w:color w:val="2B579A"/>
          <w:shd w:val="clear" w:color="auto" w:fill="E6E6E6"/>
        </w:rPr>
        <w:fldChar w:fldCharType="begin"/>
      </w:r>
      <w:r w:rsidR="004B134C">
        <w:rPr>
          <w:rFonts w:ascii="Segoe UI Semibold" w:hAnsi="Segoe UI Semibold" w:cs="Segoe UI Semibold"/>
        </w:rPr>
        <w:instrText xml:space="preserve"> REF _Ref155873256 \r \h </w:instrText>
      </w:r>
      <w:r w:rsidR="00DF70DC">
        <w:rPr>
          <w:rFonts w:ascii="Segoe UI Semibold" w:hAnsi="Segoe UI Semibold" w:cs="Segoe UI Semibold"/>
          <w:color w:val="2B579A"/>
          <w:shd w:val="clear" w:color="auto" w:fill="E6E6E6"/>
        </w:rPr>
        <w:instrText xml:space="preserve"> \* MERGEFORMAT </w:instrText>
      </w:r>
      <w:r w:rsidR="004B134C">
        <w:rPr>
          <w:rFonts w:ascii="Segoe UI Semibold" w:hAnsi="Segoe UI Semibold" w:cs="Segoe UI Semibold"/>
          <w:color w:val="2B579A"/>
          <w:shd w:val="clear" w:color="auto" w:fill="E6E6E6"/>
        </w:rPr>
      </w:r>
      <w:r w:rsidR="004B134C">
        <w:rPr>
          <w:rFonts w:ascii="Segoe UI Semibold" w:hAnsi="Segoe UI Semibold" w:cs="Segoe UI Semibold"/>
          <w:color w:val="2B579A"/>
          <w:shd w:val="clear" w:color="auto" w:fill="E6E6E6"/>
        </w:rPr>
        <w:fldChar w:fldCharType="separate"/>
      </w:r>
      <w:r w:rsidR="004B134C">
        <w:rPr>
          <w:rFonts w:ascii="Segoe UI Semibold" w:hAnsi="Segoe UI Semibold" w:cs="Segoe UI Semibold"/>
        </w:rPr>
        <w:t>2.1</w:t>
      </w:r>
      <w:r w:rsidR="004B134C">
        <w:rPr>
          <w:rFonts w:ascii="Segoe UI Semibold" w:hAnsi="Segoe UI Semibold" w:cs="Segoe UI Semibold"/>
          <w:color w:val="2B579A"/>
          <w:shd w:val="clear" w:color="auto" w:fill="E6E6E6"/>
        </w:rPr>
        <w:fldChar w:fldCharType="end"/>
      </w:r>
      <w:r w:rsidR="004B134C">
        <w:rPr>
          <w:rFonts w:ascii="Segoe UI Semibold" w:hAnsi="Segoe UI Semibold" w:cs="Segoe UI Semibold"/>
        </w:rPr>
        <w:t xml:space="preserve"> </w:t>
      </w:r>
      <w:r w:rsidR="004B134C" w:rsidRPr="004B134C">
        <w:rPr>
          <w:rFonts w:ascii="Segoe UI Semibold" w:hAnsi="Segoe UI Semibold" w:cs="Segoe UI Semibold"/>
          <w:color w:val="2B579A"/>
          <w:shd w:val="clear" w:color="auto" w:fill="E6E6E6"/>
        </w:rPr>
        <w:fldChar w:fldCharType="begin"/>
      </w:r>
      <w:r w:rsidR="004B134C" w:rsidRPr="004B134C">
        <w:rPr>
          <w:rFonts w:ascii="Segoe UI Semibold" w:hAnsi="Segoe UI Semibold" w:cs="Segoe UI Semibold"/>
        </w:rPr>
        <w:instrText xml:space="preserve"> REF _Ref155873256 \h </w:instrText>
      </w:r>
      <w:r w:rsidR="004B134C">
        <w:rPr>
          <w:rFonts w:ascii="Segoe UI Semibold" w:hAnsi="Segoe UI Semibold" w:cs="Segoe UI Semibold"/>
        </w:rPr>
        <w:instrText xml:space="preserve"> \* MERGEFORMAT </w:instrText>
      </w:r>
      <w:r w:rsidR="004B134C" w:rsidRPr="004B134C">
        <w:rPr>
          <w:rFonts w:ascii="Segoe UI Semibold" w:hAnsi="Segoe UI Semibold" w:cs="Segoe UI Semibold"/>
          <w:color w:val="2B579A"/>
          <w:shd w:val="clear" w:color="auto" w:fill="E6E6E6"/>
        </w:rPr>
      </w:r>
      <w:r w:rsidR="004B134C" w:rsidRPr="004B134C">
        <w:rPr>
          <w:rFonts w:ascii="Segoe UI Semibold" w:hAnsi="Segoe UI Semibold" w:cs="Segoe UI Semibold"/>
          <w:color w:val="2B579A"/>
          <w:shd w:val="clear" w:color="auto" w:fill="E6E6E6"/>
        </w:rPr>
        <w:fldChar w:fldCharType="separate"/>
      </w:r>
      <w:r w:rsidR="008975E8" w:rsidRPr="00CC328B">
        <w:rPr>
          <w:rFonts w:ascii="Segoe UI Semibold" w:hAnsi="Segoe UI Semibold" w:cs="Segoe UI Semibold"/>
        </w:rPr>
        <w:t>Inscription auprès de l’ANS</w:t>
      </w:r>
      <w:r w:rsidR="004B134C" w:rsidRPr="004B134C">
        <w:rPr>
          <w:rFonts w:ascii="Segoe UI Semibold" w:hAnsi="Segoe UI Semibold" w:cs="Segoe UI Semibold"/>
          <w:color w:val="2B579A"/>
          <w:shd w:val="clear" w:color="auto" w:fill="E6E6E6"/>
        </w:rPr>
        <w:fldChar w:fldCharType="end"/>
      </w:r>
      <w:r w:rsidR="004B134C">
        <w:rPr>
          <w:rFonts w:ascii="Segoe UI Semibold" w:hAnsi="Segoe UI Semibold" w:cs="Segoe UI Semibold"/>
        </w:rPr>
        <w:t>.</w:t>
      </w:r>
    </w:p>
    <w:p w14:paraId="21981BE6" w14:textId="53013016" w:rsidR="004222C9" w:rsidRDefault="008975E8" w:rsidP="00DF70DC">
      <w:pPr>
        <w:jc w:val="left"/>
      </w:pPr>
      <w:r>
        <w:t xml:space="preserve">Une telle </w:t>
      </w:r>
      <w:r w:rsidR="004B134C">
        <w:t xml:space="preserve">déclaration s’effectue au </w:t>
      </w:r>
      <w:r w:rsidR="004222C9">
        <w:t>travers d’une action d’administration</w:t>
      </w:r>
      <w:r w:rsidR="004B134C">
        <w:t xml:space="preserve"> dans ce locataire de l’ES</w:t>
      </w:r>
      <w:r w:rsidR="004222C9">
        <w:t xml:space="preserve">. </w:t>
      </w:r>
    </w:p>
    <w:p w14:paraId="6372FF0C" w14:textId="1A7782BA" w:rsidR="004222C9" w:rsidRDefault="004B134C" w:rsidP="00DF70DC">
      <w:pPr>
        <w:jc w:val="left"/>
      </w:pPr>
      <w:r>
        <w:t xml:space="preserve">Cette </w:t>
      </w:r>
      <w:r w:rsidR="004222C9">
        <w:t xml:space="preserve">application </w:t>
      </w:r>
      <w:r w:rsidR="004222C9" w:rsidRPr="000F14DF">
        <w:t>requi</w:t>
      </w:r>
      <w:r w:rsidR="004222C9">
        <w:t>er</w:t>
      </w:r>
      <w:r w:rsidR="004222C9" w:rsidRPr="000F14DF">
        <w:t xml:space="preserve">t </w:t>
      </w:r>
      <w:r>
        <w:t xml:space="preserve">en effet </w:t>
      </w:r>
      <w:r w:rsidR="004222C9" w:rsidRPr="000F14DF">
        <w:t xml:space="preserve">le consentement d’un administrateur pour pouvoir accordées </w:t>
      </w:r>
      <w:r w:rsidR="004222C9">
        <w:t xml:space="preserve">certaines permissions </w:t>
      </w:r>
      <w:r w:rsidR="004222C9" w:rsidRPr="000F14DF">
        <w:t>au sein d</w:t>
      </w:r>
      <w:r>
        <w:t>u</w:t>
      </w:r>
      <w:r w:rsidR="004222C9" w:rsidRPr="000F14DF">
        <w:t xml:space="preserve"> locataire</w:t>
      </w:r>
      <w:r w:rsidR="004222C9">
        <w:t xml:space="preserve"> de l’ES</w:t>
      </w:r>
      <w:r w:rsidR="004222C9" w:rsidRPr="000F14DF">
        <w:t>.</w:t>
      </w:r>
      <w:r w:rsidR="004222C9">
        <w:t xml:space="preserve"> </w:t>
      </w:r>
      <w:r w:rsidR="004222C9" w:rsidRPr="00077463">
        <w:t>Si un simple utilisateur ou un PS tente de se connecter à l’application PSC avant que ce consentement ne soit donnée et cette déclaration effectué, un message d’erreur indiquant que l’utilisateur n’est pas en mesure de donner son consentement s’affiche et demande de se connecter avec un compte disposant de privilèges d’administration.</w:t>
      </w:r>
    </w:p>
    <w:p w14:paraId="7EAF5F90" w14:textId="52E976DC" w:rsidR="004B134C" w:rsidRDefault="004B134C" w:rsidP="009F0C7D">
      <w:pPr>
        <w:pStyle w:val="TBLTitre"/>
      </w:pPr>
      <w:r>
        <w:t>Consentement préalable de l’administrateur</w:t>
      </w:r>
    </w:p>
    <w:p w14:paraId="146C685E" w14:textId="3F538BEE" w:rsidR="00C7406E" w:rsidRPr="00220173" w:rsidRDefault="00C7406E" w:rsidP="00DF70DC">
      <w:pPr>
        <w:jc w:val="left"/>
      </w:pPr>
      <w:r>
        <w:t>Les</w:t>
      </w:r>
      <w:r w:rsidRPr="00220173">
        <w:t xml:space="preserve"> autorisations </w:t>
      </w:r>
      <w:r>
        <w:t xml:space="preserve">de </w:t>
      </w:r>
      <w:r w:rsidRPr="00631BAF">
        <w:t xml:space="preserve">l’application </w:t>
      </w:r>
      <w:r w:rsidR="00BD71B6" w:rsidRPr="00631BAF">
        <w:t xml:space="preserve">multilocataire </w:t>
      </w:r>
      <w:r>
        <w:t xml:space="preserve">PSC </w:t>
      </w:r>
      <w:r w:rsidRPr="00220173">
        <w:t>requièrent le consentement d’un administrateur pour pouvoir être accordées au sein d’un locataire.</w:t>
      </w:r>
      <w:r>
        <w:t xml:space="preserve"> Ces autorisations s’inscrivent plus largement </w:t>
      </w:r>
      <w:r w:rsidR="00DA0972">
        <w:t>dans le cadre d</w:t>
      </w:r>
      <w:r w:rsidR="008975E8">
        <w:t>e l’inscription</w:t>
      </w:r>
      <w:r w:rsidR="00DA0972">
        <w:t xml:space="preserve"> </w:t>
      </w:r>
      <w:r>
        <w:t>avec l’ANS</w:t>
      </w:r>
      <w:r w:rsidR="00DA0972">
        <w:t xml:space="preserve">, Cf. section </w:t>
      </w:r>
      <w:r w:rsidR="00DA0972" w:rsidRPr="00DA0972">
        <w:rPr>
          <w:rFonts w:ascii="Segoe UI Semibold" w:hAnsi="Segoe UI Semibold" w:cs="Segoe UI Semibold"/>
          <w:color w:val="2B579A"/>
          <w:shd w:val="clear" w:color="auto" w:fill="E6E6E6"/>
        </w:rPr>
        <w:fldChar w:fldCharType="begin"/>
      </w:r>
      <w:r w:rsidR="00DA0972" w:rsidRPr="00DA0972">
        <w:rPr>
          <w:rFonts w:ascii="Segoe UI Semibold" w:hAnsi="Segoe UI Semibold" w:cs="Segoe UI Semibold"/>
        </w:rPr>
        <w:instrText xml:space="preserve"> REF _Ref155873256 \r \h </w:instrText>
      </w:r>
      <w:r w:rsidR="00DA0972">
        <w:rPr>
          <w:rFonts w:ascii="Segoe UI Semibold" w:hAnsi="Segoe UI Semibold" w:cs="Segoe UI Semibold"/>
        </w:rPr>
        <w:instrText xml:space="preserve"> \* MERGEFORMAT </w:instrText>
      </w:r>
      <w:r w:rsidR="00DA0972" w:rsidRPr="00DA0972">
        <w:rPr>
          <w:rFonts w:ascii="Segoe UI Semibold" w:hAnsi="Segoe UI Semibold" w:cs="Segoe UI Semibold"/>
          <w:color w:val="2B579A"/>
          <w:shd w:val="clear" w:color="auto" w:fill="E6E6E6"/>
        </w:rPr>
      </w:r>
      <w:r w:rsidR="00DA0972" w:rsidRPr="00DA0972">
        <w:rPr>
          <w:rFonts w:ascii="Segoe UI Semibold" w:hAnsi="Segoe UI Semibold" w:cs="Segoe UI Semibold"/>
          <w:color w:val="2B579A"/>
          <w:shd w:val="clear" w:color="auto" w:fill="E6E6E6"/>
        </w:rPr>
        <w:fldChar w:fldCharType="separate"/>
      </w:r>
      <w:r w:rsidR="00DA0972" w:rsidRPr="00DA0972">
        <w:rPr>
          <w:rFonts w:ascii="Segoe UI Semibold" w:hAnsi="Segoe UI Semibold" w:cs="Segoe UI Semibold"/>
        </w:rPr>
        <w:t>2.1</w:t>
      </w:r>
      <w:r w:rsidR="00DA0972" w:rsidRPr="00DA0972">
        <w:rPr>
          <w:rFonts w:ascii="Segoe UI Semibold" w:hAnsi="Segoe UI Semibold" w:cs="Segoe UI Semibold"/>
          <w:color w:val="2B579A"/>
          <w:shd w:val="clear" w:color="auto" w:fill="E6E6E6"/>
        </w:rPr>
        <w:fldChar w:fldCharType="end"/>
      </w:r>
      <w:r w:rsidR="00DA0972" w:rsidRPr="00DA0972">
        <w:rPr>
          <w:rFonts w:ascii="Segoe UI Semibold" w:hAnsi="Segoe UI Semibold" w:cs="Segoe UI Semibold"/>
        </w:rPr>
        <w:t xml:space="preserve"> </w:t>
      </w:r>
      <w:r w:rsidR="00DA0972" w:rsidRPr="00DA0972">
        <w:rPr>
          <w:rFonts w:ascii="Segoe UI Semibold" w:hAnsi="Segoe UI Semibold" w:cs="Segoe UI Semibold"/>
          <w:color w:val="2B579A"/>
          <w:shd w:val="clear" w:color="auto" w:fill="E6E6E6"/>
        </w:rPr>
        <w:fldChar w:fldCharType="begin"/>
      </w:r>
      <w:r w:rsidR="00DA0972" w:rsidRPr="00DA0972">
        <w:rPr>
          <w:rFonts w:ascii="Segoe UI Semibold" w:hAnsi="Segoe UI Semibold" w:cs="Segoe UI Semibold"/>
        </w:rPr>
        <w:instrText xml:space="preserve"> REF _Ref155873256 \h </w:instrText>
      </w:r>
      <w:r w:rsidR="00DA0972">
        <w:rPr>
          <w:rFonts w:ascii="Segoe UI Semibold" w:hAnsi="Segoe UI Semibold" w:cs="Segoe UI Semibold"/>
        </w:rPr>
        <w:instrText xml:space="preserve"> \* MERGEFORMAT </w:instrText>
      </w:r>
      <w:r w:rsidR="00DA0972" w:rsidRPr="00DA0972">
        <w:rPr>
          <w:rFonts w:ascii="Segoe UI Semibold" w:hAnsi="Segoe UI Semibold" w:cs="Segoe UI Semibold"/>
          <w:color w:val="2B579A"/>
          <w:shd w:val="clear" w:color="auto" w:fill="E6E6E6"/>
        </w:rPr>
      </w:r>
      <w:r w:rsidR="00DA0972" w:rsidRPr="00DA0972">
        <w:rPr>
          <w:rFonts w:ascii="Segoe UI Semibold" w:hAnsi="Segoe UI Semibold" w:cs="Segoe UI Semibold"/>
          <w:color w:val="2B579A"/>
          <w:shd w:val="clear" w:color="auto" w:fill="E6E6E6"/>
        </w:rPr>
        <w:fldChar w:fldCharType="separate"/>
      </w:r>
      <w:r w:rsidR="008975E8" w:rsidRPr="00CC328B">
        <w:rPr>
          <w:rFonts w:ascii="Segoe UI Semibold" w:hAnsi="Segoe UI Semibold" w:cs="Segoe UI Semibold"/>
        </w:rPr>
        <w:t>Inscription auprès de l’ANS</w:t>
      </w:r>
      <w:r w:rsidR="00DA0972" w:rsidRPr="00DA0972">
        <w:rPr>
          <w:rFonts w:ascii="Segoe UI Semibold" w:hAnsi="Segoe UI Semibold" w:cs="Segoe UI Semibold"/>
          <w:color w:val="2B579A"/>
          <w:shd w:val="clear" w:color="auto" w:fill="E6E6E6"/>
        </w:rPr>
        <w:fldChar w:fldCharType="end"/>
      </w:r>
      <w:r>
        <w:t>. </w:t>
      </w:r>
    </w:p>
    <w:p w14:paraId="786B7856" w14:textId="77777777" w:rsidR="008975E8" w:rsidRDefault="00C7406E" w:rsidP="00DF70DC">
      <w:pPr>
        <w:jc w:val="left"/>
      </w:pPr>
      <w:r>
        <w:t xml:space="preserve">L’administrateur de l’ES doit </w:t>
      </w:r>
      <w:r w:rsidRPr="7B95E193">
        <w:rPr>
          <w:rFonts w:ascii="Segoe UI Semibold" w:hAnsi="Segoe UI Semibold" w:cs="Segoe UI Semibold"/>
          <w:u w:val="single"/>
        </w:rPr>
        <w:t>se connecter une première fois</w:t>
      </w:r>
      <w:r>
        <w:t xml:space="preserve"> à l’application PSC afin de pouvoir donner son consentement pour les autorisations demandées par l’application. </w:t>
      </w:r>
    </w:p>
    <w:p w14:paraId="02A30B9E" w14:textId="3C541CE5" w:rsidR="008975E8" w:rsidRDefault="008975E8" w:rsidP="00DF70DC">
      <w:pPr>
        <w:jc w:val="left"/>
      </w:pPr>
      <w:r>
        <w:t>Procéder comme suit :</w:t>
      </w:r>
    </w:p>
    <w:p w14:paraId="38F77F3B" w14:textId="09B0C3C9" w:rsidR="008975E8" w:rsidRPr="00CC328B" w:rsidRDefault="003E186C" w:rsidP="00CC328B">
      <w:pPr>
        <w:pStyle w:val="Paragraphedeliste"/>
        <w:numPr>
          <w:ilvl w:val="0"/>
          <w:numId w:val="29"/>
        </w:numPr>
      </w:pPr>
      <w:r>
        <w:t>Depuis un navigateur, a</w:t>
      </w:r>
      <w:r w:rsidR="008975E8" w:rsidRPr="00CC328B">
        <w:t>ccéder à l'</w:t>
      </w:r>
      <w:r>
        <w:t>URL</w:t>
      </w:r>
      <w:r w:rsidR="008975E8" w:rsidRPr="00CC328B">
        <w:t xml:space="preserve"> </w:t>
      </w:r>
      <w:r w:rsidR="008975E8" w:rsidRPr="00CC328B">
        <w:rPr>
          <w:i/>
          <w:iCs/>
        </w:rPr>
        <w:t>adminconsent</w:t>
      </w:r>
      <w:r w:rsidR="008975E8" w:rsidRPr="00CC328B">
        <w:t xml:space="preserve"> de l'application multilocataire PSC </w:t>
      </w:r>
      <w:r>
        <w:t xml:space="preserve">en fonction de l’environnement </w:t>
      </w:r>
      <w:r w:rsidR="008975E8" w:rsidRPr="00CC328B">
        <w:t>Bac à Sable</w:t>
      </w:r>
      <w:r>
        <w:t xml:space="preserve"> vs. Production </w:t>
      </w:r>
      <w:r w:rsidR="008975E8" w:rsidRPr="00CC328B">
        <w:t xml:space="preserve">: </w:t>
      </w:r>
    </w:p>
    <w:p w14:paraId="23A6E51B" w14:textId="77777777" w:rsidR="003E186C" w:rsidRDefault="003E186C" w:rsidP="003E186C">
      <w:pPr>
        <w:pStyle w:val="Code"/>
        <w:rPr>
          <w:lang w:val="fr-FR"/>
        </w:rPr>
      </w:pPr>
    </w:p>
    <w:p w14:paraId="1EE74F86" w14:textId="61E05DFE" w:rsidR="003E186C" w:rsidRPr="00CC328B" w:rsidRDefault="003E186C" w:rsidP="003E186C">
      <w:pPr>
        <w:pStyle w:val="Code"/>
        <w:rPr>
          <w:lang w:val="fr-FR"/>
        </w:rPr>
      </w:pPr>
      <w:r w:rsidRPr="00D016BA">
        <w:rPr>
          <w:lang w:val="fr-FR"/>
        </w:rPr>
        <w:t>https://login.microsoftonline.com/{</w:t>
      </w:r>
      <w:r>
        <w:rPr>
          <w:lang w:val="fr-FR"/>
        </w:rPr>
        <w:t>T</w:t>
      </w:r>
      <w:r w:rsidRPr="00D016BA">
        <w:rPr>
          <w:lang w:val="fr-FR"/>
        </w:rPr>
        <w:t>enant</w:t>
      </w:r>
      <w:r>
        <w:rPr>
          <w:lang w:val="fr-FR"/>
        </w:rPr>
        <w:t>Id</w:t>
      </w:r>
      <w:r w:rsidRPr="00D016BA">
        <w:rPr>
          <w:lang w:val="fr-FR"/>
        </w:rPr>
        <w:t>}</w:t>
      </w:r>
      <w:r w:rsidR="00782CD8" w:rsidRPr="00D016BA">
        <w:rPr>
          <w:lang w:val="fr-FR"/>
        </w:rPr>
        <w:t>/</w:t>
      </w:r>
      <w:r w:rsidRPr="00D016BA">
        <w:rPr>
          <w:lang w:val="fr-FR"/>
        </w:rPr>
        <w:t>adminconsent</w:t>
      </w:r>
      <w:r w:rsidRPr="00CC328B">
        <w:rPr>
          <w:lang w:val="fr-FR"/>
        </w:rPr>
        <w:t>?client_id=</w:t>
      </w:r>
      <w:r w:rsidRPr="00D016BA">
        <w:rPr>
          <w:lang w:val="fr-FR"/>
        </w:rPr>
        <w:t>{</w:t>
      </w:r>
      <w:r>
        <w:rPr>
          <w:lang w:val="fr-FR"/>
        </w:rPr>
        <w:t>ClientId</w:t>
      </w:r>
      <w:r w:rsidRPr="00D016BA">
        <w:rPr>
          <w:lang w:val="fr-FR"/>
        </w:rPr>
        <w:t>}</w:t>
      </w:r>
      <w:r w:rsidRPr="00CC328B">
        <w:rPr>
          <w:lang w:val="fr-FR"/>
        </w:rPr>
        <w:t xml:space="preserve"> </w:t>
      </w:r>
    </w:p>
    <w:p w14:paraId="2AE28A25" w14:textId="77777777" w:rsidR="003E186C" w:rsidRPr="00CC328B" w:rsidRDefault="003E186C" w:rsidP="003E186C">
      <w:pPr>
        <w:pStyle w:val="Code"/>
        <w:rPr>
          <w:lang w:val="fr-FR"/>
        </w:rPr>
      </w:pPr>
    </w:p>
    <w:p w14:paraId="06F9ACDA" w14:textId="38993E32" w:rsidR="003E186C" w:rsidRPr="00CC328B" w:rsidRDefault="003E186C" w:rsidP="00CC328B">
      <w:pPr>
        <w:spacing w:before="120"/>
        <w:ind w:left="708"/>
      </w:pPr>
      <w:r w:rsidRPr="00CC328B">
        <w:t>Avec :</w:t>
      </w:r>
    </w:p>
    <w:tbl>
      <w:tblPr>
        <w:tblStyle w:val="TableauListe7Couleur"/>
        <w:tblW w:w="10348" w:type="dxa"/>
        <w:tblLook w:val="0420" w:firstRow="1" w:lastRow="0" w:firstColumn="0" w:lastColumn="0" w:noHBand="0" w:noVBand="1"/>
      </w:tblPr>
      <w:tblGrid>
        <w:gridCol w:w="1140"/>
        <w:gridCol w:w="1406"/>
        <w:gridCol w:w="7802"/>
      </w:tblGrid>
      <w:tr w:rsidR="003E186C" w:rsidRPr="007933A6" w14:paraId="2ED4D4A9" w14:textId="77777777" w:rsidTr="00CA3ED5">
        <w:trPr>
          <w:cnfStyle w:val="100000000000" w:firstRow="1" w:lastRow="0" w:firstColumn="0" w:lastColumn="0" w:oddVBand="0" w:evenVBand="0" w:oddHBand="0" w:evenHBand="0" w:firstRowFirstColumn="0" w:firstRowLastColumn="0" w:lastRowFirstColumn="0" w:lastRowLastColumn="0"/>
        </w:trPr>
        <w:tc>
          <w:tcPr>
            <w:tcW w:w="1140" w:type="dxa"/>
          </w:tcPr>
          <w:p w14:paraId="5331AB27" w14:textId="77777777" w:rsidR="003E186C" w:rsidRPr="00120E2A" w:rsidRDefault="003E186C" w:rsidP="00CA3ED5">
            <w:pPr>
              <w:spacing w:before="60" w:after="60"/>
              <w:rPr>
                <w:rFonts w:ascii="Segoe UI Semibold" w:hAnsi="Segoe UI Semibold" w:cs="Segoe UI Semibold"/>
                <w:sz w:val="18"/>
                <w:szCs w:val="20"/>
              </w:rPr>
            </w:pPr>
            <w:r>
              <w:rPr>
                <w:rFonts w:ascii="Segoe UI Semibold" w:hAnsi="Segoe UI Semibold" w:cs="Segoe UI Semibold"/>
                <w:i w:val="0"/>
                <w:iCs w:val="0"/>
                <w:color w:val="333333"/>
                <w:sz w:val="18"/>
                <w:szCs w:val="18"/>
              </w:rPr>
              <w:t>Paramètre</w:t>
            </w:r>
          </w:p>
        </w:tc>
        <w:tc>
          <w:tcPr>
            <w:tcW w:w="1406" w:type="dxa"/>
          </w:tcPr>
          <w:p w14:paraId="337FCC10" w14:textId="77777777" w:rsidR="003E186C" w:rsidRPr="00120E2A" w:rsidRDefault="003E186C" w:rsidP="00CA3ED5">
            <w:pPr>
              <w:spacing w:before="60" w:after="60"/>
              <w:rPr>
                <w:sz w:val="18"/>
                <w:szCs w:val="20"/>
              </w:rPr>
            </w:pPr>
            <w:r>
              <w:rPr>
                <w:rFonts w:ascii="Segoe UI Semibold" w:hAnsi="Segoe UI Semibold" w:cs="Segoe UI Semibold"/>
                <w:i w:val="0"/>
                <w:iCs w:val="0"/>
                <w:color w:val="333333"/>
                <w:sz w:val="18"/>
                <w:szCs w:val="18"/>
              </w:rPr>
              <w:t>Condition</w:t>
            </w:r>
          </w:p>
        </w:tc>
        <w:tc>
          <w:tcPr>
            <w:tcW w:w="7802" w:type="dxa"/>
          </w:tcPr>
          <w:p w14:paraId="48C453EF" w14:textId="77777777" w:rsidR="003E186C" w:rsidRPr="00120E2A" w:rsidRDefault="003E186C" w:rsidP="00CA3ED5">
            <w:pPr>
              <w:spacing w:before="60" w:after="60"/>
              <w:rPr>
                <w:sz w:val="18"/>
                <w:szCs w:val="20"/>
              </w:rPr>
            </w:pPr>
            <w:r>
              <w:rPr>
                <w:rFonts w:ascii="Segoe UI Semibold" w:hAnsi="Segoe UI Semibold" w:cs="Segoe UI Semibold"/>
                <w:i w:val="0"/>
                <w:iCs w:val="0"/>
                <w:color w:val="333333"/>
                <w:sz w:val="18"/>
                <w:szCs w:val="18"/>
              </w:rPr>
              <w:t>Description</w:t>
            </w:r>
          </w:p>
        </w:tc>
      </w:tr>
      <w:tr w:rsidR="003E186C" w:rsidRPr="007933A6" w14:paraId="7FD0873E" w14:textId="77777777" w:rsidTr="00CA3ED5">
        <w:trPr>
          <w:cnfStyle w:val="000000100000" w:firstRow="0" w:lastRow="0" w:firstColumn="0" w:lastColumn="0" w:oddVBand="0" w:evenVBand="0" w:oddHBand="1" w:evenHBand="0" w:firstRowFirstColumn="0" w:firstRowLastColumn="0" w:lastRowFirstColumn="0" w:lastRowLastColumn="0"/>
        </w:trPr>
        <w:tc>
          <w:tcPr>
            <w:tcW w:w="1140" w:type="dxa"/>
          </w:tcPr>
          <w:p w14:paraId="35EF3342" w14:textId="77777777" w:rsidR="003E186C" w:rsidRPr="00D016BA" w:rsidRDefault="003E186C" w:rsidP="00CA3ED5">
            <w:pPr>
              <w:spacing w:before="60" w:after="60"/>
              <w:rPr>
                <w:rFonts w:ascii="Segoe UI Semibold" w:hAnsi="Segoe UI Semibold" w:cs="Segoe UI Semibold"/>
                <w:i/>
                <w:iCs/>
                <w:color w:val="333333"/>
                <w:sz w:val="18"/>
                <w:szCs w:val="18"/>
              </w:rPr>
            </w:pPr>
            <w:r>
              <w:rPr>
                <w:rFonts w:ascii="Segoe UI Semibold" w:hAnsi="Segoe UI Semibold" w:cs="Segoe UI Semibold"/>
                <w:sz w:val="18"/>
                <w:szCs w:val="18"/>
              </w:rPr>
              <w:t>T</w:t>
            </w:r>
            <w:r w:rsidRPr="00D016BA">
              <w:rPr>
                <w:rFonts w:ascii="Segoe UI Semibold" w:hAnsi="Segoe UI Semibold" w:cs="Segoe UI Semibold"/>
                <w:sz w:val="18"/>
                <w:szCs w:val="18"/>
              </w:rPr>
              <w:t>enant</w:t>
            </w:r>
            <w:r>
              <w:rPr>
                <w:rFonts w:ascii="Segoe UI Semibold" w:hAnsi="Segoe UI Semibold" w:cs="Segoe UI Semibold"/>
                <w:sz w:val="18"/>
                <w:szCs w:val="18"/>
              </w:rPr>
              <w:t>Id</w:t>
            </w:r>
          </w:p>
        </w:tc>
        <w:tc>
          <w:tcPr>
            <w:tcW w:w="1406" w:type="dxa"/>
          </w:tcPr>
          <w:p w14:paraId="348E38FA" w14:textId="77777777" w:rsidR="003E186C" w:rsidRPr="00D016BA" w:rsidRDefault="003E186C" w:rsidP="00CA3ED5">
            <w:pPr>
              <w:spacing w:before="60" w:after="60"/>
              <w:rPr>
                <w:color w:val="333333"/>
                <w:sz w:val="18"/>
                <w:szCs w:val="18"/>
              </w:rPr>
            </w:pPr>
            <w:r w:rsidRPr="00D016BA">
              <w:rPr>
                <w:sz w:val="18"/>
                <w:szCs w:val="18"/>
              </w:rPr>
              <w:t>Requis</w:t>
            </w:r>
          </w:p>
        </w:tc>
        <w:tc>
          <w:tcPr>
            <w:tcW w:w="7802" w:type="dxa"/>
          </w:tcPr>
          <w:p w14:paraId="4F2CAC08" w14:textId="3D9AADE4" w:rsidR="003E186C" w:rsidRPr="00D016BA" w:rsidRDefault="003E186C" w:rsidP="00CA3ED5">
            <w:pPr>
              <w:spacing w:before="60" w:after="60"/>
              <w:rPr>
                <w:sz w:val="18"/>
                <w:szCs w:val="18"/>
              </w:rPr>
            </w:pPr>
            <w:r w:rsidRPr="00782CD8">
              <w:rPr>
                <w:sz w:val="18"/>
                <w:szCs w:val="18"/>
              </w:rPr>
              <w:t>L</w:t>
            </w:r>
            <w:r w:rsidR="00782CD8" w:rsidRPr="00782CD8">
              <w:rPr>
                <w:sz w:val="18"/>
                <w:szCs w:val="18"/>
              </w:rPr>
              <w:t>’ID de</w:t>
            </w:r>
            <w:r w:rsidRPr="00782CD8">
              <w:rPr>
                <w:sz w:val="18"/>
                <w:szCs w:val="18"/>
              </w:rPr>
              <w:t xml:space="preserve"> locataire </w:t>
            </w:r>
            <w:r w:rsidR="00782CD8" w:rsidRPr="00782CD8">
              <w:rPr>
                <w:sz w:val="18"/>
                <w:szCs w:val="18"/>
              </w:rPr>
              <w:t xml:space="preserve">de l’ES </w:t>
            </w:r>
            <w:r w:rsidRPr="00782CD8">
              <w:rPr>
                <w:sz w:val="18"/>
                <w:szCs w:val="18"/>
              </w:rPr>
              <w:t xml:space="preserve">pour lequel </w:t>
            </w:r>
            <w:r w:rsidR="00782CD8" w:rsidRPr="00782CD8">
              <w:rPr>
                <w:sz w:val="18"/>
                <w:szCs w:val="18"/>
              </w:rPr>
              <w:t xml:space="preserve">l’application doit être déclarée et vis-à-vis duquel </w:t>
            </w:r>
            <w:r w:rsidRPr="00782CD8">
              <w:rPr>
                <w:sz w:val="18"/>
                <w:szCs w:val="18"/>
              </w:rPr>
              <w:t xml:space="preserve">sont demandées les autorisations. </w:t>
            </w:r>
            <w:r w:rsidR="00782CD8" w:rsidRPr="00782CD8">
              <w:rPr>
                <w:sz w:val="18"/>
                <w:szCs w:val="18"/>
              </w:rPr>
              <w:t xml:space="preserve">Il s’agit du l’ID obtenu à la section </w:t>
            </w:r>
            <w:r w:rsidR="00782CD8" w:rsidRPr="00CC328B">
              <w:rPr>
                <w:rFonts w:ascii="Segoe UI Semibold" w:hAnsi="Segoe UI Semibold" w:cs="Segoe UI Semibold"/>
                <w:sz w:val="18"/>
                <w:szCs w:val="18"/>
              </w:rPr>
              <w:fldChar w:fldCharType="begin"/>
            </w:r>
            <w:r w:rsidR="00782CD8" w:rsidRPr="00CC328B">
              <w:rPr>
                <w:rFonts w:ascii="Segoe UI Semibold" w:hAnsi="Segoe UI Semibold" w:cs="Segoe UI Semibold"/>
                <w:sz w:val="18"/>
                <w:szCs w:val="18"/>
              </w:rPr>
              <w:instrText xml:space="preserve"> REF _Ref158734505 \r \h  \* MERGEFORMAT </w:instrText>
            </w:r>
            <w:r w:rsidR="00782CD8" w:rsidRPr="00CC328B">
              <w:rPr>
                <w:rFonts w:ascii="Segoe UI Semibold" w:hAnsi="Segoe UI Semibold" w:cs="Segoe UI Semibold"/>
                <w:sz w:val="18"/>
                <w:szCs w:val="18"/>
              </w:rPr>
            </w:r>
            <w:r w:rsidR="00782CD8" w:rsidRPr="00CC328B">
              <w:rPr>
                <w:rFonts w:ascii="Segoe UI Semibold" w:hAnsi="Segoe UI Semibold" w:cs="Segoe UI Semibold"/>
                <w:sz w:val="18"/>
                <w:szCs w:val="18"/>
              </w:rPr>
              <w:fldChar w:fldCharType="separate"/>
            </w:r>
            <w:r w:rsidR="00782CD8" w:rsidRPr="00CC328B">
              <w:rPr>
                <w:rFonts w:ascii="Segoe UI Semibold" w:hAnsi="Segoe UI Semibold" w:cs="Segoe UI Semibold"/>
                <w:sz w:val="18"/>
                <w:szCs w:val="18"/>
              </w:rPr>
              <w:t>2.1.1</w:t>
            </w:r>
            <w:r w:rsidR="00782CD8" w:rsidRPr="00CC328B">
              <w:rPr>
                <w:rFonts w:ascii="Segoe UI Semibold" w:hAnsi="Segoe UI Semibold" w:cs="Segoe UI Semibold"/>
                <w:sz w:val="18"/>
                <w:szCs w:val="18"/>
              </w:rPr>
              <w:fldChar w:fldCharType="end"/>
            </w:r>
            <w:r w:rsidR="00782CD8" w:rsidRPr="00CC328B">
              <w:rPr>
                <w:rFonts w:ascii="Segoe UI Semibold" w:hAnsi="Segoe UI Semibold" w:cs="Segoe UI Semibold"/>
                <w:sz w:val="18"/>
                <w:szCs w:val="18"/>
              </w:rPr>
              <w:t xml:space="preserve"> </w:t>
            </w:r>
            <w:r w:rsidR="00782CD8" w:rsidRPr="00CC328B">
              <w:rPr>
                <w:rFonts w:ascii="Segoe UI Semibold" w:hAnsi="Segoe UI Semibold" w:cs="Segoe UI Semibold"/>
                <w:sz w:val="18"/>
                <w:szCs w:val="18"/>
              </w:rPr>
              <w:fldChar w:fldCharType="begin"/>
            </w:r>
            <w:r w:rsidR="00782CD8" w:rsidRPr="00CC328B">
              <w:rPr>
                <w:rFonts w:ascii="Segoe UI Semibold" w:hAnsi="Segoe UI Semibold" w:cs="Segoe UI Semibold"/>
                <w:sz w:val="18"/>
                <w:szCs w:val="18"/>
              </w:rPr>
              <w:instrText xml:space="preserve"> REF _Ref158734505 \h  \* MERGEFORMAT </w:instrText>
            </w:r>
            <w:r w:rsidR="00782CD8" w:rsidRPr="00CC328B">
              <w:rPr>
                <w:rFonts w:ascii="Segoe UI Semibold" w:hAnsi="Segoe UI Semibold" w:cs="Segoe UI Semibold"/>
                <w:sz w:val="18"/>
                <w:szCs w:val="18"/>
              </w:rPr>
            </w:r>
            <w:r w:rsidR="00782CD8" w:rsidRPr="00CC328B">
              <w:rPr>
                <w:rFonts w:ascii="Segoe UI Semibold" w:hAnsi="Segoe UI Semibold" w:cs="Segoe UI Semibold"/>
                <w:sz w:val="18"/>
                <w:szCs w:val="18"/>
              </w:rPr>
              <w:fldChar w:fldCharType="separate"/>
            </w:r>
            <w:r w:rsidR="00782CD8" w:rsidRPr="00CC328B">
              <w:rPr>
                <w:rFonts w:ascii="Segoe UI Semibold" w:hAnsi="Segoe UI Semibold" w:cs="Segoe UI Semibold"/>
                <w:sz w:val="18"/>
                <w:szCs w:val="18"/>
              </w:rPr>
              <w:t>Obtention de l’identifiant du locataire de l’ES</w:t>
            </w:r>
            <w:r w:rsidR="00782CD8" w:rsidRPr="00CC328B">
              <w:rPr>
                <w:rFonts w:ascii="Segoe UI Semibold" w:hAnsi="Segoe UI Semibold" w:cs="Segoe UI Semibold"/>
                <w:sz w:val="18"/>
                <w:szCs w:val="18"/>
              </w:rPr>
              <w:fldChar w:fldCharType="end"/>
            </w:r>
            <w:r w:rsidR="00782CD8" w:rsidRPr="00782CD8">
              <w:rPr>
                <w:sz w:val="18"/>
                <w:szCs w:val="18"/>
              </w:rPr>
              <w:t>.</w:t>
            </w:r>
          </w:p>
        </w:tc>
      </w:tr>
      <w:tr w:rsidR="003E186C" w:rsidRPr="007933A6" w14:paraId="17F7ABE8" w14:textId="77777777" w:rsidTr="00CA3ED5">
        <w:tc>
          <w:tcPr>
            <w:tcW w:w="1140" w:type="dxa"/>
          </w:tcPr>
          <w:p w14:paraId="7DE15BA4" w14:textId="77777777" w:rsidR="003E186C" w:rsidRPr="00D016BA" w:rsidRDefault="003E186C" w:rsidP="00CA3ED5">
            <w:pPr>
              <w:spacing w:before="60" w:after="60"/>
              <w:rPr>
                <w:rFonts w:ascii="Segoe UI Semibold" w:hAnsi="Segoe UI Semibold" w:cs="Segoe UI Semibold"/>
                <w:sz w:val="18"/>
                <w:szCs w:val="18"/>
              </w:rPr>
            </w:pPr>
            <w:r w:rsidRPr="00D016BA">
              <w:rPr>
                <w:rFonts w:ascii="Segoe UI Semibold" w:hAnsi="Segoe UI Semibold" w:cs="Segoe UI Semibold"/>
                <w:sz w:val="18"/>
                <w:szCs w:val="18"/>
              </w:rPr>
              <w:t>ClientId</w:t>
            </w:r>
          </w:p>
        </w:tc>
        <w:tc>
          <w:tcPr>
            <w:tcW w:w="1406" w:type="dxa"/>
          </w:tcPr>
          <w:p w14:paraId="4985A82D" w14:textId="77777777" w:rsidR="003E186C" w:rsidRPr="00D016BA" w:rsidRDefault="003E186C" w:rsidP="00CA3ED5">
            <w:pPr>
              <w:spacing w:before="60" w:after="60"/>
              <w:rPr>
                <w:sz w:val="18"/>
                <w:szCs w:val="18"/>
              </w:rPr>
            </w:pPr>
            <w:r w:rsidRPr="00D016BA">
              <w:rPr>
                <w:sz w:val="18"/>
                <w:szCs w:val="18"/>
              </w:rPr>
              <w:t>Requis</w:t>
            </w:r>
          </w:p>
        </w:tc>
        <w:tc>
          <w:tcPr>
            <w:tcW w:w="7802" w:type="dxa"/>
          </w:tcPr>
          <w:p w14:paraId="27919B18" w14:textId="5E98C072" w:rsidR="003E186C" w:rsidRPr="00D016BA" w:rsidRDefault="003E186C" w:rsidP="00CA3ED5">
            <w:pPr>
              <w:spacing w:before="60" w:after="60"/>
              <w:rPr>
                <w:sz w:val="18"/>
                <w:szCs w:val="18"/>
              </w:rPr>
            </w:pPr>
            <w:r w:rsidRPr="00D016BA">
              <w:rPr>
                <w:sz w:val="18"/>
                <w:szCs w:val="18"/>
              </w:rPr>
              <w:t xml:space="preserve">L’ID d’application que l’expérience </w:t>
            </w:r>
            <w:r w:rsidRPr="00CC328B">
              <w:rPr>
                <w:rFonts w:ascii="Segoe UI Semibold" w:hAnsi="Segoe UI Semibold" w:cs="Segoe UI Semibold"/>
                <w:sz w:val="18"/>
                <w:szCs w:val="18"/>
              </w:rPr>
              <w:t>Inscriptions d’applications</w:t>
            </w:r>
            <w:r w:rsidRPr="00D016BA">
              <w:rPr>
                <w:sz w:val="18"/>
                <w:szCs w:val="18"/>
              </w:rPr>
              <w:t xml:space="preserve"> du centre d’administration Microsoft Entra a attribué à l’application PSC lors de son inscription initiale dans le locataire de l’ANS</w:t>
            </w:r>
            <w:r w:rsidRPr="00D016BA">
              <w:rPr>
                <w:color w:val="auto"/>
                <w:sz w:val="18"/>
                <w:szCs w:val="18"/>
              </w:rPr>
              <w:t> </w:t>
            </w:r>
            <w:r>
              <w:rPr>
                <w:color w:val="auto"/>
                <w:sz w:val="18"/>
                <w:szCs w:val="18"/>
              </w:rPr>
              <w:t xml:space="preserve">selon l’environnement considéré </w:t>
            </w:r>
            <w:r w:rsidRPr="00D016BA">
              <w:rPr>
                <w:color w:val="auto"/>
                <w:sz w:val="18"/>
                <w:szCs w:val="18"/>
              </w:rPr>
              <w:t xml:space="preserve">: </w:t>
            </w:r>
            <w:r>
              <w:rPr>
                <w:sz w:val="18"/>
                <w:szCs w:val="18"/>
              </w:rPr>
              <w:t>Bac à sable vs. Production.</w:t>
            </w:r>
          </w:p>
        </w:tc>
      </w:tr>
    </w:tbl>
    <w:p w14:paraId="028CCD69" w14:textId="305B69B1" w:rsidR="00782CD8" w:rsidRPr="00A75B91" w:rsidRDefault="00782CD8" w:rsidP="00C410C3">
      <w:pPr>
        <w:pStyle w:val="pf0"/>
        <w:spacing w:before="120" w:beforeAutospacing="0" w:after="120" w:afterAutospacing="0"/>
        <w:ind w:left="709"/>
        <w:rPr>
          <w:rFonts w:ascii="Segoe UI" w:eastAsiaTheme="minorHAnsi" w:hAnsi="Segoe UI" w:cs="Segoe UI"/>
          <w:sz w:val="20"/>
          <w:szCs w:val="20"/>
        </w:rPr>
      </w:pPr>
      <w:r w:rsidRPr="00A75B91">
        <w:rPr>
          <w:rFonts w:ascii="Segoe UI" w:eastAsiaTheme="minorHAnsi" w:hAnsi="Segoe UI" w:cs="Segoe UI"/>
          <w:sz w:val="20"/>
          <w:szCs w:val="20"/>
          <w:lang w:eastAsia="en-US"/>
        </w:rPr>
        <w:t>Par exemple pour l’environnement Bac à Sable si l’ES ne dispose que d’un seul locataire Entra ID :</w:t>
      </w:r>
    </w:p>
    <w:p w14:paraId="2ED30BE0" w14:textId="2335C105" w:rsidR="00782CD8" w:rsidRPr="00A75B91" w:rsidRDefault="00D566BC" w:rsidP="00C410C3">
      <w:pPr>
        <w:pStyle w:val="pf0"/>
        <w:spacing w:before="0" w:beforeAutospacing="0" w:after="120" w:afterAutospacing="0"/>
        <w:rPr>
          <w:rFonts w:ascii="Segoe UI" w:eastAsiaTheme="minorHAnsi" w:hAnsi="Segoe UI" w:cs="Segoe UI"/>
          <w:sz w:val="20"/>
          <w:szCs w:val="20"/>
          <w:lang w:eastAsia="en-US"/>
        </w:rPr>
      </w:pPr>
      <w:hyperlink r:id="rId23" w:history="1">
        <w:r w:rsidRPr="00D87692">
          <w:rPr>
            <w:rStyle w:val="Lienhypertexte"/>
            <w:rFonts w:ascii="Segoe UI" w:eastAsiaTheme="minorHAnsi" w:hAnsi="Segoe UI" w:cs="Segoe UI"/>
            <w:sz w:val="20"/>
            <w:szCs w:val="20"/>
            <w:lang w:eastAsia="en-US"/>
          </w:rPr>
          <w:t>https://login.microsoftonline.com/organizations/adminconsent?client_id=99383c77-0bb9-41f0-96e1-b72ad6eca607</w:t>
        </w:r>
      </w:hyperlink>
      <w:r w:rsidR="00782CD8" w:rsidRPr="00A75B91">
        <w:rPr>
          <w:rFonts w:ascii="Segoe UI" w:eastAsiaTheme="minorHAnsi" w:hAnsi="Segoe UI" w:cs="Segoe UI"/>
          <w:sz w:val="20"/>
          <w:szCs w:val="20"/>
          <w:lang w:eastAsia="en-US"/>
        </w:rPr>
        <w:t xml:space="preserve"> </w:t>
      </w:r>
    </w:p>
    <w:p w14:paraId="3A9E597A" w14:textId="5488FCC1" w:rsidR="00782CD8" w:rsidRPr="00A75B91" w:rsidRDefault="00782CD8" w:rsidP="00C410C3">
      <w:pPr>
        <w:pStyle w:val="Paragraphedeliste"/>
        <w:contextualSpacing w:val="0"/>
        <w:jc w:val="left"/>
        <w:rPr>
          <w:szCs w:val="20"/>
        </w:rPr>
      </w:pPr>
      <w:r w:rsidRPr="00A75B91">
        <w:rPr>
          <w:szCs w:val="20"/>
        </w:rPr>
        <w:t>L’accès à ce lien suppose une connexion préalable à Entra ID de façon à identifier le locataire et ainsi l’ES auquel l’administrateur appartient/est rattaché, avant la demande d’approbation des autorisations nécessaires.</w:t>
      </w:r>
    </w:p>
    <w:p w14:paraId="25671366" w14:textId="5D5AB663" w:rsidR="00782CD8" w:rsidRDefault="00782CD8" w:rsidP="00C410C3">
      <w:pPr>
        <w:pStyle w:val="Paragraphedeliste"/>
        <w:numPr>
          <w:ilvl w:val="0"/>
          <w:numId w:val="29"/>
        </w:numPr>
        <w:jc w:val="left"/>
      </w:pPr>
      <w:r w:rsidRPr="00782CD8">
        <w:lastRenderedPageBreak/>
        <w:t>S'authentifier avec un compte disposant de privilèges d’administration sur le locataire de l’ES inscrit auprès de l’ANS.</w:t>
      </w:r>
    </w:p>
    <w:p w14:paraId="2F596C6D" w14:textId="7D316C9F" w:rsidR="00D566BC" w:rsidRPr="00B02304" w:rsidRDefault="00D566BC" w:rsidP="00D566BC">
      <w:pPr>
        <w:jc w:val="center"/>
      </w:pPr>
      <w:r w:rsidRPr="00D566BC">
        <w:rPr>
          <w:noProof/>
        </w:rPr>
        <w:drawing>
          <wp:inline distT="0" distB="0" distL="0" distR="0" wp14:anchorId="6C210852" wp14:editId="70D11FE7">
            <wp:extent cx="2203200" cy="2059200"/>
            <wp:effectExtent l="0" t="0" r="6985" b="0"/>
            <wp:docPr id="1065330283"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30283" name="Image 1" descr="Une image contenant texte, capture d’écran, Police, logiciel&#10;&#10;Description générée automatiquement"/>
                    <pic:cNvPicPr/>
                  </pic:nvPicPr>
                  <pic:blipFill>
                    <a:blip r:embed="rId24"/>
                    <a:stretch>
                      <a:fillRect/>
                    </a:stretch>
                  </pic:blipFill>
                  <pic:spPr>
                    <a:xfrm>
                      <a:off x="0" y="0"/>
                      <a:ext cx="2203200" cy="2059200"/>
                    </a:xfrm>
                    <a:prstGeom prst="rect">
                      <a:avLst/>
                    </a:prstGeom>
                  </pic:spPr>
                </pic:pic>
              </a:graphicData>
            </a:graphic>
          </wp:inline>
        </w:drawing>
      </w:r>
    </w:p>
    <w:p w14:paraId="33B7C4F7" w14:textId="406E9159" w:rsidR="00B5046F" w:rsidRDefault="00782CD8" w:rsidP="00C410C3">
      <w:pPr>
        <w:ind w:left="708"/>
        <w:jc w:val="left"/>
      </w:pPr>
      <w:r>
        <w:t xml:space="preserve">Ceci </w:t>
      </w:r>
      <w:r w:rsidR="00C7406E">
        <w:t xml:space="preserve"> entraine une redirection vers le point de terminaison de consentement administrateur </w:t>
      </w:r>
      <w:r w:rsidR="00C7406E" w:rsidRPr="7B95E193">
        <w:rPr>
          <w:i/>
          <w:iCs/>
        </w:rPr>
        <w:t>adminconsent</w:t>
      </w:r>
      <w:r w:rsidR="00C7406E">
        <w:t xml:space="preserve"> de la plateforme d’identités Microsoft pour accorder des autorisations au locataire considéré</w:t>
      </w:r>
      <w:r w:rsidR="00B5046F">
        <w:t xml:space="preserve">. </w:t>
      </w:r>
      <w:r w:rsidR="00B5046F" w:rsidRPr="00DE20E7">
        <w:t>Il en résulte une demande d'octroi de code OAuth2 qui déclenche le flux de consentement de l'administrateur et crée le principal de service dans le locataire de l'</w:t>
      </w:r>
      <w:r w:rsidR="00B5046F">
        <w:t>ES</w:t>
      </w:r>
      <w:r w:rsidR="00B5046F" w:rsidRPr="00DE20E7">
        <w:t xml:space="preserve">. </w:t>
      </w:r>
    </w:p>
    <w:p w14:paraId="435455CA" w14:textId="67C7543A" w:rsidR="00C7406E" w:rsidRDefault="00320F63" w:rsidP="00834B39">
      <w:pPr>
        <w:jc w:val="center"/>
      </w:pPr>
      <w:r>
        <w:rPr>
          <w:noProof/>
        </w:rPr>
        <w:drawing>
          <wp:inline distT="0" distB="0" distL="0" distR="0" wp14:anchorId="3F311339" wp14:editId="64F7357F">
            <wp:extent cx="2228400" cy="2782800"/>
            <wp:effectExtent l="0" t="0" r="635" b="0"/>
            <wp:docPr id="27655210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28400" cy="2782800"/>
                    </a:xfrm>
                    <a:prstGeom prst="rect">
                      <a:avLst/>
                    </a:prstGeom>
                    <a:noFill/>
                    <a:ln>
                      <a:noFill/>
                    </a:ln>
                  </pic:spPr>
                </pic:pic>
              </a:graphicData>
            </a:graphic>
          </wp:inline>
        </w:drawing>
      </w:r>
    </w:p>
    <w:p w14:paraId="4CEDAA44" w14:textId="77777777" w:rsidR="008609B7" w:rsidRDefault="00676ABD" w:rsidP="00C410C3">
      <w:pPr>
        <w:pStyle w:val="Paragraphedeliste"/>
        <w:numPr>
          <w:ilvl w:val="0"/>
          <w:numId w:val="29"/>
        </w:numPr>
        <w:ind w:left="714" w:hanging="357"/>
        <w:contextualSpacing w:val="0"/>
        <w:jc w:val="left"/>
      </w:pPr>
      <w:r w:rsidRPr="00F61778">
        <w:rPr>
          <w:rFonts w:ascii="Segoe UI Semibold" w:hAnsi="Segoe UI Semibold" w:cs="Segoe UI Semibold"/>
        </w:rPr>
        <w:t>S’assurer de l’authenticité de l’application à laquelle les autorisations demandées seront accordées.</w:t>
      </w:r>
      <w:r>
        <w:t xml:space="preserve"> Des acteurs malveillants pourraient tenter d’usurper l’identité de l’application portée par l’ANS pour récupérer des autorisations sur l’environnement d</w:t>
      </w:r>
      <w:r w:rsidR="00F61778">
        <w:t>e l’ES.</w:t>
      </w:r>
    </w:p>
    <w:p w14:paraId="30E5A320" w14:textId="67802E1B" w:rsidR="00D113B7" w:rsidRPr="00D113B7" w:rsidRDefault="00380F70" w:rsidP="00C410C3">
      <w:pPr>
        <w:pStyle w:val="Paragraphedeliste"/>
        <w:numPr>
          <w:ilvl w:val="1"/>
          <w:numId w:val="29"/>
        </w:numPr>
        <w:contextualSpacing w:val="0"/>
        <w:jc w:val="left"/>
      </w:pPr>
      <w:r>
        <w:rPr>
          <w:shd w:val="clear" w:color="auto" w:fill="FFFFFF" w:themeFill="background1"/>
        </w:rPr>
        <w:t>Vérifier le nom de l’application</w:t>
      </w:r>
      <w:r w:rsidR="00B45E72">
        <w:rPr>
          <w:shd w:val="clear" w:color="auto" w:fill="FFFFFF" w:themeFill="background1"/>
        </w:rPr>
        <w:t xml:space="preserve"> PSC</w:t>
      </w:r>
      <w:r>
        <w:rPr>
          <w:shd w:val="clear" w:color="auto" w:fill="FFFFFF" w:themeFill="background1"/>
        </w:rPr>
        <w:t xml:space="preserve">. </w:t>
      </w:r>
      <w:r w:rsidR="00D113B7">
        <w:rPr>
          <w:shd w:val="clear" w:color="auto" w:fill="FFFFFF" w:themeFill="background1"/>
        </w:rPr>
        <w:t>L’application PSC_BAS est utilisée d</w:t>
      </w:r>
      <w:r>
        <w:rPr>
          <w:shd w:val="clear" w:color="auto" w:fill="FFFFFF" w:themeFill="background1"/>
        </w:rPr>
        <w:t xml:space="preserve">ans le cadre </w:t>
      </w:r>
      <w:r w:rsidR="000D5C48">
        <w:rPr>
          <w:shd w:val="clear" w:color="auto" w:fill="FFFFFF" w:themeFill="background1"/>
        </w:rPr>
        <w:t>de cette illustration technique avec</w:t>
      </w:r>
      <w:r w:rsidR="002111EF">
        <w:rPr>
          <w:shd w:val="clear" w:color="auto" w:fill="FFFFFF" w:themeFill="background1"/>
        </w:rPr>
        <w:t xml:space="preserve"> l’environnement </w:t>
      </w:r>
      <w:r w:rsidR="000D5C48">
        <w:rPr>
          <w:shd w:val="clear" w:color="auto" w:fill="FFFFFF" w:themeFill="background1"/>
        </w:rPr>
        <w:t xml:space="preserve">de </w:t>
      </w:r>
      <w:r w:rsidR="002111EF">
        <w:rPr>
          <w:shd w:val="clear" w:color="auto" w:fill="FFFFFF" w:themeFill="background1"/>
        </w:rPr>
        <w:t>Bac à sable</w:t>
      </w:r>
      <w:r w:rsidR="000D5C48">
        <w:rPr>
          <w:shd w:val="clear" w:color="auto" w:fill="FFFFFF" w:themeFill="background1"/>
        </w:rPr>
        <w:t xml:space="preserve"> de Pro Santé Connect</w:t>
      </w:r>
      <w:r w:rsidR="00D113B7">
        <w:rPr>
          <w:shd w:val="clear" w:color="auto" w:fill="FFFFFF" w:themeFill="background1"/>
        </w:rPr>
        <w:t>.</w:t>
      </w:r>
    </w:p>
    <w:p w14:paraId="704F0599" w14:textId="77777777" w:rsidR="00841823" w:rsidRPr="00841823" w:rsidRDefault="008609B7" w:rsidP="00C410C3">
      <w:pPr>
        <w:pStyle w:val="Paragraphedeliste"/>
        <w:numPr>
          <w:ilvl w:val="1"/>
          <w:numId w:val="29"/>
        </w:numPr>
        <w:contextualSpacing w:val="0"/>
        <w:jc w:val="left"/>
      </w:pPr>
      <w:r w:rsidRPr="008609B7">
        <w:rPr>
          <w:shd w:val="clear" w:color="auto" w:fill="FFFFFF" w:themeFill="background1"/>
        </w:rPr>
        <w:t>Vérifier qu’un badge </w:t>
      </w:r>
      <w:r w:rsidRPr="008609B7">
        <w:rPr>
          <w:rStyle w:val="Accentuation"/>
          <w:shd w:val="clear" w:color="auto" w:fill="FFFFFF" w:themeFill="background1"/>
        </w:rPr>
        <w:t>vérifié</w:t>
      </w:r>
      <w:r w:rsidRPr="008609B7">
        <w:rPr>
          <w:shd w:val="clear" w:color="auto" w:fill="FFFFFF" w:themeFill="background1"/>
        </w:rPr>
        <w:t> bleu</w:t>
      </w:r>
      <w:r w:rsidR="004C06A9">
        <w:rPr>
          <w:shd w:val="clear" w:color="auto" w:fill="FFFFFF" w:themeFill="background1"/>
        </w:rPr>
        <w:t xml:space="preserve"> </w:t>
      </w:r>
      <w:r w:rsidRPr="008609B7">
        <w:rPr>
          <w:shd w:val="clear" w:color="auto" w:fill="FFFFFF" w:themeFill="background1"/>
        </w:rPr>
        <w:t>s’affiche dans l’</w:t>
      </w:r>
      <w:hyperlink r:id="rId26" w:history="1">
        <w:r w:rsidRPr="008609B7">
          <w:rPr>
            <w:rStyle w:val="Lienhypertexte"/>
            <w:shd w:val="clear" w:color="auto" w:fill="FFFFFF" w:themeFill="background1"/>
          </w:rPr>
          <w:t>invite de consentement</w:t>
        </w:r>
      </w:hyperlink>
      <w:r w:rsidRPr="008609B7">
        <w:rPr>
          <w:shd w:val="clear" w:color="auto" w:fill="FFFFFF" w:themeFill="background1"/>
        </w:rPr>
        <w:t xml:space="preserve"> de l’application </w:t>
      </w:r>
      <w:r w:rsidR="00B45E72">
        <w:rPr>
          <w:shd w:val="clear" w:color="auto" w:fill="FFFFFF" w:themeFill="background1"/>
        </w:rPr>
        <w:t>PSC</w:t>
      </w:r>
      <w:r w:rsidR="004C06A9">
        <w:rPr>
          <w:shd w:val="clear" w:color="auto" w:fill="FFFFFF" w:themeFill="background1"/>
        </w:rPr>
        <w:t xml:space="preserve"> au côté du nom de l’éditeur </w:t>
      </w:r>
      <w:r w:rsidR="00841823">
        <w:rPr>
          <w:shd w:val="clear" w:color="auto" w:fill="FFFFFF" w:themeFill="background1"/>
        </w:rPr>
        <w:t xml:space="preserve">de l’application </w:t>
      </w:r>
      <w:r w:rsidR="004C06A9">
        <w:rPr>
          <w:shd w:val="clear" w:color="auto" w:fill="FFFFFF" w:themeFill="background1"/>
        </w:rPr>
        <w:t>AGENCE DU NUMERIQUE EN SANTE</w:t>
      </w:r>
      <w:r w:rsidR="00B45E72">
        <w:rPr>
          <w:shd w:val="clear" w:color="auto" w:fill="FFFFFF" w:themeFill="background1"/>
        </w:rPr>
        <w:t xml:space="preserve">. </w:t>
      </w:r>
    </w:p>
    <w:p w14:paraId="46EA3F69" w14:textId="77777777" w:rsidR="004E1AA1" w:rsidRDefault="00B45E72" w:rsidP="00C410C3">
      <w:pPr>
        <w:pStyle w:val="Paragraphedeliste"/>
        <w:ind w:left="1440"/>
        <w:contextualSpacing w:val="0"/>
        <w:jc w:val="left"/>
      </w:pPr>
      <w:r>
        <w:rPr>
          <w:shd w:val="clear" w:color="auto" w:fill="FFFFFF" w:themeFill="background1"/>
        </w:rPr>
        <w:t>L’ANS,</w:t>
      </w:r>
      <w:r w:rsidRPr="00B45E72">
        <w:rPr>
          <w:shd w:val="clear" w:color="auto" w:fill="FFFFFF" w:themeFill="background1"/>
        </w:rPr>
        <w:t xml:space="preserve"> a vérifié son identité à l’aide d’un compte </w:t>
      </w:r>
      <w:r w:rsidR="006133D9" w:rsidRPr="00D34120">
        <w:t>l’utilisation d’un compte Microsoft Cloud Partner Program (CPP), anciennement appelé Microsoft Partner Network (MPN), qui a été </w:t>
      </w:r>
      <w:hyperlink r:id="rId27" w:history="1">
        <w:r w:rsidR="006133D9" w:rsidRPr="00D34120">
          <w:t>vérifié</w:t>
        </w:r>
      </w:hyperlink>
      <w:r w:rsidR="006133D9" w:rsidRPr="00D34120">
        <w:t xml:space="preserve">, et </w:t>
      </w:r>
      <w:r w:rsidR="0075379F" w:rsidRPr="00B45E72">
        <w:rPr>
          <w:shd w:val="clear" w:color="auto" w:fill="FFFFFF" w:themeFill="background1"/>
        </w:rPr>
        <w:t>a terminé le processus de vérification</w:t>
      </w:r>
      <w:r w:rsidR="0075379F" w:rsidRPr="00D34120">
        <w:t xml:space="preserve"> </w:t>
      </w:r>
      <w:r w:rsidR="0075379F">
        <w:t xml:space="preserve">avec </w:t>
      </w:r>
      <w:r w:rsidR="006133D9" w:rsidRPr="00D34120">
        <w:t xml:space="preserve">l’association du </w:t>
      </w:r>
      <w:proofErr w:type="spellStart"/>
      <w:r w:rsidR="006133D9" w:rsidRPr="00D34120">
        <w:t>PartnerID</w:t>
      </w:r>
      <w:proofErr w:type="spellEnd"/>
      <w:r w:rsidR="006133D9" w:rsidRPr="00D34120">
        <w:t xml:space="preserve"> vérifié à </w:t>
      </w:r>
      <w:r w:rsidR="0075379F">
        <w:t>cette</w:t>
      </w:r>
      <w:r w:rsidR="006133D9" w:rsidRPr="00D34120">
        <w:t xml:space="preserve"> inscription d’application.</w:t>
      </w:r>
      <w:r w:rsidR="00F35F99">
        <w:t xml:space="preserve"> </w:t>
      </w:r>
    </w:p>
    <w:p w14:paraId="6B8AF2C1" w14:textId="0A2C5118" w:rsidR="00D34120" w:rsidRDefault="004E1AA1" w:rsidP="00C410C3">
      <w:pPr>
        <w:pStyle w:val="Paragraphedeliste"/>
        <w:ind w:left="1440"/>
        <w:contextualSpacing w:val="0"/>
        <w:jc w:val="left"/>
      </w:pPr>
      <w:r w:rsidRPr="00B51956">
        <w:rPr>
          <w:rFonts w:ascii="Segoe UI Semibold" w:hAnsi="Segoe UI Semibold" w:cs="Segoe UI Semibold"/>
          <w:u w:val="single"/>
        </w:rPr>
        <w:lastRenderedPageBreak/>
        <w:t>Documentation Microsoft</w:t>
      </w:r>
      <w:r w:rsidRPr="00B54505">
        <w:rPr>
          <w:rFonts w:ascii="Segoe UI Semibold" w:hAnsi="Segoe UI Semibold" w:cs="Segoe UI Semibold"/>
        </w:rPr>
        <w:t> :</w:t>
      </w:r>
      <w:r w:rsidR="00F35F99">
        <w:t xml:space="preserve"> </w:t>
      </w:r>
      <w:hyperlink r:id="rId28" w:history="1">
        <w:r w:rsidR="00F35F99" w:rsidRPr="00B51956">
          <w:rPr>
            <w:rStyle w:val="Lienhypertexte"/>
          </w:rPr>
          <w:t xml:space="preserve">Vérification de l’éditeur - Vue d’ensemble - Microsoft </w:t>
        </w:r>
        <w:proofErr w:type="spellStart"/>
        <w:r w:rsidR="00F35F99" w:rsidRPr="00B51956">
          <w:rPr>
            <w:rStyle w:val="Lienhypertexte"/>
          </w:rPr>
          <w:t>identity</w:t>
        </w:r>
        <w:proofErr w:type="spellEnd"/>
        <w:r w:rsidR="00F35F99" w:rsidRPr="00B51956">
          <w:rPr>
            <w:rStyle w:val="Lienhypertexte"/>
          </w:rPr>
          <w:t xml:space="preserve"> platform</w:t>
        </w:r>
      </w:hyperlink>
      <w:r w:rsidR="00F35F99">
        <w:t>.</w:t>
      </w:r>
    </w:p>
    <w:p w14:paraId="1135C717" w14:textId="77777777" w:rsidR="00A06009" w:rsidRDefault="003E2C71" w:rsidP="00C410C3">
      <w:pPr>
        <w:pStyle w:val="Paragraphedeliste"/>
        <w:keepNext/>
        <w:numPr>
          <w:ilvl w:val="0"/>
          <w:numId w:val="29"/>
        </w:numPr>
        <w:ind w:left="714" w:hanging="357"/>
        <w:contextualSpacing w:val="0"/>
        <w:jc w:val="left"/>
      </w:pPr>
      <w:r>
        <w:t>Vérifier</w:t>
      </w:r>
      <w:r w:rsidR="00A06009">
        <w:t xml:space="preserve"> la nature des autorisations demandées pour :</w:t>
      </w:r>
    </w:p>
    <w:p w14:paraId="7395B690" w14:textId="77777777" w:rsidR="00A06009" w:rsidRDefault="00A06009" w:rsidP="00C410C3">
      <w:pPr>
        <w:pStyle w:val="Paragraphedeliste"/>
        <w:keepNext/>
        <w:numPr>
          <w:ilvl w:val="1"/>
          <w:numId w:val="29"/>
        </w:numPr>
        <w:ind w:left="1434" w:hanging="357"/>
        <w:jc w:val="left"/>
      </w:pPr>
      <w:r>
        <w:t>Autoriser l’authentification de l’utilisateur.</w:t>
      </w:r>
    </w:p>
    <w:p w14:paraId="0F1F076B" w14:textId="0A726659" w:rsidR="00A06009" w:rsidRDefault="00A06009" w:rsidP="00C410C3">
      <w:pPr>
        <w:pStyle w:val="Paragraphedeliste"/>
        <w:keepNext/>
        <w:numPr>
          <w:ilvl w:val="1"/>
          <w:numId w:val="29"/>
        </w:numPr>
        <w:contextualSpacing w:val="0"/>
        <w:jc w:val="left"/>
      </w:pPr>
      <w:r>
        <w:t>Récupérer des informations sur l’identité de l’utilisateur (nom, prénom, adresse électronique, nom d’affichage, notamment)</w:t>
      </w:r>
    </w:p>
    <w:p w14:paraId="22F08E10" w14:textId="6A8B605B" w:rsidR="00954DD2" w:rsidRDefault="00B5046F" w:rsidP="00C410C3">
      <w:pPr>
        <w:pStyle w:val="Paragraphedeliste"/>
        <w:keepNext/>
        <w:numPr>
          <w:ilvl w:val="0"/>
          <w:numId w:val="29"/>
        </w:numPr>
        <w:ind w:left="714" w:hanging="357"/>
        <w:contextualSpacing w:val="0"/>
        <w:jc w:val="left"/>
      </w:pPr>
      <w:r>
        <w:t>Après avoir pris connai</w:t>
      </w:r>
      <w:r w:rsidR="00954DD2">
        <w:t>s</w:t>
      </w:r>
      <w:r>
        <w:t>sance</w:t>
      </w:r>
      <w:r w:rsidR="00954DD2">
        <w:t xml:space="preserve"> des autorisations demandées par l’ANS pour l’application PSC :</w:t>
      </w:r>
    </w:p>
    <w:p w14:paraId="7BFB0879" w14:textId="77777777" w:rsidR="00954DD2" w:rsidRDefault="00954DD2" w:rsidP="00C410C3">
      <w:pPr>
        <w:pStyle w:val="Paragraphedeliste"/>
        <w:numPr>
          <w:ilvl w:val="1"/>
          <w:numId w:val="29"/>
        </w:numPr>
        <w:jc w:val="left"/>
      </w:pPr>
      <w:r>
        <w:t xml:space="preserve">Sélectionner </w:t>
      </w:r>
      <w:r w:rsidRPr="00CC328B">
        <w:rPr>
          <w:rFonts w:ascii="Segoe UI Semibold" w:hAnsi="Segoe UI Semibold" w:cs="Segoe UI Semibold"/>
        </w:rPr>
        <w:t>Consentement pour le compte de votre organisation</w:t>
      </w:r>
      <w:r>
        <w:t>.</w:t>
      </w:r>
    </w:p>
    <w:p w14:paraId="4E931A00" w14:textId="7BB8CF70" w:rsidR="00B5046F" w:rsidRDefault="00B5046F" w:rsidP="00C410C3">
      <w:pPr>
        <w:pStyle w:val="Paragraphedeliste"/>
        <w:numPr>
          <w:ilvl w:val="1"/>
          <w:numId w:val="29"/>
        </w:numPr>
        <w:jc w:val="left"/>
      </w:pPr>
      <w:r>
        <w:t xml:space="preserve">Cliquer sur </w:t>
      </w:r>
      <w:r w:rsidRPr="00CC328B">
        <w:rPr>
          <w:rFonts w:ascii="Segoe UI Semibold" w:hAnsi="Segoe UI Semibold" w:cs="Segoe UI Semibold"/>
        </w:rPr>
        <w:t>Accepter</w:t>
      </w:r>
      <w:r>
        <w:t>.</w:t>
      </w:r>
    </w:p>
    <w:p w14:paraId="7AE3B768" w14:textId="77777777" w:rsidR="00DA0972" w:rsidRDefault="00DA0972" w:rsidP="00C410C3">
      <w:pPr>
        <w:keepNext/>
        <w:jc w:val="left"/>
      </w:pPr>
      <w:r>
        <w:t>A l’issue de cette opération :</w:t>
      </w:r>
    </w:p>
    <w:p w14:paraId="0D000692" w14:textId="3911818A" w:rsidR="00DA0972" w:rsidRDefault="00DA0972" w:rsidP="00C410C3">
      <w:pPr>
        <w:pStyle w:val="Paragraphedeliste"/>
        <w:numPr>
          <w:ilvl w:val="0"/>
          <w:numId w:val="22"/>
        </w:numPr>
        <w:jc w:val="left"/>
      </w:pPr>
      <w:r>
        <w:t>U</w:t>
      </w:r>
      <w:r w:rsidRPr="002360E0">
        <w:t xml:space="preserve">ne délégation est créée dans le </w:t>
      </w:r>
      <w:r>
        <w:t>locataire</w:t>
      </w:r>
      <w:r w:rsidRPr="002360E0">
        <w:t xml:space="preserve"> qui enregistre le consentement de l’</w:t>
      </w:r>
      <w:r>
        <w:t>administrateur</w:t>
      </w:r>
      <w:r w:rsidRPr="002360E0">
        <w:t xml:space="preserve"> pour l’application</w:t>
      </w:r>
      <w:r>
        <w:t xml:space="preserve"> PSC</w:t>
      </w:r>
      <w:r w:rsidR="00AB5989">
        <w:t>_BAS</w:t>
      </w:r>
      <w:r>
        <w:t>, à destination des utilisateurs PS de l’ES.</w:t>
      </w:r>
    </w:p>
    <w:p w14:paraId="038884F4" w14:textId="28EDB7F6" w:rsidR="00320F63" w:rsidRPr="00DE20E7" w:rsidRDefault="00DA0972" w:rsidP="00320F63">
      <w:pPr>
        <w:pStyle w:val="Paragraphedeliste"/>
        <w:numPr>
          <w:ilvl w:val="0"/>
          <w:numId w:val="22"/>
        </w:numPr>
        <w:jc w:val="left"/>
      </w:pPr>
      <w:r>
        <w:t xml:space="preserve">L’application </w:t>
      </w:r>
      <w:r w:rsidR="00AB5989" w:rsidRPr="004B134C">
        <w:rPr>
          <w:rFonts w:cs="Arial"/>
        </w:rPr>
        <w:t>multilocataire</w:t>
      </w:r>
      <w:r w:rsidR="00AB5989">
        <w:t xml:space="preserve"> </w:t>
      </w:r>
      <w:r>
        <w:t>PSC</w:t>
      </w:r>
      <w:r w:rsidR="00AB5989">
        <w:t>_BAS</w:t>
      </w:r>
      <w:r>
        <w:t xml:space="preserve"> </w:t>
      </w:r>
      <w:r w:rsidRPr="004B134C">
        <w:rPr>
          <w:rFonts w:cs="Arial"/>
        </w:rPr>
        <w:t xml:space="preserve">est </w:t>
      </w:r>
      <w:r>
        <w:rPr>
          <w:rFonts w:cs="Arial"/>
        </w:rPr>
        <w:t xml:space="preserve">également </w:t>
      </w:r>
      <w:r w:rsidRPr="004B134C">
        <w:rPr>
          <w:rFonts w:cs="Arial"/>
        </w:rPr>
        <w:t>enregistrée au sein du locataire de l’ES.</w:t>
      </w:r>
    </w:p>
    <w:p w14:paraId="46CE1AC3" w14:textId="77777777" w:rsidR="00C7406E" w:rsidRPr="0052611A" w:rsidRDefault="00C7406E" w:rsidP="00C410C3">
      <w:pPr>
        <w:jc w:val="left"/>
      </w:pPr>
      <w:r w:rsidRPr="00B51956">
        <w:rPr>
          <w:rFonts w:ascii="Segoe UI Semibold" w:hAnsi="Segoe UI Semibold" w:cs="Segoe UI Semibold"/>
          <w:u w:val="single"/>
        </w:rPr>
        <w:t>Documentation Microsoft</w:t>
      </w:r>
      <w:r w:rsidRPr="00B54505">
        <w:rPr>
          <w:rFonts w:ascii="Segoe UI Semibold" w:hAnsi="Segoe UI Semibold" w:cs="Segoe UI Semibold"/>
        </w:rPr>
        <w:t> :</w:t>
      </w:r>
    </w:p>
    <w:p w14:paraId="6F94B927" w14:textId="04F3B0A0" w:rsidR="00DA0972" w:rsidRDefault="00C7406E" w:rsidP="00C410C3">
      <w:pPr>
        <w:pStyle w:val="Paragraphedeliste"/>
        <w:numPr>
          <w:ilvl w:val="0"/>
          <w:numId w:val="13"/>
        </w:numPr>
        <w:jc w:val="left"/>
      </w:pPr>
      <w:hyperlink r:id="rId29" w:history="1">
        <w:r w:rsidRPr="00B51956">
          <w:rPr>
            <w:rStyle w:val="Lienhypertexte"/>
          </w:rPr>
          <w:t>Application multilocataire sur Microsoft Entra ID </w:t>
        </w:r>
      </w:hyperlink>
      <w:r>
        <w:t xml:space="preserve"> ;</w:t>
      </w:r>
    </w:p>
    <w:p w14:paraId="6A0E1754" w14:textId="71BF7318" w:rsidR="00705FC9" w:rsidRDefault="00C7406E" w:rsidP="00C410C3">
      <w:pPr>
        <w:pStyle w:val="Paragraphedeliste"/>
        <w:numPr>
          <w:ilvl w:val="0"/>
          <w:numId w:val="13"/>
        </w:numPr>
        <w:jc w:val="left"/>
      </w:pPr>
      <w:hyperlink r:id="rId30" w:history="1">
        <w:r w:rsidRPr="00B51956">
          <w:rPr>
            <w:rStyle w:val="Lienhypertexte"/>
          </w:rPr>
          <w:t>Consentement administrateur sur la plateforme d’identités Microsoft</w:t>
        </w:r>
      </w:hyperlink>
      <w:r>
        <w:t>.</w:t>
      </w:r>
    </w:p>
    <w:p w14:paraId="36FF0BD5" w14:textId="76C22AB8" w:rsidR="000F14DF" w:rsidRDefault="004B134C" w:rsidP="009F0C7D">
      <w:pPr>
        <w:pStyle w:val="TBLTitre"/>
      </w:pPr>
      <w:r>
        <w:t xml:space="preserve">Vérification de l’enregistrement </w:t>
      </w:r>
    </w:p>
    <w:p w14:paraId="09972122" w14:textId="77777777" w:rsidR="00954DD2" w:rsidRDefault="00DA0972" w:rsidP="00C410C3">
      <w:pPr>
        <w:jc w:val="left"/>
      </w:pPr>
      <w:r>
        <w:t xml:space="preserve">Une fois l’autorisation effectuée par un utilisateur disposant des privilèges d’administration, l’application PSC doit apparaitre dans le menu </w:t>
      </w:r>
      <w:r w:rsidRPr="7B95E193">
        <w:rPr>
          <w:rFonts w:ascii="Segoe UI Semibold" w:hAnsi="Segoe UI Semibold" w:cs="Segoe UI Semibold"/>
          <w:lang w:eastAsia="fr-FR"/>
        </w:rPr>
        <w:t>Applications d’entreprise</w:t>
      </w:r>
      <w:r w:rsidRPr="7B95E193">
        <w:rPr>
          <w:b/>
          <w:bCs/>
        </w:rPr>
        <w:t xml:space="preserve"> </w:t>
      </w:r>
      <w:r>
        <w:t>du locataire de l‘ES. Ceci correspond à la représentation de l’application appelée principal du service qui a été ainsi créée à cet effet dans le locataire de l’ES.</w:t>
      </w:r>
    </w:p>
    <w:p w14:paraId="6CA58B28" w14:textId="58377040" w:rsidR="00954DD2" w:rsidRPr="00883FC4" w:rsidRDefault="00954DD2" w:rsidP="00C410C3">
      <w:pPr>
        <w:jc w:val="left"/>
      </w:pPr>
      <w:r>
        <w:t>Procéder comme suit :</w:t>
      </w:r>
    </w:p>
    <w:p w14:paraId="7FA08A73" w14:textId="77777777" w:rsidR="00954DD2" w:rsidRPr="00AA1709" w:rsidRDefault="00954DD2" w:rsidP="00C410C3">
      <w:pPr>
        <w:pStyle w:val="Paragraphedeliste"/>
        <w:numPr>
          <w:ilvl w:val="0"/>
          <w:numId w:val="30"/>
        </w:numPr>
        <w:jc w:val="left"/>
      </w:pPr>
      <w:r>
        <w:t xml:space="preserve">Depuis un navigateur, aller sur </w:t>
      </w:r>
      <w:r w:rsidRPr="000D016B">
        <w:t xml:space="preserve">la vue d’ensemble </w:t>
      </w:r>
      <w:r w:rsidRPr="00D5006F">
        <w:rPr>
          <w:rFonts w:ascii="Segoe UI Semibold" w:hAnsi="Segoe UI Semibold" w:cs="Segoe UI Semibold"/>
        </w:rPr>
        <w:t>Identité</w:t>
      </w:r>
      <w:r>
        <w:t xml:space="preserve"> du </w:t>
      </w:r>
      <w:r w:rsidRPr="00D5006F">
        <w:rPr>
          <w:rFonts w:ascii="Segoe UI Semibold" w:hAnsi="Segoe UI Semibold" w:cs="Segoe UI Semibold"/>
        </w:rPr>
        <w:t>Centre d’administration Microsoft Entra</w:t>
      </w:r>
      <w:r>
        <w:t xml:space="preserve"> à l’adresse Internet </w:t>
      </w:r>
      <w:hyperlink r:id="rId31" w:anchor="view/Microsoft_AAD_IAM/TenantOverview.ReactView" w:history="1">
        <w:r w:rsidRPr="00AA1709">
          <w:rPr>
            <w:rStyle w:val="Lienhypertexte"/>
          </w:rPr>
          <w:t>https://entra.microsoft.com/#view/Microsoft_AAD_IAM/TenantOverview.ReactView</w:t>
        </w:r>
      </w:hyperlink>
      <w:r>
        <w:t>.</w:t>
      </w:r>
    </w:p>
    <w:p w14:paraId="1479A0B8" w14:textId="0A488101" w:rsidR="00DA0972" w:rsidRDefault="00954DD2" w:rsidP="00C410C3">
      <w:pPr>
        <w:pStyle w:val="Paragraphedeliste"/>
        <w:numPr>
          <w:ilvl w:val="0"/>
          <w:numId w:val="30"/>
        </w:numPr>
        <w:jc w:val="left"/>
      </w:pPr>
      <w:r w:rsidRPr="00210A0C">
        <w:t>Aller</w:t>
      </w:r>
      <w:r>
        <w:t xml:space="preserve"> sur</w:t>
      </w:r>
      <w:r w:rsidRPr="00210A0C">
        <w:t xml:space="preserve"> </w:t>
      </w:r>
      <w:r w:rsidRPr="00D5006F">
        <w:rPr>
          <w:rFonts w:ascii="Segoe UI Semibold" w:hAnsi="Segoe UI Semibold" w:cs="Segoe UI Semibold"/>
        </w:rPr>
        <w:t>Applications &gt; Applications d’entreprise</w:t>
      </w:r>
      <w:r>
        <w:t xml:space="preserve"> et cliquer sur l’application PSC</w:t>
      </w:r>
      <w:r w:rsidR="006746DB">
        <w:t>_BAS</w:t>
      </w:r>
      <w:r>
        <w:t>.</w:t>
      </w:r>
    </w:p>
    <w:p w14:paraId="06844A28" w14:textId="53083172" w:rsidR="00320F63" w:rsidRDefault="00320F63" w:rsidP="00320F63">
      <w:pPr>
        <w:jc w:val="center"/>
      </w:pPr>
      <w:r w:rsidRPr="00320F63">
        <w:rPr>
          <w:noProof/>
        </w:rPr>
        <w:drawing>
          <wp:inline distT="0" distB="0" distL="0" distR="0" wp14:anchorId="7C5DCD1C" wp14:editId="35929E30">
            <wp:extent cx="4701600" cy="1573200"/>
            <wp:effectExtent l="0" t="0" r="3810" b="8255"/>
            <wp:docPr id="66642706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427068" name="Image 1" descr="Une image contenant texte, capture d’écran, Police&#10;&#10;Description générée automatiquement"/>
                    <pic:cNvPicPr/>
                  </pic:nvPicPr>
                  <pic:blipFill>
                    <a:blip r:embed="rId32"/>
                    <a:stretch>
                      <a:fillRect/>
                    </a:stretch>
                  </pic:blipFill>
                  <pic:spPr>
                    <a:xfrm>
                      <a:off x="0" y="0"/>
                      <a:ext cx="4701600" cy="1573200"/>
                    </a:xfrm>
                    <a:prstGeom prst="rect">
                      <a:avLst/>
                    </a:prstGeom>
                  </pic:spPr>
                </pic:pic>
              </a:graphicData>
            </a:graphic>
          </wp:inline>
        </w:drawing>
      </w:r>
    </w:p>
    <w:p w14:paraId="411FF2EC" w14:textId="77777777" w:rsidR="00954DD2" w:rsidRDefault="00954DD2" w:rsidP="00C410C3">
      <w:pPr>
        <w:jc w:val="left"/>
      </w:pPr>
      <w:r>
        <w:rPr>
          <w:lang w:eastAsia="fr-FR"/>
        </w:rPr>
        <w:t xml:space="preserve">A ce stade, </w:t>
      </w:r>
      <w:r>
        <w:t>l</w:t>
      </w:r>
      <w:r w:rsidRPr="008E10EF">
        <w:t xml:space="preserve">a configuration </w:t>
      </w:r>
      <w:r>
        <w:t>en place, et l’intégration désormais effective, doivent permette à PSC d’assurer une redirection transparente et automatique vers Microsoft Entra ID lorsqu’un PS souhaite accéder à un service numérique connecté à PSC.</w:t>
      </w:r>
    </w:p>
    <w:p w14:paraId="2EB251E3" w14:textId="77777777" w:rsidR="00CC328B" w:rsidRDefault="00181F94" w:rsidP="00C410C3">
      <w:pPr>
        <w:jc w:val="left"/>
      </w:pPr>
      <w:r>
        <w:t>Le mode de fonctionnement complet avec les différentes redirections est décrit en annexe de ce guide, Cf section </w:t>
      </w:r>
      <w:r w:rsidRPr="00CC328B">
        <w:rPr>
          <w:rFonts w:ascii="Segoe UI Semibold" w:hAnsi="Segoe UI Semibold" w:cs="Segoe UI Semibold"/>
        </w:rPr>
        <w:t>A. </w:t>
      </w:r>
      <w:r w:rsidRPr="00CC328B">
        <w:rPr>
          <w:rFonts w:ascii="Segoe UI Semibold" w:hAnsi="Segoe UI Semibold" w:cs="Segoe UI Semibold"/>
        </w:rPr>
        <w:fldChar w:fldCharType="begin"/>
      </w:r>
      <w:r w:rsidRPr="00CC328B">
        <w:rPr>
          <w:rFonts w:ascii="Segoe UI Semibold" w:hAnsi="Segoe UI Semibold" w:cs="Segoe UI Semibold"/>
        </w:rPr>
        <w:instrText xml:space="preserve"> REF _Ref158735762 \h  \* MERGEFORMAT </w:instrText>
      </w:r>
      <w:r w:rsidRPr="00CC328B">
        <w:rPr>
          <w:rFonts w:ascii="Segoe UI Semibold" w:hAnsi="Segoe UI Semibold" w:cs="Segoe UI Semibold"/>
        </w:rPr>
      </w:r>
      <w:r w:rsidRPr="00CC328B">
        <w:rPr>
          <w:rFonts w:ascii="Segoe UI Semibold" w:hAnsi="Segoe UI Semibold" w:cs="Segoe UI Semibold"/>
        </w:rPr>
        <w:fldChar w:fldCharType="separate"/>
      </w:r>
      <w:r w:rsidRPr="00CC328B">
        <w:rPr>
          <w:rFonts w:ascii="Segoe UI Semibold" w:hAnsi="Segoe UI Semibold" w:cs="Segoe UI Semibold"/>
        </w:rPr>
        <w:t>Annexe - Mode de fonctionnement résultant</w:t>
      </w:r>
      <w:r w:rsidRPr="00CC328B">
        <w:rPr>
          <w:rFonts w:ascii="Segoe UI Semibold" w:hAnsi="Segoe UI Semibold" w:cs="Segoe UI Semibold"/>
        </w:rPr>
        <w:fldChar w:fldCharType="end"/>
      </w:r>
      <w:r>
        <w:t>.</w:t>
      </w:r>
      <w:bookmarkStart w:id="18" w:name="_Toc152172729"/>
    </w:p>
    <w:p w14:paraId="2E3D790D" w14:textId="1DFD095A" w:rsidR="009A052A" w:rsidRDefault="007134E4" w:rsidP="00C410C3">
      <w:pPr>
        <w:pStyle w:val="Titre1"/>
      </w:pPr>
      <w:bookmarkStart w:id="19" w:name="_Toc193360799"/>
      <w:r w:rsidRPr="00CC328B">
        <w:lastRenderedPageBreak/>
        <w:t xml:space="preserve">Gestion de </w:t>
      </w:r>
      <w:r w:rsidR="00DA0972" w:rsidRPr="00CC328B">
        <w:t>l’application</w:t>
      </w:r>
      <w:r w:rsidRPr="00CC328B">
        <w:t xml:space="preserve"> PSC dans Microsoft Entra ID</w:t>
      </w:r>
      <w:bookmarkEnd w:id="18"/>
      <w:bookmarkEnd w:id="19"/>
    </w:p>
    <w:p w14:paraId="040BABCE" w14:textId="5107B296" w:rsidR="00404021" w:rsidRPr="00404021" w:rsidRDefault="00404021" w:rsidP="00C410C3">
      <w:pPr>
        <w:jc w:val="left"/>
        <w:rPr>
          <w:lang w:eastAsia="fr-FR"/>
        </w:rPr>
      </w:pPr>
      <w:r>
        <w:rPr>
          <w:lang w:eastAsia="fr-FR"/>
        </w:rPr>
        <w:t xml:space="preserve">Dans le cadre </w:t>
      </w:r>
      <w:r w:rsidR="000D5C48">
        <w:rPr>
          <w:lang w:eastAsia="fr-FR"/>
        </w:rPr>
        <w:t>de cette illustration technique</w:t>
      </w:r>
      <w:r>
        <w:rPr>
          <w:lang w:eastAsia="fr-FR"/>
        </w:rPr>
        <w:t>, il s’agit de l’application PSC_BAS pour l’environnement Bac à sable.</w:t>
      </w:r>
    </w:p>
    <w:p w14:paraId="20C7CDDA" w14:textId="0F5C85A9" w:rsidR="007134E4" w:rsidRDefault="007134E4" w:rsidP="00181F94">
      <w:pPr>
        <w:pStyle w:val="Titre2"/>
      </w:pPr>
      <w:bookmarkStart w:id="20" w:name="_Toc152172732"/>
      <w:bookmarkStart w:id="21" w:name="_Toc193360800"/>
      <w:r>
        <w:t>Gestion des accès à l’application PSC dans Microsoft Entra ID</w:t>
      </w:r>
      <w:bookmarkEnd w:id="20"/>
      <w:bookmarkEnd w:id="21"/>
    </w:p>
    <w:p w14:paraId="249BA2CF" w14:textId="59D5705C" w:rsidR="00D566BC" w:rsidRPr="00D566BC" w:rsidRDefault="00D566BC" w:rsidP="00C410C3">
      <w:pPr>
        <w:jc w:val="left"/>
        <w:rPr>
          <w:lang w:eastAsia="fr-FR"/>
        </w:rPr>
      </w:pPr>
      <w:r>
        <w:rPr>
          <w:lang w:eastAsia="fr-FR"/>
        </w:rPr>
        <w:t>Procéder comme suit :</w:t>
      </w:r>
    </w:p>
    <w:p w14:paraId="7E641B28" w14:textId="77777777" w:rsidR="00D5006F" w:rsidRPr="00AA1709" w:rsidRDefault="00D5006F" w:rsidP="00C410C3">
      <w:pPr>
        <w:pStyle w:val="Paragraphedeliste"/>
        <w:numPr>
          <w:ilvl w:val="0"/>
          <w:numId w:val="35"/>
        </w:numPr>
        <w:jc w:val="left"/>
      </w:pPr>
      <w:r>
        <w:t xml:space="preserve">Depuis un navigateur, aller sur </w:t>
      </w:r>
      <w:r w:rsidRPr="000D016B">
        <w:t xml:space="preserve">la vue d’ensemble </w:t>
      </w:r>
      <w:r w:rsidRPr="00D5006F">
        <w:rPr>
          <w:rFonts w:ascii="Segoe UI Semibold" w:hAnsi="Segoe UI Semibold" w:cs="Segoe UI Semibold"/>
        </w:rPr>
        <w:t>Identité</w:t>
      </w:r>
      <w:r>
        <w:t xml:space="preserve"> du </w:t>
      </w:r>
      <w:r w:rsidRPr="00D5006F">
        <w:rPr>
          <w:rFonts w:ascii="Segoe UI Semibold" w:hAnsi="Segoe UI Semibold" w:cs="Segoe UI Semibold"/>
        </w:rPr>
        <w:t>Centre d’administration Microsoft Entra</w:t>
      </w:r>
      <w:r>
        <w:t xml:space="preserve"> à l’adresse Internet </w:t>
      </w:r>
      <w:hyperlink r:id="rId33" w:anchor="view/Microsoft_AAD_IAM/TenantOverview.ReactView" w:history="1">
        <w:r w:rsidRPr="00AA1709">
          <w:rPr>
            <w:rStyle w:val="Lienhypertexte"/>
          </w:rPr>
          <w:t>https://entra.microsoft.com/#view/Microsoft_AAD_IAM/TenantOverview.ReactView</w:t>
        </w:r>
      </w:hyperlink>
      <w:r>
        <w:t>.</w:t>
      </w:r>
    </w:p>
    <w:p w14:paraId="6172C6C3" w14:textId="0A9B90C9" w:rsidR="00D5006F" w:rsidRDefault="00D5006F" w:rsidP="00C410C3">
      <w:pPr>
        <w:pStyle w:val="Paragraphedeliste"/>
        <w:numPr>
          <w:ilvl w:val="0"/>
          <w:numId w:val="35"/>
        </w:numPr>
        <w:jc w:val="left"/>
      </w:pPr>
      <w:r w:rsidRPr="00210A0C">
        <w:t>Aller</w:t>
      </w:r>
      <w:r>
        <w:t xml:space="preserve"> sur</w:t>
      </w:r>
      <w:r w:rsidRPr="00210A0C">
        <w:t xml:space="preserve"> </w:t>
      </w:r>
      <w:r w:rsidRPr="00D5006F">
        <w:rPr>
          <w:rFonts w:ascii="Segoe UI Semibold" w:hAnsi="Segoe UI Semibold" w:cs="Segoe UI Semibold"/>
        </w:rPr>
        <w:t>Applications &gt; Applications d’entreprise</w:t>
      </w:r>
      <w:r>
        <w:t xml:space="preserve"> et cliquer sur l’application PSC.</w:t>
      </w:r>
    </w:p>
    <w:p w14:paraId="2C30FAD0" w14:textId="40539D2C" w:rsidR="007134E4" w:rsidRDefault="00D5006F" w:rsidP="00C410C3">
      <w:pPr>
        <w:pStyle w:val="Paragraphedeliste"/>
        <w:numPr>
          <w:ilvl w:val="0"/>
          <w:numId w:val="35"/>
        </w:numPr>
        <w:jc w:val="left"/>
      </w:pPr>
      <w:r>
        <w:t xml:space="preserve">Sous </w:t>
      </w:r>
      <w:r w:rsidRPr="00D5006F">
        <w:rPr>
          <w:rFonts w:ascii="Segoe UI Semibold" w:hAnsi="Segoe UI Semibold" w:cs="Segoe UI Semibold"/>
        </w:rPr>
        <w:t>Gérer &gt; Utilisateurs et groupes</w:t>
      </w:r>
      <w:r>
        <w:t xml:space="preserve">, ajouter les utilisateurs et/ou groupes </w:t>
      </w:r>
      <w:r w:rsidR="00965D77">
        <w:t>ciblés</w:t>
      </w:r>
      <w:r>
        <w:t>.</w:t>
      </w:r>
    </w:p>
    <w:p w14:paraId="6B2AE5EB" w14:textId="6D75004A" w:rsidR="007134E4" w:rsidRDefault="007134E4" w:rsidP="00C410C3">
      <w:pPr>
        <w:jc w:val="left"/>
      </w:pPr>
      <w:r>
        <w:t>Au-delà de la mise en œuvre de ce contrôle d’accès, une politique d’accès conditionnel conforme aux attentes de l’ANS doit être configurée</w:t>
      </w:r>
      <w:r w:rsidR="00DA0972">
        <w:t xml:space="preserve">, Cf. </w:t>
      </w:r>
      <w:r w:rsidR="00585175" w:rsidRPr="006B4172">
        <w:rPr>
          <w:rFonts w:ascii="Segoe UI Semibold" w:hAnsi="Segoe UI Semibold" w:cs="Segoe UI Semibold"/>
        </w:rPr>
        <w:t xml:space="preserve">Guide de </w:t>
      </w:r>
      <w:r w:rsidR="003B073B" w:rsidRPr="006B4172">
        <w:rPr>
          <w:rFonts w:ascii="Segoe UI Semibold" w:hAnsi="Segoe UI Semibold" w:cs="Segoe UI Semibold"/>
        </w:rPr>
        <w:t xml:space="preserve">configuration de l’accès </w:t>
      </w:r>
      <w:r w:rsidR="00767986" w:rsidRPr="006B4172">
        <w:rPr>
          <w:rFonts w:ascii="Segoe UI Semibold" w:hAnsi="Segoe UI Semibold" w:cs="Segoe UI Semibold"/>
        </w:rPr>
        <w:t>conditionnel à destination des établissements de santé</w:t>
      </w:r>
      <w:r w:rsidR="00DA0972">
        <w:t>.</w:t>
      </w:r>
      <w:r>
        <w:t xml:space="preserve">  </w:t>
      </w:r>
    </w:p>
    <w:p w14:paraId="7BB0CD39" w14:textId="6B804E34" w:rsidR="00A80A81" w:rsidRDefault="002E4B30" w:rsidP="00181F94">
      <w:pPr>
        <w:pStyle w:val="Titre2"/>
      </w:pPr>
      <w:bookmarkStart w:id="22" w:name="_Toc193360801"/>
      <w:r>
        <w:t>Défense de l’application PSC</w:t>
      </w:r>
      <w:bookmarkEnd w:id="22"/>
    </w:p>
    <w:p w14:paraId="609AEAFD" w14:textId="1067B0FC" w:rsidR="00A80A81" w:rsidRPr="00404021" w:rsidRDefault="00A80A81" w:rsidP="00A80A81">
      <w:pPr>
        <w:rPr>
          <w:lang w:val="en-US"/>
        </w:rPr>
      </w:pPr>
      <w:r w:rsidRPr="00A80A81">
        <w:rPr>
          <w:lang w:val="en-US"/>
        </w:rPr>
        <w:t>Cf</w:t>
      </w:r>
      <w:r>
        <w:rPr>
          <w:lang w:val="en-US"/>
        </w:rPr>
        <w:t xml:space="preserve">. </w:t>
      </w:r>
      <w:hyperlink r:id="rId34" w:history="1">
        <w:r w:rsidRPr="00A80A81">
          <w:rPr>
            <w:rStyle w:val="Lienhypertexte"/>
            <w:lang w:val="en-US"/>
          </w:rPr>
          <w:t>Midnight Blizzard: Guidance for responders on nation-state attack</w:t>
        </w:r>
      </w:hyperlink>
    </w:p>
    <w:p w14:paraId="62F3CA29" w14:textId="3445085E" w:rsidR="0004073F" w:rsidRDefault="0004073F" w:rsidP="0004073F">
      <w:pPr>
        <w:pStyle w:val="Titre3"/>
      </w:pPr>
      <w:r>
        <w:t>Protection de l’application PSC</w:t>
      </w:r>
    </w:p>
    <w:p w14:paraId="3D456CE1" w14:textId="77777777" w:rsidR="00254349" w:rsidRDefault="00E10B7C" w:rsidP="00C410C3">
      <w:pPr>
        <w:jc w:val="left"/>
      </w:pPr>
      <w:r w:rsidRPr="00E10B7C">
        <w:t xml:space="preserve">La </w:t>
      </w:r>
      <w:r>
        <w:t>protection</w:t>
      </w:r>
      <w:r w:rsidRPr="00E10B7C">
        <w:t xml:space="preserve"> de l'application PSC nécessite la mise en place de mesures techniques de sécurité et de procédures opérationnelles. Cela</w:t>
      </w:r>
      <w:r>
        <w:t xml:space="preserve"> inclut </w:t>
      </w:r>
      <w:r w:rsidRPr="00E10B7C">
        <w:t xml:space="preserve">l'implémentation de contrôles d'accès basés sur les rôles, l'utilisation de l'authentification à deux facteurs, </w:t>
      </w:r>
      <w:r w:rsidR="00894E1A">
        <w:t xml:space="preserve">l’authentification sans mot de passe, </w:t>
      </w:r>
      <w:r w:rsidRPr="00E10B7C">
        <w:t>le chiffrement des données sensibles, la surveillance continue de l'activité de l'application pour détecter les comportements suspects, et l</w:t>
      </w:r>
      <w:r>
        <w:t>a documentation de procédures</w:t>
      </w:r>
      <w:r w:rsidRPr="00E10B7C">
        <w:t xml:space="preserve"> de réponse aux incidents de sécurité. </w:t>
      </w:r>
    </w:p>
    <w:p w14:paraId="71293401" w14:textId="0B43A609" w:rsidR="00E10B7C" w:rsidRPr="0004073F" w:rsidRDefault="00E10B7C" w:rsidP="00C410C3">
      <w:pPr>
        <w:jc w:val="left"/>
      </w:pPr>
      <w:r w:rsidRPr="00E10B7C">
        <w:t>Des audits réguliers et des tests de pénétration doivent être effectués pour identifier et corriger les vulnérabilités potentielles</w:t>
      </w:r>
      <w:r>
        <w:t xml:space="preserve"> de l’application PSC.</w:t>
      </w:r>
    </w:p>
    <w:p w14:paraId="10F91F22" w14:textId="7363A05A" w:rsidR="00F16A77" w:rsidRDefault="00F16A77" w:rsidP="0004073F">
      <w:pPr>
        <w:pStyle w:val="Titre3"/>
      </w:pPr>
      <w:r w:rsidRPr="00F16A77">
        <w:t>Défense contre les applications OAuth malveillantes</w:t>
      </w:r>
    </w:p>
    <w:p w14:paraId="291956FD" w14:textId="77777777" w:rsidR="00254349" w:rsidRDefault="005B5814" w:rsidP="00C410C3">
      <w:pPr>
        <w:jc w:val="left"/>
      </w:pPr>
      <w:r w:rsidRPr="005B5814">
        <w:t>La défense contre les applications OAuth malveillantes nécessite une approche multidimensionnelle</w:t>
      </w:r>
      <w:r w:rsidR="004D4617">
        <w:t xml:space="preserve"> (prévention et détection)</w:t>
      </w:r>
      <w:r w:rsidRPr="005B5814">
        <w:t xml:space="preserve"> qui comprend la surveillance continue des activités suspectes, l'audit des niveaux de privilège de toutes les identités et applications, et la mise en œuvre de politiques de contrôle d'accès strictes. </w:t>
      </w:r>
    </w:p>
    <w:p w14:paraId="07D392D3" w14:textId="72505596" w:rsidR="009F58F1" w:rsidRDefault="008C4DBA" w:rsidP="00C410C3">
      <w:pPr>
        <w:jc w:val="left"/>
      </w:pPr>
      <w:r w:rsidRPr="008C4DBA">
        <w:t>Les applications malveillantes tentent souvent d'exploiter les permissions OAuth,</w:t>
      </w:r>
      <w:r w:rsidR="005B5814" w:rsidRPr="005B5814">
        <w:t xml:space="preserve"> il est donc essentiel de surveiller de près toutes les applications avec des permissions </w:t>
      </w:r>
      <w:r w:rsidR="003D4D4A">
        <w:t>de type « </w:t>
      </w:r>
      <w:r w:rsidR="005B5814" w:rsidRPr="005B5814">
        <w:t>app-</w:t>
      </w:r>
      <w:proofErr w:type="spellStart"/>
      <w:r w:rsidR="005B5814" w:rsidRPr="005B5814">
        <w:t>only</w:t>
      </w:r>
      <w:proofErr w:type="spellEnd"/>
      <w:r w:rsidR="003D4D4A">
        <w:t> »</w:t>
      </w:r>
      <w:r w:rsidR="005B5814" w:rsidRPr="005B5814">
        <w:t xml:space="preserve">. </w:t>
      </w:r>
      <w:r w:rsidR="00E44D1E" w:rsidRPr="00E44D1E">
        <w:t>Il est important de rester vigilant envers les applications qui ne possèdent que des permissions au niveau de l'application, car elles pourraient avoir un accès trop privilégié.</w:t>
      </w:r>
      <w:r w:rsidR="0024237F">
        <w:t xml:space="preserve"> </w:t>
      </w:r>
      <w:r w:rsidR="003526B9">
        <w:t>L</w:t>
      </w:r>
      <w:r w:rsidR="00E25AAA">
        <w:t xml:space="preserve">’article </w:t>
      </w:r>
      <w:r w:rsidR="009F58F1" w:rsidRPr="00010B46">
        <w:rPr>
          <w:rFonts w:ascii="Segoe UI Semibold" w:hAnsi="Segoe UI Semibold" w:cs="Segoe UI Semibold"/>
        </w:rPr>
        <w:t>Investigation des applications compromises et malveillantes</w:t>
      </w:r>
      <w:r w:rsidR="00010B46">
        <w:t>, Cf. ci-après,</w:t>
      </w:r>
      <w:r w:rsidR="009F58F1">
        <w:t xml:space="preserve"> </w:t>
      </w:r>
      <w:r w:rsidR="001D1B09">
        <w:t xml:space="preserve">contient des bonnes pratiques </w:t>
      </w:r>
      <w:r w:rsidR="00CA5EFE">
        <w:t xml:space="preserve">dont certaines se basent </w:t>
      </w:r>
      <w:r w:rsidR="00CA5EFE" w:rsidRPr="00CA5EFE">
        <w:t>Microsoft Defender for Cloud App</w:t>
      </w:r>
      <w:r w:rsidR="00CA5EFE">
        <w:t>s afin d’</w:t>
      </w:r>
      <w:r w:rsidR="00DC7568" w:rsidRPr="00E25AAA">
        <w:t>identif</w:t>
      </w:r>
      <w:r w:rsidR="00DC7568">
        <w:t>ier</w:t>
      </w:r>
      <w:r w:rsidR="00E25AAA">
        <w:t xml:space="preserve"> l</w:t>
      </w:r>
      <w:r w:rsidR="00E25AAA" w:rsidRPr="00E25AAA">
        <w:t>es attaques malveillantes sur des applications</w:t>
      </w:r>
      <w:r w:rsidR="00E25AAA">
        <w:t xml:space="preserve"> OAuth</w:t>
      </w:r>
      <w:r w:rsidR="00010B46">
        <w:t>.</w:t>
      </w:r>
    </w:p>
    <w:p w14:paraId="725C97FE" w14:textId="4071D66F" w:rsidR="005B5814" w:rsidRDefault="005B5814" w:rsidP="00C410C3">
      <w:pPr>
        <w:jc w:val="left"/>
      </w:pPr>
      <w:r w:rsidRPr="005B5814">
        <w:t xml:space="preserve">L'utilisation de politiques de gouvernance des applications peut aider à identifier et à atténuer les applications OAuth malveillantes. </w:t>
      </w:r>
      <w:r w:rsidR="00F87681">
        <w:t>Il</w:t>
      </w:r>
      <w:r w:rsidRPr="005B5814">
        <w:t xml:space="preserve"> est recommandé de mettre en place un contrôle d'accès conditionnel pour les utilisateurs se connectant à partir d'appareils non gérés.</w:t>
      </w:r>
    </w:p>
    <w:p w14:paraId="5F4D1566" w14:textId="236BCDCE" w:rsidR="00010B46" w:rsidRPr="0004073F" w:rsidRDefault="00010B46" w:rsidP="00F17343">
      <w:pPr>
        <w:keepNext/>
        <w:jc w:val="left"/>
      </w:pPr>
      <w:r w:rsidRPr="00F17343">
        <w:rPr>
          <w:rFonts w:ascii="Segoe UI Semibold" w:hAnsi="Segoe UI Semibold" w:cs="Segoe UI Semibold"/>
          <w:u w:val="single"/>
        </w:rPr>
        <w:lastRenderedPageBreak/>
        <w:t>Documentation Microsoft </w:t>
      </w:r>
      <w:r w:rsidRPr="00B54505">
        <w:rPr>
          <w:rFonts w:ascii="Segoe UI Semibold" w:hAnsi="Segoe UI Semibold" w:cs="Segoe UI Semibold"/>
        </w:rPr>
        <w:t>:</w:t>
      </w:r>
      <w:r w:rsidR="00F17343">
        <w:t xml:space="preserve"> </w:t>
      </w:r>
      <w:hyperlink r:id="rId35" w:history="1">
        <w:r w:rsidRPr="00F17343">
          <w:rPr>
            <w:rStyle w:val="Lienhypertexte"/>
          </w:rPr>
          <w:t>Investigation des applications compromises et malveillantes</w:t>
        </w:r>
      </w:hyperlink>
      <w:r w:rsidR="00DD6D49">
        <w:t>.</w:t>
      </w:r>
    </w:p>
    <w:p w14:paraId="1998FB46" w14:textId="57B449B4" w:rsidR="00DA0972" w:rsidRDefault="00DA0972" w:rsidP="00181F94">
      <w:pPr>
        <w:pStyle w:val="Titre2"/>
      </w:pPr>
      <w:bookmarkStart w:id="23" w:name="_Toc193360802"/>
      <w:r>
        <w:t>Autres opération</w:t>
      </w:r>
      <w:r w:rsidR="00A17ACD">
        <w:t>s</w:t>
      </w:r>
      <w:bookmarkEnd w:id="23"/>
    </w:p>
    <w:p w14:paraId="53B63937" w14:textId="59D3359D" w:rsidR="00C20FB2" w:rsidRPr="00480439" w:rsidRDefault="00C20FB2" w:rsidP="00C410C3">
      <w:pPr>
        <w:jc w:val="left"/>
      </w:pPr>
      <w:r w:rsidRPr="00C20FB2">
        <w:t xml:space="preserve">Les autres opérations </w:t>
      </w:r>
      <w:r w:rsidR="00894E1A">
        <w:t>inclut</w:t>
      </w:r>
      <w:r w:rsidRPr="00C20FB2">
        <w:t xml:space="preserve"> la mise à jour régulière de l'application PSC pour garantir qu'elle est protégée contre les dernières menaces de sécurité, en tenant compte des recommandations les plus récentes en matière de sécurité. Enfin, il est important de former les utilisateurs à reconnaître et à signaler les applications OAuth suspectes.</w:t>
      </w:r>
    </w:p>
    <w:p w14:paraId="7FE742BA" w14:textId="77777777" w:rsidR="00114C3B" w:rsidRDefault="00114C3B" w:rsidP="00C410C3">
      <w:pPr>
        <w:spacing w:after="200"/>
        <w:jc w:val="left"/>
      </w:pPr>
    </w:p>
    <w:p w14:paraId="730F983B" w14:textId="3BFF6FBB" w:rsidR="00015230" w:rsidRDefault="00114C3B" w:rsidP="00C410C3">
      <w:pPr>
        <w:spacing w:after="200"/>
        <w:jc w:val="left"/>
        <w:rPr>
          <w:rFonts w:ascii="Segoe UI Semibold" w:hAnsi="Segoe UI Semibold" w:cs="Segoe UI Semibold"/>
        </w:rPr>
      </w:pPr>
      <w:r w:rsidRPr="008B5A2B">
        <w:rPr>
          <w:rFonts w:ascii="Segoe UI Semibold" w:hAnsi="Segoe UI Semibold" w:cs="Segoe UI Semibold"/>
        </w:rPr>
        <w:t>Ceci conclut le présent guide.</w:t>
      </w:r>
    </w:p>
    <w:p w14:paraId="1BD57ECF" w14:textId="77777777" w:rsidR="00954DD2" w:rsidRDefault="00954DD2" w:rsidP="00114C3B">
      <w:pPr>
        <w:spacing w:after="200"/>
        <w:jc w:val="left"/>
        <w:rPr>
          <w:rFonts w:ascii="Segoe UI Semibold" w:hAnsi="Segoe UI Semibold" w:cs="Segoe UI Semibold"/>
        </w:rPr>
      </w:pPr>
    </w:p>
    <w:p w14:paraId="7E29A942" w14:textId="73CF4BCF" w:rsidR="00015230" w:rsidRPr="00015230" w:rsidRDefault="00015230" w:rsidP="00C410C3">
      <w:pPr>
        <w:pStyle w:val="Annexe"/>
      </w:pPr>
      <w:bookmarkStart w:id="24" w:name="_Ref158735756"/>
      <w:bookmarkStart w:id="25" w:name="_Ref158735762"/>
      <w:bookmarkStart w:id="26" w:name="_Toc193360803"/>
      <w:bookmarkStart w:id="27" w:name="_Ref155875341"/>
      <w:r w:rsidRPr="00015230">
        <w:lastRenderedPageBreak/>
        <w:t>Annexe</w:t>
      </w:r>
      <w:r w:rsidR="00CC328B">
        <w:t xml:space="preserve"> - </w:t>
      </w:r>
      <w:r w:rsidRPr="00015230">
        <w:t>Mode de fonctionnement résultant</w:t>
      </w:r>
      <w:bookmarkEnd w:id="24"/>
      <w:bookmarkEnd w:id="25"/>
      <w:bookmarkEnd w:id="26"/>
    </w:p>
    <w:p w14:paraId="3998CD77" w14:textId="272DA96F" w:rsidR="00954DD2" w:rsidRDefault="00954DD2" w:rsidP="00DF70DC">
      <w:pPr>
        <w:jc w:val="left"/>
      </w:pPr>
      <w:bookmarkStart w:id="28" w:name="_Hlk176964571"/>
      <w:bookmarkEnd w:id="27"/>
      <w:r>
        <w:rPr>
          <w:lang w:eastAsia="fr-FR"/>
        </w:rPr>
        <w:t xml:space="preserve">A ce stade, </w:t>
      </w:r>
      <w:r>
        <w:t>l</w:t>
      </w:r>
      <w:r w:rsidRPr="008E10EF">
        <w:t>a configuration</w:t>
      </w:r>
      <w:r w:rsidR="00015230">
        <w:t xml:space="preserve"> en place</w:t>
      </w:r>
      <w:r>
        <w:t>, et l’intégration désormais effective</w:t>
      </w:r>
      <w:r w:rsidR="00015230">
        <w:t xml:space="preserve"> de l’application PSC</w:t>
      </w:r>
      <w:r w:rsidR="004C56E7">
        <w:t>_BAS</w:t>
      </w:r>
      <w:r w:rsidR="00015230">
        <w:t xml:space="preserve"> dans le locataire de l’ES</w:t>
      </w:r>
      <w:r>
        <w:t>, doivent permette à PSC d’assurer une redirection transparente et automatique vers Microsoft Entra ID lorsqu’un PS souhaite accéder à un service numérique connecté à PSC.</w:t>
      </w:r>
    </w:p>
    <w:bookmarkEnd w:id="28"/>
    <w:p w14:paraId="3FE7F143" w14:textId="77777777" w:rsidR="002013E3" w:rsidRDefault="00C57553" w:rsidP="00DF70DC">
      <w:pPr>
        <w:jc w:val="left"/>
      </w:pPr>
      <w:r>
        <w:t xml:space="preserve">Le lancement de la cinématique avec Microsoft Entra ID peut être effectuée </w:t>
      </w:r>
      <w:r w:rsidR="002013E3">
        <w:t xml:space="preserve">depuis l’applications PSC_BAS </w:t>
      </w:r>
      <w:r>
        <w:t>en</w:t>
      </w:r>
      <w:r w:rsidR="002013E3">
        <w:t> :</w:t>
      </w:r>
    </w:p>
    <w:p w14:paraId="36F8F634" w14:textId="3BC4ED2B" w:rsidR="00C57553" w:rsidRDefault="002013E3" w:rsidP="002013E3">
      <w:pPr>
        <w:pStyle w:val="Paragraphedeliste"/>
        <w:numPr>
          <w:ilvl w:val="0"/>
          <w:numId w:val="39"/>
        </w:numPr>
      </w:pPr>
      <w:r>
        <w:t>C</w:t>
      </w:r>
      <w:r w:rsidR="00C57553">
        <w:t xml:space="preserve">liquant sur le bouton </w:t>
      </w:r>
      <w:r w:rsidR="00C57553" w:rsidRPr="002013E3">
        <w:rPr>
          <w:rFonts w:ascii="Segoe UI Semibold" w:hAnsi="Segoe UI Semibold" w:cs="Segoe UI Semibold"/>
        </w:rPr>
        <w:t>S’</w:t>
      </w:r>
      <w:r w:rsidR="00194F39">
        <w:rPr>
          <w:rFonts w:ascii="Segoe UI Semibold" w:hAnsi="Segoe UI Semibold" w:cs="Segoe UI Semibold"/>
        </w:rPr>
        <w:t>i</w:t>
      </w:r>
      <w:r w:rsidR="00C57553" w:rsidRPr="002013E3">
        <w:rPr>
          <w:rFonts w:ascii="Segoe UI Semibold" w:hAnsi="Segoe UI Semibold" w:cs="Segoe UI Semibold"/>
        </w:rPr>
        <w:t xml:space="preserve">dentifier avec </w:t>
      </w:r>
      <w:r w:rsidRPr="002013E3">
        <w:rPr>
          <w:rFonts w:ascii="Segoe UI Semibold" w:hAnsi="Segoe UI Semibold" w:cs="Segoe UI Semibold"/>
          <w:caps/>
        </w:rPr>
        <w:t>Pro Santé Connect</w:t>
      </w:r>
      <w:r w:rsidR="00C57553">
        <w:t>.</w:t>
      </w:r>
    </w:p>
    <w:p w14:paraId="495402B7" w14:textId="503611BE" w:rsidR="00C57553" w:rsidRDefault="002013E3" w:rsidP="006F568B">
      <w:pPr>
        <w:spacing w:before="240" w:after="240"/>
        <w:jc w:val="center"/>
        <w:rPr>
          <w:noProof/>
        </w:rPr>
      </w:pPr>
      <w:r w:rsidRPr="002013E3">
        <w:rPr>
          <w:noProof/>
        </w:rPr>
        <w:drawing>
          <wp:inline distT="0" distB="0" distL="0" distR="0" wp14:anchorId="5F369758" wp14:editId="45499F96">
            <wp:extent cx="2887200" cy="2196000"/>
            <wp:effectExtent l="0" t="0" r="8890" b="0"/>
            <wp:docPr id="1632591739" name="Image 1"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91739" name="Image 1" descr="Une image contenant texte, capture d’écran, Police, logo&#10;&#10;Description générée automatiquement"/>
                    <pic:cNvPicPr/>
                  </pic:nvPicPr>
                  <pic:blipFill>
                    <a:blip r:embed="rId36"/>
                    <a:stretch>
                      <a:fillRect/>
                    </a:stretch>
                  </pic:blipFill>
                  <pic:spPr>
                    <a:xfrm>
                      <a:off x="0" y="0"/>
                      <a:ext cx="2887200" cy="2196000"/>
                    </a:xfrm>
                    <a:prstGeom prst="rect">
                      <a:avLst/>
                    </a:prstGeom>
                  </pic:spPr>
                </pic:pic>
              </a:graphicData>
            </a:graphic>
          </wp:inline>
        </w:drawing>
      </w:r>
    </w:p>
    <w:p w14:paraId="2E8E1C45" w14:textId="6DDD7A80" w:rsidR="002013E3" w:rsidRDefault="002013E3" w:rsidP="002013E3">
      <w:pPr>
        <w:pStyle w:val="Paragraphedeliste"/>
        <w:numPr>
          <w:ilvl w:val="0"/>
          <w:numId w:val="39"/>
        </w:numPr>
        <w:spacing w:before="240" w:after="240"/>
        <w:jc w:val="left"/>
      </w:pPr>
      <w:r>
        <w:rPr>
          <w:noProof/>
        </w:rPr>
        <w:t xml:space="preserve">Sélectionnant </w:t>
      </w:r>
      <w:r w:rsidRPr="002013E3">
        <w:rPr>
          <w:rFonts w:ascii="Segoe UI Semibold" w:hAnsi="Segoe UI Semibold" w:cs="Segoe UI Semibold"/>
          <w:noProof/>
        </w:rPr>
        <w:t>Entra ID</w:t>
      </w:r>
      <w:r>
        <w:rPr>
          <w:noProof/>
        </w:rPr>
        <w:t xml:space="preserve"> dans l’onglet </w:t>
      </w:r>
      <w:r w:rsidRPr="002013E3">
        <w:rPr>
          <w:rFonts w:ascii="Segoe UI Semibold" w:hAnsi="Segoe UI Semibold" w:cs="Segoe UI Semibold"/>
          <w:noProof/>
        </w:rPr>
        <w:t>Délégation</w:t>
      </w:r>
      <w:r>
        <w:rPr>
          <w:noProof/>
        </w:rPr>
        <w:t>.</w:t>
      </w:r>
    </w:p>
    <w:p w14:paraId="1E520709" w14:textId="4F0EA655" w:rsidR="002013E3" w:rsidRDefault="002013E3" w:rsidP="002013E3">
      <w:pPr>
        <w:spacing w:before="240" w:after="240"/>
        <w:jc w:val="center"/>
      </w:pPr>
      <w:r w:rsidRPr="002013E3">
        <w:rPr>
          <w:noProof/>
        </w:rPr>
        <w:drawing>
          <wp:inline distT="0" distB="0" distL="0" distR="0" wp14:anchorId="000FE46C" wp14:editId="448733D8">
            <wp:extent cx="2466000" cy="2638800"/>
            <wp:effectExtent l="0" t="0" r="0" b="9525"/>
            <wp:docPr id="1237544744" name="Image 1"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544744" name="Image 1" descr="Une image contenant texte, capture d’écran, Police, logo&#10;&#10;Description générée automatiquement"/>
                    <pic:cNvPicPr/>
                  </pic:nvPicPr>
                  <pic:blipFill>
                    <a:blip r:embed="rId37"/>
                    <a:stretch>
                      <a:fillRect/>
                    </a:stretch>
                  </pic:blipFill>
                  <pic:spPr>
                    <a:xfrm>
                      <a:off x="0" y="0"/>
                      <a:ext cx="2466000" cy="2638800"/>
                    </a:xfrm>
                    <a:prstGeom prst="rect">
                      <a:avLst/>
                    </a:prstGeom>
                  </pic:spPr>
                </pic:pic>
              </a:graphicData>
            </a:graphic>
          </wp:inline>
        </w:drawing>
      </w:r>
    </w:p>
    <w:p w14:paraId="2B5E631F" w14:textId="0A9987AD" w:rsidR="002013E3" w:rsidRDefault="002013E3" w:rsidP="002013E3">
      <w:pPr>
        <w:pStyle w:val="Paragraphedeliste"/>
        <w:numPr>
          <w:ilvl w:val="0"/>
          <w:numId w:val="39"/>
        </w:numPr>
        <w:spacing w:before="240" w:after="240"/>
        <w:jc w:val="left"/>
      </w:pPr>
      <w:r>
        <w:rPr>
          <w:noProof/>
        </w:rPr>
        <w:t xml:space="preserve">Cliquant sur le bouton </w:t>
      </w:r>
      <w:r w:rsidRPr="002013E3">
        <w:rPr>
          <w:rFonts w:ascii="Segoe UI Semibold" w:hAnsi="Segoe UI Semibold" w:cs="Segoe UI Semibold"/>
          <w:caps/>
          <w:noProof/>
        </w:rPr>
        <w:t>Se Connecter via un fournisseur d’identité</w:t>
      </w:r>
      <w:r>
        <w:rPr>
          <w:noProof/>
        </w:rPr>
        <w:t>.</w:t>
      </w:r>
    </w:p>
    <w:p w14:paraId="360F1710" w14:textId="77777777" w:rsidR="00954DD2" w:rsidRDefault="00954DD2" w:rsidP="00DF70DC">
      <w:pPr>
        <w:jc w:val="left"/>
      </w:pPr>
      <w:r>
        <w:t xml:space="preserve">Dans la pratique, </w:t>
      </w:r>
      <w:r w:rsidRPr="000A657B">
        <w:t xml:space="preserve">PSC ne redirige pas directement un PS vers son locataire d’origine pour authentification (car il n’en a pas la capacité). </w:t>
      </w:r>
    </w:p>
    <w:p w14:paraId="7BF48991" w14:textId="77777777" w:rsidR="00954DD2" w:rsidRPr="000A657B" w:rsidRDefault="00954DD2" w:rsidP="00DF70DC">
      <w:pPr>
        <w:jc w:val="left"/>
        <w:rPr>
          <w:b/>
        </w:rPr>
      </w:pPr>
      <w:r w:rsidRPr="000A657B">
        <w:t xml:space="preserve">PSC redirige </w:t>
      </w:r>
      <w:r>
        <w:t xml:space="preserve">ainsi </w:t>
      </w:r>
      <w:r w:rsidRPr="000A657B">
        <w:t>chaque PS vers un point de redirection Microsoft Entra ID mutualisé à tous les locataires</w:t>
      </w:r>
      <w:r>
        <w:t>, à savoir</w:t>
      </w:r>
      <w:r w:rsidRPr="000A657B">
        <w:t xml:space="preserve"> le point de terminaison </w:t>
      </w:r>
      <w:r w:rsidRPr="000F590D">
        <w:rPr>
          <w:i/>
          <w:iCs/>
        </w:rPr>
        <w:t>/organizations</w:t>
      </w:r>
      <w:r w:rsidRPr="000A657B">
        <w:t xml:space="preserve"> de la plateforme d’identités Microsoft</w:t>
      </w:r>
      <w:r>
        <w:t xml:space="preserve"> u</w:t>
      </w:r>
      <w:r w:rsidRPr="002B5D47">
        <w:t xml:space="preserve">tilisé pour connecter </w:t>
      </w:r>
      <w:r>
        <w:t xml:space="preserve">un </w:t>
      </w:r>
      <w:r w:rsidRPr="002B5D47">
        <w:t>utilisateur à partir de n'importe quel locataire</w:t>
      </w:r>
      <w:r>
        <w:t xml:space="preserve"> Entra ID.</w:t>
      </w:r>
      <w:r w:rsidRPr="000A657B">
        <w:t xml:space="preserve"> </w:t>
      </w:r>
    </w:p>
    <w:p w14:paraId="6F4E67D3" w14:textId="77777777" w:rsidR="00954DD2" w:rsidRDefault="00954DD2" w:rsidP="00DF70DC">
      <w:pPr>
        <w:jc w:val="left"/>
        <w:rPr>
          <w:rStyle w:val="Lienhypertexte"/>
          <w:rFonts w:cs="Arial"/>
          <w:u w:val="none"/>
        </w:rPr>
      </w:pPr>
      <w:r w:rsidRPr="00DC13CA">
        <w:rPr>
          <w:rFonts w:cs="Arial"/>
        </w:rPr>
        <w:lastRenderedPageBreak/>
        <w:t xml:space="preserve">Point de </w:t>
      </w:r>
      <w:r>
        <w:rPr>
          <w:rFonts w:cs="Arial"/>
        </w:rPr>
        <w:t xml:space="preserve">terminaison de </w:t>
      </w:r>
      <w:r w:rsidRPr="00DC13CA">
        <w:rPr>
          <w:rFonts w:cs="Arial"/>
        </w:rPr>
        <w:t xml:space="preserve">redirection : </w:t>
      </w:r>
      <w:hyperlink r:id="rId38" w:history="1">
        <w:r w:rsidRPr="00195718">
          <w:rPr>
            <w:rStyle w:val="Lienhypertexte"/>
            <w:rFonts w:cs="Arial"/>
          </w:rPr>
          <w:t>https://login.microsoftonline.com/organizations</w:t>
        </w:r>
      </w:hyperlink>
      <w:r>
        <w:rPr>
          <w:rStyle w:val="Lienhypertexte"/>
          <w:rFonts w:cs="Arial"/>
          <w:u w:val="none"/>
        </w:rPr>
        <w:t xml:space="preserve"> </w:t>
      </w:r>
    </w:p>
    <w:p w14:paraId="2DF1F613" w14:textId="77777777" w:rsidR="00954DD2" w:rsidRDefault="00954DD2" w:rsidP="00DF70DC">
      <w:pPr>
        <w:jc w:val="left"/>
        <w:rPr>
          <w:rFonts w:cs="Arial"/>
        </w:rPr>
      </w:pPr>
      <w:r>
        <w:rPr>
          <w:rFonts w:cs="Arial"/>
        </w:rPr>
        <w:t>Pour cela, u</w:t>
      </w:r>
      <w:r w:rsidRPr="00DC13CA">
        <w:rPr>
          <w:rFonts w:cs="Arial"/>
        </w:rPr>
        <w:t xml:space="preserve">ne grande partie des informations nécessaires au raccordement de PSC avec </w:t>
      </w:r>
      <w:r>
        <w:rPr>
          <w:rFonts w:cs="Arial"/>
        </w:rPr>
        <w:t>Microsoft Entra ID</w:t>
      </w:r>
      <w:r w:rsidRPr="00DC13CA">
        <w:rPr>
          <w:rFonts w:cs="Arial"/>
        </w:rPr>
        <w:t xml:space="preserve"> </w:t>
      </w:r>
      <w:r>
        <w:rPr>
          <w:rFonts w:cs="Arial"/>
        </w:rPr>
        <w:t xml:space="preserve">sont </w:t>
      </w:r>
      <w:r w:rsidRPr="00DC13CA">
        <w:rPr>
          <w:rFonts w:cs="Arial"/>
        </w:rPr>
        <w:t xml:space="preserve">téléchargées sur PSC via </w:t>
      </w:r>
      <w:r>
        <w:rPr>
          <w:rFonts w:cs="Arial"/>
        </w:rPr>
        <w:t>le document de configuration du fournisseur OpenID Connect (</w:t>
      </w:r>
      <w:r w:rsidRPr="00EB5D8D">
        <w:rPr>
          <w:rFonts w:cs="Arial"/>
        </w:rPr>
        <w:t xml:space="preserve">OpenID Connect Discovery 1.0 </w:t>
      </w:r>
      <w:proofErr w:type="spellStart"/>
      <w:r w:rsidRPr="00EB5D8D">
        <w:rPr>
          <w:rFonts w:cs="Arial"/>
        </w:rPr>
        <w:t>incorporating</w:t>
      </w:r>
      <w:proofErr w:type="spellEnd"/>
      <w:r w:rsidRPr="00EB5D8D">
        <w:rPr>
          <w:rFonts w:cs="Arial"/>
        </w:rPr>
        <w:t xml:space="preserve"> errata set 1</w:t>
      </w:r>
      <w:r>
        <w:rPr>
          <w:rFonts w:cs="Arial"/>
        </w:rPr>
        <w:t xml:space="preserve">, </w:t>
      </w:r>
      <w:hyperlink r:id="rId39" w:history="1">
        <w:r w:rsidRPr="005E1846">
          <w:rPr>
            <w:rStyle w:val="Lienhypertexte"/>
            <w:rFonts w:cs="Arial"/>
          </w:rPr>
          <w:t>https://openid.net/specs/openid-connect-discovery-1_0.html</w:t>
        </w:r>
      </w:hyperlink>
      <w:r>
        <w:rPr>
          <w:rFonts w:cs="Arial"/>
        </w:rPr>
        <w:t>) fourni par Microsoft Entra ID comme fournisseur OpenID contenant les URL à utiliser pour l’authentification et la déconnexion (</w:t>
      </w:r>
      <w:r w:rsidRPr="0034193F">
        <w:rPr>
          <w:rFonts w:cs="Arial"/>
          <w:i/>
          <w:iCs/>
        </w:rPr>
        <w:t>logout</w:t>
      </w:r>
      <w:r>
        <w:rPr>
          <w:rFonts w:cs="Arial"/>
        </w:rPr>
        <w:t>), les clés de signature publiques du service d’authentification et d’autres métadonnées comme les revendications (</w:t>
      </w:r>
      <w:r w:rsidRPr="0034193F">
        <w:rPr>
          <w:rFonts w:cs="Arial"/>
          <w:i/>
          <w:iCs/>
        </w:rPr>
        <w:t>claims</w:t>
      </w:r>
      <w:r>
        <w:rPr>
          <w:rFonts w:cs="Arial"/>
        </w:rPr>
        <w:t>) prises en charge.</w:t>
      </w:r>
    </w:p>
    <w:p w14:paraId="5613AB8A" w14:textId="4C989AA6" w:rsidR="00336A37" w:rsidRPr="00C3317B" w:rsidRDefault="00954DD2" w:rsidP="00DF70DC">
      <w:pPr>
        <w:spacing w:before="120"/>
        <w:jc w:val="left"/>
      </w:pPr>
      <w:r>
        <w:t>Lors de la redirection, q</w:t>
      </w:r>
      <w:r w:rsidRPr="00447C15">
        <w:t>uand la plateforme d’identités Microsoft reçoit une demande sur le point de terminaison /</w:t>
      </w:r>
      <w:r w:rsidRPr="000F590D">
        <w:rPr>
          <w:i/>
          <w:iCs/>
        </w:rPr>
        <w:t>organizations</w:t>
      </w:r>
      <w:r>
        <w:t>, cette dernière</w:t>
      </w:r>
      <w:r w:rsidRPr="000A657B">
        <w:t xml:space="preserve"> </w:t>
      </w:r>
      <w:r>
        <w:t>connecte</w:t>
      </w:r>
      <w:r w:rsidRPr="000A657B">
        <w:t xml:space="preserve"> le PS</w:t>
      </w:r>
      <w:r>
        <w:t xml:space="preserve"> </w:t>
      </w:r>
      <w:r w:rsidRPr="00447C15">
        <w:t xml:space="preserve">et découvre ainsi de quel locataire il provient. Ce point de terminaison fonctionne avec tous les protocoles d’authentification pris en charge par Microsoft Entra ID </w:t>
      </w:r>
      <w:r>
        <w:t xml:space="preserve">et ici le standard de l’industrie </w:t>
      </w:r>
      <w:r w:rsidRPr="00447C15">
        <w:t>OpenID Connect</w:t>
      </w:r>
      <w:r>
        <w:t xml:space="preserve"> (OIDC) utilisé par PSC</w:t>
      </w:r>
      <w:r w:rsidRPr="00447C15">
        <w:t>.</w:t>
      </w:r>
    </w:p>
    <w:p w14:paraId="45ADA549" w14:textId="0684E9FB" w:rsidR="005B7B63" w:rsidRDefault="005B7B63" w:rsidP="005B7B63">
      <w:pPr>
        <w:spacing w:before="240" w:after="240"/>
        <w:jc w:val="center"/>
      </w:pPr>
      <w:r>
        <w:rPr>
          <w:noProof/>
        </w:rPr>
        <w:drawing>
          <wp:inline distT="0" distB="0" distL="0" distR="0" wp14:anchorId="06CA6344" wp14:editId="5C60A969">
            <wp:extent cx="5721726" cy="2926909"/>
            <wp:effectExtent l="0" t="0" r="0" b="6985"/>
            <wp:docPr id="11142161" name="Image 4"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2161" name="Image 4" descr="Une image contenant texte, capture d’écran, Police, diagramme&#10;&#10;Description générée automatiquemen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29141" cy="2930702"/>
                    </a:xfrm>
                    <a:prstGeom prst="rect">
                      <a:avLst/>
                    </a:prstGeom>
                    <a:noFill/>
                    <a:ln>
                      <a:noFill/>
                    </a:ln>
                  </pic:spPr>
                </pic:pic>
              </a:graphicData>
            </a:graphic>
          </wp:inline>
        </w:drawing>
      </w:r>
    </w:p>
    <w:p w14:paraId="5F593C4D" w14:textId="7D6B4C35" w:rsidR="00F518E7" w:rsidRDefault="00F518E7" w:rsidP="00DF70DC">
      <w:pPr>
        <w:jc w:val="left"/>
      </w:pPr>
      <w:r>
        <w:t>S</w:t>
      </w:r>
      <w:r w:rsidRPr="00F518E7">
        <w:t>i le PS n’a pas de session déjà ouverte avec Microsoft Entra ID, il se voit inviter à se connecter. Il utilise pour cela un moyen d’identification électronique (MIE) conforme avec les exigences établies par l’ANS et reconnu comme mécanisme d’authentification au niveau de ce locataire.</w:t>
      </w:r>
    </w:p>
    <w:p w14:paraId="6197CCCF" w14:textId="21C3607C" w:rsidR="00954DD2" w:rsidRDefault="00954DD2" w:rsidP="00DF70DC">
      <w:pPr>
        <w:jc w:val="left"/>
      </w:pPr>
      <w:r w:rsidRPr="00447C15">
        <w:t xml:space="preserve">La réponse de connexion envoyée à l’application </w:t>
      </w:r>
      <w:r>
        <w:t>PSC</w:t>
      </w:r>
      <w:r w:rsidR="006F568B">
        <w:t>_BAS</w:t>
      </w:r>
      <w:r>
        <w:t xml:space="preserve"> </w:t>
      </w:r>
      <w:r w:rsidRPr="00447C15">
        <w:t>contient un jeton</w:t>
      </w:r>
      <w:r>
        <w:t xml:space="preserve"> d’ID</w:t>
      </w:r>
      <w:r w:rsidRPr="00447C15">
        <w:t xml:space="preserve"> représentant l’utilisateur. La valeur </w:t>
      </w:r>
      <w:r w:rsidRPr="00975CA3">
        <w:rPr>
          <w:i/>
          <w:iCs/>
        </w:rPr>
        <w:t>issuer</w:t>
      </w:r>
      <w:r w:rsidRPr="00447C15">
        <w:t xml:space="preserve"> du jeton indique à une application de quel client provient l’utilisateur. Quand le point de terminaison /</w:t>
      </w:r>
      <w:r w:rsidRPr="000F590D">
        <w:rPr>
          <w:i/>
          <w:iCs/>
        </w:rPr>
        <w:t>organizations</w:t>
      </w:r>
      <w:r w:rsidRPr="00447C15">
        <w:t xml:space="preserve"> retourne une réponse, la valeur </w:t>
      </w:r>
      <w:r w:rsidRPr="00EC3854">
        <w:rPr>
          <w:i/>
          <w:iCs/>
        </w:rPr>
        <w:t>issuer</w:t>
      </w:r>
      <w:r w:rsidRPr="00447C15">
        <w:t xml:space="preserve"> dans le jeton</w:t>
      </w:r>
      <w:r>
        <w:t xml:space="preserve"> d’ID</w:t>
      </w:r>
      <w:r w:rsidRPr="00447C15">
        <w:t xml:space="preserve"> correspond au locataire </w:t>
      </w:r>
      <w:r>
        <w:t xml:space="preserve">Microsoft Entra ID </w:t>
      </w:r>
      <w:r w:rsidRPr="00447C15">
        <w:t>de l’utilisateur</w:t>
      </w:r>
      <w:r>
        <w:t>, par exemple https://login.microsoftonline.com/</w:t>
      </w:r>
      <w:r w:rsidRPr="00DC13CA">
        <w:rPr>
          <w:rFonts w:cs="Arial"/>
        </w:rPr>
        <w:t>6f5faa16-41fa-4f1f-82ae-3bc3d55811f9</w:t>
      </w:r>
      <w:r>
        <w:rPr>
          <w:rFonts w:cs="Arial"/>
        </w:rPr>
        <w:t xml:space="preserve">/v2.0, </w:t>
      </w:r>
      <w:r w:rsidRPr="00130525">
        <w:rPr>
          <w:rFonts w:cs="Arial"/>
        </w:rPr>
        <w:t>en plus de la vérification habituelle que l</w:t>
      </w:r>
      <w:r>
        <w:rPr>
          <w:rFonts w:cs="Arial"/>
        </w:rPr>
        <w:t xml:space="preserve">a valeur </w:t>
      </w:r>
      <w:proofErr w:type="spellStart"/>
      <w:r w:rsidRPr="00E31AC6">
        <w:rPr>
          <w:rFonts w:cs="Arial"/>
          <w:i/>
          <w:iCs/>
        </w:rPr>
        <w:t>tid</w:t>
      </w:r>
      <w:proofErr w:type="spellEnd"/>
      <w:r w:rsidRPr="00130525">
        <w:rPr>
          <w:rFonts w:cs="Arial"/>
        </w:rPr>
        <w:t xml:space="preserve"> </w:t>
      </w:r>
      <w:r>
        <w:rPr>
          <w:rFonts w:cs="Arial"/>
        </w:rPr>
        <w:t>(</w:t>
      </w:r>
      <w:r w:rsidRPr="00130525">
        <w:rPr>
          <w:rFonts w:cs="Arial"/>
        </w:rPr>
        <w:t>tenant ID)</w:t>
      </w:r>
      <w:r>
        <w:rPr>
          <w:rFonts w:cs="Arial"/>
        </w:rPr>
        <w:t xml:space="preserve">, par exemple </w:t>
      </w:r>
      <w:r w:rsidRPr="00DC13CA">
        <w:rPr>
          <w:rFonts w:cs="Arial"/>
        </w:rPr>
        <w:t>6f5faa16-41fa-4f1f-82ae-3bc3d55811f9</w:t>
      </w:r>
      <w:r>
        <w:rPr>
          <w:rFonts w:cs="Arial"/>
        </w:rPr>
        <w:t>.</w:t>
      </w:r>
    </w:p>
    <w:p w14:paraId="1799053B" w14:textId="77777777" w:rsidR="00954DD2" w:rsidRPr="00447C15" w:rsidRDefault="00954DD2" w:rsidP="00DF70DC">
      <w:pPr>
        <w:jc w:val="left"/>
      </w:pPr>
      <w:r>
        <w:t>L’application PSC peut ainsi vérifier l’</w:t>
      </w:r>
      <w:r w:rsidRPr="00DC13CA">
        <w:rPr>
          <w:rFonts w:cs="Arial"/>
        </w:rPr>
        <w:t>ID de locataire</w:t>
      </w:r>
      <w:r>
        <w:rPr>
          <w:rFonts w:cs="Arial"/>
        </w:rPr>
        <w:t xml:space="preserve"> reçu avec sa</w:t>
      </w:r>
      <w:r w:rsidRPr="00DC13CA">
        <w:rPr>
          <w:rFonts w:cs="Arial"/>
        </w:rPr>
        <w:t xml:space="preserve"> liste blanche à jour des identifiants des locataires autorisés</w:t>
      </w:r>
      <w:r>
        <w:rPr>
          <w:rFonts w:cs="Arial"/>
        </w:rPr>
        <w:t>.</w:t>
      </w:r>
    </w:p>
    <w:p w14:paraId="646A6EB7" w14:textId="4FE4B75C" w:rsidR="00954DD2" w:rsidRDefault="00954DD2" w:rsidP="00DF70DC">
      <w:pPr>
        <w:jc w:val="left"/>
      </w:pPr>
      <w:r>
        <w:t>Au-delà de cette information, l’application PSC</w:t>
      </w:r>
      <w:r w:rsidR="006F568B">
        <w:t>_BAS</w:t>
      </w:r>
      <w:r>
        <w:t xml:space="preserve"> peut également connaître </w:t>
      </w:r>
      <w:r w:rsidRPr="009377FF">
        <w:t xml:space="preserve">l’heure d’authentification explicite </w:t>
      </w:r>
      <w:r>
        <w:t>de l’utilisateur</w:t>
      </w:r>
      <w:r w:rsidRPr="009377FF">
        <w:t>, la force d’authentification et le type de moyens d’authentification utilisés</w:t>
      </w:r>
      <w:r>
        <w:t xml:space="preserve"> pour l’accès à PSC via le locataire Microsoft Entra ID de l’ES.</w:t>
      </w:r>
    </w:p>
    <w:p w14:paraId="62264ADB" w14:textId="77777777" w:rsidR="00954DD2" w:rsidRDefault="00954DD2" w:rsidP="00DF70DC">
      <w:pPr>
        <w:jc w:val="left"/>
      </w:pPr>
      <w:r>
        <w:lastRenderedPageBreak/>
        <w:t>L</w:t>
      </w:r>
      <w:r w:rsidRPr="007854EE">
        <w:t xml:space="preserve">e contrôle du moyen d’authentification est </w:t>
      </w:r>
      <w:r>
        <w:t xml:space="preserve">de la responsabilité de l’ES et à </w:t>
      </w:r>
      <w:r w:rsidRPr="007854EE">
        <w:t>mettre en place au sein d</w:t>
      </w:r>
      <w:r>
        <w:t>u</w:t>
      </w:r>
      <w:r w:rsidRPr="007854EE">
        <w:t xml:space="preserve"> locataire</w:t>
      </w:r>
      <w:r>
        <w:t xml:space="preserve"> utilisé pour le raccordement</w:t>
      </w:r>
      <w:r w:rsidRPr="007854EE">
        <w:t xml:space="preserve">. </w:t>
      </w:r>
      <w:r>
        <w:t>Microsoft Entra ID</w:t>
      </w:r>
      <w:r w:rsidRPr="007854EE">
        <w:t xml:space="preserve"> ne communique que le type de moyen d’authentification utilisé aux applications </w:t>
      </w:r>
      <w:r>
        <w:t>accédées</w:t>
      </w:r>
      <w:r w:rsidRPr="007854EE">
        <w:t>, sans communiquer plus de détails sur le modèle ou le type de certificat utilisé par exemple.</w:t>
      </w:r>
    </w:p>
    <w:p w14:paraId="72128E5E" w14:textId="77777777" w:rsidR="00954DD2" w:rsidRDefault="00954DD2" w:rsidP="00DF70DC">
      <w:pPr>
        <w:jc w:val="left"/>
      </w:pPr>
      <w:r w:rsidRPr="004222C9">
        <w:rPr>
          <w:rFonts w:ascii="Segoe UI Semibold" w:hAnsi="Segoe UI Semibold" w:cs="Segoe UI Semibold"/>
        </w:rPr>
        <w:t>Note importante :</w:t>
      </w:r>
      <w:r w:rsidRPr="00672462">
        <w:rPr>
          <w:rFonts w:cs="Arial"/>
          <w:b/>
          <w:bCs/>
        </w:rPr>
        <w:t xml:space="preserve">  </w:t>
      </w:r>
      <w:r w:rsidRPr="00C3317B">
        <w:t>Les données de chaque locataire sont isolées et invisibles des autres locataires qui partagent l'instance d'application</w:t>
      </w:r>
      <w:r>
        <w:t xml:space="preserve"> PSC</w:t>
      </w:r>
      <w:r w:rsidRPr="00C3317B">
        <w:t>.</w:t>
      </w:r>
    </w:p>
    <w:p w14:paraId="5641C272" w14:textId="3DF65E45" w:rsidR="00F518E7" w:rsidRPr="00F518E7" w:rsidRDefault="00F518E7" w:rsidP="00DF70DC">
      <w:pPr>
        <w:jc w:val="left"/>
      </w:pPr>
      <w:r w:rsidRPr="00F518E7">
        <w:t xml:space="preserve">A ce stade, </w:t>
      </w:r>
      <w:r>
        <w:t xml:space="preserve">s’il s’agit </w:t>
      </w:r>
      <w:r w:rsidRPr="00F518E7">
        <w:t>d’une première authentification, le PS n’accède pas directement au service numérique mais voit faire une proposition d’appairage du compte Microsoft Entra ID qui lui a été attribué par l’ES avec sa carte CPx ou son e-CPS.</w:t>
      </w:r>
    </w:p>
    <w:p w14:paraId="1A8EEC91" w14:textId="5536E0CE" w:rsidR="00F518E7" w:rsidRDefault="00F518E7" w:rsidP="00F518E7">
      <w:pPr>
        <w:spacing w:before="240" w:after="240"/>
        <w:jc w:val="center"/>
      </w:pPr>
      <w:r w:rsidRPr="00F518E7">
        <w:rPr>
          <w:noProof/>
        </w:rPr>
        <w:drawing>
          <wp:inline distT="0" distB="0" distL="0" distR="0" wp14:anchorId="355B13BB" wp14:editId="347C11A3">
            <wp:extent cx="2635200" cy="3088800"/>
            <wp:effectExtent l="0" t="0" r="0" b="0"/>
            <wp:docPr id="1838264226" name="Image 1" descr="Une image contenant texte, capture d’écran, Police,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264226" name="Image 1" descr="Une image contenant texte, capture d’écran, Police, Page web&#10;&#10;Description générée automatiquement"/>
                    <pic:cNvPicPr/>
                  </pic:nvPicPr>
                  <pic:blipFill>
                    <a:blip r:embed="rId41"/>
                    <a:stretch>
                      <a:fillRect/>
                    </a:stretch>
                  </pic:blipFill>
                  <pic:spPr>
                    <a:xfrm>
                      <a:off x="0" y="0"/>
                      <a:ext cx="2635200" cy="3088800"/>
                    </a:xfrm>
                    <a:prstGeom prst="rect">
                      <a:avLst/>
                    </a:prstGeom>
                  </pic:spPr>
                </pic:pic>
              </a:graphicData>
            </a:graphic>
          </wp:inline>
        </w:drawing>
      </w:r>
    </w:p>
    <w:p w14:paraId="7445F38E" w14:textId="143E39F1" w:rsidR="00290F5D" w:rsidRPr="00290F5D" w:rsidRDefault="00290F5D" w:rsidP="00DF70DC">
      <w:pPr>
        <w:spacing w:after="200"/>
        <w:jc w:val="left"/>
      </w:pPr>
      <w:r w:rsidRPr="00290F5D">
        <w:t>Si le PS confirme sa volonté de continuer en cliquant sur </w:t>
      </w:r>
      <w:r w:rsidRPr="00290F5D">
        <w:rPr>
          <w:rFonts w:ascii="Segoe UI Semibold" w:hAnsi="Segoe UI Semibold" w:cs="Segoe UI Semibold"/>
          <w:caps/>
          <w:noProof/>
        </w:rPr>
        <w:t>Appairer un compte avec la carte CPS</w:t>
      </w:r>
      <w:r w:rsidRPr="00290F5D">
        <w:t xml:space="preserve">, il est ensuite invité à utiliser sa carte CPX </w:t>
      </w:r>
      <w:r>
        <w:t>(</w:t>
      </w:r>
      <w:r w:rsidRPr="00290F5D">
        <w:t xml:space="preserve">ou </w:t>
      </w:r>
      <w:r>
        <w:t xml:space="preserve">l’application </w:t>
      </w:r>
      <w:r w:rsidRPr="00290F5D">
        <w:t>e-CPS</w:t>
      </w:r>
      <w:r>
        <w:t xml:space="preserve"> avec l’autre onglet présent)</w:t>
      </w:r>
      <w:r w:rsidRPr="00290F5D">
        <w:t>. Une fois l’appairage réalisé, la mire précédente n’est plus affichée dans le parcours sans couture.</w:t>
      </w:r>
    </w:p>
    <w:p w14:paraId="3A9D93F5" w14:textId="77777777" w:rsidR="00290F5D" w:rsidRDefault="00290F5D" w:rsidP="00DF70DC">
      <w:pPr>
        <w:spacing w:after="200"/>
        <w:jc w:val="left"/>
      </w:pPr>
      <w:r w:rsidRPr="00290F5D">
        <w:t>Seule est alors nécessaire de confirmer la validation de connexion.</w:t>
      </w:r>
    </w:p>
    <w:p w14:paraId="15F09587" w14:textId="57332BF2" w:rsidR="00290F5D" w:rsidRDefault="00290F5D" w:rsidP="00DF70DC">
      <w:pPr>
        <w:spacing w:after="200"/>
        <w:jc w:val="left"/>
      </w:pPr>
      <w:r w:rsidRPr="00290F5D">
        <w:rPr>
          <w:rFonts w:ascii="Segoe UI Semibold" w:hAnsi="Segoe UI Semibold" w:cs="Segoe UI Semibold"/>
        </w:rPr>
        <w:t>Note concernant le parcours sans couture</w:t>
      </w:r>
      <w:r w:rsidRPr="00290F5D">
        <w:t> : il apparait préférable que le PS n’accède pas de façon totalement transparente au service numérique, afin de faciliter la gestion des sessions utilisées.</w:t>
      </w:r>
    </w:p>
    <w:p w14:paraId="1D4CE3AE" w14:textId="6F8F0CC9" w:rsidR="00290F5D" w:rsidRPr="00290F5D" w:rsidRDefault="00290F5D" w:rsidP="00DF70DC">
      <w:pPr>
        <w:spacing w:after="200"/>
        <w:jc w:val="left"/>
      </w:pPr>
      <w:r w:rsidRPr="00290F5D">
        <w:t>Après avoir cliqué sur</w:t>
      </w:r>
      <w:r>
        <w:t xml:space="preserve"> le bouton</w:t>
      </w:r>
      <w:r w:rsidRPr="00290F5D">
        <w:t xml:space="preserve"> </w:t>
      </w:r>
      <w:r w:rsidRPr="00290F5D">
        <w:rPr>
          <w:rFonts w:ascii="Segoe UI Semibold" w:hAnsi="Segoe UI Semibold" w:cs="Segoe UI Semibold"/>
        </w:rPr>
        <w:t>Confirmer</w:t>
      </w:r>
      <w:r w:rsidRPr="00290F5D">
        <w:t xml:space="preserve"> dans le dialogue qui suit, le PS accède au portail de gestion PSC BAS. </w:t>
      </w:r>
    </w:p>
    <w:p w14:paraId="2747BCAD" w14:textId="77777777" w:rsidR="00290F5D" w:rsidRPr="00290F5D" w:rsidRDefault="00290F5D" w:rsidP="00290F5D">
      <w:pPr>
        <w:spacing w:after="200"/>
      </w:pPr>
    </w:p>
    <w:p w14:paraId="163F4E49" w14:textId="448A4ED0" w:rsidR="00F518E7" w:rsidRDefault="00F518E7" w:rsidP="00F518E7">
      <w:pPr>
        <w:spacing w:after="200"/>
      </w:pPr>
      <w:r>
        <w:br w:type="page"/>
      </w:r>
    </w:p>
    <w:p w14:paraId="7D9A0EAE" w14:textId="60EB9C7C" w:rsidR="00290F5D" w:rsidRDefault="00320F63" w:rsidP="00F518E7">
      <w:pPr>
        <w:spacing w:after="200"/>
      </w:pPr>
      <w:r w:rsidRPr="00BA51A6">
        <w:rPr>
          <w:rFonts w:eastAsia="Times New Roman"/>
          <w:noProof/>
          <w:color w:val="2B579A"/>
          <w:kern w:val="36"/>
          <w:sz w:val="48"/>
          <w:szCs w:val="39"/>
          <w:shd w:val="clear" w:color="auto" w:fill="E6E6E6"/>
        </w:rPr>
        <w:lastRenderedPageBreak/>
        <mc:AlternateContent>
          <mc:Choice Requires="wps">
            <w:drawing>
              <wp:anchor distT="0" distB="0" distL="114300" distR="114300" simplePos="0" relativeHeight="251658243" behindDoc="1" locked="0" layoutInCell="1" allowOverlap="1" wp14:anchorId="11AA2DC0" wp14:editId="33FF1DFE">
                <wp:simplePos x="0" y="0"/>
                <wp:positionH relativeFrom="page">
                  <wp:align>left</wp:align>
                </wp:positionH>
                <wp:positionV relativeFrom="paragraph">
                  <wp:posOffset>-889245</wp:posOffset>
                </wp:positionV>
                <wp:extent cx="8490585" cy="17802543"/>
                <wp:effectExtent l="0" t="0" r="5715" b="9525"/>
                <wp:wrapNone/>
                <wp:docPr id="62774" name="Freeform: Shape 62774"/>
                <wp:cNvGraphicFramePr/>
                <a:graphic xmlns:a="http://schemas.openxmlformats.org/drawingml/2006/main">
                  <a:graphicData uri="http://schemas.microsoft.com/office/word/2010/wordprocessingShape">
                    <wps:wsp>
                      <wps:cNvSpPr/>
                      <wps:spPr>
                        <a:xfrm>
                          <a:off x="0" y="0"/>
                          <a:ext cx="8490585" cy="17802543"/>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miter lim="127000"/>
                        </a:ln>
                      </wps:spPr>
                      <wps:style>
                        <a:lnRef idx="0">
                          <a:srgbClr val="000000">
                            <a:alpha val="0"/>
                          </a:srgbClr>
                        </a:lnRef>
                        <a:fillRef idx="1">
                          <a:srgbClr val="0078D6"/>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37C9ED67" id="Freeform: Shape 62774" o:spid="_x0000_s1026" style="position:absolute;margin-left:0;margin-top:-70pt;width:668.55pt;height:1401.8pt;z-index:-251658237;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" path="m,l7771778,r,10039350l,10039350,,e" fillcolor="#0070c0" stroked="f" strokeweight="0">
                <v:stroke miterlimit="83231f" joinstyle="miter"/>
                <v:path arrowok="t" textboxrect="0,0,7771778,10039350"/>
                <w10:wrap anchorx="page"/>
              </v:shape>
            </w:pict>
          </mc:Fallback>
        </mc:AlternateContent>
      </w:r>
    </w:p>
    <w:p w14:paraId="66BFE6C7" w14:textId="50E8CCD4" w:rsidR="00F518E7" w:rsidRDefault="00F518E7" w:rsidP="00954DD2"/>
    <w:p w14:paraId="4AF1E603" w14:textId="7EFC6B28" w:rsidR="00114C3B" w:rsidRDefault="00114C3B" w:rsidP="00114C3B">
      <w:pPr>
        <w:spacing w:after="200"/>
        <w:jc w:val="left"/>
        <w:rPr>
          <w:rFonts w:ascii="Segoe UI Semibold" w:hAnsi="Segoe UI Semibold" w:cs="Segoe UI Semibold"/>
        </w:rPr>
      </w:pPr>
    </w:p>
    <w:p w14:paraId="4613AE70" w14:textId="28AB15E6" w:rsidR="00954DD2" w:rsidRPr="008B5A2B" w:rsidRDefault="00954DD2" w:rsidP="00114C3B">
      <w:pPr>
        <w:spacing w:after="200"/>
        <w:jc w:val="left"/>
        <w:rPr>
          <w:rFonts w:ascii="Segoe UI Semibold" w:hAnsi="Segoe UI Semibold" w:cs="Segoe UI Semibold"/>
        </w:rPr>
      </w:pPr>
    </w:p>
    <w:p w14:paraId="2B6DD158" w14:textId="44A3BE4C" w:rsidR="002F42B4" w:rsidRDefault="002F42B4">
      <w:pPr>
        <w:spacing w:after="200"/>
        <w:jc w:val="left"/>
      </w:pPr>
    </w:p>
    <w:p w14:paraId="3725827B" w14:textId="591459EA" w:rsidR="00120E2A" w:rsidRPr="00B920DD" w:rsidRDefault="00120E2A" w:rsidP="00120E2A"/>
    <w:p w14:paraId="350B6839" w14:textId="3FFDC6C4" w:rsidR="00120E2A" w:rsidRPr="00B920DD" w:rsidRDefault="00120E2A" w:rsidP="00120E2A"/>
    <w:p w14:paraId="065C438F" w14:textId="49DF39AE" w:rsidR="00F1702F" w:rsidRPr="00082683" w:rsidRDefault="000A24CF" w:rsidP="00F95A5F">
      <w:r>
        <w:rPr>
          <w:noProof/>
        </w:rPr>
        <mc:AlternateContent>
          <mc:Choice Requires="wpg">
            <w:drawing>
              <wp:anchor distT="0" distB="0" distL="114300" distR="114300" simplePos="0" relativeHeight="251662340" behindDoc="0" locked="0" layoutInCell="1" allowOverlap="1" wp14:anchorId="3E185421" wp14:editId="6D645BAD">
                <wp:simplePos x="0" y="0"/>
                <wp:positionH relativeFrom="page">
                  <wp:posOffset>4348480</wp:posOffset>
                </wp:positionH>
                <wp:positionV relativeFrom="paragraph">
                  <wp:posOffset>2085975</wp:posOffset>
                </wp:positionV>
                <wp:extent cx="3202444" cy="4978400"/>
                <wp:effectExtent l="19050" t="0" r="17145" b="12700"/>
                <wp:wrapNone/>
                <wp:docPr id="1892823725" name="Group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3202444" cy="4978400"/>
                          <a:chOff x="0" y="0"/>
                          <a:chExt cx="3576955" cy="5560602"/>
                        </a:xfrm>
                      </wpg:grpSpPr>
                      <wps:wsp>
                        <wps:cNvPr id="1562891612" name="Freeform: Shape 16"/>
                        <wps:cNvSpPr/>
                        <wps:spPr>
                          <a:xfrm>
                            <a:off x="0" y="542"/>
                            <a:ext cx="3576955" cy="5560060"/>
                          </a:xfrm>
                          <a:custGeom>
                            <a:avLst/>
                            <a:gdLst>
                              <a:gd name="connsiteX0" fmla="*/ 2780030 w 3576955"/>
                              <a:gd name="connsiteY0" fmla="*/ 0 h 5560060"/>
                              <a:gd name="connsiteX1" fmla="*/ 3333234 w 3576955"/>
                              <a:gd name="connsiteY1" fmla="*/ 54896 h 5560060"/>
                              <a:gd name="connsiteX2" fmla="*/ 3576955 w 3576955"/>
                              <a:gd name="connsiteY2" fmla="*/ 117040 h 5560060"/>
                              <a:gd name="connsiteX3" fmla="*/ 3576955 w 3576955"/>
                              <a:gd name="connsiteY3" fmla="*/ 608925 h 5560060"/>
                              <a:gd name="connsiteX4" fmla="*/ 3467806 w 3576955"/>
                              <a:gd name="connsiteY4" fmla="*/ 568900 h 5560060"/>
                              <a:gd name="connsiteX5" fmla="*/ 2780030 w 3576955"/>
                              <a:gd name="connsiteY5" fmla="*/ 464630 h 5560060"/>
                              <a:gd name="connsiteX6" fmla="*/ 464629 w 3576955"/>
                              <a:gd name="connsiteY6" fmla="*/ 2780030 h 5560060"/>
                              <a:gd name="connsiteX7" fmla="*/ 2780030 w 3576955"/>
                              <a:gd name="connsiteY7" fmla="*/ 5095431 h 5560060"/>
                              <a:gd name="connsiteX8" fmla="*/ 3467806 w 3576955"/>
                              <a:gd name="connsiteY8" fmla="*/ 4991161 h 5560060"/>
                              <a:gd name="connsiteX9" fmla="*/ 3576955 w 3576955"/>
                              <a:gd name="connsiteY9" fmla="*/ 4951136 h 5560060"/>
                              <a:gd name="connsiteX10" fmla="*/ 3576955 w 3576955"/>
                              <a:gd name="connsiteY10" fmla="*/ 5443014 h 5560060"/>
                              <a:gd name="connsiteX11" fmla="*/ 3333210 w 3576955"/>
                              <a:gd name="connsiteY11" fmla="*/ 5505164 h 5560060"/>
                              <a:gd name="connsiteX12" fmla="*/ 2780030 w 3576955"/>
                              <a:gd name="connsiteY12" fmla="*/ 5560060 h 5560060"/>
                              <a:gd name="connsiteX13" fmla="*/ 1697863 w 3576955"/>
                              <a:gd name="connsiteY13" fmla="*/ 5341493 h 5560060"/>
                              <a:gd name="connsiteX14" fmla="*/ 814260 w 3576955"/>
                              <a:gd name="connsiteY14" fmla="*/ 4745800 h 5560060"/>
                              <a:gd name="connsiteX15" fmla="*/ 218567 w 3576955"/>
                              <a:gd name="connsiteY15" fmla="*/ 3862197 h 5560060"/>
                              <a:gd name="connsiteX16" fmla="*/ 0 w 3576955"/>
                              <a:gd name="connsiteY16" fmla="*/ 2780030 h 5560060"/>
                              <a:gd name="connsiteX17" fmla="*/ 218567 w 3576955"/>
                              <a:gd name="connsiteY17" fmla="*/ 1697863 h 5560060"/>
                              <a:gd name="connsiteX18" fmla="*/ 814260 w 3576955"/>
                              <a:gd name="connsiteY18" fmla="*/ 814261 h 5560060"/>
                              <a:gd name="connsiteX19" fmla="*/ 1697863 w 3576955"/>
                              <a:gd name="connsiteY19" fmla="*/ 218567 h 5560060"/>
                              <a:gd name="connsiteX20" fmla="*/ 2780030 w 3576955"/>
                              <a:gd name="connsiteY20" fmla="*/ 0 h 55600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3576955" h="5560060">
                                <a:moveTo>
                                  <a:pt x="2780030" y="0"/>
                                </a:moveTo>
                                <a:cubicBezTo>
                                  <a:pt x="2967609" y="0"/>
                                  <a:pt x="3152442" y="18383"/>
                                  <a:pt x="3333234" y="54896"/>
                                </a:cubicBezTo>
                                <a:lnTo>
                                  <a:pt x="3576955" y="117040"/>
                                </a:lnTo>
                                <a:lnTo>
                                  <a:pt x="3576955" y="608925"/>
                                </a:lnTo>
                                <a:lnTo>
                                  <a:pt x="3467806" y="568900"/>
                                </a:lnTo>
                                <a:cubicBezTo>
                                  <a:pt x="3250435" y="501146"/>
                                  <a:pt x="3019417" y="464630"/>
                                  <a:pt x="2780030" y="464630"/>
                                </a:cubicBezTo>
                                <a:cubicBezTo>
                                  <a:pt x="1503299" y="464630"/>
                                  <a:pt x="464629" y="1503299"/>
                                  <a:pt x="464629" y="2780030"/>
                                </a:cubicBezTo>
                                <a:cubicBezTo>
                                  <a:pt x="464629" y="4056761"/>
                                  <a:pt x="1503299" y="5095431"/>
                                  <a:pt x="2780030" y="5095431"/>
                                </a:cubicBezTo>
                                <a:cubicBezTo>
                                  <a:pt x="3019417" y="5095431"/>
                                  <a:pt x="3250435" y="5058915"/>
                                  <a:pt x="3467806" y="4991161"/>
                                </a:cubicBezTo>
                                <a:lnTo>
                                  <a:pt x="3576955" y="4951136"/>
                                </a:lnTo>
                                <a:lnTo>
                                  <a:pt x="3576955" y="5443014"/>
                                </a:lnTo>
                                <a:lnTo>
                                  <a:pt x="3333210" y="5505164"/>
                                </a:lnTo>
                                <a:cubicBezTo>
                                  <a:pt x="3152426" y="5541677"/>
                                  <a:pt x="2967609" y="5560060"/>
                                  <a:pt x="2780030" y="5560060"/>
                                </a:cubicBezTo>
                                <a:cubicBezTo>
                                  <a:pt x="2404808" y="5560060"/>
                                  <a:pt x="2040700" y="5486527"/>
                                  <a:pt x="1697863" y="5341493"/>
                                </a:cubicBezTo>
                                <a:cubicBezTo>
                                  <a:pt x="1366774" y="5201476"/>
                                  <a:pt x="1069531" y="5001070"/>
                                  <a:pt x="814260" y="4745800"/>
                                </a:cubicBezTo>
                                <a:cubicBezTo>
                                  <a:pt x="558990" y="4490530"/>
                                  <a:pt x="358584" y="4193286"/>
                                  <a:pt x="218567" y="3862197"/>
                                </a:cubicBezTo>
                                <a:cubicBezTo>
                                  <a:pt x="73533" y="3519297"/>
                                  <a:pt x="0" y="3155188"/>
                                  <a:pt x="0" y="2780030"/>
                                </a:cubicBezTo>
                                <a:cubicBezTo>
                                  <a:pt x="0" y="2404872"/>
                                  <a:pt x="73533" y="2040700"/>
                                  <a:pt x="218567" y="1697863"/>
                                </a:cubicBezTo>
                                <a:cubicBezTo>
                                  <a:pt x="358584" y="1366774"/>
                                  <a:pt x="558990" y="1069531"/>
                                  <a:pt x="814260" y="814261"/>
                                </a:cubicBezTo>
                                <a:cubicBezTo>
                                  <a:pt x="1069531" y="558991"/>
                                  <a:pt x="1366774" y="358585"/>
                                  <a:pt x="1697863" y="218567"/>
                                </a:cubicBezTo>
                                <a:cubicBezTo>
                                  <a:pt x="2040763" y="73533"/>
                                  <a:pt x="2404872" y="0"/>
                                  <a:pt x="2780030" y="0"/>
                                </a:cubicBezTo>
                                <a:close/>
                              </a:path>
                            </a:pathLst>
                          </a:custGeom>
                          <a:solidFill>
                            <a:srgbClr val="FFFFFF">
                              <a:lumMod val="95000"/>
                            </a:srgbClr>
                          </a:solidFill>
                          <a:ln w="9525" cap="flat" cmpd="sng" algn="ctr">
                            <a:solidFill>
                              <a:srgbClr val="FFFFFF">
                                <a:alpha val="25000"/>
                              </a:srgbClr>
                            </a:solidFill>
                            <a:prstDash val="solid"/>
                            <a:headEnd type="none" w="med" len="med"/>
                            <a:tailEnd type="none" w="med" len="med"/>
                          </a:ln>
                          <a:effectLst>
                            <a:innerShdw blurRad="101600" dist="50800" dir="11580000">
                              <a:prstClr val="black">
                                <a:alpha val="71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4805029" name="Freeform: Shape 17"/>
                        <wps:cNvSpPr/>
                        <wps:spPr>
                          <a:xfrm>
                            <a:off x="585214" y="582585"/>
                            <a:ext cx="2991740" cy="4395978"/>
                          </a:xfrm>
                          <a:custGeom>
                            <a:avLst/>
                            <a:gdLst>
                              <a:gd name="connsiteX0" fmla="*/ 2197989 w 2991740"/>
                              <a:gd name="connsiteY0" fmla="*/ 0 h 4395978"/>
                              <a:gd name="connsiteX1" fmla="*/ 2847249 w 2991740"/>
                              <a:gd name="connsiteY1" fmla="*/ 97459 h 4395978"/>
                              <a:gd name="connsiteX2" fmla="*/ 2991740 w 2991740"/>
                              <a:gd name="connsiteY2" fmla="*/ 150250 h 4395978"/>
                              <a:gd name="connsiteX3" fmla="*/ 2991740 w 2991740"/>
                              <a:gd name="connsiteY3" fmla="*/ 658797 h 4395978"/>
                              <a:gd name="connsiteX4" fmla="*/ 2872055 w 2991740"/>
                              <a:gd name="connsiteY4" fmla="*/ 601058 h 4395978"/>
                              <a:gd name="connsiteX5" fmla="*/ 2197989 w 2991740"/>
                              <a:gd name="connsiteY5" fmla="*/ 464630 h 4395978"/>
                              <a:gd name="connsiteX6" fmla="*/ 464630 w 2991740"/>
                              <a:gd name="connsiteY6" fmla="*/ 2197989 h 4395978"/>
                              <a:gd name="connsiteX7" fmla="*/ 2197989 w 2991740"/>
                              <a:gd name="connsiteY7" fmla="*/ 3931348 h 4395978"/>
                              <a:gd name="connsiteX8" fmla="*/ 2872055 w 2991740"/>
                              <a:gd name="connsiteY8" fmla="*/ 3794921 h 4395978"/>
                              <a:gd name="connsiteX9" fmla="*/ 2991740 w 2991740"/>
                              <a:gd name="connsiteY9" fmla="*/ 3737181 h 4395978"/>
                              <a:gd name="connsiteX10" fmla="*/ 2991740 w 2991740"/>
                              <a:gd name="connsiteY10" fmla="*/ 4245725 h 4395978"/>
                              <a:gd name="connsiteX11" fmla="*/ 2847222 w 2991740"/>
                              <a:gd name="connsiteY11" fmla="*/ 4298520 h 4395978"/>
                              <a:gd name="connsiteX12" fmla="*/ 2197989 w 2991740"/>
                              <a:gd name="connsiteY12" fmla="*/ 4395978 h 4395978"/>
                              <a:gd name="connsiteX13" fmla="*/ 1342390 w 2991740"/>
                              <a:gd name="connsiteY13" fmla="*/ 4223131 h 4395978"/>
                              <a:gd name="connsiteX14" fmla="*/ 643827 w 2991740"/>
                              <a:gd name="connsiteY14" fmla="*/ 3752152 h 4395978"/>
                              <a:gd name="connsiteX15" fmla="*/ 172847 w 2991740"/>
                              <a:gd name="connsiteY15" fmla="*/ 3053588 h 4395978"/>
                              <a:gd name="connsiteX16" fmla="*/ 0 w 2991740"/>
                              <a:gd name="connsiteY16" fmla="*/ 2197989 h 4395978"/>
                              <a:gd name="connsiteX17" fmla="*/ 172847 w 2991740"/>
                              <a:gd name="connsiteY17" fmla="*/ 1342390 h 4395978"/>
                              <a:gd name="connsiteX18" fmla="*/ 643827 w 2991740"/>
                              <a:gd name="connsiteY18" fmla="*/ 643827 h 4395978"/>
                              <a:gd name="connsiteX19" fmla="*/ 1342390 w 2991740"/>
                              <a:gd name="connsiteY19" fmla="*/ 172847 h 4395978"/>
                              <a:gd name="connsiteX20" fmla="*/ 2197989 w 2991740"/>
                              <a:gd name="connsiteY20" fmla="*/ 0 h 43959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2991740" h="4395978">
                                <a:moveTo>
                                  <a:pt x="2197989" y="0"/>
                                </a:moveTo>
                                <a:cubicBezTo>
                                  <a:pt x="2420446" y="0"/>
                                  <a:pt x="2638009" y="32719"/>
                                  <a:pt x="2847249" y="97459"/>
                                </a:cubicBezTo>
                                <a:lnTo>
                                  <a:pt x="2991740" y="150250"/>
                                </a:lnTo>
                                <a:lnTo>
                                  <a:pt x="2991740" y="658797"/>
                                </a:lnTo>
                                <a:lnTo>
                                  <a:pt x="2872055" y="601058"/>
                                </a:lnTo>
                                <a:cubicBezTo>
                                  <a:pt x="2664750" y="513227"/>
                                  <a:pt x="2436940" y="464630"/>
                                  <a:pt x="2197989" y="464630"/>
                                </a:cubicBezTo>
                                <a:cubicBezTo>
                                  <a:pt x="1242251" y="464630"/>
                                  <a:pt x="464630" y="1242187"/>
                                  <a:pt x="464630" y="2197989"/>
                                </a:cubicBezTo>
                                <a:cubicBezTo>
                                  <a:pt x="464630" y="3153791"/>
                                  <a:pt x="1242187" y="3931348"/>
                                  <a:pt x="2197989" y="3931348"/>
                                </a:cubicBezTo>
                                <a:cubicBezTo>
                                  <a:pt x="2436940" y="3931348"/>
                                  <a:pt x="2664750" y="3882751"/>
                                  <a:pt x="2872055" y="3794921"/>
                                </a:cubicBezTo>
                                <a:lnTo>
                                  <a:pt x="2991740" y="3737181"/>
                                </a:lnTo>
                                <a:lnTo>
                                  <a:pt x="2991740" y="4245725"/>
                                </a:lnTo>
                                <a:lnTo>
                                  <a:pt x="2847222" y="4298520"/>
                                </a:lnTo>
                                <a:cubicBezTo>
                                  <a:pt x="2637973" y="4363260"/>
                                  <a:pt x="2420446" y="4395978"/>
                                  <a:pt x="2197989" y="4395978"/>
                                </a:cubicBezTo>
                                <a:cubicBezTo>
                                  <a:pt x="1901381" y="4395978"/>
                                  <a:pt x="1613472" y="4337812"/>
                                  <a:pt x="1342390" y="4223131"/>
                                </a:cubicBezTo>
                                <a:cubicBezTo>
                                  <a:pt x="1080643" y="4112387"/>
                                  <a:pt x="845566" y="3953955"/>
                                  <a:pt x="643827" y="3752152"/>
                                </a:cubicBezTo>
                                <a:cubicBezTo>
                                  <a:pt x="442023" y="3550348"/>
                                  <a:pt x="283591" y="3315335"/>
                                  <a:pt x="172847" y="3053588"/>
                                </a:cubicBezTo>
                                <a:cubicBezTo>
                                  <a:pt x="58166" y="2782443"/>
                                  <a:pt x="0" y="2494598"/>
                                  <a:pt x="0" y="2197989"/>
                                </a:cubicBezTo>
                                <a:cubicBezTo>
                                  <a:pt x="0" y="1901381"/>
                                  <a:pt x="58166" y="1613472"/>
                                  <a:pt x="172847" y="1342390"/>
                                </a:cubicBezTo>
                                <a:cubicBezTo>
                                  <a:pt x="283591" y="1080643"/>
                                  <a:pt x="442023" y="845566"/>
                                  <a:pt x="643827" y="643827"/>
                                </a:cubicBezTo>
                                <a:cubicBezTo>
                                  <a:pt x="845630" y="442024"/>
                                  <a:pt x="1080643" y="283591"/>
                                  <a:pt x="1342390" y="172847"/>
                                </a:cubicBezTo>
                                <a:cubicBezTo>
                                  <a:pt x="1613535" y="58166"/>
                                  <a:pt x="1901381" y="0"/>
                                  <a:pt x="2197989" y="0"/>
                                </a:cubicBezTo>
                                <a:close/>
                              </a:path>
                            </a:pathLst>
                          </a:custGeom>
                          <a:solidFill>
                            <a:srgbClr val="737373"/>
                          </a:solidFill>
                          <a:ln w="9525" cap="flat" cmpd="sng" algn="ctr">
                            <a:solidFill>
                              <a:srgbClr val="FFFFFF">
                                <a:alpha val="25000"/>
                              </a:srgbClr>
                            </a:solidFill>
                            <a:prstDash val="solid"/>
                            <a:headEnd type="none" w="med" len="med"/>
                            <a:tailEnd type="none" w="med" len="med"/>
                          </a:ln>
                          <a:effectLst>
                            <a:innerShdw blurRad="114300">
                              <a:prstClr val="black"/>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272242502" name="Freeform: Shape 19"/>
                        <wps:cNvSpPr/>
                        <wps:spPr>
                          <a:xfrm>
                            <a:off x="21056" y="0"/>
                            <a:ext cx="3555899" cy="2681949"/>
                          </a:xfrm>
                          <a:custGeom>
                            <a:avLst/>
                            <a:gdLst>
                              <a:gd name="connsiteX0" fmla="*/ 2841007 w 3555899"/>
                              <a:gd name="connsiteY0" fmla="*/ 1362 h 2681949"/>
                              <a:gd name="connsiteX1" fmla="*/ 3119598 w 3555899"/>
                              <a:gd name="connsiteY1" fmla="*/ 23997 h 2681949"/>
                              <a:gd name="connsiteX2" fmla="*/ 3394622 w 3555899"/>
                              <a:gd name="connsiteY2" fmla="*/ 73880 h 2681949"/>
                              <a:gd name="connsiteX3" fmla="*/ 3555899 w 3555899"/>
                              <a:gd name="connsiteY3" fmla="*/ 120121 h 2681949"/>
                              <a:gd name="connsiteX4" fmla="*/ 3555899 w 3555899"/>
                              <a:gd name="connsiteY4" fmla="*/ 608023 h 2681949"/>
                              <a:gd name="connsiteX5" fmla="*/ 3504814 w 3555899"/>
                              <a:gd name="connsiteY5" fmla="*/ 587905 h 2681949"/>
                              <a:gd name="connsiteX6" fmla="*/ 3059209 w 3555899"/>
                              <a:gd name="connsiteY6" fmla="*/ 484690 h 2681949"/>
                              <a:gd name="connsiteX7" fmla="*/ 1347757 w 3555899"/>
                              <a:gd name="connsiteY7" fmla="*/ 944493 h 2681949"/>
                              <a:gd name="connsiteX8" fmla="*/ 462694 w 3555899"/>
                              <a:gd name="connsiteY8" fmla="*/ 2479796 h 2681949"/>
                              <a:gd name="connsiteX9" fmla="*/ 202153 w 3555899"/>
                              <a:gd name="connsiteY9" fmla="*/ 2679948 h 2681949"/>
                              <a:gd name="connsiteX10" fmla="*/ 2001 w 3555899"/>
                              <a:gd name="connsiteY10" fmla="*/ 2419408 h 2681949"/>
                              <a:gd name="connsiteX11" fmla="*/ 359252 w 3555899"/>
                              <a:gd name="connsiteY11" fmla="*/ 1374769 h 2681949"/>
                              <a:gd name="connsiteX12" fmla="*/ 1064674 w 3555899"/>
                              <a:gd name="connsiteY12" fmla="*/ 576003 h 2681949"/>
                              <a:gd name="connsiteX13" fmla="*/ 2018190 w 3555899"/>
                              <a:gd name="connsiteY13" fmla="*/ 100134 h 2681949"/>
                              <a:gd name="connsiteX14" fmla="*/ 2841007 w 3555899"/>
                              <a:gd name="connsiteY14" fmla="*/ 1362 h 26819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3555899" h="2681949">
                                <a:moveTo>
                                  <a:pt x="2841007" y="1362"/>
                                </a:moveTo>
                                <a:cubicBezTo>
                                  <a:pt x="2933670" y="4264"/>
                                  <a:pt x="3026586" y="11805"/>
                                  <a:pt x="3119598" y="23997"/>
                                </a:cubicBezTo>
                                <a:cubicBezTo>
                                  <a:pt x="3212610" y="36173"/>
                                  <a:pt x="3304335" y="52818"/>
                                  <a:pt x="3394622" y="73880"/>
                                </a:cubicBezTo>
                                <a:lnTo>
                                  <a:pt x="3555899" y="120121"/>
                                </a:lnTo>
                                <a:lnTo>
                                  <a:pt x="3555899" y="608023"/>
                                </a:lnTo>
                                <a:lnTo>
                                  <a:pt x="3504814" y="587905"/>
                                </a:lnTo>
                                <a:cubicBezTo>
                                  <a:pt x="3361572" y="539479"/>
                                  <a:pt x="3212514" y="504772"/>
                                  <a:pt x="3059209" y="484690"/>
                                </a:cubicBezTo>
                                <a:cubicBezTo>
                                  <a:pt x="2445989" y="404362"/>
                                  <a:pt x="1838168" y="567684"/>
                                  <a:pt x="1347757" y="944493"/>
                                </a:cubicBezTo>
                                <a:cubicBezTo>
                                  <a:pt x="857346" y="1321302"/>
                                  <a:pt x="543021" y="1866576"/>
                                  <a:pt x="462694" y="2479796"/>
                                </a:cubicBezTo>
                                <a:cubicBezTo>
                                  <a:pt x="446057" y="2606987"/>
                                  <a:pt x="329407" y="2696649"/>
                                  <a:pt x="202153" y="2679948"/>
                                </a:cubicBezTo>
                                <a:cubicBezTo>
                                  <a:pt x="74963" y="2663311"/>
                                  <a:pt x="-14699" y="2546662"/>
                                  <a:pt x="2001" y="2419408"/>
                                </a:cubicBezTo>
                                <a:cubicBezTo>
                                  <a:pt x="50706" y="2047361"/>
                                  <a:pt x="170911" y="1695889"/>
                                  <a:pt x="359252" y="1374769"/>
                                </a:cubicBezTo>
                                <a:cubicBezTo>
                                  <a:pt x="541116" y="1064698"/>
                                  <a:pt x="778416" y="795966"/>
                                  <a:pt x="1064674" y="576003"/>
                                </a:cubicBezTo>
                                <a:cubicBezTo>
                                  <a:pt x="1350932" y="356102"/>
                                  <a:pt x="1671734" y="195955"/>
                                  <a:pt x="2018190" y="100134"/>
                                </a:cubicBezTo>
                                <a:cubicBezTo>
                                  <a:pt x="2287319" y="25696"/>
                                  <a:pt x="2563020" y="-7344"/>
                                  <a:pt x="2841007" y="1362"/>
                                </a:cubicBezTo>
                                <a:close/>
                              </a:path>
                            </a:pathLst>
                          </a:custGeom>
                          <a:solidFill>
                            <a:srgbClr val="0070C0"/>
                          </a:solidFill>
                          <a:ln w="9525" cap="flat" cmpd="sng" algn="ctr">
                            <a:solidFill>
                              <a:srgbClr val="FFFFFF">
                                <a:alpha val="25000"/>
                              </a:srgbClr>
                            </a:solidFill>
                            <a:prstDash val="solid"/>
                            <a:headEnd type="none" w="med" len="med"/>
                            <a:tailEnd type="none" w="med" len="med"/>
                          </a:ln>
                          <a:effectLst>
                            <a:innerShdw blurRad="101600" dist="50800" dir="11580000">
                              <a:prstClr val="black">
                                <a:alpha val="71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563555664" name="Freeform: Shape 24"/>
                        <wps:cNvSpPr/>
                        <wps:spPr>
                          <a:xfrm>
                            <a:off x="713730" y="3247353"/>
                            <a:ext cx="2863225" cy="1731718"/>
                          </a:xfrm>
                          <a:custGeom>
                            <a:avLst/>
                            <a:gdLst>
                              <a:gd name="connsiteX0" fmla="*/ 240633 w 2863225"/>
                              <a:gd name="connsiteY0" fmla="*/ 160 h 1731718"/>
                              <a:gd name="connsiteX1" fmla="*/ 449462 w 2863225"/>
                              <a:gd name="connsiteY1" fmla="*/ 149679 h 1731718"/>
                              <a:gd name="connsiteX2" fmla="*/ 1359862 w 2863225"/>
                              <a:gd name="connsiteY2" fmla="*/ 1114625 h 1731718"/>
                              <a:gd name="connsiteX3" fmla="*/ 2685932 w 2863225"/>
                              <a:gd name="connsiteY3" fmla="*/ 1153169 h 1731718"/>
                              <a:gd name="connsiteX4" fmla="*/ 2848141 w 2863225"/>
                              <a:gd name="connsiteY4" fmla="*/ 1081850 h 1731718"/>
                              <a:gd name="connsiteX5" fmla="*/ 2863225 w 2863225"/>
                              <a:gd name="connsiteY5" fmla="*/ 1073303 h 1731718"/>
                              <a:gd name="connsiteX6" fmla="*/ 2863225 w 2863225"/>
                              <a:gd name="connsiteY6" fmla="*/ 1082217 h 1731718"/>
                              <a:gd name="connsiteX7" fmla="*/ 2851661 w 2863225"/>
                              <a:gd name="connsiteY7" fmla="*/ 1088769 h 1731718"/>
                              <a:gd name="connsiteX8" fmla="*/ 2688726 w 2863225"/>
                              <a:gd name="connsiteY8" fmla="*/ 1160408 h 1731718"/>
                              <a:gd name="connsiteX9" fmla="*/ 1356687 w 2863225"/>
                              <a:gd name="connsiteY9" fmla="*/ 1121673 h 1731718"/>
                              <a:gd name="connsiteX10" fmla="*/ 442223 w 2863225"/>
                              <a:gd name="connsiteY10" fmla="*/ 152409 h 1731718"/>
                              <a:gd name="connsiteX11" fmla="*/ 232102 w 2863225"/>
                              <a:gd name="connsiteY11" fmla="*/ 7693 h 1731718"/>
                              <a:gd name="connsiteX12" fmla="*/ 232102 w 2863225"/>
                              <a:gd name="connsiteY12" fmla="*/ 7756 h 1731718"/>
                              <a:gd name="connsiteX13" fmla="*/ 152473 w 2863225"/>
                              <a:gd name="connsiteY13" fmla="*/ 22425 h 1731718"/>
                              <a:gd name="connsiteX14" fmla="*/ 22488 w 2863225"/>
                              <a:gd name="connsiteY14" fmla="*/ 312175 h 1731718"/>
                              <a:gd name="connsiteX15" fmla="*/ 486673 w 2863225"/>
                              <a:gd name="connsiteY15" fmla="*/ 1047759 h 1731718"/>
                              <a:gd name="connsiteX16" fmla="*/ 1172854 w 2863225"/>
                              <a:gd name="connsiteY16" fmla="*/ 1531439 h 1731718"/>
                              <a:gd name="connsiteX17" fmla="*/ 1990353 w 2863225"/>
                              <a:gd name="connsiteY17" fmla="*/ 1722447 h 1731718"/>
                              <a:gd name="connsiteX18" fmla="*/ 2070744 w 2863225"/>
                              <a:gd name="connsiteY18" fmla="*/ 1723907 h 1731718"/>
                              <a:gd name="connsiteX19" fmla="*/ 2848493 w 2863225"/>
                              <a:gd name="connsiteY19" fmla="*/ 1580143 h 1731718"/>
                              <a:gd name="connsiteX20" fmla="*/ 2863225 w 2863225"/>
                              <a:gd name="connsiteY20" fmla="*/ 1573691 h 1731718"/>
                              <a:gd name="connsiteX21" fmla="*/ 2863225 w 2863225"/>
                              <a:gd name="connsiteY21" fmla="*/ 1582152 h 1731718"/>
                              <a:gd name="connsiteX22" fmla="*/ 2851286 w 2863225"/>
                              <a:gd name="connsiteY22" fmla="*/ 1587382 h 1731718"/>
                              <a:gd name="connsiteX23" fmla="*/ 2070808 w 2863225"/>
                              <a:gd name="connsiteY23" fmla="*/ 1731654 h 1731718"/>
                              <a:gd name="connsiteX24" fmla="*/ 2070681 w 2863225"/>
                              <a:gd name="connsiteY24" fmla="*/ 1731718 h 1731718"/>
                              <a:gd name="connsiteX25" fmla="*/ 1990036 w 2863225"/>
                              <a:gd name="connsiteY25" fmla="*/ 1730257 h 1731718"/>
                              <a:gd name="connsiteX26" fmla="*/ 1169616 w 2863225"/>
                              <a:gd name="connsiteY26" fmla="*/ 1538551 h 1731718"/>
                              <a:gd name="connsiteX27" fmla="*/ 481022 w 2863225"/>
                              <a:gd name="connsiteY27" fmla="*/ 1053157 h 1731718"/>
                              <a:gd name="connsiteX28" fmla="*/ 15186 w 2863225"/>
                              <a:gd name="connsiteY28" fmla="*/ 314969 h 1731718"/>
                              <a:gd name="connsiteX29" fmla="*/ 149679 w 2863225"/>
                              <a:gd name="connsiteY29" fmla="*/ 15186 h 1731718"/>
                              <a:gd name="connsiteX30" fmla="*/ 240633 w 2863225"/>
                              <a:gd name="connsiteY30" fmla="*/ 160 h 17317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863225" h="1731718">
                                <a:moveTo>
                                  <a:pt x="240633" y="160"/>
                                </a:moveTo>
                                <a:cubicBezTo>
                                  <a:pt x="331102" y="3529"/>
                                  <a:pt x="415267" y="59906"/>
                                  <a:pt x="449462" y="149679"/>
                                </a:cubicBezTo>
                                <a:cubicBezTo>
                                  <a:pt x="614118" y="582431"/>
                                  <a:pt x="937460" y="925077"/>
                                  <a:pt x="1359862" y="1114625"/>
                                </a:cubicBezTo>
                                <a:cubicBezTo>
                                  <a:pt x="1782264" y="1304172"/>
                                  <a:pt x="2253243" y="1317888"/>
                                  <a:pt x="2685932" y="1153169"/>
                                </a:cubicBezTo>
                                <a:cubicBezTo>
                                  <a:pt x="2741760" y="1131925"/>
                                  <a:pt x="2795858" y="1108089"/>
                                  <a:pt x="2848141" y="1081850"/>
                                </a:cubicBezTo>
                                <a:lnTo>
                                  <a:pt x="2863225" y="1073303"/>
                                </a:lnTo>
                                <a:lnTo>
                                  <a:pt x="2863225" y="1082217"/>
                                </a:lnTo>
                                <a:lnTo>
                                  <a:pt x="2851661" y="1088769"/>
                                </a:lnTo>
                                <a:cubicBezTo>
                                  <a:pt x="2799144" y="1115125"/>
                                  <a:pt x="2744804" y="1139068"/>
                                  <a:pt x="2688726" y="1160408"/>
                                </a:cubicBezTo>
                                <a:cubicBezTo>
                                  <a:pt x="2254069" y="1325826"/>
                                  <a:pt x="1781057" y="1312046"/>
                                  <a:pt x="1356687" y="1121673"/>
                                </a:cubicBezTo>
                                <a:cubicBezTo>
                                  <a:pt x="932380" y="931300"/>
                                  <a:pt x="607641" y="587067"/>
                                  <a:pt x="442223" y="152409"/>
                                </a:cubicBezTo>
                                <a:cubicBezTo>
                                  <a:pt x="408124" y="62874"/>
                                  <a:pt x="322653" y="7693"/>
                                  <a:pt x="232102" y="7693"/>
                                </a:cubicBezTo>
                                <a:lnTo>
                                  <a:pt x="232102" y="7756"/>
                                </a:lnTo>
                                <a:cubicBezTo>
                                  <a:pt x="205622" y="7756"/>
                                  <a:pt x="178698" y="12455"/>
                                  <a:pt x="152473" y="22425"/>
                                </a:cubicBezTo>
                                <a:cubicBezTo>
                                  <a:pt x="36712" y="66494"/>
                                  <a:pt x="-21581" y="196478"/>
                                  <a:pt x="22488" y="312175"/>
                                </a:cubicBezTo>
                                <a:cubicBezTo>
                                  <a:pt x="127581" y="588400"/>
                                  <a:pt x="283791" y="835923"/>
                                  <a:pt x="486673" y="1047759"/>
                                </a:cubicBezTo>
                                <a:cubicBezTo>
                                  <a:pt x="682571" y="1252293"/>
                                  <a:pt x="913393" y="1415043"/>
                                  <a:pt x="1172854" y="1531439"/>
                                </a:cubicBezTo>
                                <a:cubicBezTo>
                                  <a:pt x="1432315" y="1647834"/>
                                  <a:pt x="1707334" y="1712160"/>
                                  <a:pt x="1990353" y="1722447"/>
                                </a:cubicBezTo>
                                <a:cubicBezTo>
                                  <a:pt x="2017023" y="1723399"/>
                                  <a:pt x="2044074" y="1723907"/>
                                  <a:pt x="2070744" y="1723907"/>
                                </a:cubicBezTo>
                                <a:cubicBezTo>
                                  <a:pt x="2336174" y="1723907"/>
                                  <a:pt x="2597858" y="1675520"/>
                                  <a:pt x="2848493" y="1580143"/>
                                </a:cubicBezTo>
                                <a:lnTo>
                                  <a:pt x="2863225" y="1573691"/>
                                </a:lnTo>
                                <a:lnTo>
                                  <a:pt x="2863225" y="1582152"/>
                                </a:lnTo>
                                <a:lnTo>
                                  <a:pt x="2851286" y="1587382"/>
                                </a:lnTo>
                                <a:cubicBezTo>
                                  <a:pt x="2599763" y="1683077"/>
                                  <a:pt x="2337127" y="1731654"/>
                                  <a:pt x="2070808" y="1731654"/>
                                </a:cubicBezTo>
                                <a:lnTo>
                                  <a:pt x="2070681" y="1731718"/>
                                </a:lnTo>
                                <a:cubicBezTo>
                                  <a:pt x="2043947" y="1731718"/>
                                  <a:pt x="2016769" y="1731210"/>
                                  <a:pt x="1990036" y="1730257"/>
                                </a:cubicBezTo>
                                <a:cubicBezTo>
                                  <a:pt x="1706000" y="1719907"/>
                                  <a:pt x="1429966" y="1655391"/>
                                  <a:pt x="1169616" y="1538551"/>
                                </a:cubicBezTo>
                                <a:cubicBezTo>
                                  <a:pt x="909266" y="1421711"/>
                                  <a:pt x="677554" y="1258389"/>
                                  <a:pt x="481022" y="1053157"/>
                                </a:cubicBezTo>
                                <a:cubicBezTo>
                                  <a:pt x="277441" y="840559"/>
                                  <a:pt x="120659" y="592147"/>
                                  <a:pt x="15186" y="314969"/>
                                </a:cubicBezTo>
                                <a:cubicBezTo>
                                  <a:pt x="-30344" y="195272"/>
                                  <a:pt x="29981" y="60779"/>
                                  <a:pt x="149679" y="15186"/>
                                </a:cubicBezTo>
                                <a:cubicBezTo>
                                  <a:pt x="179619" y="3804"/>
                                  <a:pt x="210476" y="-963"/>
                                  <a:pt x="240633" y="160"/>
                                </a:cubicBezTo>
                                <a:close/>
                              </a:path>
                            </a:pathLst>
                          </a:custGeom>
                          <a:solidFill>
                            <a:srgbClr val="FFFFFF"/>
                          </a:solidFill>
                          <a:ln w="9525" cap="flat" cmpd="sng" algn="ctr">
                            <a:solidFill>
                              <a:srgbClr val="FFFFFF">
                                <a:alpha val="25000"/>
                              </a:srgbClr>
                            </a:solidFill>
                            <a:prstDash val="solid"/>
                            <a:headEnd type="none" w="med" len="med"/>
                            <a:tailEnd type="none" w="med" len="med"/>
                          </a:ln>
                          <a:effectLst>
                            <a:innerShdw blurRad="101600" dist="50800" dir="11580000">
                              <a:prstClr val="black">
                                <a:alpha val="71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113718270" name="Freeform: Shape 26"/>
                        <wps:cNvSpPr/>
                        <wps:spPr>
                          <a:xfrm>
                            <a:off x="713656" y="3247279"/>
                            <a:ext cx="2863299" cy="1731792"/>
                          </a:xfrm>
                          <a:custGeom>
                            <a:avLst/>
                            <a:gdLst>
                              <a:gd name="connsiteX0" fmla="*/ 240779 w 2863299"/>
                              <a:gd name="connsiteY0" fmla="*/ 154 h 1731792"/>
                              <a:gd name="connsiteX1" fmla="*/ 449537 w 2863299"/>
                              <a:gd name="connsiteY1" fmla="*/ 149753 h 1731792"/>
                              <a:gd name="connsiteX2" fmla="*/ 1359936 w 2863299"/>
                              <a:gd name="connsiteY2" fmla="*/ 1114699 h 1731792"/>
                              <a:gd name="connsiteX3" fmla="*/ 2686006 w 2863299"/>
                              <a:gd name="connsiteY3" fmla="*/ 1153243 h 1731792"/>
                              <a:gd name="connsiteX4" fmla="*/ 2848215 w 2863299"/>
                              <a:gd name="connsiteY4" fmla="*/ 1081924 h 1731792"/>
                              <a:gd name="connsiteX5" fmla="*/ 2863299 w 2863299"/>
                              <a:gd name="connsiteY5" fmla="*/ 1073377 h 1731792"/>
                              <a:gd name="connsiteX6" fmla="*/ 2863299 w 2863299"/>
                              <a:gd name="connsiteY6" fmla="*/ 1582228 h 1731792"/>
                              <a:gd name="connsiteX7" fmla="*/ 2851361 w 2863299"/>
                              <a:gd name="connsiteY7" fmla="*/ 1587457 h 1731792"/>
                              <a:gd name="connsiteX8" fmla="*/ 2070882 w 2863299"/>
                              <a:gd name="connsiteY8" fmla="*/ 1731729 h 1731792"/>
                              <a:gd name="connsiteX9" fmla="*/ 2070755 w 2863299"/>
                              <a:gd name="connsiteY9" fmla="*/ 1731792 h 1731792"/>
                              <a:gd name="connsiteX10" fmla="*/ 1990110 w 2863299"/>
                              <a:gd name="connsiteY10" fmla="*/ 1730332 h 1731792"/>
                              <a:gd name="connsiteX11" fmla="*/ 1169690 w 2863299"/>
                              <a:gd name="connsiteY11" fmla="*/ 1538625 h 1731792"/>
                              <a:gd name="connsiteX12" fmla="*/ 481096 w 2863299"/>
                              <a:gd name="connsiteY12" fmla="*/ 1053231 h 1731792"/>
                              <a:gd name="connsiteX13" fmla="*/ 15260 w 2863299"/>
                              <a:gd name="connsiteY13" fmla="*/ 315043 h 1731792"/>
                              <a:gd name="connsiteX14" fmla="*/ 149753 w 2863299"/>
                              <a:gd name="connsiteY14" fmla="*/ 15260 h 1731792"/>
                              <a:gd name="connsiteX15" fmla="*/ 240779 w 2863299"/>
                              <a:gd name="connsiteY15" fmla="*/ 154 h 17317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2863299" h="1731792">
                                <a:moveTo>
                                  <a:pt x="240779" y="154"/>
                                </a:moveTo>
                                <a:cubicBezTo>
                                  <a:pt x="331260" y="3461"/>
                                  <a:pt x="415294" y="59837"/>
                                  <a:pt x="449537" y="149753"/>
                                </a:cubicBezTo>
                                <a:cubicBezTo>
                                  <a:pt x="614192" y="582442"/>
                                  <a:pt x="937534" y="925152"/>
                                  <a:pt x="1359936" y="1114699"/>
                                </a:cubicBezTo>
                                <a:cubicBezTo>
                                  <a:pt x="1782338" y="1304247"/>
                                  <a:pt x="2253318" y="1317963"/>
                                  <a:pt x="2686006" y="1153243"/>
                                </a:cubicBezTo>
                                <a:cubicBezTo>
                                  <a:pt x="2741834" y="1131999"/>
                                  <a:pt x="2795932" y="1108163"/>
                                  <a:pt x="2848215" y="1081924"/>
                                </a:cubicBezTo>
                                <a:lnTo>
                                  <a:pt x="2863299" y="1073377"/>
                                </a:lnTo>
                                <a:lnTo>
                                  <a:pt x="2863299" y="1582228"/>
                                </a:lnTo>
                                <a:lnTo>
                                  <a:pt x="2851361" y="1587457"/>
                                </a:lnTo>
                                <a:cubicBezTo>
                                  <a:pt x="2599519" y="1683278"/>
                                  <a:pt x="2337328" y="1731729"/>
                                  <a:pt x="2070882" y="1731729"/>
                                </a:cubicBezTo>
                                <a:lnTo>
                                  <a:pt x="2070755" y="1731792"/>
                                </a:lnTo>
                                <a:cubicBezTo>
                                  <a:pt x="2043895" y="1731792"/>
                                  <a:pt x="2017034" y="1731284"/>
                                  <a:pt x="1990110" y="1730332"/>
                                </a:cubicBezTo>
                                <a:cubicBezTo>
                                  <a:pt x="1706075" y="1719981"/>
                                  <a:pt x="1430040" y="1655465"/>
                                  <a:pt x="1169690" y="1538625"/>
                                </a:cubicBezTo>
                                <a:cubicBezTo>
                                  <a:pt x="909340" y="1421785"/>
                                  <a:pt x="677629" y="1258463"/>
                                  <a:pt x="481096" y="1053231"/>
                                </a:cubicBezTo>
                                <a:cubicBezTo>
                                  <a:pt x="277515" y="840633"/>
                                  <a:pt x="120733" y="592221"/>
                                  <a:pt x="15260" y="315043"/>
                                </a:cubicBezTo>
                                <a:cubicBezTo>
                                  <a:pt x="-30396" y="195155"/>
                                  <a:pt x="29865" y="60917"/>
                                  <a:pt x="149753" y="15260"/>
                                </a:cubicBezTo>
                                <a:cubicBezTo>
                                  <a:pt x="179741" y="3846"/>
                                  <a:pt x="210618" y="-948"/>
                                  <a:pt x="240779" y="154"/>
                                </a:cubicBezTo>
                                <a:close/>
                              </a:path>
                            </a:pathLst>
                          </a:custGeom>
                          <a:solidFill>
                            <a:srgbClr val="FFFFFF">
                              <a:lumMod val="95000"/>
                            </a:srgbClr>
                          </a:solidFill>
                          <a:ln w="9525" cap="flat" cmpd="sng" algn="ctr">
                            <a:solidFill>
                              <a:srgbClr val="FFFFFF">
                                <a:alpha val="25000"/>
                              </a:srgbClr>
                            </a:solidFill>
                            <a:prstDash val="solid"/>
                            <a:headEnd type="none" w="med" len="med"/>
                            <a:tailEnd type="none" w="med" len="med"/>
                          </a:ln>
                          <a:effectLst>
                            <a:innerShdw blurRad="63500" dist="50800" dir="2700000">
                              <a:prstClr val="black">
                                <a:alpha val="50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948658829" name="Freeform: Shape 32"/>
                        <wps:cNvSpPr/>
                        <wps:spPr>
                          <a:xfrm>
                            <a:off x="1156969" y="1154337"/>
                            <a:ext cx="2419985" cy="3252470"/>
                          </a:xfrm>
                          <a:custGeom>
                            <a:avLst/>
                            <a:gdLst>
                              <a:gd name="connsiteX0" fmla="*/ 1626235 w 2419985"/>
                              <a:gd name="connsiteY0" fmla="*/ 0 h 3252470"/>
                              <a:gd name="connsiteX1" fmla="*/ 2391876 w 2419985"/>
                              <a:gd name="connsiteY1" fmla="*/ 190627 h 3252470"/>
                              <a:gd name="connsiteX2" fmla="*/ 2419985 w 2419985"/>
                              <a:gd name="connsiteY2" fmla="*/ 207496 h 3252470"/>
                              <a:gd name="connsiteX3" fmla="*/ 2419985 w 2419985"/>
                              <a:gd name="connsiteY3" fmla="*/ 780465 h 3252470"/>
                              <a:gd name="connsiteX4" fmla="*/ 2364703 w 2419985"/>
                              <a:gd name="connsiteY4" fmla="*/ 730211 h 3252470"/>
                              <a:gd name="connsiteX5" fmla="*/ 1626235 w 2419985"/>
                              <a:gd name="connsiteY5" fmla="*/ 464630 h 3252470"/>
                              <a:gd name="connsiteX6" fmla="*/ 464629 w 2419985"/>
                              <a:gd name="connsiteY6" fmla="*/ 1626235 h 3252470"/>
                              <a:gd name="connsiteX7" fmla="*/ 1626235 w 2419985"/>
                              <a:gd name="connsiteY7" fmla="*/ 2787841 h 3252470"/>
                              <a:gd name="connsiteX8" fmla="*/ 2364703 w 2419985"/>
                              <a:gd name="connsiteY8" fmla="*/ 2522260 h 3252470"/>
                              <a:gd name="connsiteX9" fmla="*/ 2419985 w 2419985"/>
                              <a:gd name="connsiteY9" fmla="*/ 2472006 h 3252470"/>
                              <a:gd name="connsiteX10" fmla="*/ 2419985 w 2419985"/>
                              <a:gd name="connsiteY10" fmla="*/ 3044975 h 3252470"/>
                              <a:gd name="connsiteX11" fmla="*/ 2391876 w 2419985"/>
                              <a:gd name="connsiteY11" fmla="*/ 3061843 h 3252470"/>
                              <a:gd name="connsiteX12" fmla="*/ 1626235 w 2419985"/>
                              <a:gd name="connsiteY12" fmla="*/ 3252470 h 3252470"/>
                              <a:gd name="connsiteX13" fmla="*/ 476313 w 2419985"/>
                              <a:gd name="connsiteY13" fmla="*/ 2776157 h 3252470"/>
                              <a:gd name="connsiteX14" fmla="*/ 0 w 2419985"/>
                              <a:gd name="connsiteY14" fmla="*/ 1626235 h 3252470"/>
                              <a:gd name="connsiteX15" fmla="*/ 476313 w 2419985"/>
                              <a:gd name="connsiteY15" fmla="*/ 476314 h 3252470"/>
                              <a:gd name="connsiteX16" fmla="*/ 1626235 w 2419985"/>
                              <a:gd name="connsiteY16" fmla="*/ 0 h 32524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419985" h="3252470">
                                <a:moveTo>
                                  <a:pt x="1626235" y="0"/>
                                </a:moveTo>
                                <a:cubicBezTo>
                                  <a:pt x="1897737" y="0"/>
                                  <a:pt x="2159069" y="66080"/>
                                  <a:pt x="2391876" y="190627"/>
                                </a:cubicBezTo>
                                <a:lnTo>
                                  <a:pt x="2419985" y="207496"/>
                                </a:lnTo>
                                <a:lnTo>
                                  <a:pt x="2419985" y="780465"/>
                                </a:lnTo>
                                <a:lnTo>
                                  <a:pt x="2364703" y="730211"/>
                                </a:lnTo>
                                <a:cubicBezTo>
                                  <a:pt x="2163832" y="564368"/>
                                  <a:pt x="1906464" y="464630"/>
                                  <a:pt x="1626235" y="464630"/>
                                </a:cubicBezTo>
                                <a:cubicBezTo>
                                  <a:pt x="985710" y="464630"/>
                                  <a:pt x="464629" y="985711"/>
                                  <a:pt x="464629" y="1626235"/>
                                </a:cubicBezTo>
                                <a:cubicBezTo>
                                  <a:pt x="464629" y="2266760"/>
                                  <a:pt x="985710" y="2787841"/>
                                  <a:pt x="1626235" y="2787841"/>
                                </a:cubicBezTo>
                                <a:cubicBezTo>
                                  <a:pt x="1906464" y="2787841"/>
                                  <a:pt x="2163832" y="2688103"/>
                                  <a:pt x="2364703" y="2522260"/>
                                </a:cubicBezTo>
                                <a:lnTo>
                                  <a:pt x="2419985" y="2472006"/>
                                </a:lnTo>
                                <a:lnTo>
                                  <a:pt x="2419985" y="3044975"/>
                                </a:lnTo>
                                <a:lnTo>
                                  <a:pt x="2391876" y="3061843"/>
                                </a:lnTo>
                                <a:cubicBezTo>
                                  <a:pt x="2159069" y="3186391"/>
                                  <a:pt x="1897737" y="3252470"/>
                                  <a:pt x="1626235" y="3252470"/>
                                </a:cubicBezTo>
                                <a:cubicBezTo>
                                  <a:pt x="1191832" y="3252470"/>
                                  <a:pt x="783463" y="3083306"/>
                                  <a:pt x="476313" y="2776157"/>
                                </a:cubicBezTo>
                                <a:cubicBezTo>
                                  <a:pt x="169164" y="2469007"/>
                                  <a:pt x="0" y="2060638"/>
                                  <a:pt x="0" y="1626235"/>
                                </a:cubicBezTo>
                                <a:cubicBezTo>
                                  <a:pt x="0" y="1191832"/>
                                  <a:pt x="169164" y="783463"/>
                                  <a:pt x="476313" y="476314"/>
                                </a:cubicBezTo>
                                <a:cubicBezTo>
                                  <a:pt x="783463" y="169164"/>
                                  <a:pt x="1191832" y="0"/>
                                  <a:pt x="1626235" y="0"/>
                                </a:cubicBezTo>
                                <a:close/>
                              </a:path>
                            </a:pathLst>
                          </a:custGeom>
                          <a:solidFill>
                            <a:srgbClr val="737373"/>
                          </a:solidFill>
                          <a:ln w="9525" cap="flat" cmpd="sng" algn="ctr">
                            <a:solidFill>
                              <a:srgbClr val="FFFFFF">
                                <a:alpha val="25000"/>
                              </a:srgbClr>
                            </a:solidFill>
                            <a:prstDash val="solid"/>
                            <a:headEnd type="none" w="med" len="med"/>
                            <a:tailEnd type="none" w="med" len="med"/>
                          </a:ln>
                          <a:effectLst>
                            <a:innerShdw blurRad="101600" dist="50800" dir="11580000">
                              <a:prstClr val="black">
                                <a:alpha val="71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645267967" name="Freeform: Shape 34"/>
                        <wps:cNvSpPr/>
                        <wps:spPr>
                          <a:xfrm>
                            <a:off x="804248" y="582166"/>
                            <a:ext cx="2772706" cy="1528528"/>
                          </a:xfrm>
                          <a:custGeom>
                            <a:avLst/>
                            <a:gdLst>
                              <a:gd name="connsiteX0" fmla="*/ 1936010 w 2772706"/>
                              <a:gd name="connsiteY0" fmla="*/ 417 h 1528528"/>
                              <a:gd name="connsiteX1" fmla="*/ 2148057 w 2772706"/>
                              <a:gd name="connsiteY1" fmla="*/ 6515 h 1528528"/>
                              <a:gd name="connsiteX2" fmla="*/ 2579039 w 2772706"/>
                              <a:gd name="connsiteY2" fmla="*/ 83485 h 1528528"/>
                              <a:gd name="connsiteX3" fmla="*/ 2772706 w 2772706"/>
                              <a:gd name="connsiteY3" fmla="*/ 149339 h 1528528"/>
                              <a:gd name="connsiteX4" fmla="*/ 2772706 w 2772706"/>
                              <a:gd name="connsiteY4" fmla="*/ 157430 h 1528528"/>
                              <a:gd name="connsiteX5" fmla="*/ 2576951 w 2772706"/>
                              <a:gd name="connsiteY5" fmla="*/ 90859 h 1528528"/>
                              <a:gd name="connsiteX6" fmla="*/ 2147485 w 2772706"/>
                              <a:gd name="connsiteY6" fmla="*/ 14135 h 1528528"/>
                              <a:gd name="connsiteX7" fmla="*/ 1313603 w 2772706"/>
                              <a:gd name="connsiteY7" fmla="*/ 111607 h 1528528"/>
                              <a:gd name="connsiteX8" fmla="*/ 577130 w 2772706"/>
                              <a:gd name="connsiteY8" fmla="*/ 514705 h 1528528"/>
                              <a:gd name="connsiteX9" fmla="*/ 32808 w 2772706"/>
                              <a:gd name="connsiteY9" fmla="*/ 1193203 h 1528528"/>
                              <a:gd name="connsiteX10" fmla="*/ 18393 w 2772706"/>
                              <a:gd name="connsiteY10" fmla="*/ 1364462 h 1528528"/>
                              <a:gd name="connsiteX11" fmla="*/ 129265 w 2772706"/>
                              <a:gd name="connsiteY11" fmla="*/ 1495780 h 1528528"/>
                              <a:gd name="connsiteX12" fmla="*/ 431842 w 2772706"/>
                              <a:gd name="connsiteY12" fmla="*/ 1399324 h 1528528"/>
                              <a:gd name="connsiteX13" fmla="*/ 1449938 w 2772706"/>
                              <a:gd name="connsiteY13" fmla="*/ 539534 h 1528528"/>
                              <a:gd name="connsiteX14" fmla="*/ 1980671 w 2772706"/>
                              <a:gd name="connsiteY14" fmla="*/ 456412 h 1528528"/>
                              <a:gd name="connsiteX15" fmla="*/ 1980925 w 2772706"/>
                              <a:gd name="connsiteY15" fmla="*/ 456476 h 1528528"/>
                              <a:gd name="connsiteX16" fmla="*/ 2586304 w 2772706"/>
                              <a:gd name="connsiteY16" fmla="*/ 566418 h 1528528"/>
                              <a:gd name="connsiteX17" fmla="*/ 2772706 w 2772706"/>
                              <a:gd name="connsiteY17" fmla="*/ 649180 h 1528528"/>
                              <a:gd name="connsiteX18" fmla="*/ 2772706 w 2772706"/>
                              <a:gd name="connsiteY18" fmla="*/ 657624 h 1528528"/>
                              <a:gd name="connsiteX19" fmla="*/ 2617606 w 2772706"/>
                              <a:gd name="connsiteY19" fmla="*/ 586846 h 1528528"/>
                              <a:gd name="connsiteX20" fmla="*/ 1452478 w 2772706"/>
                              <a:gd name="connsiteY20" fmla="*/ 546963 h 1528528"/>
                              <a:gd name="connsiteX21" fmla="*/ 438890 w 2772706"/>
                              <a:gd name="connsiteY21" fmla="*/ 1402880 h 1528528"/>
                              <a:gd name="connsiteX22" fmla="*/ 125835 w 2772706"/>
                              <a:gd name="connsiteY22" fmla="*/ 1502638 h 1528528"/>
                              <a:gd name="connsiteX23" fmla="*/ 11091 w 2772706"/>
                              <a:gd name="connsiteY23" fmla="*/ 1366812 h 1528528"/>
                              <a:gd name="connsiteX24" fmla="*/ 26014 w 2772706"/>
                              <a:gd name="connsiteY24" fmla="*/ 1189647 h 1528528"/>
                              <a:gd name="connsiteX25" fmla="*/ 572240 w 2772706"/>
                              <a:gd name="connsiteY25" fmla="*/ 508800 h 1528528"/>
                              <a:gd name="connsiteX26" fmla="*/ 1311253 w 2772706"/>
                              <a:gd name="connsiteY26" fmla="*/ 104305 h 1528528"/>
                              <a:gd name="connsiteX27" fmla="*/ 1936010 w 2772706"/>
                              <a:gd name="connsiteY27" fmla="*/ 417 h 15285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Lst>
                            <a:rect l="l" t="t" r="r" b="b"/>
                            <a:pathLst>
                              <a:path w="2772706" h="1528528">
                                <a:moveTo>
                                  <a:pt x="1936010" y="417"/>
                                </a:moveTo>
                                <a:cubicBezTo>
                                  <a:pt x="2006500" y="-958"/>
                                  <a:pt x="2077223" y="1070"/>
                                  <a:pt x="2148057" y="6515"/>
                                </a:cubicBezTo>
                                <a:cubicBezTo>
                                  <a:pt x="2294805" y="17786"/>
                                  <a:pt x="2438791" y="43535"/>
                                  <a:pt x="2579039" y="83485"/>
                                </a:cubicBezTo>
                                <a:lnTo>
                                  <a:pt x="2772706" y="149339"/>
                                </a:lnTo>
                                <a:lnTo>
                                  <a:pt x="2772706" y="157430"/>
                                </a:lnTo>
                                <a:lnTo>
                                  <a:pt x="2576951" y="90859"/>
                                </a:lnTo>
                                <a:cubicBezTo>
                                  <a:pt x="2437204" y="51044"/>
                                  <a:pt x="2293725" y="25375"/>
                                  <a:pt x="2147485" y="14135"/>
                                </a:cubicBezTo>
                                <a:cubicBezTo>
                                  <a:pt x="1865101" y="-7582"/>
                                  <a:pt x="1584558" y="25247"/>
                                  <a:pt x="1313603" y="111607"/>
                                </a:cubicBezTo>
                                <a:cubicBezTo>
                                  <a:pt x="1042648" y="197967"/>
                                  <a:pt x="794872" y="333603"/>
                                  <a:pt x="577130" y="514705"/>
                                </a:cubicBezTo>
                                <a:cubicBezTo>
                                  <a:pt x="351641" y="702284"/>
                                  <a:pt x="168508" y="930567"/>
                                  <a:pt x="32808" y="1193203"/>
                                </a:cubicBezTo>
                                <a:cubicBezTo>
                                  <a:pt x="5249" y="1246479"/>
                                  <a:pt x="169" y="1307312"/>
                                  <a:pt x="18393" y="1364462"/>
                                </a:cubicBezTo>
                                <a:cubicBezTo>
                                  <a:pt x="36618" y="1421612"/>
                                  <a:pt x="75988" y="1468285"/>
                                  <a:pt x="129265" y="1495780"/>
                                </a:cubicBezTo>
                                <a:cubicBezTo>
                                  <a:pt x="239247" y="1552613"/>
                                  <a:pt x="375009" y="1509306"/>
                                  <a:pt x="431842" y="1399324"/>
                                </a:cubicBezTo>
                                <a:cubicBezTo>
                                  <a:pt x="645265" y="986129"/>
                                  <a:pt x="1006834" y="680821"/>
                                  <a:pt x="1449938" y="539534"/>
                                </a:cubicBezTo>
                                <a:cubicBezTo>
                                  <a:pt x="1624182" y="483971"/>
                                  <a:pt x="1802871" y="456412"/>
                                  <a:pt x="1980671" y="456412"/>
                                </a:cubicBezTo>
                                <a:lnTo>
                                  <a:pt x="1980925" y="456476"/>
                                </a:lnTo>
                                <a:cubicBezTo>
                                  <a:pt x="2186665" y="456476"/>
                                  <a:pt x="2391155" y="493338"/>
                                  <a:pt x="2586304" y="566418"/>
                                </a:cubicBezTo>
                                <a:lnTo>
                                  <a:pt x="2772706" y="649180"/>
                                </a:lnTo>
                                <a:lnTo>
                                  <a:pt x="2772706" y="657624"/>
                                </a:lnTo>
                                <a:lnTo>
                                  <a:pt x="2617606" y="586846"/>
                                </a:lnTo>
                                <a:cubicBezTo>
                                  <a:pt x="2246133" y="438846"/>
                                  <a:pt x="1838414" y="423893"/>
                                  <a:pt x="1452478" y="546963"/>
                                </a:cubicBezTo>
                                <a:cubicBezTo>
                                  <a:pt x="1011343" y="687552"/>
                                  <a:pt x="651361" y="991590"/>
                                  <a:pt x="438890" y="1402880"/>
                                </a:cubicBezTo>
                                <a:cubicBezTo>
                                  <a:pt x="380090" y="1516672"/>
                                  <a:pt x="239691" y="1561439"/>
                                  <a:pt x="125835" y="1502638"/>
                                </a:cubicBezTo>
                                <a:cubicBezTo>
                                  <a:pt x="70717" y="1474127"/>
                                  <a:pt x="29951" y="1425930"/>
                                  <a:pt x="11091" y="1366812"/>
                                </a:cubicBezTo>
                                <a:cubicBezTo>
                                  <a:pt x="-7769" y="1307693"/>
                                  <a:pt x="-2435" y="1244765"/>
                                  <a:pt x="26014" y="1189647"/>
                                </a:cubicBezTo>
                                <a:cubicBezTo>
                                  <a:pt x="162158" y="926122"/>
                                  <a:pt x="345927" y="697014"/>
                                  <a:pt x="572240" y="508800"/>
                                </a:cubicBezTo>
                                <a:cubicBezTo>
                                  <a:pt x="790744" y="327063"/>
                                  <a:pt x="1039410" y="190919"/>
                                  <a:pt x="1311253" y="104305"/>
                                </a:cubicBezTo>
                                <a:cubicBezTo>
                                  <a:pt x="1515183" y="39297"/>
                                  <a:pt x="1724543" y="4542"/>
                                  <a:pt x="1936010" y="417"/>
                                </a:cubicBezTo>
                                <a:close/>
                              </a:path>
                            </a:pathLst>
                          </a:custGeom>
                          <a:solidFill>
                            <a:srgbClr val="FFFFFF">
                              <a:alpha val="50000"/>
                            </a:srgbClr>
                          </a:solidFill>
                          <a:ln w="0" cap="flat">
                            <a:solidFill>
                              <a:srgbClr val="FFFFFF">
                                <a:alpha val="25000"/>
                              </a:srgbClr>
                            </a:solidFill>
                            <a:prstDash val="solid"/>
                            <a:miter/>
                          </a:ln>
                        </wps:spPr>
                        <wps:bodyPr rtlCol="0" anchor="ctr"/>
                      </wps:wsp>
                      <wps:wsp>
                        <wps:cNvPr id="1259589250" name="Freeform: Shape 46"/>
                        <wps:cNvSpPr/>
                        <wps:spPr>
                          <a:xfrm>
                            <a:off x="804457" y="582039"/>
                            <a:ext cx="2772497" cy="1528684"/>
                          </a:xfrm>
                          <a:custGeom>
                            <a:avLst/>
                            <a:gdLst>
                              <a:gd name="connsiteX0" fmla="*/ 1935964 w 2772497"/>
                              <a:gd name="connsiteY0" fmla="*/ 417 h 1528684"/>
                              <a:gd name="connsiteX1" fmla="*/ 2148037 w 2772497"/>
                              <a:gd name="connsiteY1" fmla="*/ 6515 h 1528684"/>
                              <a:gd name="connsiteX2" fmla="*/ 2579020 w 2772497"/>
                              <a:gd name="connsiteY2" fmla="*/ 83485 h 1528684"/>
                              <a:gd name="connsiteX3" fmla="*/ 2772497 w 2772497"/>
                              <a:gd name="connsiteY3" fmla="*/ 149275 h 1528684"/>
                              <a:gd name="connsiteX4" fmla="*/ 2772497 w 2772497"/>
                              <a:gd name="connsiteY4" fmla="*/ 657629 h 1528684"/>
                              <a:gd name="connsiteX5" fmla="*/ 2617526 w 2772497"/>
                              <a:gd name="connsiteY5" fmla="*/ 586909 h 1528684"/>
                              <a:gd name="connsiteX6" fmla="*/ 1452395 w 2772497"/>
                              <a:gd name="connsiteY6" fmla="*/ 547027 h 1528684"/>
                              <a:gd name="connsiteX7" fmla="*/ 438808 w 2772497"/>
                              <a:gd name="connsiteY7" fmla="*/ 1402943 h 1528684"/>
                              <a:gd name="connsiteX8" fmla="*/ 125753 w 2772497"/>
                              <a:gd name="connsiteY8" fmla="*/ 1502702 h 1528684"/>
                              <a:gd name="connsiteX9" fmla="*/ 25994 w 2772497"/>
                              <a:gd name="connsiteY9" fmla="*/ 1189647 h 1528684"/>
                              <a:gd name="connsiteX10" fmla="*/ 572221 w 2772497"/>
                              <a:gd name="connsiteY10" fmla="*/ 508800 h 1528684"/>
                              <a:gd name="connsiteX11" fmla="*/ 1311234 w 2772497"/>
                              <a:gd name="connsiteY11" fmla="*/ 104305 h 1528684"/>
                              <a:gd name="connsiteX12" fmla="*/ 1935964 w 2772497"/>
                              <a:gd name="connsiteY12" fmla="*/ 417 h 15286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72497" h="1528684">
                                <a:moveTo>
                                  <a:pt x="1935964" y="417"/>
                                </a:moveTo>
                                <a:cubicBezTo>
                                  <a:pt x="2006456" y="-958"/>
                                  <a:pt x="2077187" y="1070"/>
                                  <a:pt x="2148037" y="6515"/>
                                </a:cubicBezTo>
                                <a:cubicBezTo>
                                  <a:pt x="2294786" y="17786"/>
                                  <a:pt x="2438772" y="43535"/>
                                  <a:pt x="2579020" y="83485"/>
                                </a:cubicBezTo>
                                <a:lnTo>
                                  <a:pt x="2772497" y="149275"/>
                                </a:lnTo>
                                <a:lnTo>
                                  <a:pt x="2772497" y="657629"/>
                                </a:lnTo>
                                <a:lnTo>
                                  <a:pt x="2617526" y="586909"/>
                                </a:lnTo>
                                <a:cubicBezTo>
                                  <a:pt x="2246064" y="438909"/>
                                  <a:pt x="1838387" y="423956"/>
                                  <a:pt x="1452395" y="547027"/>
                                </a:cubicBezTo>
                                <a:cubicBezTo>
                                  <a:pt x="1011260" y="687616"/>
                                  <a:pt x="651279" y="991654"/>
                                  <a:pt x="438808" y="1402943"/>
                                </a:cubicBezTo>
                                <a:cubicBezTo>
                                  <a:pt x="379943" y="1516926"/>
                                  <a:pt x="239799" y="1561630"/>
                                  <a:pt x="125753" y="1502702"/>
                                </a:cubicBezTo>
                                <a:cubicBezTo>
                                  <a:pt x="11707" y="1443774"/>
                                  <a:pt x="-32934" y="1303693"/>
                                  <a:pt x="25994" y="1189647"/>
                                </a:cubicBezTo>
                                <a:cubicBezTo>
                                  <a:pt x="162138" y="926122"/>
                                  <a:pt x="345907" y="697014"/>
                                  <a:pt x="572221" y="508800"/>
                                </a:cubicBezTo>
                                <a:cubicBezTo>
                                  <a:pt x="790725" y="327063"/>
                                  <a:pt x="1039391" y="190919"/>
                                  <a:pt x="1311234" y="104305"/>
                                </a:cubicBezTo>
                                <a:cubicBezTo>
                                  <a:pt x="1515164" y="39297"/>
                                  <a:pt x="1724488" y="4542"/>
                                  <a:pt x="1935964" y="417"/>
                                </a:cubicBezTo>
                                <a:close/>
                              </a:path>
                            </a:pathLst>
                          </a:custGeom>
                          <a:solidFill>
                            <a:srgbClr val="107C10"/>
                          </a:solidFill>
                          <a:ln w="0" cap="flat">
                            <a:solidFill>
                              <a:srgbClr val="FFFFFF">
                                <a:alpha val="25000"/>
                              </a:srgbClr>
                            </a:solidFill>
                            <a:prstDash val="solid"/>
                            <a:miter/>
                          </a:ln>
                        </wps:spPr>
                        <wps:bodyPr rtlCol="0" anchor="ctr"/>
                      </wps:wsp>
                      <wps:wsp>
                        <wps:cNvPr id="725407996" name="Freeform: Shape 47"/>
                        <wps:cNvSpPr/>
                        <wps:spPr>
                          <a:xfrm>
                            <a:off x="27405" y="2217917"/>
                            <a:ext cx="466221" cy="466221"/>
                          </a:xfrm>
                          <a:custGeom>
                            <a:avLst/>
                            <a:gdLst>
                              <a:gd name="connsiteX0" fmla="*/ 464693 w 464693"/>
                              <a:gd name="connsiteY0" fmla="*/ 232347 h 464693"/>
                              <a:gd name="connsiteX1" fmla="*/ 232346 w 464693"/>
                              <a:gd name="connsiteY1" fmla="*/ 464693 h 464693"/>
                              <a:gd name="connsiteX2" fmla="*/ 0 w 464693"/>
                              <a:gd name="connsiteY2" fmla="*/ 232347 h 464693"/>
                              <a:gd name="connsiteX3" fmla="*/ 232346 w 464693"/>
                              <a:gd name="connsiteY3" fmla="*/ 0 h 464693"/>
                              <a:gd name="connsiteX4" fmla="*/ 464693 w 464693"/>
                              <a:gd name="connsiteY4" fmla="*/ 232347 h 4646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64693" h="464693">
                                <a:moveTo>
                                  <a:pt x="464693" y="232347"/>
                                </a:moveTo>
                                <a:cubicBezTo>
                                  <a:pt x="464693" y="360668"/>
                                  <a:pt x="360668" y="464693"/>
                                  <a:pt x="232346" y="464693"/>
                                </a:cubicBezTo>
                                <a:cubicBezTo>
                                  <a:pt x="104025" y="464693"/>
                                  <a:pt x="0" y="360668"/>
                                  <a:pt x="0" y="232347"/>
                                </a:cubicBezTo>
                                <a:cubicBezTo>
                                  <a:pt x="0" y="104025"/>
                                  <a:pt x="104025" y="0"/>
                                  <a:pt x="232346" y="0"/>
                                </a:cubicBezTo>
                                <a:cubicBezTo>
                                  <a:pt x="360668" y="0"/>
                                  <a:pt x="464693" y="104025"/>
                                  <a:pt x="464693" y="232347"/>
                                </a:cubicBezTo>
                                <a:close/>
                              </a:path>
                            </a:pathLst>
                          </a:custGeom>
                          <a:solidFill>
                            <a:srgbClr val="0078D4"/>
                          </a:solidFill>
                          <a:ln w="9525" cap="flat" cmpd="sng" algn="ctr">
                            <a:solidFill>
                              <a:srgbClr val="FFFFFF">
                                <a:alpha val="25000"/>
                              </a:srgbClr>
                            </a:solidFill>
                            <a:prstDash val="solid"/>
                            <a:headEnd type="none" w="med" len="med"/>
                            <a:tailEnd type="none" w="med" len="med"/>
                          </a:ln>
                          <a:effectLst>
                            <a:outerShdw blurRad="50800" dist="25400" dir="2700000" algn="tl" rotWithShape="0">
                              <a:prstClr val="black">
                                <a:alpha val="5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2106371500" name="Freeform: Shape 48"/>
                        <wps:cNvSpPr/>
                        <wps:spPr>
                          <a:xfrm>
                            <a:off x="70154" y="2260666"/>
                            <a:ext cx="380723" cy="380723"/>
                          </a:xfrm>
                          <a:custGeom>
                            <a:avLst/>
                            <a:gdLst>
                              <a:gd name="connsiteX0" fmla="*/ 379476 w 379475"/>
                              <a:gd name="connsiteY0" fmla="*/ 189738 h 379475"/>
                              <a:gd name="connsiteX1" fmla="*/ 189738 w 379475"/>
                              <a:gd name="connsiteY1" fmla="*/ 379476 h 379475"/>
                              <a:gd name="connsiteX2" fmla="*/ 0 w 379475"/>
                              <a:gd name="connsiteY2" fmla="*/ 189738 h 379475"/>
                              <a:gd name="connsiteX3" fmla="*/ 189738 w 379475"/>
                              <a:gd name="connsiteY3" fmla="*/ 0 h 379475"/>
                              <a:gd name="connsiteX4" fmla="*/ 379476 w 379475"/>
                              <a:gd name="connsiteY4" fmla="*/ 189738 h 3794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9475" h="379475">
                                <a:moveTo>
                                  <a:pt x="379476" y="189738"/>
                                </a:moveTo>
                                <a:cubicBezTo>
                                  <a:pt x="379476" y="294527"/>
                                  <a:pt x="294527" y="379476"/>
                                  <a:pt x="189738" y="379476"/>
                                </a:cubicBezTo>
                                <a:cubicBezTo>
                                  <a:pt x="84949" y="379476"/>
                                  <a:pt x="0" y="294527"/>
                                  <a:pt x="0" y="189738"/>
                                </a:cubicBezTo>
                                <a:cubicBezTo>
                                  <a:pt x="0" y="84949"/>
                                  <a:pt x="84949" y="0"/>
                                  <a:pt x="189738" y="0"/>
                                </a:cubicBezTo>
                                <a:cubicBezTo>
                                  <a:pt x="294527" y="0"/>
                                  <a:pt x="379476" y="84949"/>
                                  <a:pt x="379476" y="189738"/>
                                </a:cubicBezTo>
                                <a:close/>
                              </a:path>
                            </a:pathLst>
                          </a:custGeom>
                          <a:solidFill>
                            <a:srgbClr val="FFFFFF"/>
                          </a:solidFill>
                          <a:ln w="9525" cap="flat" cmpd="sng" algn="ctr">
                            <a:solidFill>
                              <a:srgbClr val="FFFFFF">
                                <a:alpha val="25000"/>
                              </a:srgbClr>
                            </a:solidFill>
                            <a:prstDash val="solid"/>
                            <a:headEnd type="none" w="med" len="med"/>
                            <a:tailEnd type="none" w="med" len="med"/>
                          </a:ln>
                          <a:effectLst>
                            <a:outerShdw blurRad="50800" dist="25400" dir="2700000" algn="tl" rotWithShape="0">
                              <a:prstClr val="black">
                                <a:alpha val="5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312093766" name="Freeform: Shape 49"/>
                        <wps:cNvSpPr/>
                        <wps:spPr>
                          <a:xfrm>
                            <a:off x="804417" y="1646083"/>
                            <a:ext cx="464693" cy="464692"/>
                          </a:xfrm>
                          <a:custGeom>
                            <a:avLst/>
                            <a:gdLst>
                              <a:gd name="connsiteX0" fmla="*/ 464693 w 464693"/>
                              <a:gd name="connsiteY0" fmla="*/ 232346 h 464692"/>
                              <a:gd name="connsiteX1" fmla="*/ 232346 w 464693"/>
                              <a:gd name="connsiteY1" fmla="*/ 464693 h 464692"/>
                              <a:gd name="connsiteX2" fmla="*/ 0 w 464693"/>
                              <a:gd name="connsiteY2" fmla="*/ 232346 h 464692"/>
                              <a:gd name="connsiteX3" fmla="*/ 232346 w 464693"/>
                              <a:gd name="connsiteY3" fmla="*/ 0 h 464692"/>
                              <a:gd name="connsiteX4" fmla="*/ 464693 w 464693"/>
                              <a:gd name="connsiteY4" fmla="*/ 232346 h 46469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64693" h="464692">
                                <a:moveTo>
                                  <a:pt x="464693" y="232346"/>
                                </a:moveTo>
                                <a:cubicBezTo>
                                  <a:pt x="464693" y="360668"/>
                                  <a:pt x="360668" y="464693"/>
                                  <a:pt x="232346" y="464693"/>
                                </a:cubicBezTo>
                                <a:cubicBezTo>
                                  <a:pt x="104025" y="464693"/>
                                  <a:pt x="0" y="360668"/>
                                  <a:pt x="0" y="232346"/>
                                </a:cubicBezTo>
                                <a:cubicBezTo>
                                  <a:pt x="0" y="104025"/>
                                  <a:pt x="104025" y="0"/>
                                  <a:pt x="232346" y="0"/>
                                </a:cubicBezTo>
                                <a:cubicBezTo>
                                  <a:pt x="360668" y="0"/>
                                  <a:pt x="464693" y="104025"/>
                                  <a:pt x="464693" y="232346"/>
                                </a:cubicBezTo>
                                <a:close/>
                              </a:path>
                            </a:pathLst>
                          </a:custGeom>
                          <a:solidFill>
                            <a:srgbClr val="107C10"/>
                          </a:solidFill>
                          <a:ln w="9525" cap="flat" cmpd="sng" algn="ctr">
                            <a:solidFill>
                              <a:srgbClr val="FFFFFF">
                                <a:alpha val="25000"/>
                              </a:srgbClr>
                            </a:solidFill>
                            <a:prstDash val="solid"/>
                            <a:headEnd type="none" w="med" len="med"/>
                            <a:tailEnd type="none" w="med" len="med"/>
                          </a:ln>
                          <a:effectLst>
                            <a:outerShdw blurRad="63500" sx="102000" sy="102000" algn="ctr" rotWithShape="0">
                              <a:prstClr val="black">
                                <a:alpha val="4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764587958" name="Freeform: Shape 50"/>
                        <wps:cNvSpPr/>
                        <wps:spPr>
                          <a:xfrm>
                            <a:off x="847025" y="1688691"/>
                            <a:ext cx="379475" cy="379475"/>
                          </a:xfrm>
                          <a:custGeom>
                            <a:avLst/>
                            <a:gdLst>
                              <a:gd name="connsiteX0" fmla="*/ 379476 w 379475"/>
                              <a:gd name="connsiteY0" fmla="*/ 189738 h 379475"/>
                              <a:gd name="connsiteX1" fmla="*/ 189738 w 379475"/>
                              <a:gd name="connsiteY1" fmla="*/ 379476 h 379475"/>
                              <a:gd name="connsiteX2" fmla="*/ 0 w 379475"/>
                              <a:gd name="connsiteY2" fmla="*/ 189738 h 379475"/>
                              <a:gd name="connsiteX3" fmla="*/ 189738 w 379475"/>
                              <a:gd name="connsiteY3" fmla="*/ 0 h 379475"/>
                              <a:gd name="connsiteX4" fmla="*/ 379476 w 379475"/>
                              <a:gd name="connsiteY4" fmla="*/ 189738 h 3794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9475" h="379475">
                                <a:moveTo>
                                  <a:pt x="379476" y="189738"/>
                                </a:moveTo>
                                <a:cubicBezTo>
                                  <a:pt x="379476" y="294527"/>
                                  <a:pt x="294527" y="379476"/>
                                  <a:pt x="189738" y="379476"/>
                                </a:cubicBezTo>
                                <a:cubicBezTo>
                                  <a:pt x="84948" y="379476"/>
                                  <a:pt x="0" y="294527"/>
                                  <a:pt x="0" y="189738"/>
                                </a:cubicBezTo>
                                <a:cubicBezTo>
                                  <a:pt x="0" y="84949"/>
                                  <a:pt x="84948" y="0"/>
                                  <a:pt x="189738" y="0"/>
                                </a:cubicBezTo>
                                <a:cubicBezTo>
                                  <a:pt x="294527" y="0"/>
                                  <a:pt x="379476" y="84949"/>
                                  <a:pt x="379476" y="189738"/>
                                </a:cubicBezTo>
                                <a:close/>
                              </a:path>
                            </a:pathLst>
                          </a:custGeom>
                          <a:solidFill>
                            <a:srgbClr val="FFFFFF"/>
                          </a:solidFill>
                          <a:ln w="9525" cap="flat" cmpd="sng" algn="ctr">
                            <a:solidFill>
                              <a:srgbClr val="FFFFFF">
                                <a:alpha val="25000"/>
                              </a:srgbClr>
                            </a:solidFill>
                            <a:prstDash val="solid"/>
                            <a:headEnd type="none" w="med" len="med"/>
                            <a:tailEnd type="none" w="med" len="med"/>
                          </a:ln>
                          <a:effectLst>
                            <a:outerShdw blurRad="63500" sx="102000" sy="102000" algn="ctr" rotWithShape="0">
                              <a:prstClr val="black">
                                <a:alpha val="4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003795267" name="Freeform: Shape 51"/>
                        <wps:cNvSpPr/>
                        <wps:spPr>
                          <a:xfrm>
                            <a:off x="756347" y="3303242"/>
                            <a:ext cx="379475" cy="379475"/>
                          </a:xfrm>
                          <a:custGeom>
                            <a:avLst/>
                            <a:gdLst>
                              <a:gd name="connsiteX0" fmla="*/ 379476 w 379475"/>
                              <a:gd name="connsiteY0" fmla="*/ 189738 h 379475"/>
                              <a:gd name="connsiteX1" fmla="*/ 189738 w 379475"/>
                              <a:gd name="connsiteY1" fmla="*/ 379476 h 379475"/>
                              <a:gd name="connsiteX2" fmla="*/ 0 w 379475"/>
                              <a:gd name="connsiteY2" fmla="*/ 189738 h 379475"/>
                              <a:gd name="connsiteX3" fmla="*/ 189738 w 379475"/>
                              <a:gd name="connsiteY3" fmla="*/ 0 h 379475"/>
                              <a:gd name="connsiteX4" fmla="*/ 379476 w 379475"/>
                              <a:gd name="connsiteY4" fmla="*/ 189738 h 3794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9475" h="379475">
                                <a:moveTo>
                                  <a:pt x="379476" y="189738"/>
                                </a:moveTo>
                                <a:cubicBezTo>
                                  <a:pt x="379476" y="294527"/>
                                  <a:pt x="294527" y="379476"/>
                                  <a:pt x="189738" y="379476"/>
                                </a:cubicBezTo>
                                <a:cubicBezTo>
                                  <a:pt x="84949" y="379476"/>
                                  <a:pt x="0" y="294527"/>
                                  <a:pt x="0" y="189738"/>
                                </a:cubicBezTo>
                                <a:cubicBezTo>
                                  <a:pt x="0" y="84949"/>
                                  <a:pt x="84949" y="0"/>
                                  <a:pt x="189738" y="0"/>
                                </a:cubicBezTo>
                                <a:cubicBezTo>
                                  <a:pt x="294527" y="0"/>
                                  <a:pt x="379476" y="84949"/>
                                  <a:pt x="379476" y="189738"/>
                                </a:cubicBezTo>
                                <a:close/>
                              </a:path>
                            </a:pathLst>
                          </a:custGeom>
                          <a:solidFill>
                            <a:srgbClr val="FFB900"/>
                          </a:solidFill>
                          <a:ln w="9525" cap="flat" cmpd="sng" algn="ctr">
                            <a:solidFill>
                              <a:srgbClr val="FFFFFF">
                                <a:alpha val="25000"/>
                              </a:srgbClr>
                            </a:solidFill>
                            <a:prstDash val="solid"/>
                            <a:headEnd type="none" w="med" len="med"/>
                            <a:tailEnd type="none" w="med" len="med"/>
                          </a:ln>
                          <a:effectLst>
                            <a:outerShdw blurRad="50800" dist="25400" dir="2700000" algn="tl" rotWithShape="0">
                              <a:prstClr val="black">
                                <a:alpha val="5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743956311" name="Freeform: Shape 52"/>
                        <wps:cNvSpPr/>
                        <wps:spPr>
                          <a:xfrm>
                            <a:off x="756347" y="3303242"/>
                            <a:ext cx="379476" cy="379476"/>
                          </a:xfrm>
                          <a:custGeom>
                            <a:avLst/>
                            <a:gdLst>
                              <a:gd name="connsiteX0" fmla="*/ 189738 w 379476"/>
                              <a:gd name="connsiteY0" fmla="*/ 7747 h 379476"/>
                              <a:gd name="connsiteX1" fmla="*/ 371729 w 379476"/>
                              <a:gd name="connsiteY1" fmla="*/ 189738 h 379476"/>
                              <a:gd name="connsiteX2" fmla="*/ 189738 w 379476"/>
                              <a:gd name="connsiteY2" fmla="*/ 371729 h 379476"/>
                              <a:gd name="connsiteX3" fmla="*/ 7747 w 379476"/>
                              <a:gd name="connsiteY3" fmla="*/ 189738 h 379476"/>
                              <a:gd name="connsiteX4" fmla="*/ 189738 w 379476"/>
                              <a:gd name="connsiteY4" fmla="*/ 7747 h 379476"/>
                              <a:gd name="connsiteX5" fmla="*/ 189738 w 379476"/>
                              <a:gd name="connsiteY5" fmla="*/ 0 h 379476"/>
                              <a:gd name="connsiteX6" fmla="*/ 0 w 379476"/>
                              <a:gd name="connsiteY6" fmla="*/ 189738 h 379476"/>
                              <a:gd name="connsiteX7" fmla="*/ 189738 w 379476"/>
                              <a:gd name="connsiteY7" fmla="*/ 379476 h 379476"/>
                              <a:gd name="connsiteX8" fmla="*/ 379476 w 379476"/>
                              <a:gd name="connsiteY8" fmla="*/ 189738 h 379476"/>
                              <a:gd name="connsiteX9" fmla="*/ 189738 w 379476"/>
                              <a:gd name="connsiteY9" fmla="*/ 0 h 379476"/>
                              <a:gd name="connsiteX10" fmla="*/ 189738 w 379476"/>
                              <a:gd name="connsiteY10" fmla="*/ 0 h 3794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79476" h="379476">
                                <a:moveTo>
                                  <a:pt x="189738" y="7747"/>
                                </a:moveTo>
                                <a:cubicBezTo>
                                  <a:pt x="290068" y="7747"/>
                                  <a:pt x="371729" y="89408"/>
                                  <a:pt x="371729" y="189738"/>
                                </a:cubicBezTo>
                                <a:cubicBezTo>
                                  <a:pt x="371729" y="290068"/>
                                  <a:pt x="290068" y="371729"/>
                                  <a:pt x="189738" y="371729"/>
                                </a:cubicBezTo>
                                <a:cubicBezTo>
                                  <a:pt x="89408" y="371729"/>
                                  <a:pt x="7747" y="290068"/>
                                  <a:pt x="7747" y="189738"/>
                                </a:cubicBezTo>
                                <a:cubicBezTo>
                                  <a:pt x="7747" y="89408"/>
                                  <a:pt x="89408" y="7747"/>
                                  <a:pt x="189738" y="7747"/>
                                </a:cubicBezTo>
                                <a:moveTo>
                                  <a:pt x="189738" y="0"/>
                                </a:moveTo>
                                <a:cubicBezTo>
                                  <a:pt x="84963" y="0"/>
                                  <a:pt x="0" y="84963"/>
                                  <a:pt x="0" y="189738"/>
                                </a:cubicBezTo>
                                <a:cubicBezTo>
                                  <a:pt x="0" y="294513"/>
                                  <a:pt x="84963" y="379476"/>
                                  <a:pt x="189738" y="379476"/>
                                </a:cubicBezTo>
                                <a:cubicBezTo>
                                  <a:pt x="294513" y="379476"/>
                                  <a:pt x="379476" y="294513"/>
                                  <a:pt x="379476" y="189738"/>
                                </a:cubicBezTo>
                                <a:cubicBezTo>
                                  <a:pt x="379476" y="84963"/>
                                  <a:pt x="294513" y="0"/>
                                  <a:pt x="189738" y="0"/>
                                </a:cubicBezTo>
                                <a:lnTo>
                                  <a:pt x="189738" y="0"/>
                                </a:lnTo>
                                <a:close/>
                              </a:path>
                            </a:pathLst>
                          </a:custGeom>
                          <a:solidFill>
                            <a:srgbClr val="FFB900"/>
                          </a:solidFill>
                          <a:ln w="9525" cap="flat" cmpd="sng" algn="ctr">
                            <a:solidFill>
                              <a:srgbClr val="FFFFFF">
                                <a:alpha val="25000"/>
                              </a:srgbClr>
                            </a:solidFill>
                            <a:prstDash val="solid"/>
                            <a:headEnd type="none" w="med" len="med"/>
                            <a:tailEnd type="none" w="med" len="med"/>
                          </a:ln>
                          <a:effectLst>
                            <a:outerShdw blurRad="50800" dist="25400" dir="2700000" algn="tl" rotWithShape="0">
                              <a:prstClr val="black">
                                <a:alpha val="5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218048817" name="Freeform: Shape 53"/>
                        <wps:cNvSpPr/>
                        <wps:spPr>
                          <a:xfrm>
                            <a:off x="1157007" y="1154368"/>
                            <a:ext cx="2419947" cy="1914877"/>
                          </a:xfrm>
                          <a:custGeom>
                            <a:avLst/>
                            <a:gdLst>
                              <a:gd name="connsiteX0" fmla="*/ 1560538 w 2419947"/>
                              <a:gd name="connsiteY0" fmla="*/ 1367 h 1914877"/>
                              <a:gd name="connsiteX1" fmla="*/ 2333233 w 2419947"/>
                              <a:gd name="connsiteY1" fmla="*/ 160903 h 1914877"/>
                              <a:gd name="connsiteX2" fmla="*/ 2419947 w 2419947"/>
                              <a:gd name="connsiteY2" fmla="*/ 208283 h 1914877"/>
                              <a:gd name="connsiteX3" fmla="*/ 2419947 w 2419947"/>
                              <a:gd name="connsiteY3" fmla="*/ 779410 h 1914877"/>
                              <a:gd name="connsiteX4" fmla="*/ 2413374 w 2419947"/>
                              <a:gd name="connsiteY4" fmla="*/ 772742 h 1914877"/>
                              <a:gd name="connsiteX5" fmla="*/ 1579270 w 2419947"/>
                              <a:gd name="connsiteY5" fmla="*/ 465552 h 1914877"/>
                              <a:gd name="connsiteX6" fmla="*/ 772312 w 2419947"/>
                              <a:gd name="connsiteY6" fmla="*/ 838679 h 1914877"/>
                              <a:gd name="connsiteX7" fmla="*/ 465543 w 2419947"/>
                              <a:gd name="connsiteY7" fmla="*/ 1673132 h 1914877"/>
                              <a:gd name="connsiteX8" fmla="*/ 242786 w 2419947"/>
                              <a:gd name="connsiteY8" fmla="*/ 1914622 h 1914877"/>
                              <a:gd name="connsiteX9" fmla="*/ 233261 w 2419947"/>
                              <a:gd name="connsiteY9" fmla="*/ 1914813 h 1914877"/>
                              <a:gd name="connsiteX10" fmla="*/ 233324 w 2419947"/>
                              <a:gd name="connsiteY10" fmla="*/ 1914877 h 1914877"/>
                              <a:gd name="connsiteX11" fmla="*/ 1359 w 2419947"/>
                              <a:gd name="connsiteY11" fmla="*/ 1691928 h 1914877"/>
                              <a:gd name="connsiteX12" fmla="*/ 430809 w 2419947"/>
                              <a:gd name="connsiteY12" fmla="*/ 523719 h 1914877"/>
                              <a:gd name="connsiteX13" fmla="*/ 1560538 w 2419947"/>
                              <a:gd name="connsiteY13" fmla="*/ 1367 h 19148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419947" h="1914877">
                                <a:moveTo>
                                  <a:pt x="1560538" y="1367"/>
                                </a:moveTo>
                                <a:cubicBezTo>
                                  <a:pt x="1831762" y="-9626"/>
                                  <a:pt x="2095570" y="45857"/>
                                  <a:pt x="2333233" y="160903"/>
                                </a:cubicBezTo>
                                <a:lnTo>
                                  <a:pt x="2419947" y="208283"/>
                                </a:lnTo>
                                <a:lnTo>
                                  <a:pt x="2419947" y="779410"/>
                                </a:lnTo>
                                <a:lnTo>
                                  <a:pt x="2413374" y="772742"/>
                                </a:lnTo>
                                <a:cubicBezTo>
                                  <a:pt x="2194712" y="571074"/>
                                  <a:pt x="1899278" y="452630"/>
                                  <a:pt x="1579270" y="465552"/>
                                </a:cubicBezTo>
                                <a:cubicBezTo>
                                  <a:pt x="1269263" y="478062"/>
                                  <a:pt x="982687" y="610586"/>
                                  <a:pt x="772312" y="838679"/>
                                </a:cubicBezTo>
                                <a:cubicBezTo>
                                  <a:pt x="561937" y="1066770"/>
                                  <a:pt x="453034" y="1363125"/>
                                  <a:pt x="465543" y="1673132"/>
                                </a:cubicBezTo>
                                <a:cubicBezTo>
                                  <a:pt x="470750" y="1801339"/>
                                  <a:pt x="370992" y="1909479"/>
                                  <a:pt x="242786" y="1914622"/>
                                </a:cubicBezTo>
                                <a:cubicBezTo>
                                  <a:pt x="239611" y="1914750"/>
                                  <a:pt x="236436" y="1914813"/>
                                  <a:pt x="233261" y="1914813"/>
                                </a:cubicBezTo>
                                <a:lnTo>
                                  <a:pt x="233324" y="1914877"/>
                                </a:lnTo>
                                <a:cubicBezTo>
                                  <a:pt x="109309" y="1914877"/>
                                  <a:pt x="6439" y="1816959"/>
                                  <a:pt x="1359" y="1691928"/>
                                </a:cubicBezTo>
                                <a:cubicBezTo>
                                  <a:pt x="-16167" y="1257906"/>
                                  <a:pt x="136360" y="842997"/>
                                  <a:pt x="430809" y="523719"/>
                                </a:cubicBezTo>
                                <a:cubicBezTo>
                                  <a:pt x="725322" y="204441"/>
                                  <a:pt x="1126515" y="18894"/>
                                  <a:pt x="1560538" y="1367"/>
                                </a:cubicBezTo>
                                <a:close/>
                              </a:path>
                            </a:pathLst>
                          </a:custGeom>
                          <a:solidFill>
                            <a:srgbClr val="0070C0"/>
                          </a:solidFill>
                          <a:ln w="9525" cap="flat" cmpd="sng" algn="ctr">
                            <a:solidFill>
                              <a:srgbClr val="FFFFFF">
                                <a:alpha val="25000"/>
                              </a:srgbClr>
                            </a:solidFill>
                            <a:prstDash val="solid"/>
                            <a:headEnd type="none" w="med" len="med"/>
                            <a:tailEnd type="none" w="med" len="med"/>
                          </a:ln>
                          <a:effectLst>
                            <a:innerShdw blurRad="101600" dist="50800" dir="11580000">
                              <a:prstClr val="black">
                                <a:alpha val="71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242945215" name="Freeform: Shape 54"/>
                        <wps:cNvSpPr/>
                        <wps:spPr>
                          <a:xfrm>
                            <a:off x="1488265" y="1154277"/>
                            <a:ext cx="2088689" cy="956544"/>
                          </a:xfrm>
                          <a:custGeom>
                            <a:avLst/>
                            <a:gdLst>
                              <a:gd name="connsiteX0" fmla="*/ 1324175 w 2088689"/>
                              <a:gd name="connsiteY0" fmla="*/ 215 h 956544"/>
                              <a:gd name="connsiteX1" fmla="*/ 2083459 w 2088689"/>
                              <a:gd name="connsiteY1" fmla="*/ 203530 h 956544"/>
                              <a:gd name="connsiteX2" fmla="*/ 2088689 w 2088689"/>
                              <a:gd name="connsiteY2" fmla="*/ 206789 h 956544"/>
                              <a:gd name="connsiteX3" fmla="*/ 2088689 w 2088689"/>
                              <a:gd name="connsiteY3" fmla="*/ 780155 h 956544"/>
                              <a:gd name="connsiteX4" fmla="*/ 2046715 w 2088689"/>
                              <a:gd name="connsiteY4" fmla="*/ 740853 h 956544"/>
                              <a:gd name="connsiteX5" fmla="*/ 1200387 w 2088689"/>
                              <a:gd name="connsiteY5" fmla="*/ 468628 h 956544"/>
                              <a:gd name="connsiteX6" fmla="*/ 409431 w 2088689"/>
                              <a:gd name="connsiteY6" fmla="*/ 874584 h 956544"/>
                              <a:gd name="connsiteX7" fmla="*/ 81961 w 2088689"/>
                              <a:gd name="connsiteY7" fmla="*/ 901317 h 956544"/>
                              <a:gd name="connsiteX8" fmla="*/ 55228 w 2088689"/>
                              <a:gd name="connsiteY8" fmla="*/ 573848 h 956544"/>
                              <a:gd name="connsiteX9" fmla="*/ 1162541 w 2088689"/>
                              <a:gd name="connsiteY9" fmla="*/ 5523 h 956544"/>
                              <a:gd name="connsiteX10" fmla="*/ 1324175 w 2088689"/>
                              <a:gd name="connsiteY10" fmla="*/ 215 h 95654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088689" h="956544">
                                <a:moveTo>
                                  <a:pt x="1324175" y="215"/>
                                </a:moveTo>
                                <a:cubicBezTo>
                                  <a:pt x="1592111" y="4544"/>
                                  <a:pt x="1851521" y="74352"/>
                                  <a:pt x="2083459" y="203530"/>
                                </a:cubicBezTo>
                                <a:lnTo>
                                  <a:pt x="2088689" y="206789"/>
                                </a:lnTo>
                                <a:lnTo>
                                  <a:pt x="2088689" y="780155"/>
                                </a:lnTo>
                                <a:lnTo>
                                  <a:pt x="2046715" y="740853"/>
                                </a:lnTo>
                                <a:cubicBezTo>
                                  <a:pt x="1810177" y="540066"/>
                                  <a:pt x="1509632" y="443355"/>
                                  <a:pt x="1200387" y="468628"/>
                                </a:cubicBezTo>
                                <a:cubicBezTo>
                                  <a:pt x="891141" y="493902"/>
                                  <a:pt x="610217" y="638046"/>
                                  <a:pt x="409431" y="874584"/>
                                </a:cubicBezTo>
                                <a:cubicBezTo>
                                  <a:pt x="326372" y="972374"/>
                                  <a:pt x="179751" y="984375"/>
                                  <a:pt x="81961" y="901317"/>
                                </a:cubicBezTo>
                                <a:cubicBezTo>
                                  <a:pt x="-15829" y="818259"/>
                                  <a:pt x="-27830" y="671638"/>
                                  <a:pt x="55228" y="573848"/>
                                </a:cubicBezTo>
                                <a:cubicBezTo>
                                  <a:pt x="336342" y="242695"/>
                                  <a:pt x="729597" y="40892"/>
                                  <a:pt x="1162541" y="5523"/>
                                </a:cubicBezTo>
                                <a:cubicBezTo>
                                  <a:pt x="1216659" y="1102"/>
                                  <a:pt x="1270587" y="-651"/>
                                  <a:pt x="1324175" y="215"/>
                                </a:cubicBezTo>
                                <a:close/>
                              </a:path>
                            </a:pathLst>
                          </a:custGeom>
                          <a:solidFill>
                            <a:srgbClr val="FFFFFF"/>
                          </a:solidFill>
                          <a:ln w="9525" cap="flat" cmpd="sng" algn="ctr">
                            <a:solidFill>
                              <a:srgbClr val="FFFFFF">
                                <a:alpha val="25000"/>
                              </a:srgbClr>
                            </a:solidFill>
                            <a:prstDash val="solid"/>
                            <a:headEnd type="none" w="med" len="med"/>
                            <a:tailEnd type="none" w="med" len="med"/>
                          </a:ln>
                          <a:effectLst>
                            <a:innerShdw blurRad="63500" dist="50800" dir="13500000">
                              <a:prstClr val="black">
                                <a:alpha val="35000"/>
                              </a:prstClr>
                            </a:inn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507204709" name="Freeform: Shape 55"/>
                        <wps:cNvSpPr/>
                        <wps:spPr>
                          <a:xfrm>
                            <a:off x="1530920" y="1688691"/>
                            <a:ext cx="379475" cy="379475"/>
                          </a:xfrm>
                          <a:custGeom>
                            <a:avLst/>
                            <a:gdLst>
                              <a:gd name="connsiteX0" fmla="*/ 379476 w 379475"/>
                              <a:gd name="connsiteY0" fmla="*/ 189738 h 379475"/>
                              <a:gd name="connsiteX1" fmla="*/ 189738 w 379475"/>
                              <a:gd name="connsiteY1" fmla="*/ 379476 h 379475"/>
                              <a:gd name="connsiteX2" fmla="*/ 0 w 379475"/>
                              <a:gd name="connsiteY2" fmla="*/ 189738 h 379475"/>
                              <a:gd name="connsiteX3" fmla="*/ 189738 w 379475"/>
                              <a:gd name="connsiteY3" fmla="*/ 0 h 379475"/>
                              <a:gd name="connsiteX4" fmla="*/ 379476 w 379475"/>
                              <a:gd name="connsiteY4" fmla="*/ 189738 h 3794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9475" h="379475">
                                <a:moveTo>
                                  <a:pt x="379476" y="189738"/>
                                </a:moveTo>
                                <a:cubicBezTo>
                                  <a:pt x="379476" y="294527"/>
                                  <a:pt x="294527" y="379476"/>
                                  <a:pt x="189738" y="379476"/>
                                </a:cubicBezTo>
                                <a:cubicBezTo>
                                  <a:pt x="84949" y="379476"/>
                                  <a:pt x="0" y="294527"/>
                                  <a:pt x="0" y="189738"/>
                                </a:cubicBezTo>
                                <a:cubicBezTo>
                                  <a:pt x="0" y="84949"/>
                                  <a:pt x="84949" y="0"/>
                                  <a:pt x="189738" y="0"/>
                                </a:cubicBezTo>
                                <a:cubicBezTo>
                                  <a:pt x="294527" y="0"/>
                                  <a:pt x="379476" y="84949"/>
                                  <a:pt x="379476" y="189738"/>
                                </a:cubicBezTo>
                                <a:close/>
                              </a:path>
                            </a:pathLst>
                          </a:custGeom>
                          <a:solidFill>
                            <a:srgbClr val="FFB900"/>
                          </a:solidFill>
                          <a:ln w="9525" cap="flat" cmpd="sng" algn="ctr">
                            <a:solidFill>
                              <a:srgbClr val="FFFFFF">
                                <a:alpha val="25000"/>
                              </a:srgbClr>
                            </a:solidFill>
                            <a:prstDash val="solid"/>
                            <a:headEnd type="none" w="med" len="med"/>
                            <a:tailEnd type="none" w="med" len="med"/>
                          </a:ln>
                          <a:effectLst>
                            <a:outerShdw blurRad="50800" dist="25400" dir="2700000" algn="tl" rotWithShape="0">
                              <a:prstClr val="black">
                                <a:alpha val="5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352742853" name="Freeform: Shape 56"/>
                        <wps:cNvSpPr/>
                        <wps:spPr>
                          <a:xfrm>
                            <a:off x="1162617" y="2616868"/>
                            <a:ext cx="453901" cy="453901"/>
                          </a:xfrm>
                          <a:custGeom>
                            <a:avLst/>
                            <a:gdLst>
                              <a:gd name="connsiteX0" fmla="*/ 464693 w 464693"/>
                              <a:gd name="connsiteY0" fmla="*/ 232346 h 464693"/>
                              <a:gd name="connsiteX1" fmla="*/ 232346 w 464693"/>
                              <a:gd name="connsiteY1" fmla="*/ 464693 h 464693"/>
                              <a:gd name="connsiteX2" fmla="*/ 0 w 464693"/>
                              <a:gd name="connsiteY2" fmla="*/ 232346 h 464693"/>
                              <a:gd name="connsiteX3" fmla="*/ 232346 w 464693"/>
                              <a:gd name="connsiteY3" fmla="*/ 0 h 464693"/>
                              <a:gd name="connsiteX4" fmla="*/ 464693 w 464693"/>
                              <a:gd name="connsiteY4" fmla="*/ 232346 h 46469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64693" h="464693">
                                <a:moveTo>
                                  <a:pt x="464693" y="232346"/>
                                </a:moveTo>
                                <a:cubicBezTo>
                                  <a:pt x="464693" y="360668"/>
                                  <a:pt x="360668" y="464693"/>
                                  <a:pt x="232346" y="464693"/>
                                </a:cubicBezTo>
                                <a:cubicBezTo>
                                  <a:pt x="104025" y="464693"/>
                                  <a:pt x="0" y="360668"/>
                                  <a:pt x="0" y="232346"/>
                                </a:cubicBezTo>
                                <a:cubicBezTo>
                                  <a:pt x="0" y="104025"/>
                                  <a:pt x="104025" y="0"/>
                                  <a:pt x="232346" y="0"/>
                                </a:cubicBezTo>
                                <a:cubicBezTo>
                                  <a:pt x="360668" y="0"/>
                                  <a:pt x="464693" y="104025"/>
                                  <a:pt x="464693" y="232346"/>
                                </a:cubicBezTo>
                                <a:close/>
                              </a:path>
                            </a:pathLst>
                          </a:custGeom>
                          <a:solidFill>
                            <a:srgbClr val="0078D4"/>
                          </a:solidFill>
                          <a:ln w="9525" cap="flat" cmpd="sng" algn="ctr">
                            <a:solidFill>
                              <a:srgbClr val="FFFFFF">
                                <a:alpha val="25000"/>
                              </a:srgbClr>
                            </a:solidFill>
                            <a:prstDash val="solid"/>
                            <a:headEnd type="none" w="med" len="med"/>
                            <a:tailEnd type="none" w="med" len="med"/>
                          </a:ln>
                          <a:effectLst>
                            <a:outerShdw blurRad="63500" sx="102000" sy="102000" algn="ctr" rotWithShape="0">
                              <a:prstClr val="black">
                                <a:alpha val="4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s:wsp>
                        <wps:cNvPr id="1572194220" name="Freeform: Shape 57"/>
                        <wps:cNvSpPr/>
                        <wps:spPr>
                          <a:xfrm>
                            <a:off x="1204236" y="2658486"/>
                            <a:ext cx="370662" cy="370662"/>
                          </a:xfrm>
                          <a:custGeom>
                            <a:avLst/>
                            <a:gdLst>
                              <a:gd name="connsiteX0" fmla="*/ 379476 w 379475"/>
                              <a:gd name="connsiteY0" fmla="*/ 189738 h 379475"/>
                              <a:gd name="connsiteX1" fmla="*/ 189738 w 379475"/>
                              <a:gd name="connsiteY1" fmla="*/ 379476 h 379475"/>
                              <a:gd name="connsiteX2" fmla="*/ 0 w 379475"/>
                              <a:gd name="connsiteY2" fmla="*/ 189738 h 379475"/>
                              <a:gd name="connsiteX3" fmla="*/ 189738 w 379475"/>
                              <a:gd name="connsiteY3" fmla="*/ 0 h 379475"/>
                              <a:gd name="connsiteX4" fmla="*/ 379476 w 379475"/>
                              <a:gd name="connsiteY4" fmla="*/ 189738 h 3794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9475" h="379475">
                                <a:moveTo>
                                  <a:pt x="379476" y="189738"/>
                                </a:moveTo>
                                <a:cubicBezTo>
                                  <a:pt x="379476" y="294527"/>
                                  <a:pt x="294527" y="379476"/>
                                  <a:pt x="189738" y="379476"/>
                                </a:cubicBezTo>
                                <a:cubicBezTo>
                                  <a:pt x="84949" y="379476"/>
                                  <a:pt x="0" y="294527"/>
                                  <a:pt x="0" y="189738"/>
                                </a:cubicBezTo>
                                <a:cubicBezTo>
                                  <a:pt x="0" y="84949"/>
                                  <a:pt x="84949" y="0"/>
                                  <a:pt x="189738" y="0"/>
                                </a:cubicBezTo>
                                <a:cubicBezTo>
                                  <a:pt x="294527" y="0"/>
                                  <a:pt x="379476" y="84949"/>
                                  <a:pt x="379476" y="189738"/>
                                </a:cubicBezTo>
                                <a:close/>
                              </a:path>
                            </a:pathLst>
                          </a:custGeom>
                          <a:solidFill>
                            <a:srgbClr val="0070C0"/>
                          </a:solidFill>
                          <a:ln w="9525" cap="flat" cmpd="sng" algn="ctr">
                            <a:solidFill>
                              <a:srgbClr val="FFFFFF">
                                <a:alpha val="25000"/>
                              </a:srgbClr>
                            </a:solidFill>
                            <a:prstDash val="solid"/>
                            <a:headEnd type="none" w="med" len="med"/>
                            <a:tailEnd type="none" w="med" len="med"/>
                          </a:ln>
                          <a:effectLst>
                            <a:outerShdw blurRad="50800" dist="25400" dir="2700000" algn="tl" rotWithShape="0">
                              <a:prstClr val="black">
                                <a:alpha val="50000"/>
                              </a:prstClr>
                            </a:outerShdw>
                          </a:effectLst>
                        </wps:spPr>
                        <wps:bodyPr rot="0" spcFirstLastPara="0" vert="horz" wrap="square" lIns="182880" tIns="146304" rIns="182880" bIns="146304" numCol="1" spcCol="0" rtlCol="0" fromWordArt="0" anchor="t" anchorCtr="0" forceAA="0" compatLnSpc="1">
                          <a:prstTxWarp prst="textNoShape">
                            <a:avLst/>
                          </a:prstTxWarp>
                          <a:noAutofit/>
                        </wps:bodyPr>
                      </wps:wsp>
                    </wpg:wgp>
                  </a:graphicData>
                </a:graphic>
              </wp:anchor>
            </w:drawing>
          </mc:Choice>
          <mc:Fallback>
            <w:pict>
              <v:group w14:anchorId="72C4D40D" id="Group 15" o:spid="_x0000_s1026" alt="&quot;&quot;" style="position:absolute;margin-left:342.4pt;margin-top:164.25pt;width:252.15pt;height:392pt;z-index:251662340;mso-position-horizontal-relative:page" coordsize="35769,55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">
                <v:shape id="Freeform: Shape 16" o:spid="_x0000_s1027" style="position:absolute;top:5;width:35769;height:55601;visibility:visible;mso-wrap-style:square;v-text-anchor:top" coordsize="3576955,556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" path="m2780030,v187579,,372412,18383,553204,54896l3576955,117040r,491885l3467806,568900c3250435,501146,3019417,464630,2780030,464630v-1276731,,-2315401,1038669,-2315401,2315400c464629,4056761,1503299,5095431,2780030,5095431v239387,,470405,-36516,687776,-104270l3576955,4951136r,491878l3333210,5505164v-180784,36513,-365601,54896,-553180,54896c2404808,5560060,2040700,5486527,1697863,5341493,1366774,5201476,1069531,5001070,814260,4745800,558990,4490530,358584,4193286,218567,3862197,73533,3519297,,3155188,,2780030,,2404872,73533,2040700,218567,1697863,358584,1366774,558990,1069531,814260,814261,1069531,558991,1366774,358585,1697863,218567,2040763,73533,2404872,,2780030,xe" fillcolor="#f2f2f2" strokecolor="white">
                  <v:stroke opacity="16448f"/>
                  <v:path arrowok="t" o:connecttype="custom" o:connectlocs="2780030,0;3333234,54896;3576955,117040;3576955,608925;3467806,568900;2780030,464630;464629,2780030;2780030,5095431;3467806,4991161;3576955,4951136;3576955,5443014;3333210,5505164;2780030,5560060;1697863,5341493;814260,4745800;218567,3862197;0,2780030;218567,1697863;814260,814261;1697863,218567;2780030,0" o:connectangles="0,0,0,0,0,0,0,0,0,0,0,0,0,0,0,0,0,0,0,0,0"/>
                </v:shape>
                <v:shape id="Freeform: Shape 17" o:spid="_x0000_s1028" style="position:absolute;left:5852;top:5825;width:29917;height:43960;visibility:visible;mso-wrap-style:square;v-text-anchor:top" coordsize="2991740,4395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" path="m2197989,v222457,,440020,32719,649260,97459l2991740,150250r,508547l2872055,601058c2664750,513227,2436940,464630,2197989,464630v-955738,,-1733359,777557,-1733359,1733359c464630,3153791,1242187,3931348,2197989,3931348v238951,,466761,-48597,674066,-136427l2991740,3737181r,508544l2847222,4298520v-209249,64740,-426776,97458,-649233,97458c1901381,4395978,1613472,4337812,1342390,4223131,1080643,4112387,845566,3953955,643827,3752152,442023,3550348,283591,3315335,172847,3053588,58166,2782443,,2494598,,2197989,,1901381,58166,1613472,172847,1342390,283591,1080643,442023,845566,643827,643827,845630,442024,1080643,283591,1342390,172847,1613535,58166,1901381,,2197989,xe" fillcolor="#737373" strokecolor="white">
                  <v:stroke opacity="16448f"/>
                  <v:path arrowok="t" o:connecttype="custom" o:connectlocs="2197989,0;2847249,97459;2991740,150250;2991740,658797;2872055,601058;2197989,464630;464630,2197989;2197989,3931348;2872055,3794921;2991740,3737181;2991740,4245725;2847222,4298520;2197989,4395978;1342390,4223131;643827,3752152;172847,3053588;0,2197989;172847,1342390;643827,643827;1342390,172847;2197989,0" o:connectangles="0,0,0,0,0,0,0,0,0,0,0,0,0,0,0,0,0,0,0,0,0"/>
                </v:shape>
                <v:shape id="Freeform: Shape 19" o:spid="_x0000_s1029" style="position:absolute;left:210;width:35559;height:26819;visibility:visible;mso-wrap-style:square;v-text-anchor:top" coordsize="3555899,2681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" path="m2841007,1362v92663,2902,185579,10443,278591,22635c3212610,36173,3304335,52818,3394622,73880r161277,46241l3555899,608023r-51085,-20118c3361572,539479,3212514,504772,3059209,484690,2445989,404362,1838168,567684,1347757,944493,857346,1321302,543021,1866576,462694,2479796v-16637,127191,-133287,216853,-260541,200152c74963,2663311,-14699,2546662,2001,2419408,50706,2047361,170911,1695889,359252,1374769,541116,1064698,778416,795966,1064674,576003,1350932,356102,1671734,195955,2018190,100134,2287319,25696,2563020,-7344,2841007,1362xe" fillcolor="#0070c0" strokecolor="white">
                  <v:stroke opacity="16448f"/>
                  <v:path arrowok="t" o:connecttype="custom" o:connectlocs="2841007,1362;3119598,23997;3394622,73880;3555899,120121;3555899,608023;3504814,587905;3059209,484690;1347757,944493;462694,2479796;202153,2679948;2001,2419408;359252,1374769;1064674,576003;2018190,100134;2841007,1362" o:connectangles="0,0,0,0,0,0,0,0,0,0,0,0,0,0,0"/>
                </v:shape>
                <v:shape id="Freeform: Shape 24" o:spid="_x0000_s1030" style="position:absolute;left:7137;top:32473;width:28632;height:17317;visibility:visible;mso-wrap-style:square;v-text-anchor:top" coordsize="2863225,1731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" path="m240633,160v90469,3369,174634,59746,208829,149519c614118,582431,937460,925077,1359862,1114625v422402,189547,893381,203263,1326070,38544c2741760,1131925,2795858,1108089,2848141,1081850r15084,-8547l2863225,1082217r-11564,6552c2799144,1115125,2744804,1139068,2688726,1160408v-434657,165418,-907669,151638,-1332039,-38735c932380,931300,607641,587067,442223,152409,408124,62874,322653,7693,232102,7693r,63c205622,7756,178698,12455,152473,22425,36712,66494,-21581,196478,22488,312175v105093,276225,261303,523748,464185,735584c682571,1252293,913393,1415043,1172854,1531439v259461,116395,534480,180721,817499,191008c2017023,1723399,2044074,1723907,2070744,1723907v265430,,527114,-48387,777749,-143764l2863225,1573691r,8461l2851286,1587382v-251523,95695,-514159,144272,-780478,144272l2070681,1731718v-26734,,-53912,-508,-80645,-1461c1706000,1719907,1429966,1655391,1169616,1538551,909266,1421711,677554,1258389,481022,1053157,277441,840559,120659,592147,15186,314969,-30344,195272,29981,60779,149679,15186,179619,3804,210476,-963,240633,160xe" strokecolor="white">
                  <v:stroke opacity="16448f"/>
                  <v:path arrowok="t" o:connecttype="custom" o:connectlocs="240633,160;449462,149679;1359862,1114625;2685932,1153169;2848141,1081850;2863225,1073303;2863225,1082217;2851661,1088769;2688726,1160408;1356687,1121673;442223,152409;232102,7693;232102,7756;152473,22425;22488,312175;486673,1047759;1172854,1531439;1990353,1722447;2070744,1723907;2848493,1580143;2863225,1573691;2863225,1582152;2851286,1587382;2070808,1731654;2070681,1731718;1990036,1730257;1169616,1538551;481022,1053157;15186,314969;149679,15186;240633,160" o:connectangles="0,0,0,0,0,0,0,0,0,0,0,0,0,0,0,0,0,0,0,0,0,0,0,0,0,0,0,0,0,0,0"/>
                </v:shape>
                <v:shape id="Freeform: Shape 26" o:spid="_x0000_s1031" style="position:absolute;left:7136;top:32472;width:28633;height:17318;visibility:visible;mso-wrap-style:square;v-text-anchor:top" coordsize="2863299,173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" path="m240779,154v90481,3307,174515,59683,208758,149599c614192,582442,937534,925152,1359936,1114699v422402,189548,893382,203264,1326070,38544c2741834,1131999,2795932,1108163,2848215,1081924r15084,-8547l2863299,1582228r-11938,5229c2599519,1683278,2337328,1731729,2070882,1731729r-127,63c2043895,1731792,2017034,1731284,1990110,1730332v-284035,-10351,-560070,-74867,-820420,-191707c909340,1421785,677629,1258463,481096,1053231,277515,840633,120733,592221,15260,315043,-30396,195155,29865,60917,149753,15260,179741,3846,210618,-948,240779,154xe" fillcolor="#f2f2f2" strokecolor="white">
                  <v:stroke opacity="16448f"/>
                  <v:path arrowok="t" o:connecttype="custom" o:connectlocs="240779,154;449537,149753;1359936,1114699;2686006,1153243;2848215,1081924;2863299,1073377;2863299,1582228;2851361,1587457;2070882,1731729;2070755,1731792;1990110,1730332;1169690,1538625;481096,1053231;15260,315043;149753,15260;240779,154" o:connectangles="0,0,0,0,0,0,0,0,0,0,0,0,0,0,0,0"/>
                </v:shape>
                <v:shape id="Freeform: Shape 32" o:spid="_x0000_s1032" style="position:absolute;left:11569;top:11543;width:24200;height:32525;visibility:visible;mso-wrap-style:square;v-text-anchor:top" coordsize="2419985,325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" path="m1626235,v271502,,532834,66080,765641,190627l2419985,207496r,572969l2364703,730211c2163832,564368,1906464,464630,1626235,464630v-640525,,-1161606,521081,-1161606,1161605c464629,2266760,985710,2787841,1626235,2787841v280229,,537597,-99738,738468,-265581l2419985,2472006r,572969l2391876,3061843v-232807,124548,-494139,190627,-765641,190627c1191832,3252470,783463,3083306,476313,2776157,169164,2469007,,2060638,,1626235,,1191832,169164,783463,476313,476314,783463,169164,1191832,,1626235,xe" fillcolor="#737373" strokecolor="white">
                  <v:stroke opacity="16448f"/>
                  <v:path arrowok="t" o:connecttype="custom" o:connectlocs="1626235,0;2391876,190627;2419985,207496;2419985,780465;2364703,730211;1626235,464630;464629,1626235;1626235,2787841;2364703,2522260;2419985,2472006;2419985,3044975;2391876,3061843;1626235,3252470;476313,2776157;0,1626235;476313,476314;1626235,0" o:connectangles="0,0,0,0,0,0,0,0,0,0,0,0,0,0,0,0,0"/>
                </v:shape>
                <v:shape id="Freeform: Shape 34" o:spid="_x0000_s1033" style="position:absolute;left:8042;top:5821;width:27727;height:15285;visibility:visible;mso-wrap-style:square;v-text-anchor:middle" coordsize="2772706,1528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" path="m1936010,417v70490,-1375,141213,653,212047,6098c2294805,17786,2438791,43535,2579039,83485r193667,65854l2772706,157430,2576951,90859c2437204,51044,2293725,25375,2147485,14135,1865101,-7582,1584558,25247,1313603,111607,1042648,197967,794872,333603,577130,514705,351641,702284,168508,930567,32808,1193203,5249,1246479,169,1307312,18393,1364462v18225,57150,57595,103823,110872,131318c239247,1552613,375009,1509306,431842,1399324,645265,986129,1006834,680821,1449938,539534v174244,-55563,352933,-83122,530733,-83122l1980925,456476v205740,,410230,36862,605379,109942l2772706,649180r,8444l2617606,586846c2246133,438846,1838414,423893,1452478,546963,1011343,687552,651361,991590,438890,1402880v-58800,113792,-199199,158559,-313055,99758c70717,1474127,29951,1425930,11091,1366812,-7769,1307693,-2435,1244765,26014,1189647,162158,926122,345927,697014,572240,508800,790744,327063,1039410,190919,1311253,104305,1515183,39297,1724543,4542,1936010,417xe" strokecolor="white" strokeweight="0">
                  <v:fill opacity="32896f"/>
                  <v:stroke opacity="16448f" joinstyle="miter"/>
                  <v:path arrowok="t" o:connecttype="custom" o:connectlocs="1936010,417;2148057,6515;2579039,83485;2772706,149339;2772706,157430;2576951,90859;2147485,14135;1313603,111607;577130,514705;32808,1193203;18393,1364462;129265,1495780;431842,1399324;1449938,539534;1980671,456412;1980925,456476;2586304,566418;2772706,649180;2772706,657624;2617606,586846;1452478,546963;438890,1402880;125835,1502638;11091,1366812;26014,1189647;572240,508800;1311253,104305;1936010,417" o:connectangles="0,0,0,0,0,0,0,0,0,0,0,0,0,0,0,0,0,0,0,0,0,0,0,0,0,0,0,0"/>
                </v:shape>
                <v:shape id="Freeform: Shape 46" o:spid="_x0000_s1034" style="position:absolute;left:8044;top:5820;width:27725;height:15287;visibility:visible;mso-wrap-style:square;v-text-anchor:middle" coordsize="2772497,1528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" path="m1935964,417v70492,-1375,141223,653,212073,6098c2294786,17786,2438772,43535,2579020,83485r193477,65790l2772497,657629,2617526,586909c2246064,438909,1838387,423956,1452395,547027,1011260,687616,651279,991654,438808,1402943v-58865,113983,-199009,158687,-313055,99759c11707,1443774,-32934,1303693,25994,1189647,162138,926122,345907,697014,572221,508800,790725,327063,1039391,190919,1311234,104305,1515164,39297,1724488,4542,1935964,417xe" fillcolor="#107c10" strokecolor="white" strokeweight="0">
                  <v:stroke opacity="16448f" joinstyle="miter"/>
                  <v:path arrowok="t" o:connecttype="custom" o:connectlocs="1935964,417;2148037,6515;2579020,83485;2772497,149275;2772497,657629;2617526,586909;1452395,547027;438808,1402943;125753,1502702;25994,1189647;572221,508800;1311234,104305;1935964,417" o:connectangles="0,0,0,0,0,0,0,0,0,0,0,0,0"/>
                </v:shape>
                <v:shape id="Freeform: Shape 47" o:spid="_x0000_s1035" style="position:absolute;left:274;top:22179;width:4662;height:4662;visibility:visible;mso-wrap-style:square;v-text-anchor:top" coordsize="464693,46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" path="m464693,232347v,128321,-104025,232346,-232347,232346c104025,464693,,360668,,232347,,104025,104025,,232346,,360668,,464693,104025,464693,232347xe" fillcolor="#0078d4" strokecolor="white">
                  <v:stroke opacity="16448f"/>
                  <v:shadow on="t" color="black" opacity=".5" origin="-.5,-.5" offset=".49892mm,.49892mm"/>
                  <v:path arrowok="t" o:connecttype="custom" o:connectlocs="466221,233111;233110,466221;0,233111;233110,0;466221,233111" o:connectangles="0,0,0,0,0"/>
                </v:shape>
                <v:shape id="Freeform: Shape 48" o:spid="_x0000_s1036" style="position:absolute;left:701;top:22606;width:3807;height:3807;visibility:visible;mso-wrap-style:square;v-text-anchor:top" coordsize="379475,37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" path="m379476,189738v,104789,-84949,189738,-189738,189738c84949,379476,,294527,,189738,,84949,84949,,189738,,294527,,379476,84949,379476,189738xe" strokecolor="white">
                  <v:stroke opacity="16448f"/>
                  <v:shadow on="t" color="black" opacity=".5" origin="-.5,-.5" offset=".49892mm,.49892mm"/>
                  <v:path arrowok="t" o:connecttype="custom" o:connectlocs="380724,190362;190362,380724;0,190362;190362,0;380724,190362" o:connectangles="0,0,0,0,0"/>
                </v:shape>
                <v:shape id="Freeform: Shape 49" o:spid="_x0000_s1037" style="position:absolute;left:8044;top:16460;width:4647;height:4647;visibility:visible;mso-wrap-style:square;v-text-anchor:top" coordsize="464693,464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" path="m464693,232346v,128322,-104025,232347,-232347,232347c104025,464693,,360668,,232346,,104025,104025,,232346,,360668,,464693,104025,464693,232346xe" fillcolor="#107c10" strokecolor="white">
                  <v:stroke opacity="16448f"/>
                  <v:shadow on="t" type="perspective" color="black" opacity="26214f" offset="0,0" matrix="66847f,,,66847f"/>
                  <v:path arrowok="t" o:connecttype="custom" o:connectlocs="464693,232346;232346,464693;0,232346;232346,0;464693,232346" o:connectangles="0,0,0,0,0"/>
                </v:shape>
                <v:shape id="Freeform: Shape 50" o:spid="_x0000_s1038" style="position:absolute;left:8470;top:16886;width:3795;height:3795;visibility:visible;mso-wrap-style:square;v-text-anchor:top" coordsize="379475,37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" path="m379476,189738v,104789,-84949,189738,-189738,189738c84948,379476,,294527,,189738,,84949,84948,,189738,,294527,,379476,84949,379476,189738xe" strokecolor="white">
                  <v:stroke opacity="16448f"/>
                  <v:shadow on="t" type="perspective" color="black" opacity="26214f" offset="0,0" matrix="66847f,,,66847f"/>
                  <v:path arrowok="t" o:connecttype="custom" o:connectlocs="379476,189738;189738,379476;0,189738;189738,0;379476,189738" o:connectangles="0,0,0,0,0"/>
                </v:shape>
                <v:shape id="Freeform: Shape 51" o:spid="_x0000_s1039" style="position:absolute;left:7563;top:33032;width:3795;height:3795;visibility:visible;mso-wrap-style:square;v-text-anchor:top" coordsize="379475,37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" path="m379476,189738v,104789,-84949,189738,-189738,189738c84949,379476,,294527,,189738,,84949,84949,,189738,,294527,,379476,84949,379476,189738xe" fillcolor="#ffb900" strokecolor="white">
                  <v:stroke opacity="16448f"/>
                  <v:shadow on="t" color="black" opacity=".5" origin="-.5,-.5" offset=".49892mm,.49892mm"/>
                  <v:path arrowok="t" o:connecttype="custom" o:connectlocs="379476,189738;189738,379476;0,189738;189738,0;379476,189738" o:connectangles="0,0,0,0,0"/>
                </v:shape>
                <v:shape id="Freeform: Shape 52" o:spid="_x0000_s1040" style="position:absolute;left:7563;top:33032;width:3795;height:3795;visibility:visible;mso-wrap-style:square;v-text-anchor:top" coordsize="379476,379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" path="m189738,7747v100330,,181991,81661,181991,181991c371729,290068,290068,371729,189738,371729,89408,371729,7747,290068,7747,189738,7747,89408,89408,7747,189738,7747t,-7747c84963,,,84963,,189738,,294513,84963,379476,189738,379476v104775,,189738,-84963,189738,-189738c379476,84963,294513,,189738,r,xe" fillcolor="#ffb900" strokecolor="white">
                  <v:stroke opacity="16448f"/>
                  <v:shadow on="t" color="black" opacity=".5" origin="-.5,-.5" offset=".49892mm,.49892mm"/>
                  <v:path arrowok="t" o:connecttype="custom" o:connectlocs="189738,7747;371729,189738;189738,371729;7747,189738;189738,7747;189738,0;0,189738;189738,379476;379476,189738;189738,0;189738,0" o:connectangles="0,0,0,0,0,0,0,0,0,0,0"/>
                </v:shape>
                <v:shape id="Freeform: Shape 53" o:spid="_x0000_s1041" style="position:absolute;left:11570;top:11543;width:24199;height:19149;visibility:visible;mso-wrap-style:square;v-text-anchor:top" coordsize="2419947,1914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" path="m1560538,1367v271224,-10993,535032,44490,772695,159536l2419947,208283r,571127l2413374,772742c2194712,571074,1899278,452630,1579270,465552,1269263,478062,982687,610586,772312,838679,561937,1066770,453034,1363125,465543,1673132v5207,128207,-94551,236347,-222757,241490c239611,1914750,236436,1914813,233261,1914813r63,64c109309,1914877,6439,1816959,1359,1691928,-16167,1257906,136360,842997,430809,523719,725322,204441,1126515,18894,1560538,1367xe" fillcolor="#0070c0" strokecolor="white">
                  <v:stroke opacity="16448f"/>
                  <v:path arrowok="t" o:connecttype="custom" o:connectlocs="1560538,1367;2333233,160903;2419947,208283;2419947,779410;2413374,772742;1579270,465552;772312,838679;465543,1673132;242786,1914622;233261,1914813;233324,1914877;1359,1691928;430809,523719;1560538,1367" o:connectangles="0,0,0,0,0,0,0,0,0,0,0,0,0,0"/>
                </v:shape>
                <v:shape id="Freeform: Shape 54" o:spid="_x0000_s1042" style="position:absolute;left:14882;top:11542;width:20887;height:9566;visibility:visible;mso-wrap-style:square;v-text-anchor:top" coordsize="2088689,956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" path="m1324175,215v267936,4329,527346,74137,759284,203315l2088689,206789r,573366l2046715,740853c1810177,540066,1509632,443355,1200387,468628,891141,493902,610217,638046,409431,874584,326372,972374,179751,984375,81961,901317,-15829,818259,-27830,671638,55228,573848,336342,242695,729597,40892,1162541,5523,1216659,1102,1270587,-651,1324175,215xe" strokecolor="white">
                  <v:stroke opacity="16448f"/>
                  <v:path arrowok="t" o:connecttype="custom" o:connectlocs="1324175,215;2083459,203530;2088689,206789;2088689,780155;2046715,740853;1200387,468628;409431,874584;81961,901317;55228,573848;1162541,5523;1324175,215" o:connectangles="0,0,0,0,0,0,0,0,0,0,0"/>
                </v:shape>
                <v:shape id="Freeform: Shape 55" o:spid="_x0000_s1043" style="position:absolute;left:15309;top:16886;width:3794;height:3795;visibility:visible;mso-wrap-style:square;v-text-anchor:top" coordsize="379475,37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" path="m379476,189738v,104789,-84949,189738,-189738,189738c84949,379476,,294527,,189738,,84949,84949,,189738,,294527,,379476,84949,379476,189738xe" fillcolor="#ffb900" strokecolor="white">
                  <v:stroke opacity="16448f"/>
                  <v:shadow on="t" color="black" opacity=".5" origin="-.5,-.5" offset=".49892mm,.49892mm"/>
                  <v:path arrowok="t" o:connecttype="custom" o:connectlocs="379476,189738;189738,379476;0,189738;189738,0;379476,189738" o:connectangles="0,0,0,0,0"/>
                </v:shape>
                <v:shape id="Freeform: Shape 56" o:spid="_x0000_s1044" style="position:absolute;left:11626;top:26168;width:4539;height:4539;visibility:visible;mso-wrap-style:square;v-text-anchor:top" coordsize="464693,46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" path="m464693,232346v,128322,-104025,232347,-232347,232347c104025,464693,,360668,,232346,,104025,104025,,232346,,360668,,464693,104025,464693,232346xe" fillcolor="#0078d4" strokecolor="white">
                  <v:stroke opacity="16448f"/>
                  <v:shadow on="t" type="perspective" color="black" opacity="26214f" offset="0,0" matrix="66847f,,,66847f"/>
                  <v:path arrowok="t" o:connecttype="custom" o:connectlocs="453901,226950;226950,453901;0,226950;226950,0;453901,226950" o:connectangles="0,0,0,0,0"/>
                </v:shape>
                <v:shape id="Freeform: Shape 57" o:spid="_x0000_s1045" style="position:absolute;left:12042;top:26584;width:3706;height:3707;visibility:visible;mso-wrap-style:square;v-text-anchor:top" coordsize="379475,37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" path="m379476,189738v,104789,-84949,189738,-189738,189738c84949,379476,,294527,,189738,,84949,84949,,189738,,294527,,379476,84949,379476,189738xe" fillcolor="#0070c0" strokecolor="white">
                  <v:stroke opacity="16448f"/>
                  <v:shadow on="t" color="black" opacity=".5" origin="-.5,-.5" offset=".49892mm,.49892mm"/>
                  <v:path arrowok="t" o:connecttype="custom" o:connectlocs="370663,185331;185331,370663;0,185331;185331,0;370663,185331" o:connectangles="0,0,0,0,0"/>
                </v:shape>
                <w10:wrap anchorx="page"/>
              </v:group>
            </w:pict>
          </mc:Fallback>
        </mc:AlternateContent>
      </w:r>
    </w:p>
    <w:sectPr w:rsidR="00F1702F" w:rsidRPr="00082683" w:rsidSect="000C1B08">
      <w:footerReference w:type="even" r:id="rId42"/>
      <w:footerReference w:type="default" r:id="rId43"/>
      <w:pgSz w:w="11906" w:h="16838"/>
      <w:pgMar w:top="1418" w:right="851" w:bottom="1418" w:left="851" w:header="284" w:footer="45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8D1A2E" w14:textId="77777777" w:rsidR="00BC3028" w:rsidRDefault="00BC3028" w:rsidP="00F95A5F">
      <w:r>
        <w:separator/>
      </w:r>
    </w:p>
  </w:endnote>
  <w:endnote w:type="continuationSeparator" w:id="0">
    <w:p w14:paraId="472F43DB" w14:textId="77777777" w:rsidR="00BC3028" w:rsidRDefault="00BC3028" w:rsidP="00F95A5F">
      <w:r>
        <w:continuationSeparator/>
      </w:r>
    </w:p>
  </w:endnote>
  <w:endnote w:type="continuationNotice" w:id="1">
    <w:p w14:paraId="08DE46C3" w14:textId="77777777" w:rsidR="00BC3028" w:rsidRDefault="00BC3028" w:rsidP="00F95A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00B36" w14:textId="6432FAF9" w:rsidR="00120E2A" w:rsidRPr="0081072D" w:rsidRDefault="000A24CF" w:rsidP="00120E2A">
    <w:pPr>
      <w:pStyle w:val="Pieddepage"/>
      <w:spacing w:before="240"/>
      <w:rPr>
        <w:color w:val="0070C0"/>
        <w:sz w:val="18"/>
      </w:rPr>
    </w:pPr>
    <w:sdt>
      <w:sdtPr>
        <w:rPr>
          <w:sz w:val="18"/>
        </w:rPr>
        <w:id w:val="1814831884"/>
        <w:docPartObj>
          <w:docPartGallery w:val="Page Numbers (Bottom of Page)"/>
          <w:docPartUnique/>
        </w:docPartObj>
      </w:sdtPr>
      <w:sdtEndPr>
        <w:rPr>
          <w:noProof/>
          <w:color w:val="0070C0"/>
        </w:rPr>
      </w:sdtEndPr>
      <w:sdtContent>
        <w:r w:rsidR="00120E2A" w:rsidRPr="003F5D20">
          <w:rPr>
            <w:color w:val="0070C0"/>
            <w:sz w:val="18"/>
            <w:shd w:val="clear" w:color="auto" w:fill="E6E6E6"/>
          </w:rPr>
          <w:fldChar w:fldCharType="begin"/>
        </w:r>
        <w:r w:rsidR="00120E2A" w:rsidRPr="0081072D">
          <w:rPr>
            <w:color w:val="0070C0"/>
            <w:sz w:val="18"/>
          </w:rPr>
          <w:instrText xml:space="preserve"> PAGE   \* MERGEFORMAT </w:instrText>
        </w:r>
        <w:r w:rsidR="00120E2A" w:rsidRPr="003F5D20">
          <w:rPr>
            <w:color w:val="0070C0"/>
            <w:sz w:val="18"/>
            <w:shd w:val="clear" w:color="auto" w:fill="E6E6E6"/>
          </w:rPr>
          <w:fldChar w:fldCharType="separate"/>
        </w:r>
        <w:r w:rsidR="00120E2A">
          <w:rPr>
            <w:color w:val="0070C0"/>
            <w:sz w:val="18"/>
          </w:rPr>
          <w:t>2</w:t>
        </w:r>
        <w:r w:rsidR="00120E2A" w:rsidRPr="003F5D20">
          <w:rPr>
            <w:color w:val="0070C0"/>
            <w:sz w:val="18"/>
            <w:shd w:val="clear" w:color="auto" w:fill="E6E6E6"/>
          </w:rPr>
          <w:fldChar w:fldCharType="end"/>
        </w:r>
        <w:r w:rsidR="00120E2A" w:rsidRPr="0081072D">
          <w:rPr>
            <w:noProof/>
            <w:color w:val="0070C0"/>
            <w:sz w:val="18"/>
          </w:rPr>
          <w:t xml:space="preserve">    </w:t>
        </w:r>
        <w:sdt>
          <w:sdtPr>
            <w:rPr>
              <w:color w:val="0070C0"/>
              <w:sz w:val="18"/>
              <w:shd w:val="clear" w:color="auto" w:fill="E6E6E6"/>
            </w:rPr>
            <w:alias w:val="Title"/>
            <w:id w:val="-1092153702"/>
            <w:dataBinding w:prefixMappings="xmlns:ns0='http://purl.org/dc/elements/1.1/' xmlns:ns1='http://schemas.openxmlformats.org/package/2006/metadata/core-properties' " w:xpath="/ns1:coreProperties[1]/ns0:title[1]" w:storeItemID="{6C3C8BC8-F283-45AE-878A-BAB7291924A1}"/>
            <w:text/>
          </w:sdtPr>
          <w:sdtEndPr/>
          <w:sdtContent>
            <w:r w:rsidR="00134609">
              <w:rPr>
                <w:color w:val="0070C0"/>
                <w:sz w:val="18"/>
              </w:rPr>
              <w:t>Guide de configuration de Pro Santé Connect à destination des établissements de santé</w:t>
            </w:r>
          </w:sdtContent>
        </w:sdt>
      </w:sdtContent>
    </w:sdt>
    <w:r w:rsidR="00120E2A" w:rsidRPr="00A12EEB">
      <w:rPr>
        <w:noProof/>
        <w:color w:val="0070C0"/>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FDAA4" w14:textId="6C38479E" w:rsidR="00120E2A" w:rsidRPr="0081072D" w:rsidRDefault="000A24CF" w:rsidP="00120E2A">
    <w:pPr>
      <w:pStyle w:val="Pieddepage"/>
      <w:tabs>
        <w:tab w:val="clear" w:pos="9072"/>
        <w:tab w:val="right" w:pos="10204"/>
      </w:tabs>
      <w:spacing w:before="240"/>
      <w:jc w:val="right"/>
      <w:rPr>
        <w:color w:val="0070C0"/>
        <w:sz w:val="18"/>
      </w:rPr>
    </w:pPr>
    <w:sdt>
      <w:sdtPr>
        <w:rPr>
          <w:sz w:val="18"/>
        </w:rPr>
        <w:id w:val="-1599397242"/>
        <w:docPartObj>
          <w:docPartGallery w:val="Page Numbers (Bottom of Page)"/>
          <w:docPartUnique/>
        </w:docPartObj>
      </w:sdtPr>
      <w:sdtEndPr>
        <w:rPr>
          <w:noProof/>
          <w:color w:val="0070C0"/>
        </w:rPr>
      </w:sdtEndPr>
      <w:sdtContent>
        <w:r w:rsidR="00120E2A" w:rsidRPr="0081072D">
          <w:rPr>
            <w:noProof/>
            <w:color w:val="0070C0"/>
            <w:sz w:val="18"/>
          </w:rPr>
          <w:t xml:space="preserve"> </w:t>
        </w:r>
        <w:r w:rsidR="00120E2A" w:rsidRPr="0081072D">
          <w:rPr>
            <w:noProof/>
            <w:color w:val="0070C0"/>
          </w:rPr>
          <w:t xml:space="preserve"> </w:t>
        </w:r>
        <w:sdt>
          <w:sdtPr>
            <w:rPr>
              <w:color w:val="0070C0"/>
              <w:sz w:val="18"/>
              <w:shd w:val="clear" w:color="auto" w:fill="E6E6E6"/>
            </w:rPr>
            <w:alias w:val="Title"/>
            <w:id w:val="-643732127"/>
            <w:dataBinding w:prefixMappings="xmlns:ns0='http://purl.org/dc/elements/1.1/' xmlns:ns1='http://schemas.openxmlformats.org/package/2006/metadata/core-properties' " w:xpath="/ns1:coreProperties[1]/ns0:title[1]" w:storeItemID="{6C3C8BC8-F283-45AE-878A-BAB7291924A1}"/>
            <w:text/>
          </w:sdtPr>
          <w:sdtEndPr/>
          <w:sdtContent>
            <w:r w:rsidR="00134609">
              <w:rPr>
                <w:color w:val="0070C0"/>
                <w:sz w:val="18"/>
              </w:rPr>
              <w:t>Guide de configuration de Pro Santé Connect à destination des établissements de santé</w:t>
            </w:r>
          </w:sdtContent>
        </w:sdt>
        <w:r w:rsidR="00120E2A" w:rsidRPr="0081072D">
          <w:rPr>
            <w:noProof/>
            <w:color w:val="0070C0"/>
            <w:sz w:val="18"/>
          </w:rPr>
          <w:t xml:space="preserve"> </w:t>
        </w:r>
        <w:r w:rsidR="00120E2A">
          <w:rPr>
            <w:noProof/>
            <w:color w:val="0070C0"/>
            <w:sz w:val="18"/>
          </w:rPr>
          <w:t xml:space="preserve"> </w:t>
        </w:r>
        <w:r w:rsidR="00120E2A" w:rsidRPr="003F5D20">
          <w:rPr>
            <w:color w:val="0070C0"/>
            <w:sz w:val="18"/>
            <w:shd w:val="clear" w:color="auto" w:fill="E6E6E6"/>
          </w:rPr>
          <w:fldChar w:fldCharType="begin"/>
        </w:r>
        <w:r w:rsidR="00120E2A" w:rsidRPr="0081072D">
          <w:rPr>
            <w:color w:val="0070C0"/>
            <w:sz w:val="18"/>
          </w:rPr>
          <w:instrText xml:space="preserve"> PAGE   \* MERGEFORMAT </w:instrText>
        </w:r>
        <w:r w:rsidR="00120E2A" w:rsidRPr="003F5D20">
          <w:rPr>
            <w:color w:val="0070C0"/>
            <w:sz w:val="18"/>
            <w:shd w:val="clear" w:color="auto" w:fill="E6E6E6"/>
          </w:rPr>
          <w:fldChar w:fldCharType="separate"/>
        </w:r>
        <w:r w:rsidR="00120E2A">
          <w:rPr>
            <w:color w:val="0070C0"/>
            <w:sz w:val="18"/>
          </w:rPr>
          <w:t>3</w:t>
        </w:r>
        <w:r w:rsidR="00120E2A" w:rsidRPr="003F5D20">
          <w:rPr>
            <w:color w:val="0070C0"/>
            <w:sz w:val="18"/>
            <w:shd w:val="clear" w:color="auto" w:fill="E6E6E6"/>
          </w:rPr>
          <w:fldChar w:fldCharType="end"/>
        </w:r>
        <w:r w:rsidR="00120E2A">
          <w:rPr>
            <w:color w:val="0070C0"/>
            <w:sz w:val="18"/>
          </w:rPr>
          <w:t xml:space="preserve"> </w:t>
        </w:r>
      </w:sdtContent>
    </w:sdt>
    <w:r w:rsidR="00120E2A" w:rsidRPr="00A12EEB">
      <w:rPr>
        <w:noProof/>
        <w:color w:val="0070C0"/>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29266A" w14:textId="77777777" w:rsidR="00BC3028" w:rsidRDefault="00BC3028" w:rsidP="00F95A5F">
      <w:r>
        <w:separator/>
      </w:r>
    </w:p>
  </w:footnote>
  <w:footnote w:type="continuationSeparator" w:id="0">
    <w:p w14:paraId="66091E6F" w14:textId="77777777" w:rsidR="00BC3028" w:rsidRDefault="00BC3028" w:rsidP="00F95A5F">
      <w:r>
        <w:continuationSeparator/>
      </w:r>
    </w:p>
  </w:footnote>
  <w:footnote w:type="continuationNotice" w:id="1">
    <w:p w14:paraId="1505F74E" w14:textId="77777777" w:rsidR="00BC3028" w:rsidRDefault="00BC3028" w:rsidP="00F95A5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6CAA"/>
    <w:multiLevelType w:val="hybridMultilevel"/>
    <w:tmpl w:val="049C4F44"/>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3F424A"/>
    <w:multiLevelType w:val="hybridMultilevel"/>
    <w:tmpl w:val="0FB05644"/>
    <w:lvl w:ilvl="0" w:tplc="FFFFFFFF">
      <w:start w:val="1"/>
      <w:numFmt w:val="lowerLetter"/>
      <w:lvlText w:val="%1."/>
      <w:lvlJc w:val="left"/>
      <w:pPr>
        <w:tabs>
          <w:tab w:val="num" w:pos="720"/>
        </w:tabs>
        <w:ind w:left="720" w:hanging="360"/>
      </w:pPr>
    </w:lvl>
    <w:lvl w:ilvl="1" w:tplc="040C0019">
      <w:start w:val="1"/>
      <w:numFmt w:val="lowerLetter"/>
      <w:lvlText w:val="%2."/>
      <w:lvlJc w:val="left"/>
      <w:pPr>
        <w:ind w:left="1440" w:hanging="360"/>
      </w:pPr>
    </w:lvl>
    <w:lvl w:ilvl="2" w:tplc="FFFFFFFF" w:tentative="1">
      <w:start w:val="1"/>
      <w:numFmt w:val="lowerLetter"/>
      <w:lvlText w:val="%3."/>
      <w:lvlJc w:val="left"/>
      <w:pPr>
        <w:tabs>
          <w:tab w:val="num" w:pos="2160"/>
        </w:tabs>
        <w:ind w:left="2160" w:hanging="360"/>
      </w:pPr>
    </w:lvl>
    <w:lvl w:ilvl="3" w:tplc="FFFFFFFF" w:tentative="1">
      <w:start w:val="1"/>
      <w:numFmt w:val="lowerLetter"/>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Letter"/>
      <w:lvlText w:val="%6."/>
      <w:lvlJc w:val="left"/>
      <w:pPr>
        <w:tabs>
          <w:tab w:val="num" w:pos="4320"/>
        </w:tabs>
        <w:ind w:left="4320" w:hanging="360"/>
      </w:pPr>
    </w:lvl>
    <w:lvl w:ilvl="6" w:tplc="FFFFFFFF" w:tentative="1">
      <w:start w:val="1"/>
      <w:numFmt w:val="lowerLetter"/>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Letter"/>
      <w:lvlText w:val="%9."/>
      <w:lvlJc w:val="left"/>
      <w:pPr>
        <w:tabs>
          <w:tab w:val="num" w:pos="6480"/>
        </w:tabs>
        <w:ind w:left="6480" w:hanging="360"/>
      </w:pPr>
    </w:lvl>
  </w:abstractNum>
  <w:abstractNum w:abstractNumId="2" w15:restartNumberingAfterBreak="0">
    <w:nsid w:val="0AF46051"/>
    <w:multiLevelType w:val="hybridMultilevel"/>
    <w:tmpl w:val="FFA028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EC5BB4"/>
    <w:multiLevelType w:val="hybridMultilevel"/>
    <w:tmpl w:val="C62E686C"/>
    <w:lvl w:ilvl="0" w:tplc="5158FEF4">
      <w:start w:val="1"/>
      <w:numFmt w:val="decimal"/>
      <w:lvlText w:val="%1."/>
      <w:lvlJc w:val="left"/>
      <w:pPr>
        <w:ind w:left="720" w:hanging="360"/>
      </w:pPr>
    </w:lvl>
    <w:lvl w:ilvl="1" w:tplc="8A6A9088">
      <w:start w:val="1"/>
      <w:numFmt w:val="decimal"/>
      <w:lvlText w:val="%2."/>
      <w:lvlJc w:val="left"/>
      <w:pPr>
        <w:ind w:left="720" w:hanging="360"/>
      </w:pPr>
    </w:lvl>
    <w:lvl w:ilvl="2" w:tplc="4320A9B0">
      <w:start w:val="1"/>
      <w:numFmt w:val="decimal"/>
      <w:lvlText w:val="%3."/>
      <w:lvlJc w:val="left"/>
      <w:pPr>
        <w:ind w:left="720" w:hanging="360"/>
      </w:pPr>
    </w:lvl>
    <w:lvl w:ilvl="3" w:tplc="2E666C3C">
      <w:start w:val="1"/>
      <w:numFmt w:val="decimal"/>
      <w:lvlText w:val="%4."/>
      <w:lvlJc w:val="left"/>
      <w:pPr>
        <w:ind w:left="720" w:hanging="360"/>
      </w:pPr>
    </w:lvl>
    <w:lvl w:ilvl="4" w:tplc="C0E0D60C">
      <w:start w:val="1"/>
      <w:numFmt w:val="decimal"/>
      <w:lvlText w:val="%5."/>
      <w:lvlJc w:val="left"/>
      <w:pPr>
        <w:ind w:left="720" w:hanging="360"/>
      </w:pPr>
    </w:lvl>
    <w:lvl w:ilvl="5" w:tplc="0F64DF24">
      <w:start w:val="1"/>
      <w:numFmt w:val="decimal"/>
      <w:lvlText w:val="%6."/>
      <w:lvlJc w:val="left"/>
      <w:pPr>
        <w:ind w:left="720" w:hanging="360"/>
      </w:pPr>
    </w:lvl>
    <w:lvl w:ilvl="6" w:tplc="0E1A3E6A">
      <w:start w:val="1"/>
      <w:numFmt w:val="decimal"/>
      <w:lvlText w:val="%7."/>
      <w:lvlJc w:val="left"/>
      <w:pPr>
        <w:ind w:left="720" w:hanging="360"/>
      </w:pPr>
    </w:lvl>
    <w:lvl w:ilvl="7" w:tplc="B8B2F908">
      <w:start w:val="1"/>
      <w:numFmt w:val="decimal"/>
      <w:lvlText w:val="%8."/>
      <w:lvlJc w:val="left"/>
      <w:pPr>
        <w:ind w:left="720" w:hanging="360"/>
      </w:pPr>
    </w:lvl>
    <w:lvl w:ilvl="8" w:tplc="3D0A0858">
      <w:start w:val="1"/>
      <w:numFmt w:val="decimal"/>
      <w:lvlText w:val="%9."/>
      <w:lvlJc w:val="left"/>
      <w:pPr>
        <w:ind w:left="720" w:hanging="360"/>
      </w:pPr>
    </w:lvl>
  </w:abstractNum>
  <w:abstractNum w:abstractNumId="4" w15:restartNumberingAfterBreak="0">
    <w:nsid w:val="16BD748A"/>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BE08B5"/>
    <w:multiLevelType w:val="hybridMultilevel"/>
    <w:tmpl w:val="64B2895C"/>
    <w:lvl w:ilvl="0" w:tplc="175C795A">
      <w:start w:val="1"/>
      <w:numFmt w:val="bullet"/>
      <w:lvlText w:val=""/>
      <w:lvlJc w:val="left"/>
      <w:pPr>
        <w:ind w:left="720" w:hanging="360"/>
      </w:pPr>
      <w:rPr>
        <w:rFonts w:ascii="Symbol" w:hAnsi="Symbol" w:hint="default"/>
        <w:color w:val="000000" w:themeColor="text1"/>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E90F31"/>
    <w:multiLevelType w:val="hybridMultilevel"/>
    <w:tmpl w:val="8278CA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BCA4482"/>
    <w:multiLevelType w:val="hybridMultilevel"/>
    <w:tmpl w:val="E09A0C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0B45C88"/>
    <w:multiLevelType w:val="hybridMultilevel"/>
    <w:tmpl w:val="2F703F8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69149A7"/>
    <w:multiLevelType w:val="hybridMultilevel"/>
    <w:tmpl w:val="8278CA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1651E3B"/>
    <w:multiLevelType w:val="multilevel"/>
    <w:tmpl w:val="15605B9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34E56719"/>
    <w:multiLevelType w:val="multilevel"/>
    <w:tmpl w:val="66BA624A"/>
    <w:lvl w:ilvl="0">
      <w:start w:val="1"/>
      <w:numFmt w:val="upperLetter"/>
      <w:pStyle w:val="Annexe"/>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3271"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5485887"/>
    <w:multiLevelType w:val="hybridMultilevel"/>
    <w:tmpl w:val="39CCD296"/>
    <w:lvl w:ilvl="0" w:tplc="7602A756">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CA3E88"/>
    <w:multiLevelType w:val="hybridMultilevel"/>
    <w:tmpl w:val="55065C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6E40715"/>
    <w:multiLevelType w:val="hybridMultilevel"/>
    <w:tmpl w:val="CC3829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70E59D6"/>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7C540AF"/>
    <w:multiLevelType w:val="hybridMultilevel"/>
    <w:tmpl w:val="7332BD5A"/>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A77379D"/>
    <w:multiLevelType w:val="hybridMultilevel"/>
    <w:tmpl w:val="5D946D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C0B3BC2"/>
    <w:multiLevelType w:val="hybridMultilevel"/>
    <w:tmpl w:val="78305E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F601788"/>
    <w:multiLevelType w:val="hybridMultilevel"/>
    <w:tmpl w:val="FFA02846"/>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48D219E"/>
    <w:multiLevelType w:val="multilevel"/>
    <w:tmpl w:val="74CE9014"/>
    <w:lvl w:ilvl="0">
      <w:start w:val="1"/>
      <w:numFmt w:val="bullet"/>
      <w:pStyle w:val="TBLListepuces"/>
      <w:lvlText w:val="►"/>
      <w:lvlJc w:val="left"/>
      <w:pPr>
        <w:ind w:left="357" w:hanging="357"/>
      </w:pPr>
      <w:rPr>
        <w:rFonts w:ascii="Arial" w:hAnsi="Arial" w:hint="default"/>
        <w:color w:val="1F497D" w:themeColor="text2"/>
      </w:rPr>
    </w:lvl>
    <w:lvl w:ilvl="1">
      <w:start w:val="1"/>
      <w:numFmt w:val="bullet"/>
      <w:pStyle w:val="TBLListepuce2"/>
      <w:lvlText w:val=""/>
      <w:lvlJc w:val="left"/>
      <w:pPr>
        <w:ind w:left="714" w:hanging="357"/>
      </w:pPr>
      <w:rPr>
        <w:rFonts w:ascii="Symbol" w:hAnsi="Symbol" w:hint="default"/>
        <w:color w:val="1F497D" w:themeColor="text2"/>
      </w:rPr>
    </w:lvl>
    <w:lvl w:ilvl="2">
      <w:start w:val="1"/>
      <w:numFmt w:val="bullet"/>
      <w:lvlText w:val=""/>
      <w:lvlJc w:val="left"/>
      <w:pPr>
        <w:ind w:left="1071" w:hanging="357"/>
      </w:pPr>
      <w:rPr>
        <w:rFonts w:ascii="Symbol" w:hAnsi="Symbol" w:hint="default"/>
        <w:color w:val="1F497D" w:themeColor="text2"/>
      </w:rPr>
    </w:lvl>
    <w:lvl w:ilvl="3">
      <w:start w:val="1"/>
      <w:numFmt w:val="bullet"/>
      <w:lvlText w:val=""/>
      <w:lvlJc w:val="left"/>
      <w:pPr>
        <w:ind w:left="1428" w:hanging="357"/>
      </w:pPr>
      <w:rPr>
        <w:rFonts w:ascii="Symbol" w:hAnsi="Symbol" w:hint="default"/>
        <w:color w:val="1F497D" w:themeColor="text2"/>
      </w:rPr>
    </w:lvl>
    <w:lvl w:ilvl="4">
      <w:start w:val="1"/>
      <w:numFmt w:val="bullet"/>
      <w:lvlText w:val=""/>
      <w:lvlJc w:val="left"/>
      <w:pPr>
        <w:ind w:left="1785" w:hanging="357"/>
      </w:pPr>
      <w:rPr>
        <w:rFonts w:ascii="Symbol" w:hAnsi="Symbol" w:hint="default"/>
        <w:color w:val="1F497D" w:themeColor="text2"/>
      </w:rPr>
    </w:lvl>
    <w:lvl w:ilvl="5">
      <w:start w:val="1"/>
      <w:numFmt w:val="bullet"/>
      <w:lvlText w:val=""/>
      <w:lvlJc w:val="left"/>
      <w:pPr>
        <w:ind w:left="2142" w:hanging="357"/>
      </w:pPr>
      <w:rPr>
        <w:rFonts w:ascii="Symbol" w:hAnsi="Symbol" w:hint="default"/>
        <w:color w:val="1F497D" w:themeColor="text2"/>
      </w:rPr>
    </w:lvl>
    <w:lvl w:ilvl="6">
      <w:start w:val="1"/>
      <w:numFmt w:val="bullet"/>
      <w:lvlText w:val=""/>
      <w:lvlJc w:val="left"/>
      <w:pPr>
        <w:ind w:left="2499" w:hanging="357"/>
      </w:pPr>
      <w:rPr>
        <w:rFonts w:ascii="Symbol" w:hAnsi="Symbol" w:hint="default"/>
        <w:color w:val="1F497D" w:themeColor="text2"/>
      </w:rPr>
    </w:lvl>
    <w:lvl w:ilvl="7">
      <w:start w:val="1"/>
      <w:numFmt w:val="bullet"/>
      <w:lvlText w:val=""/>
      <w:lvlJc w:val="left"/>
      <w:pPr>
        <w:ind w:left="2856" w:hanging="357"/>
      </w:pPr>
      <w:rPr>
        <w:rFonts w:ascii="Symbol" w:hAnsi="Symbol" w:hint="default"/>
        <w:color w:val="1F497D" w:themeColor="text2"/>
      </w:rPr>
    </w:lvl>
    <w:lvl w:ilvl="8">
      <w:start w:val="1"/>
      <w:numFmt w:val="bullet"/>
      <w:lvlText w:val=""/>
      <w:lvlJc w:val="left"/>
      <w:pPr>
        <w:ind w:left="3213" w:hanging="357"/>
      </w:pPr>
      <w:rPr>
        <w:rFonts w:ascii="Symbol" w:hAnsi="Symbol" w:hint="default"/>
        <w:color w:val="1F497D" w:themeColor="text2"/>
      </w:rPr>
    </w:lvl>
  </w:abstractNum>
  <w:abstractNum w:abstractNumId="21" w15:restartNumberingAfterBreak="0">
    <w:nsid w:val="4B6A616B"/>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29B530F"/>
    <w:multiLevelType w:val="hybridMultilevel"/>
    <w:tmpl w:val="615C7B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5394047"/>
    <w:multiLevelType w:val="hybridMultilevel"/>
    <w:tmpl w:val="69EAA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5D87B40"/>
    <w:multiLevelType w:val="hybridMultilevel"/>
    <w:tmpl w:val="402AD840"/>
    <w:lvl w:ilvl="0" w:tplc="C40A2AB0">
      <w:start w:val="1"/>
      <w:numFmt w:val="decimal"/>
      <w:lvlText w:val="%1."/>
      <w:lvlJc w:val="left"/>
      <w:pPr>
        <w:ind w:left="720" w:hanging="360"/>
      </w:pPr>
    </w:lvl>
    <w:lvl w:ilvl="1" w:tplc="EE06EDD0">
      <w:start w:val="1"/>
      <w:numFmt w:val="decimal"/>
      <w:lvlText w:val="%2."/>
      <w:lvlJc w:val="left"/>
      <w:pPr>
        <w:ind w:left="720" w:hanging="360"/>
      </w:pPr>
    </w:lvl>
    <w:lvl w:ilvl="2" w:tplc="D8DC17CA">
      <w:start w:val="1"/>
      <w:numFmt w:val="decimal"/>
      <w:lvlText w:val="%3."/>
      <w:lvlJc w:val="left"/>
      <w:pPr>
        <w:ind w:left="720" w:hanging="360"/>
      </w:pPr>
    </w:lvl>
    <w:lvl w:ilvl="3" w:tplc="218A194E">
      <w:start w:val="1"/>
      <w:numFmt w:val="decimal"/>
      <w:lvlText w:val="%4."/>
      <w:lvlJc w:val="left"/>
      <w:pPr>
        <w:ind w:left="720" w:hanging="360"/>
      </w:pPr>
    </w:lvl>
    <w:lvl w:ilvl="4" w:tplc="456EDE4A">
      <w:start w:val="1"/>
      <w:numFmt w:val="decimal"/>
      <w:lvlText w:val="%5."/>
      <w:lvlJc w:val="left"/>
      <w:pPr>
        <w:ind w:left="720" w:hanging="360"/>
      </w:pPr>
    </w:lvl>
    <w:lvl w:ilvl="5" w:tplc="4744918E">
      <w:start w:val="1"/>
      <w:numFmt w:val="decimal"/>
      <w:lvlText w:val="%6."/>
      <w:lvlJc w:val="left"/>
      <w:pPr>
        <w:ind w:left="720" w:hanging="360"/>
      </w:pPr>
    </w:lvl>
    <w:lvl w:ilvl="6" w:tplc="84925B18">
      <w:start w:val="1"/>
      <w:numFmt w:val="decimal"/>
      <w:lvlText w:val="%7."/>
      <w:lvlJc w:val="left"/>
      <w:pPr>
        <w:ind w:left="720" w:hanging="360"/>
      </w:pPr>
    </w:lvl>
    <w:lvl w:ilvl="7" w:tplc="33361660">
      <w:start w:val="1"/>
      <w:numFmt w:val="decimal"/>
      <w:lvlText w:val="%8."/>
      <w:lvlJc w:val="left"/>
      <w:pPr>
        <w:ind w:left="720" w:hanging="360"/>
      </w:pPr>
    </w:lvl>
    <w:lvl w:ilvl="8" w:tplc="C7767D42">
      <w:start w:val="1"/>
      <w:numFmt w:val="decimal"/>
      <w:lvlText w:val="%9."/>
      <w:lvlJc w:val="left"/>
      <w:pPr>
        <w:ind w:left="720" w:hanging="360"/>
      </w:pPr>
    </w:lvl>
  </w:abstractNum>
  <w:abstractNum w:abstractNumId="25" w15:restartNumberingAfterBreak="0">
    <w:nsid w:val="5A065252"/>
    <w:multiLevelType w:val="hybridMultilevel"/>
    <w:tmpl w:val="D9A428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0DC2386"/>
    <w:multiLevelType w:val="hybridMultilevel"/>
    <w:tmpl w:val="6C2E9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2A21B5E"/>
    <w:multiLevelType w:val="multilevel"/>
    <w:tmpl w:val="C922994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8" w15:restartNumberingAfterBreak="0">
    <w:nsid w:val="64E04099"/>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87E7568"/>
    <w:multiLevelType w:val="hybridMultilevel"/>
    <w:tmpl w:val="D408B9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97E4B52"/>
    <w:multiLevelType w:val="hybridMultilevel"/>
    <w:tmpl w:val="B7A0EC26"/>
    <w:lvl w:ilvl="0" w:tplc="7602A756">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040210A"/>
    <w:multiLevelType w:val="hybridMultilevel"/>
    <w:tmpl w:val="16DA29D2"/>
    <w:lvl w:ilvl="0" w:tplc="C53C22AA">
      <w:start w:val="1"/>
      <w:numFmt w:val="bullet"/>
      <w:pStyle w:val="Listepuces2"/>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15:restartNumberingAfterBreak="0">
    <w:nsid w:val="71F939C2"/>
    <w:multiLevelType w:val="multilevel"/>
    <w:tmpl w:val="19B69B80"/>
    <w:lvl w:ilvl="0">
      <w:numFmt w:val="bullet"/>
      <w:pStyle w:val="Listepuces"/>
      <w:lvlText w:val="-"/>
      <w:lvlJc w:val="left"/>
      <w:pPr>
        <w:tabs>
          <w:tab w:val="num" w:pos="357"/>
        </w:tabs>
        <w:ind w:left="357" w:hanging="357"/>
      </w:pPr>
      <w:rPr>
        <w:rFonts w:ascii="Calibri" w:hAnsi="Calibri" w:hint="default"/>
      </w:rPr>
    </w:lvl>
    <w:lvl w:ilvl="1">
      <w:start w:val="1"/>
      <w:numFmt w:val="bullet"/>
      <w:lvlText w:val="o"/>
      <w:lvlJc w:val="left"/>
      <w:pPr>
        <w:tabs>
          <w:tab w:val="num" w:pos="714"/>
        </w:tabs>
        <w:ind w:left="714" w:hanging="357"/>
      </w:pPr>
      <w:rPr>
        <w:rFonts w:ascii="Courier New" w:hAnsi="Courier New" w:hint="default"/>
      </w:rPr>
    </w:lvl>
    <w:lvl w:ilvl="2">
      <w:start w:val="1"/>
      <w:numFmt w:val="bullet"/>
      <w:lvlText w:val=""/>
      <w:lvlJc w:val="left"/>
      <w:pPr>
        <w:tabs>
          <w:tab w:val="num" w:pos="1071"/>
        </w:tabs>
        <w:ind w:left="1071" w:hanging="357"/>
      </w:pPr>
      <w:rPr>
        <w:rFonts w:ascii="Wingdings" w:hAnsi="Wingdings"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o"/>
      <w:lvlJc w:val="left"/>
      <w:pPr>
        <w:tabs>
          <w:tab w:val="num" w:pos="1785"/>
        </w:tabs>
        <w:ind w:left="1785" w:hanging="357"/>
      </w:pPr>
      <w:rPr>
        <w:rFonts w:ascii="Courier New" w:hAnsi="Courier New" w:hint="default"/>
      </w:rPr>
    </w:lvl>
    <w:lvl w:ilvl="5">
      <w:start w:val="1"/>
      <w:numFmt w:val="bullet"/>
      <w:lvlText w:val=""/>
      <w:lvlJc w:val="left"/>
      <w:pPr>
        <w:tabs>
          <w:tab w:val="num" w:pos="2142"/>
        </w:tabs>
        <w:ind w:left="2142" w:hanging="357"/>
      </w:pPr>
      <w:rPr>
        <w:rFonts w:ascii="Wingdings" w:hAnsi="Wingdings"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o"/>
      <w:lvlJc w:val="left"/>
      <w:pPr>
        <w:tabs>
          <w:tab w:val="num" w:pos="2856"/>
        </w:tabs>
        <w:ind w:left="2856" w:hanging="357"/>
      </w:pPr>
      <w:rPr>
        <w:rFonts w:ascii="Courier New" w:hAnsi="Courier New" w:hint="default"/>
      </w:rPr>
    </w:lvl>
    <w:lvl w:ilvl="8">
      <w:start w:val="1"/>
      <w:numFmt w:val="bullet"/>
      <w:lvlText w:val=""/>
      <w:lvlJc w:val="left"/>
      <w:pPr>
        <w:tabs>
          <w:tab w:val="num" w:pos="3213"/>
        </w:tabs>
        <w:ind w:left="3213" w:hanging="357"/>
      </w:pPr>
      <w:rPr>
        <w:rFonts w:ascii="Wingdings" w:hAnsi="Wingdings" w:hint="default"/>
      </w:rPr>
    </w:lvl>
  </w:abstractNum>
  <w:abstractNum w:abstractNumId="33" w15:restartNumberingAfterBreak="0">
    <w:nsid w:val="7BBF1AFC"/>
    <w:multiLevelType w:val="multilevel"/>
    <w:tmpl w:val="08B092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3271"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BC74596"/>
    <w:multiLevelType w:val="hybridMultilevel"/>
    <w:tmpl w:val="C220E8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CEC3E40"/>
    <w:multiLevelType w:val="hybridMultilevel"/>
    <w:tmpl w:val="B98E0BC2"/>
    <w:lvl w:ilvl="0" w:tplc="971A4898">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DB56A6E"/>
    <w:multiLevelType w:val="hybridMultilevel"/>
    <w:tmpl w:val="AFC24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46067776">
    <w:abstractNumId w:val="32"/>
  </w:num>
  <w:num w:numId="2" w16cid:durableId="1031540546">
    <w:abstractNumId w:val="20"/>
  </w:num>
  <w:num w:numId="3" w16cid:durableId="278226787">
    <w:abstractNumId w:val="31"/>
  </w:num>
  <w:num w:numId="4" w16cid:durableId="1065181044">
    <w:abstractNumId w:val="12"/>
  </w:num>
  <w:num w:numId="5" w16cid:durableId="2004969936">
    <w:abstractNumId w:val="33"/>
  </w:num>
  <w:num w:numId="6" w16cid:durableId="1315791800">
    <w:abstractNumId w:val="1"/>
  </w:num>
  <w:num w:numId="7" w16cid:durableId="259487441">
    <w:abstractNumId w:val="26"/>
  </w:num>
  <w:num w:numId="8" w16cid:durableId="1003364399">
    <w:abstractNumId w:val="30"/>
  </w:num>
  <w:num w:numId="9" w16cid:durableId="747967500">
    <w:abstractNumId w:val="16"/>
  </w:num>
  <w:num w:numId="10" w16cid:durableId="2138328960">
    <w:abstractNumId w:val="13"/>
  </w:num>
  <w:num w:numId="11" w16cid:durableId="1361471750">
    <w:abstractNumId w:val="22"/>
  </w:num>
  <w:num w:numId="12" w16cid:durableId="186406517">
    <w:abstractNumId w:val="34"/>
  </w:num>
  <w:num w:numId="13" w16cid:durableId="455366683">
    <w:abstractNumId w:val="23"/>
  </w:num>
  <w:num w:numId="14" w16cid:durableId="367729212">
    <w:abstractNumId w:val="5"/>
  </w:num>
  <w:num w:numId="15" w16cid:durableId="906038239">
    <w:abstractNumId w:val="15"/>
  </w:num>
  <w:num w:numId="16" w16cid:durableId="1340162499">
    <w:abstractNumId w:val="17"/>
  </w:num>
  <w:num w:numId="17" w16cid:durableId="1873029453">
    <w:abstractNumId w:val="10"/>
  </w:num>
  <w:num w:numId="18" w16cid:durableId="752169574">
    <w:abstractNumId w:val="19"/>
  </w:num>
  <w:num w:numId="19" w16cid:durableId="1086614307">
    <w:abstractNumId w:val="2"/>
  </w:num>
  <w:num w:numId="20" w16cid:durableId="592786841">
    <w:abstractNumId w:val="21"/>
  </w:num>
  <w:num w:numId="21" w16cid:durableId="440800411">
    <w:abstractNumId w:val="9"/>
  </w:num>
  <w:num w:numId="22" w16cid:durableId="1833257397">
    <w:abstractNumId w:val="25"/>
  </w:num>
  <w:num w:numId="23" w16cid:durableId="1969897174">
    <w:abstractNumId w:val="6"/>
  </w:num>
  <w:num w:numId="24" w16cid:durableId="1005476787">
    <w:abstractNumId w:val="3"/>
  </w:num>
  <w:num w:numId="25" w16cid:durableId="1564296547">
    <w:abstractNumId w:val="24"/>
  </w:num>
  <w:num w:numId="26" w16cid:durableId="775057293">
    <w:abstractNumId w:val="12"/>
  </w:num>
  <w:num w:numId="27" w16cid:durableId="900747694">
    <w:abstractNumId w:val="14"/>
  </w:num>
  <w:num w:numId="28" w16cid:durableId="2972924">
    <w:abstractNumId w:val="0"/>
  </w:num>
  <w:num w:numId="29" w16cid:durableId="148180879">
    <w:abstractNumId w:val="8"/>
  </w:num>
  <w:num w:numId="30" w16cid:durableId="1854800285">
    <w:abstractNumId w:val="28"/>
  </w:num>
  <w:num w:numId="31" w16cid:durableId="606812630">
    <w:abstractNumId w:val="33"/>
  </w:num>
  <w:num w:numId="32" w16cid:durableId="820117549">
    <w:abstractNumId w:val="35"/>
  </w:num>
  <w:num w:numId="33" w16cid:durableId="173956241">
    <w:abstractNumId w:val="11"/>
  </w:num>
  <w:num w:numId="34" w16cid:durableId="1799765438">
    <w:abstractNumId w:val="27"/>
  </w:num>
  <w:num w:numId="35" w16cid:durableId="330253684">
    <w:abstractNumId w:val="4"/>
  </w:num>
  <w:num w:numId="36" w16cid:durableId="537161241">
    <w:abstractNumId w:val="27"/>
  </w:num>
  <w:num w:numId="37" w16cid:durableId="861281536">
    <w:abstractNumId w:val="18"/>
  </w:num>
  <w:num w:numId="38" w16cid:durableId="1010914599">
    <w:abstractNumId w:val="36"/>
  </w:num>
  <w:num w:numId="39" w16cid:durableId="1811940938">
    <w:abstractNumId w:val="29"/>
  </w:num>
  <w:num w:numId="40" w16cid:durableId="1128476231">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73"/>
    <w:rsid w:val="0000109A"/>
    <w:rsid w:val="0000171D"/>
    <w:rsid w:val="00002DAA"/>
    <w:rsid w:val="0000318B"/>
    <w:rsid w:val="000036B2"/>
    <w:rsid w:val="00004D14"/>
    <w:rsid w:val="00004F68"/>
    <w:rsid w:val="000065ED"/>
    <w:rsid w:val="00006DAB"/>
    <w:rsid w:val="000074B3"/>
    <w:rsid w:val="00007A1E"/>
    <w:rsid w:val="00010B46"/>
    <w:rsid w:val="00010C49"/>
    <w:rsid w:val="00010FAF"/>
    <w:rsid w:val="00011434"/>
    <w:rsid w:val="00011664"/>
    <w:rsid w:val="00011A4C"/>
    <w:rsid w:val="00011D68"/>
    <w:rsid w:val="00012292"/>
    <w:rsid w:val="000126EB"/>
    <w:rsid w:val="00012CB0"/>
    <w:rsid w:val="00013478"/>
    <w:rsid w:val="000151EA"/>
    <w:rsid w:val="00015230"/>
    <w:rsid w:val="00015273"/>
    <w:rsid w:val="00015BF9"/>
    <w:rsid w:val="000162A4"/>
    <w:rsid w:val="00017180"/>
    <w:rsid w:val="00017DD1"/>
    <w:rsid w:val="000207EB"/>
    <w:rsid w:val="0002117E"/>
    <w:rsid w:val="000215DC"/>
    <w:rsid w:val="000216C8"/>
    <w:rsid w:val="0002185E"/>
    <w:rsid w:val="00022AE2"/>
    <w:rsid w:val="00022B6C"/>
    <w:rsid w:val="00022E45"/>
    <w:rsid w:val="00022EDA"/>
    <w:rsid w:val="00023558"/>
    <w:rsid w:val="00024254"/>
    <w:rsid w:val="0002445B"/>
    <w:rsid w:val="0002460C"/>
    <w:rsid w:val="00025043"/>
    <w:rsid w:val="00025D52"/>
    <w:rsid w:val="000260F7"/>
    <w:rsid w:val="0002631D"/>
    <w:rsid w:val="0002674D"/>
    <w:rsid w:val="000269E9"/>
    <w:rsid w:val="00026FF3"/>
    <w:rsid w:val="00027AC7"/>
    <w:rsid w:val="00027FBA"/>
    <w:rsid w:val="000317B4"/>
    <w:rsid w:val="00032155"/>
    <w:rsid w:val="00033911"/>
    <w:rsid w:val="00035B6E"/>
    <w:rsid w:val="000366BC"/>
    <w:rsid w:val="00036CF2"/>
    <w:rsid w:val="0004058C"/>
    <w:rsid w:val="0004073F"/>
    <w:rsid w:val="00040D61"/>
    <w:rsid w:val="00040E01"/>
    <w:rsid w:val="00040F17"/>
    <w:rsid w:val="00042DF5"/>
    <w:rsid w:val="000433F4"/>
    <w:rsid w:val="000434B6"/>
    <w:rsid w:val="0004372F"/>
    <w:rsid w:val="00043EAC"/>
    <w:rsid w:val="00044CC5"/>
    <w:rsid w:val="0004595A"/>
    <w:rsid w:val="00046AFC"/>
    <w:rsid w:val="000500A2"/>
    <w:rsid w:val="00051843"/>
    <w:rsid w:val="00051C0A"/>
    <w:rsid w:val="0005286C"/>
    <w:rsid w:val="00053937"/>
    <w:rsid w:val="00053CC9"/>
    <w:rsid w:val="000549AE"/>
    <w:rsid w:val="00054A53"/>
    <w:rsid w:val="00055611"/>
    <w:rsid w:val="000563A8"/>
    <w:rsid w:val="00057390"/>
    <w:rsid w:val="00057B69"/>
    <w:rsid w:val="00060870"/>
    <w:rsid w:val="0006181B"/>
    <w:rsid w:val="00061C27"/>
    <w:rsid w:val="0006245E"/>
    <w:rsid w:val="00063839"/>
    <w:rsid w:val="00065296"/>
    <w:rsid w:val="00065A29"/>
    <w:rsid w:val="00065B30"/>
    <w:rsid w:val="00065C8B"/>
    <w:rsid w:val="00066C02"/>
    <w:rsid w:val="0006775F"/>
    <w:rsid w:val="00067A78"/>
    <w:rsid w:val="00071BFF"/>
    <w:rsid w:val="0007255A"/>
    <w:rsid w:val="00072A77"/>
    <w:rsid w:val="0007543F"/>
    <w:rsid w:val="00075682"/>
    <w:rsid w:val="00076F26"/>
    <w:rsid w:val="00077463"/>
    <w:rsid w:val="0007766C"/>
    <w:rsid w:val="0007779B"/>
    <w:rsid w:val="00077E7D"/>
    <w:rsid w:val="0008033E"/>
    <w:rsid w:val="00080AC8"/>
    <w:rsid w:val="00080E20"/>
    <w:rsid w:val="0008144A"/>
    <w:rsid w:val="000814BF"/>
    <w:rsid w:val="0008222E"/>
    <w:rsid w:val="00082683"/>
    <w:rsid w:val="000831B9"/>
    <w:rsid w:val="000837AE"/>
    <w:rsid w:val="00083D59"/>
    <w:rsid w:val="00083FEE"/>
    <w:rsid w:val="00084792"/>
    <w:rsid w:val="000847C6"/>
    <w:rsid w:val="0008538A"/>
    <w:rsid w:val="000866F0"/>
    <w:rsid w:val="00086B51"/>
    <w:rsid w:val="00087C0D"/>
    <w:rsid w:val="00093609"/>
    <w:rsid w:val="0009374B"/>
    <w:rsid w:val="000939EF"/>
    <w:rsid w:val="00096758"/>
    <w:rsid w:val="00096FEB"/>
    <w:rsid w:val="000973BB"/>
    <w:rsid w:val="00097FF6"/>
    <w:rsid w:val="000A081D"/>
    <w:rsid w:val="000A21B7"/>
    <w:rsid w:val="000A21F7"/>
    <w:rsid w:val="000A2218"/>
    <w:rsid w:val="000A24CF"/>
    <w:rsid w:val="000A24E7"/>
    <w:rsid w:val="000A433A"/>
    <w:rsid w:val="000A4729"/>
    <w:rsid w:val="000A5987"/>
    <w:rsid w:val="000A5E53"/>
    <w:rsid w:val="000A6081"/>
    <w:rsid w:val="000A657B"/>
    <w:rsid w:val="000A69B4"/>
    <w:rsid w:val="000A72DA"/>
    <w:rsid w:val="000A7330"/>
    <w:rsid w:val="000B09F9"/>
    <w:rsid w:val="000B0B4B"/>
    <w:rsid w:val="000B1284"/>
    <w:rsid w:val="000B3332"/>
    <w:rsid w:val="000B3435"/>
    <w:rsid w:val="000B4720"/>
    <w:rsid w:val="000B4BC8"/>
    <w:rsid w:val="000B4BEA"/>
    <w:rsid w:val="000B4D48"/>
    <w:rsid w:val="000B5B43"/>
    <w:rsid w:val="000B5DF4"/>
    <w:rsid w:val="000B5FD2"/>
    <w:rsid w:val="000B7499"/>
    <w:rsid w:val="000C049C"/>
    <w:rsid w:val="000C09C1"/>
    <w:rsid w:val="000C14F3"/>
    <w:rsid w:val="000C1B08"/>
    <w:rsid w:val="000C2570"/>
    <w:rsid w:val="000C4511"/>
    <w:rsid w:val="000C4EE2"/>
    <w:rsid w:val="000C6235"/>
    <w:rsid w:val="000C64AB"/>
    <w:rsid w:val="000C7028"/>
    <w:rsid w:val="000C7E49"/>
    <w:rsid w:val="000D016B"/>
    <w:rsid w:val="000D0E0B"/>
    <w:rsid w:val="000D0FE7"/>
    <w:rsid w:val="000D11FE"/>
    <w:rsid w:val="000D1402"/>
    <w:rsid w:val="000D19E6"/>
    <w:rsid w:val="000D2183"/>
    <w:rsid w:val="000D34D5"/>
    <w:rsid w:val="000D4579"/>
    <w:rsid w:val="000D4F7D"/>
    <w:rsid w:val="000D5C48"/>
    <w:rsid w:val="000D6532"/>
    <w:rsid w:val="000D6AA7"/>
    <w:rsid w:val="000E10AC"/>
    <w:rsid w:val="000E164E"/>
    <w:rsid w:val="000E1668"/>
    <w:rsid w:val="000E1CF1"/>
    <w:rsid w:val="000E1ED4"/>
    <w:rsid w:val="000E2268"/>
    <w:rsid w:val="000E28F0"/>
    <w:rsid w:val="000E2F98"/>
    <w:rsid w:val="000E4115"/>
    <w:rsid w:val="000E42B9"/>
    <w:rsid w:val="000E4E1A"/>
    <w:rsid w:val="000E55DD"/>
    <w:rsid w:val="000E60A1"/>
    <w:rsid w:val="000E66E9"/>
    <w:rsid w:val="000E7390"/>
    <w:rsid w:val="000E74B5"/>
    <w:rsid w:val="000E7F78"/>
    <w:rsid w:val="000F1191"/>
    <w:rsid w:val="000F12FC"/>
    <w:rsid w:val="000F14DF"/>
    <w:rsid w:val="000F268C"/>
    <w:rsid w:val="000F279B"/>
    <w:rsid w:val="000F285D"/>
    <w:rsid w:val="000F2C70"/>
    <w:rsid w:val="000F2F9C"/>
    <w:rsid w:val="000F4419"/>
    <w:rsid w:val="000F48A9"/>
    <w:rsid w:val="000F4B7A"/>
    <w:rsid w:val="000F590D"/>
    <w:rsid w:val="000F597D"/>
    <w:rsid w:val="000F5B6C"/>
    <w:rsid w:val="000F5C25"/>
    <w:rsid w:val="000F5FA9"/>
    <w:rsid w:val="000F6389"/>
    <w:rsid w:val="000F6CDC"/>
    <w:rsid w:val="000F6E2B"/>
    <w:rsid w:val="000F7470"/>
    <w:rsid w:val="000F7AB8"/>
    <w:rsid w:val="00101174"/>
    <w:rsid w:val="001011D0"/>
    <w:rsid w:val="00101481"/>
    <w:rsid w:val="00101B22"/>
    <w:rsid w:val="00101F16"/>
    <w:rsid w:val="0010238C"/>
    <w:rsid w:val="00102A6D"/>
    <w:rsid w:val="00102DA0"/>
    <w:rsid w:val="0010333A"/>
    <w:rsid w:val="00103EA5"/>
    <w:rsid w:val="00104ABD"/>
    <w:rsid w:val="00105BF6"/>
    <w:rsid w:val="00105F72"/>
    <w:rsid w:val="001067EE"/>
    <w:rsid w:val="00106C1D"/>
    <w:rsid w:val="0010752A"/>
    <w:rsid w:val="001101D1"/>
    <w:rsid w:val="001102FC"/>
    <w:rsid w:val="00110D36"/>
    <w:rsid w:val="001129D7"/>
    <w:rsid w:val="0011317F"/>
    <w:rsid w:val="00113509"/>
    <w:rsid w:val="001140C6"/>
    <w:rsid w:val="00114B63"/>
    <w:rsid w:val="00114C3B"/>
    <w:rsid w:val="0011534C"/>
    <w:rsid w:val="00117434"/>
    <w:rsid w:val="00117687"/>
    <w:rsid w:val="00117FC7"/>
    <w:rsid w:val="00120363"/>
    <w:rsid w:val="00120541"/>
    <w:rsid w:val="00120842"/>
    <w:rsid w:val="00120D8A"/>
    <w:rsid w:val="00120E2A"/>
    <w:rsid w:val="0012178B"/>
    <w:rsid w:val="00121DFE"/>
    <w:rsid w:val="00122A03"/>
    <w:rsid w:val="00123291"/>
    <w:rsid w:val="00123CD9"/>
    <w:rsid w:val="00124461"/>
    <w:rsid w:val="00124E44"/>
    <w:rsid w:val="001256C8"/>
    <w:rsid w:val="00125827"/>
    <w:rsid w:val="00125C4A"/>
    <w:rsid w:val="00125EE1"/>
    <w:rsid w:val="00125EFD"/>
    <w:rsid w:val="00126082"/>
    <w:rsid w:val="00126474"/>
    <w:rsid w:val="0012678E"/>
    <w:rsid w:val="00127488"/>
    <w:rsid w:val="00127DC7"/>
    <w:rsid w:val="00130294"/>
    <w:rsid w:val="00130525"/>
    <w:rsid w:val="00130B6B"/>
    <w:rsid w:val="00130F38"/>
    <w:rsid w:val="00131140"/>
    <w:rsid w:val="001315E3"/>
    <w:rsid w:val="00132B2A"/>
    <w:rsid w:val="00132ECA"/>
    <w:rsid w:val="00134609"/>
    <w:rsid w:val="00134E6E"/>
    <w:rsid w:val="001351FD"/>
    <w:rsid w:val="00136AE5"/>
    <w:rsid w:val="001370C4"/>
    <w:rsid w:val="00137919"/>
    <w:rsid w:val="0014018E"/>
    <w:rsid w:val="00140250"/>
    <w:rsid w:val="0014085A"/>
    <w:rsid w:val="00140AEB"/>
    <w:rsid w:val="001417FF"/>
    <w:rsid w:val="00141813"/>
    <w:rsid w:val="00141D27"/>
    <w:rsid w:val="00142CAD"/>
    <w:rsid w:val="00142E5C"/>
    <w:rsid w:val="0014341E"/>
    <w:rsid w:val="0014361F"/>
    <w:rsid w:val="00143B30"/>
    <w:rsid w:val="0014515B"/>
    <w:rsid w:val="00146F17"/>
    <w:rsid w:val="00147478"/>
    <w:rsid w:val="001507A5"/>
    <w:rsid w:val="00151145"/>
    <w:rsid w:val="001518B6"/>
    <w:rsid w:val="001538AE"/>
    <w:rsid w:val="001538E9"/>
    <w:rsid w:val="00154569"/>
    <w:rsid w:val="0015456F"/>
    <w:rsid w:val="00154D17"/>
    <w:rsid w:val="00155A36"/>
    <w:rsid w:val="00155C49"/>
    <w:rsid w:val="00155F88"/>
    <w:rsid w:val="0015603B"/>
    <w:rsid w:val="00157968"/>
    <w:rsid w:val="00157B40"/>
    <w:rsid w:val="00157D28"/>
    <w:rsid w:val="00160102"/>
    <w:rsid w:val="001601AD"/>
    <w:rsid w:val="00160281"/>
    <w:rsid w:val="0016034F"/>
    <w:rsid w:val="0016037E"/>
    <w:rsid w:val="001612A6"/>
    <w:rsid w:val="00161498"/>
    <w:rsid w:val="0016158F"/>
    <w:rsid w:val="00162127"/>
    <w:rsid w:val="00165B9F"/>
    <w:rsid w:val="00166B4D"/>
    <w:rsid w:val="00167CAB"/>
    <w:rsid w:val="001707ED"/>
    <w:rsid w:val="00170835"/>
    <w:rsid w:val="00171246"/>
    <w:rsid w:val="00172744"/>
    <w:rsid w:val="0017385A"/>
    <w:rsid w:val="00173B5B"/>
    <w:rsid w:val="00173FDA"/>
    <w:rsid w:val="00174CC6"/>
    <w:rsid w:val="001759BF"/>
    <w:rsid w:val="0017656C"/>
    <w:rsid w:val="00176AF5"/>
    <w:rsid w:val="00176BA3"/>
    <w:rsid w:val="00177361"/>
    <w:rsid w:val="00177A72"/>
    <w:rsid w:val="00180ECB"/>
    <w:rsid w:val="00180F86"/>
    <w:rsid w:val="001818E5"/>
    <w:rsid w:val="00181A86"/>
    <w:rsid w:val="00181F94"/>
    <w:rsid w:val="00182264"/>
    <w:rsid w:val="00185A8F"/>
    <w:rsid w:val="00186D83"/>
    <w:rsid w:val="00187230"/>
    <w:rsid w:val="00190317"/>
    <w:rsid w:val="001903EF"/>
    <w:rsid w:val="001907E2"/>
    <w:rsid w:val="0019084A"/>
    <w:rsid w:val="00191410"/>
    <w:rsid w:val="00191F52"/>
    <w:rsid w:val="001928A6"/>
    <w:rsid w:val="00192F67"/>
    <w:rsid w:val="00194F39"/>
    <w:rsid w:val="00196708"/>
    <w:rsid w:val="00196789"/>
    <w:rsid w:val="00196D11"/>
    <w:rsid w:val="00196D28"/>
    <w:rsid w:val="0019741E"/>
    <w:rsid w:val="001978B6"/>
    <w:rsid w:val="00197A0F"/>
    <w:rsid w:val="001A0373"/>
    <w:rsid w:val="001A1A08"/>
    <w:rsid w:val="001A1CB1"/>
    <w:rsid w:val="001A2478"/>
    <w:rsid w:val="001A30F2"/>
    <w:rsid w:val="001A32D7"/>
    <w:rsid w:val="001A3F64"/>
    <w:rsid w:val="001A4EAF"/>
    <w:rsid w:val="001A5FF5"/>
    <w:rsid w:val="001A6B6B"/>
    <w:rsid w:val="001A78E2"/>
    <w:rsid w:val="001A78F8"/>
    <w:rsid w:val="001B04A6"/>
    <w:rsid w:val="001B08E0"/>
    <w:rsid w:val="001B19FC"/>
    <w:rsid w:val="001B1AA0"/>
    <w:rsid w:val="001B1DB3"/>
    <w:rsid w:val="001B2702"/>
    <w:rsid w:val="001B2C59"/>
    <w:rsid w:val="001B2E8E"/>
    <w:rsid w:val="001B372D"/>
    <w:rsid w:val="001B4351"/>
    <w:rsid w:val="001B543A"/>
    <w:rsid w:val="001C0376"/>
    <w:rsid w:val="001C24AC"/>
    <w:rsid w:val="001C2AE0"/>
    <w:rsid w:val="001C35F5"/>
    <w:rsid w:val="001C3751"/>
    <w:rsid w:val="001C4169"/>
    <w:rsid w:val="001C4D37"/>
    <w:rsid w:val="001C5C9B"/>
    <w:rsid w:val="001C6A6B"/>
    <w:rsid w:val="001C6AE4"/>
    <w:rsid w:val="001C7E53"/>
    <w:rsid w:val="001D0D17"/>
    <w:rsid w:val="001D0E35"/>
    <w:rsid w:val="001D140B"/>
    <w:rsid w:val="001D1B09"/>
    <w:rsid w:val="001D2634"/>
    <w:rsid w:val="001D2999"/>
    <w:rsid w:val="001D2B07"/>
    <w:rsid w:val="001D2F63"/>
    <w:rsid w:val="001D3423"/>
    <w:rsid w:val="001D3983"/>
    <w:rsid w:val="001D517D"/>
    <w:rsid w:val="001D5690"/>
    <w:rsid w:val="001D65DF"/>
    <w:rsid w:val="001D75DC"/>
    <w:rsid w:val="001E0AE4"/>
    <w:rsid w:val="001E1050"/>
    <w:rsid w:val="001E23E8"/>
    <w:rsid w:val="001E2873"/>
    <w:rsid w:val="001E331E"/>
    <w:rsid w:val="001E47DB"/>
    <w:rsid w:val="001E48DC"/>
    <w:rsid w:val="001E49D6"/>
    <w:rsid w:val="001E5ED9"/>
    <w:rsid w:val="001E5F6C"/>
    <w:rsid w:val="001E6CEC"/>
    <w:rsid w:val="001F08B1"/>
    <w:rsid w:val="001F093B"/>
    <w:rsid w:val="001F1225"/>
    <w:rsid w:val="001F13D4"/>
    <w:rsid w:val="001F2099"/>
    <w:rsid w:val="001F216E"/>
    <w:rsid w:val="001F309E"/>
    <w:rsid w:val="001F3344"/>
    <w:rsid w:val="001F3EC8"/>
    <w:rsid w:val="001F4383"/>
    <w:rsid w:val="001F5638"/>
    <w:rsid w:val="001F62FC"/>
    <w:rsid w:val="001F66C5"/>
    <w:rsid w:val="001F7619"/>
    <w:rsid w:val="001F7FA0"/>
    <w:rsid w:val="002000AF"/>
    <w:rsid w:val="0020055E"/>
    <w:rsid w:val="00200722"/>
    <w:rsid w:val="002013E3"/>
    <w:rsid w:val="00201BF7"/>
    <w:rsid w:val="00201DC4"/>
    <w:rsid w:val="0020278C"/>
    <w:rsid w:val="00202A2B"/>
    <w:rsid w:val="00202C66"/>
    <w:rsid w:val="002033FE"/>
    <w:rsid w:val="00203B3A"/>
    <w:rsid w:val="00204DB7"/>
    <w:rsid w:val="0020509B"/>
    <w:rsid w:val="0020784C"/>
    <w:rsid w:val="00207E0C"/>
    <w:rsid w:val="00210129"/>
    <w:rsid w:val="0021020B"/>
    <w:rsid w:val="00210814"/>
    <w:rsid w:val="00210A0C"/>
    <w:rsid w:val="00210A74"/>
    <w:rsid w:val="002111EF"/>
    <w:rsid w:val="00211271"/>
    <w:rsid w:val="002121AF"/>
    <w:rsid w:val="0021382B"/>
    <w:rsid w:val="00213AB2"/>
    <w:rsid w:val="00213C51"/>
    <w:rsid w:val="002142EF"/>
    <w:rsid w:val="0021440E"/>
    <w:rsid w:val="0021491A"/>
    <w:rsid w:val="0021497C"/>
    <w:rsid w:val="002151DA"/>
    <w:rsid w:val="0021572A"/>
    <w:rsid w:val="00216DC5"/>
    <w:rsid w:val="00217C71"/>
    <w:rsid w:val="00217EC2"/>
    <w:rsid w:val="00220123"/>
    <w:rsid w:val="00220173"/>
    <w:rsid w:val="00220DDB"/>
    <w:rsid w:val="00221931"/>
    <w:rsid w:val="00221D52"/>
    <w:rsid w:val="0022357F"/>
    <w:rsid w:val="00224B27"/>
    <w:rsid w:val="00224CEE"/>
    <w:rsid w:val="00226923"/>
    <w:rsid w:val="002272A0"/>
    <w:rsid w:val="00227379"/>
    <w:rsid w:val="00227B5F"/>
    <w:rsid w:val="00231CA6"/>
    <w:rsid w:val="00231FFB"/>
    <w:rsid w:val="002320A6"/>
    <w:rsid w:val="00232AAC"/>
    <w:rsid w:val="00232C4C"/>
    <w:rsid w:val="0023315F"/>
    <w:rsid w:val="00233319"/>
    <w:rsid w:val="002336C8"/>
    <w:rsid w:val="00233FA5"/>
    <w:rsid w:val="0023453E"/>
    <w:rsid w:val="00235903"/>
    <w:rsid w:val="00235F71"/>
    <w:rsid w:val="002360E0"/>
    <w:rsid w:val="002362FA"/>
    <w:rsid w:val="002368B0"/>
    <w:rsid w:val="00236C92"/>
    <w:rsid w:val="00240472"/>
    <w:rsid w:val="0024237F"/>
    <w:rsid w:val="00242488"/>
    <w:rsid w:val="002442E4"/>
    <w:rsid w:val="00244F08"/>
    <w:rsid w:val="00244FD7"/>
    <w:rsid w:val="0024663A"/>
    <w:rsid w:val="00246774"/>
    <w:rsid w:val="002467D6"/>
    <w:rsid w:val="002469C5"/>
    <w:rsid w:val="002477CE"/>
    <w:rsid w:val="00250AE0"/>
    <w:rsid w:val="00250B51"/>
    <w:rsid w:val="00251972"/>
    <w:rsid w:val="00251DFD"/>
    <w:rsid w:val="00251FAF"/>
    <w:rsid w:val="002520F3"/>
    <w:rsid w:val="002523C6"/>
    <w:rsid w:val="002523F0"/>
    <w:rsid w:val="002525B1"/>
    <w:rsid w:val="00254349"/>
    <w:rsid w:val="00254704"/>
    <w:rsid w:val="00255104"/>
    <w:rsid w:val="002553CD"/>
    <w:rsid w:val="00256588"/>
    <w:rsid w:val="002576B8"/>
    <w:rsid w:val="002578CE"/>
    <w:rsid w:val="00257D43"/>
    <w:rsid w:val="00257E82"/>
    <w:rsid w:val="0026168D"/>
    <w:rsid w:val="00261CEB"/>
    <w:rsid w:val="002620C4"/>
    <w:rsid w:val="00262349"/>
    <w:rsid w:val="002623FF"/>
    <w:rsid w:val="00263D8E"/>
    <w:rsid w:val="00264620"/>
    <w:rsid w:val="002648FF"/>
    <w:rsid w:val="002651BC"/>
    <w:rsid w:val="00266249"/>
    <w:rsid w:val="00266EA3"/>
    <w:rsid w:val="002679CD"/>
    <w:rsid w:val="00267DC3"/>
    <w:rsid w:val="00267F3F"/>
    <w:rsid w:val="0027089B"/>
    <w:rsid w:val="00270CF8"/>
    <w:rsid w:val="002714FA"/>
    <w:rsid w:val="0027175A"/>
    <w:rsid w:val="0027244E"/>
    <w:rsid w:val="00272C77"/>
    <w:rsid w:val="002737F2"/>
    <w:rsid w:val="002739DA"/>
    <w:rsid w:val="002741F5"/>
    <w:rsid w:val="002743F1"/>
    <w:rsid w:val="00274583"/>
    <w:rsid w:val="002745FB"/>
    <w:rsid w:val="00274A2E"/>
    <w:rsid w:val="00274A43"/>
    <w:rsid w:val="00275004"/>
    <w:rsid w:val="002768A8"/>
    <w:rsid w:val="0027717C"/>
    <w:rsid w:val="0027745F"/>
    <w:rsid w:val="00277752"/>
    <w:rsid w:val="00277956"/>
    <w:rsid w:val="00277CC1"/>
    <w:rsid w:val="00277CE7"/>
    <w:rsid w:val="00277EA9"/>
    <w:rsid w:val="00280238"/>
    <w:rsid w:val="002805B1"/>
    <w:rsid w:val="00280B2C"/>
    <w:rsid w:val="002824AF"/>
    <w:rsid w:val="0028296B"/>
    <w:rsid w:val="00283236"/>
    <w:rsid w:val="00285128"/>
    <w:rsid w:val="00285130"/>
    <w:rsid w:val="00285351"/>
    <w:rsid w:val="002854E4"/>
    <w:rsid w:val="002857BD"/>
    <w:rsid w:val="002864D2"/>
    <w:rsid w:val="0029031D"/>
    <w:rsid w:val="00290F5D"/>
    <w:rsid w:val="002913F9"/>
    <w:rsid w:val="00291946"/>
    <w:rsid w:val="00293878"/>
    <w:rsid w:val="00293B0B"/>
    <w:rsid w:val="00294F74"/>
    <w:rsid w:val="00295A72"/>
    <w:rsid w:val="00295C00"/>
    <w:rsid w:val="00295D5A"/>
    <w:rsid w:val="0029629F"/>
    <w:rsid w:val="00296A37"/>
    <w:rsid w:val="002971A6"/>
    <w:rsid w:val="00297ED9"/>
    <w:rsid w:val="002A06E1"/>
    <w:rsid w:val="002A0EFD"/>
    <w:rsid w:val="002A1E9E"/>
    <w:rsid w:val="002A2362"/>
    <w:rsid w:val="002A245A"/>
    <w:rsid w:val="002A33AD"/>
    <w:rsid w:val="002A3E20"/>
    <w:rsid w:val="002A52AA"/>
    <w:rsid w:val="002A5953"/>
    <w:rsid w:val="002A5980"/>
    <w:rsid w:val="002A6418"/>
    <w:rsid w:val="002A79D6"/>
    <w:rsid w:val="002B11F2"/>
    <w:rsid w:val="002B1456"/>
    <w:rsid w:val="002B1792"/>
    <w:rsid w:val="002B33AB"/>
    <w:rsid w:val="002B4316"/>
    <w:rsid w:val="002B4818"/>
    <w:rsid w:val="002B4877"/>
    <w:rsid w:val="002B49DB"/>
    <w:rsid w:val="002B57C9"/>
    <w:rsid w:val="002B5D47"/>
    <w:rsid w:val="002B67CB"/>
    <w:rsid w:val="002B71D5"/>
    <w:rsid w:val="002B7FB5"/>
    <w:rsid w:val="002B7FB9"/>
    <w:rsid w:val="002C0423"/>
    <w:rsid w:val="002C11AF"/>
    <w:rsid w:val="002C13D0"/>
    <w:rsid w:val="002C1D96"/>
    <w:rsid w:val="002C2412"/>
    <w:rsid w:val="002C3910"/>
    <w:rsid w:val="002C4444"/>
    <w:rsid w:val="002C5C80"/>
    <w:rsid w:val="002C6549"/>
    <w:rsid w:val="002C7AC1"/>
    <w:rsid w:val="002C7FDC"/>
    <w:rsid w:val="002D0966"/>
    <w:rsid w:val="002D0A3A"/>
    <w:rsid w:val="002D0B66"/>
    <w:rsid w:val="002D0C39"/>
    <w:rsid w:val="002D28A8"/>
    <w:rsid w:val="002D2A09"/>
    <w:rsid w:val="002D3411"/>
    <w:rsid w:val="002D39B7"/>
    <w:rsid w:val="002D3BF7"/>
    <w:rsid w:val="002D3DF3"/>
    <w:rsid w:val="002D485E"/>
    <w:rsid w:val="002D496D"/>
    <w:rsid w:val="002D5740"/>
    <w:rsid w:val="002D592F"/>
    <w:rsid w:val="002D5F7B"/>
    <w:rsid w:val="002D601B"/>
    <w:rsid w:val="002D6BE1"/>
    <w:rsid w:val="002D71E9"/>
    <w:rsid w:val="002D7286"/>
    <w:rsid w:val="002D758D"/>
    <w:rsid w:val="002E00FE"/>
    <w:rsid w:val="002E10E9"/>
    <w:rsid w:val="002E2872"/>
    <w:rsid w:val="002E2B77"/>
    <w:rsid w:val="002E2DD4"/>
    <w:rsid w:val="002E43C6"/>
    <w:rsid w:val="002E4B30"/>
    <w:rsid w:val="002E64B8"/>
    <w:rsid w:val="002E6AA5"/>
    <w:rsid w:val="002E6D91"/>
    <w:rsid w:val="002E72E9"/>
    <w:rsid w:val="002E75A0"/>
    <w:rsid w:val="002E7C3F"/>
    <w:rsid w:val="002E7F4D"/>
    <w:rsid w:val="002F1590"/>
    <w:rsid w:val="002F1DD3"/>
    <w:rsid w:val="002F1EBC"/>
    <w:rsid w:val="002F2A9C"/>
    <w:rsid w:val="002F39BF"/>
    <w:rsid w:val="002F42B4"/>
    <w:rsid w:val="002F483C"/>
    <w:rsid w:val="002F4A93"/>
    <w:rsid w:val="002F5755"/>
    <w:rsid w:val="002F6102"/>
    <w:rsid w:val="002F63C1"/>
    <w:rsid w:val="002F64D9"/>
    <w:rsid w:val="002F6ED3"/>
    <w:rsid w:val="002F7A91"/>
    <w:rsid w:val="00300555"/>
    <w:rsid w:val="003006B0"/>
    <w:rsid w:val="0030072D"/>
    <w:rsid w:val="0030092F"/>
    <w:rsid w:val="003027BD"/>
    <w:rsid w:val="00303016"/>
    <w:rsid w:val="0030336A"/>
    <w:rsid w:val="0030350A"/>
    <w:rsid w:val="003036F9"/>
    <w:rsid w:val="00303766"/>
    <w:rsid w:val="0030381E"/>
    <w:rsid w:val="00303E27"/>
    <w:rsid w:val="00304712"/>
    <w:rsid w:val="003049F6"/>
    <w:rsid w:val="00304B53"/>
    <w:rsid w:val="00304FFF"/>
    <w:rsid w:val="00305D5C"/>
    <w:rsid w:val="003064DB"/>
    <w:rsid w:val="00306930"/>
    <w:rsid w:val="00306A27"/>
    <w:rsid w:val="00306F5A"/>
    <w:rsid w:val="0031029D"/>
    <w:rsid w:val="00310451"/>
    <w:rsid w:val="003107A0"/>
    <w:rsid w:val="00310E06"/>
    <w:rsid w:val="003110C3"/>
    <w:rsid w:val="00313DCB"/>
    <w:rsid w:val="0031410E"/>
    <w:rsid w:val="0031479F"/>
    <w:rsid w:val="00315CFE"/>
    <w:rsid w:val="00316B19"/>
    <w:rsid w:val="00317697"/>
    <w:rsid w:val="003176AC"/>
    <w:rsid w:val="0032031D"/>
    <w:rsid w:val="00320B6B"/>
    <w:rsid w:val="00320F63"/>
    <w:rsid w:val="003214E9"/>
    <w:rsid w:val="0032172B"/>
    <w:rsid w:val="00321A4A"/>
    <w:rsid w:val="00322406"/>
    <w:rsid w:val="0032242F"/>
    <w:rsid w:val="00323C1B"/>
    <w:rsid w:val="00324EF3"/>
    <w:rsid w:val="00325353"/>
    <w:rsid w:val="003257AB"/>
    <w:rsid w:val="00325A56"/>
    <w:rsid w:val="0032605E"/>
    <w:rsid w:val="003261CA"/>
    <w:rsid w:val="00326859"/>
    <w:rsid w:val="00326962"/>
    <w:rsid w:val="00327701"/>
    <w:rsid w:val="00330558"/>
    <w:rsid w:val="0033108C"/>
    <w:rsid w:val="00331397"/>
    <w:rsid w:val="003313D5"/>
    <w:rsid w:val="00332B0A"/>
    <w:rsid w:val="00332B38"/>
    <w:rsid w:val="0033339F"/>
    <w:rsid w:val="0033503B"/>
    <w:rsid w:val="00335A31"/>
    <w:rsid w:val="00335BE5"/>
    <w:rsid w:val="00336A37"/>
    <w:rsid w:val="00337D44"/>
    <w:rsid w:val="00341229"/>
    <w:rsid w:val="003414AA"/>
    <w:rsid w:val="00341858"/>
    <w:rsid w:val="0034284E"/>
    <w:rsid w:val="00342A78"/>
    <w:rsid w:val="003436A1"/>
    <w:rsid w:val="003436E3"/>
    <w:rsid w:val="00345A0F"/>
    <w:rsid w:val="00345FFC"/>
    <w:rsid w:val="003460A6"/>
    <w:rsid w:val="003466DE"/>
    <w:rsid w:val="00346862"/>
    <w:rsid w:val="0034749E"/>
    <w:rsid w:val="0035054D"/>
    <w:rsid w:val="003506CE"/>
    <w:rsid w:val="00350E7B"/>
    <w:rsid w:val="00350EA1"/>
    <w:rsid w:val="003517A6"/>
    <w:rsid w:val="00351D19"/>
    <w:rsid w:val="003526B9"/>
    <w:rsid w:val="0035274C"/>
    <w:rsid w:val="003531AE"/>
    <w:rsid w:val="00353476"/>
    <w:rsid w:val="00354167"/>
    <w:rsid w:val="003546A2"/>
    <w:rsid w:val="003561E5"/>
    <w:rsid w:val="003573FA"/>
    <w:rsid w:val="0036033A"/>
    <w:rsid w:val="00360EB8"/>
    <w:rsid w:val="00361876"/>
    <w:rsid w:val="003620EB"/>
    <w:rsid w:val="00362220"/>
    <w:rsid w:val="00362A87"/>
    <w:rsid w:val="00362F9E"/>
    <w:rsid w:val="00363552"/>
    <w:rsid w:val="003636BD"/>
    <w:rsid w:val="003640C5"/>
    <w:rsid w:val="003659F3"/>
    <w:rsid w:val="00366D91"/>
    <w:rsid w:val="0036749E"/>
    <w:rsid w:val="003674D4"/>
    <w:rsid w:val="00367B02"/>
    <w:rsid w:val="00367D23"/>
    <w:rsid w:val="00367E0B"/>
    <w:rsid w:val="00370098"/>
    <w:rsid w:val="00370597"/>
    <w:rsid w:val="0037094F"/>
    <w:rsid w:val="00370C97"/>
    <w:rsid w:val="00371618"/>
    <w:rsid w:val="00371C05"/>
    <w:rsid w:val="00371DD4"/>
    <w:rsid w:val="00372ECA"/>
    <w:rsid w:val="003730B3"/>
    <w:rsid w:val="003734DB"/>
    <w:rsid w:val="00373804"/>
    <w:rsid w:val="00374AC0"/>
    <w:rsid w:val="00374AE5"/>
    <w:rsid w:val="00374C74"/>
    <w:rsid w:val="00375357"/>
    <w:rsid w:val="00375D8E"/>
    <w:rsid w:val="00376697"/>
    <w:rsid w:val="003770CE"/>
    <w:rsid w:val="003770EE"/>
    <w:rsid w:val="003778C0"/>
    <w:rsid w:val="00380F70"/>
    <w:rsid w:val="003814E1"/>
    <w:rsid w:val="00382782"/>
    <w:rsid w:val="0038307C"/>
    <w:rsid w:val="00383534"/>
    <w:rsid w:val="00383826"/>
    <w:rsid w:val="00383CF6"/>
    <w:rsid w:val="00384151"/>
    <w:rsid w:val="003841B5"/>
    <w:rsid w:val="00384500"/>
    <w:rsid w:val="0038468B"/>
    <w:rsid w:val="00384C40"/>
    <w:rsid w:val="00385D8E"/>
    <w:rsid w:val="003876A3"/>
    <w:rsid w:val="003876EC"/>
    <w:rsid w:val="00387F9F"/>
    <w:rsid w:val="00390176"/>
    <w:rsid w:val="00390CF8"/>
    <w:rsid w:val="00390F1D"/>
    <w:rsid w:val="003928CB"/>
    <w:rsid w:val="00392BAA"/>
    <w:rsid w:val="00393567"/>
    <w:rsid w:val="00393A68"/>
    <w:rsid w:val="00394490"/>
    <w:rsid w:val="0039563B"/>
    <w:rsid w:val="00395ED3"/>
    <w:rsid w:val="0039613D"/>
    <w:rsid w:val="00397199"/>
    <w:rsid w:val="00397693"/>
    <w:rsid w:val="003A02B6"/>
    <w:rsid w:val="003A0AC9"/>
    <w:rsid w:val="003A0D63"/>
    <w:rsid w:val="003A10A1"/>
    <w:rsid w:val="003A1710"/>
    <w:rsid w:val="003A1807"/>
    <w:rsid w:val="003A1BA6"/>
    <w:rsid w:val="003A209F"/>
    <w:rsid w:val="003A261F"/>
    <w:rsid w:val="003A2656"/>
    <w:rsid w:val="003A299B"/>
    <w:rsid w:val="003A3963"/>
    <w:rsid w:val="003A4494"/>
    <w:rsid w:val="003A4F17"/>
    <w:rsid w:val="003A52D4"/>
    <w:rsid w:val="003A638B"/>
    <w:rsid w:val="003A638D"/>
    <w:rsid w:val="003A6476"/>
    <w:rsid w:val="003A6A15"/>
    <w:rsid w:val="003A6F12"/>
    <w:rsid w:val="003A70EA"/>
    <w:rsid w:val="003A7461"/>
    <w:rsid w:val="003A75C5"/>
    <w:rsid w:val="003A7CBF"/>
    <w:rsid w:val="003B073B"/>
    <w:rsid w:val="003B0BAD"/>
    <w:rsid w:val="003B155A"/>
    <w:rsid w:val="003B1B6E"/>
    <w:rsid w:val="003B217A"/>
    <w:rsid w:val="003B4460"/>
    <w:rsid w:val="003B5178"/>
    <w:rsid w:val="003B5727"/>
    <w:rsid w:val="003B654C"/>
    <w:rsid w:val="003B6EC8"/>
    <w:rsid w:val="003B7513"/>
    <w:rsid w:val="003C00CD"/>
    <w:rsid w:val="003C2EB5"/>
    <w:rsid w:val="003C2FD3"/>
    <w:rsid w:val="003C310C"/>
    <w:rsid w:val="003C3A23"/>
    <w:rsid w:val="003C4162"/>
    <w:rsid w:val="003C44D7"/>
    <w:rsid w:val="003C4A58"/>
    <w:rsid w:val="003C66E2"/>
    <w:rsid w:val="003C6B8C"/>
    <w:rsid w:val="003C77BA"/>
    <w:rsid w:val="003D1232"/>
    <w:rsid w:val="003D2AD7"/>
    <w:rsid w:val="003D4328"/>
    <w:rsid w:val="003D4C84"/>
    <w:rsid w:val="003D4D4A"/>
    <w:rsid w:val="003D4F2C"/>
    <w:rsid w:val="003D54E9"/>
    <w:rsid w:val="003D5B1B"/>
    <w:rsid w:val="003D63BC"/>
    <w:rsid w:val="003D63D6"/>
    <w:rsid w:val="003D6539"/>
    <w:rsid w:val="003D68E6"/>
    <w:rsid w:val="003D6C9E"/>
    <w:rsid w:val="003D74FA"/>
    <w:rsid w:val="003E0BB0"/>
    <w:rsid w:val="003E10FF"/>
    <w:rsid w:val="003E186C"/>
    <w:rsid w:val="003E1D69"/>
    <w:rsid w:val="003E20A9"/>
    <w:rsid w:val="003E2C71"/>
    <w:rsid w:val="003E2F2D"/>
    <w:rsid w:val="003E339E"/>
    <w:rsid w:val="003E3609"/>
    <w:rsid w:val="003E3BF1"/>
    <w:rsid w:val="003E40C6"/>
    <w:rsid w:val="003E4B2F"/>
    <w:rsid w:val="003E4C6F"/>
    <w:rsid w:val="003E61B0"/>
    <w:rsid w:val="003E689A"/>
    <w:rsid w:val="003E72E0"/>
    <w:rsid w:val="003E763F"/>
    <w:rsid w:val="003E7700"/>
    <w:rsid w:val="003E7FDF"/>
    <w:rsid w:val="003F164C"/>
    <w:rsid w:val="003F206B"/>
    <w:rsid w:val="003F4571"/>
    <w:rsid w:val="003F4BB6"/>
    <w:rsid w:val="003F6F0D"/>
    <w:rsid w:val="003F7200"/>
    <w:rsid w:val="003F771F"/>
    <w:rsid w:val="003F7CCF"/>
    <w:rsid w:val="004007FC"/>
    <w:rsid w:val="0040109D"/>
    <w:rsid w:val="0040126E"/>
    <w:rsid w:val="00401597"/>
    <w:rsid w:val="00402088"/>
    <w:rsid w:val="0040259F"/>
    <w:rsid w:val="00404021"/>
    <w:rsid w:val="004040C1"/>
    <w:rsid w:val="0040432D"/>
    <w:rsid w:val="00404E71"/>
    <w:rsid w:val="00405339"/>
    <w:rsid w:val="00405914"/>
    <w:rsid w:val="004063C1"/>
    <w:rsid w:val="00406A19"/>
    <w:rsid w:val="004072CE"/>
    <w:rsid w:val="004079DE"/>
    <w:rsid w:val="00407C43"/>
    <w:rsid w:val="00407EFA"/>
    <w:rsid w:val="004109FC"/>
    <w:rsid w:val="004122C5"/>
    <w:rsid w:val="00415257"/>
    <w:rsid w:val="00415662"/>
    <w:rsid w:val="004156C9"/>
    <w:rsid w:val="00415BD3"/>
    <w:rsid w:val="00415D69"/>
    <w:rsid w:val="00416B52"/>
    <w:rsid w:val="00417379"/>
    <w:rsid w:val="004173F2"/>
    <w:rsid w:val="004178D4"/>
    <w:rsid w:val="004200C5"/>
    <w:rsid w:val="00420758"/>
    <w:rsid w:val="0042150D"/>
    <w:rsid w:val="00421748"/>
    <w:rsid w:val="00421DA3"/>
    <w:rsid w:val="004222C9"/>
    <w:rsid w:val="004228A7"/>
    <w:rsid w:val="00423991"/>
    <w:rsid w:val="0042473F"/>
    <w:rsid w:val="00424DFE"/>
    <w:rsid w:val="00424E77"/>
    <w:rsid w:val="00425635"/>
    <w:rsid w:val="0042760C"/>
    <w:rsid w:val="004310D8"/>
    <w:rsid w:val="00432E2A"/>
    <w:rsid w:val="00433918"/>
    <w:rsid w:val="00433D82"/>
    <w:rsid w:val="00434AB7"/>
    <w:rsid w:val="00434C8D"/>
    <w:rsid w:val="004368FF"/>
    <w:rsid w:val="00437A32"/>
    <w:rsid w:val="00440E1F"/>
    <w:rsid w:val="00441E96"/>
    <w:rsid w:val="00441FAD"/>
    <w:rsid w:val="004421BF"/>
    <w:rsid w:val="00442529"/>
    <w:rsid w:val="004443FB"/>
    <w:rsid w:val="00444A16"/>
    <w:rsid w:val="00444E20"/>
    <w:rsid w:val="004459FD"/>
    <w:rsid w:val="00445C7E"/>
    <w:rsid w:val="0044635F"/>
    <w:rsid w:val="00446EE6"/>
    <w:rsid w:val="00447883"/>
    <w:rsid w:val="00447C15"/>
    <w:rsid w:val="00447C43"/>
    <w:rsid w:val="00447CE6"/>
    <w:rsid w:val="0045046B"/>
    <w:rsid w:val="0045076C"/>
    <w:rsid w:val="0045077D"/>
    <w:rsid w:val="00451394"/>
    <w:rsid w:val="00453D93"/>
    <w:rsid w:val="00454106"/>
    <w:rsid w:val="0045499A"/>
    <w:rsid w:val="00455A2A"/>
    <w:rsid w:val="004565B9"/>
    <w:rsid w:val="0045683E"/>
    <w:rsid w:val="00456EF2"/>
    <w:rsid w:val="004570B9"/>
    <w:rsid w:val="004573EC"/>
    <w:rsid w:val="00457ADC"/>
    <w:rsid w:val="00460B32"/>
    <w:rsid w:val="00461419"/>
    <w:rsid w:val="0046229B"/>
    <w:rsid w:val="004624E8"/>
    <w:rsid w:val="00462CD7"/>
    <w:rsid w:val="004633F6"/>
    <w:rsid w:val="00463934"/>
    <w:rsid w:val="004639AF"/>
    <w:rsid w:val="004641F3"/>
    <w:rsid w:val="0046541E"/>
    <w:rsid w:val="00465896"/>
    <w:rsid w:val="00467198"/>
    <w:rsid w:val="0046723E"/>
    <w:rsid w:val="00467AC6"/>
    <w:rsid w:val="00470542"/>
    <w:rsid w:val="00470B4C"/>
    <w:rsid w:val="00470F72"/>
    <w:rsid w:val="004713FE"/>
    <w:rsid w:val="00471665"/>
    <w:rsid w:val="00471673"/>
    <w:rsid w:val="00471B02"/>
    <w:rsid w:val="004733D5"/>
    <w:rsid w:val="00473584"/>
    <w:rsid w:val="00473870"/>
    <w:rsid w:val="004739CE"/>
    <w:rsid w:val="00473E16"/>
    <w:rsid w:val="004740F3"/>
    <w:rsid w:val="004750F3"/>
    <w:rsid w:val="00475DE5"/>
    <w:rsid w:val="00476A4C"/>
    <w:rsid w:val="00476AC9"/>
    <w:rsid w:val="00476D0B"/>
    <w:rsid w:val="004771D5"/>
    <w:rsid w:val="00480439"/>
    <w:rsid w:val="00481268"/>
    <w:rsid w:val="00481A6F"/>
    <w:rsid w:val="00481C33"/>
    <w:rsid w:val="00482B7C"/>
    <w:rsid w:val="00482E16"/>
    <w:rsid w:val="00483CF7"/>
    <w:rsid w:val="00483D75"/>
    <w:rsid w:val="00484015"/>
    <w:rsid w:val="00484C6E"/>
    <w:rsid w:val="00484F98"/>
    <w:rsid w:val="004857AE"/>
    <w:rsid w:val="00485B2B"/>
    <w:rsid w:val="004867F6"/>
    <w:rsid w:val="0048727F"/>
    <w:rsid w:val="004902F9"/>
    <w:rsid w:val="00490CE0"/>
    <w:rsid w:val="00490D84"/>
    <w:rsid w:val="00491A0B"/>
    <w:rsid w:val="00491EE1"/>
    <w:rsid w:val="0049339B"/>
    <w:rsid w:val="00494086"/>
    <w:rsid w:val="00494379"/>
    <w:rsid w:val="0049589B"/>
    <w:rsid w:val="00495C72"/>
    <w:rsid w:val="0049651A"/>
    <w:rsid w:val="0049682D"/>
    <w:rsid w:val="00496985"/>
    <w:rsid w:val="00497D23"/>
    <w:rsid w:val="00497FC4"/>
    <w:rsid w:val="004A1449"/>
    <w:rsid w:val="004A152C"/>
    <w:rsid w:val="004A18EB"/>
    <w:rsid w:val="004A19DC"/>
    <w:rsid w:val="004A2066"/>
    <w:rsid w:val="004A2B84"/>
    <w:rsid w:val="004A4150"/>
    <w:rsid w:val="004A44EE"/>
    <w:rsid w:val="004A5562"/>
    <w:rsid w:val="004A5AB7"/>
    <w:rsid w:val="004A64FE"/>
    <w:rsid w:val="004A68EB"/>
    <w:rsid w:val="004A7328"/>
    <w:rsid w:val="004B0430"/>
    <w:rsid w:val="004B0811"/>
    <w:rsid w:val="004B0C09"/>
    <w:rsid w:val="004B134C"/>
    <w:rsid w:val="004B269D"/>
    <w:rsid w:val="004B28A8"/>
    <w:rsid w:val="004B2C91"/>
    <w:rsid w:val="004B4037"/>
    <w:rsid w:val="004B4BF5"/>
    <w:rsid w:val="004B79E7"/>
    <w:rsid w:val="004B7B4E"/>
    <w:rsid w:val="004B7E56"/>
    <w:rsid w:val="004C06A9"/>
    <w:rsid w:val="004C0CE1"/>
    <w:rsid w:val="004C1C97"/>
    <w:rsid w:val="004C29E2"/>
    <w:rsid w:val="004C340B"/>
    <w:rsid w:val="004C3514"/>
    <w:rsid w:val="004C519F"/>
    <w:rsid w:val="004C551C"/>
    <w:rsid w:val="004C56E7"/>
    <w:rsid w:val="004C5734"/>
    <w:rsid w:val="004C59C3"/>
    <w:rsid w:val="004C5CEA"/>
    <w:rsid w:val="004C68FF"/>
    <w:rsid w:val="004C699D"/>
    <w:rsid w:val="004C7771"/>
    <w:rsid w:val="004C7E0D"/>
    <w:rsid w:val="004D053B"/>
    <w:rsid w:val="004D0F40"/>
    <w:rsid w:val="004D140E"/>
    <w:rsid w:val="004D29DC"/>
    <w:rsid w:val="004D3479"/>
    <w:rsid w:val="004D36FE"/>
    <w:rsid w:val="004D4617"/>
    <w:rsid w:val="004D4E85"/>
    <w:rsid w:val="004D5599"/>
    <w:rsid w:val="004D64C1"/>
    <w:rsid w:val="004D6885"/>
    <w:rsid w:val="004D69B6"/>
    <w:rsid w:val="004D713B"/>
    <w:rsid w:val="004E0005"/>
    <w:rsid w:val="004E1AA1"/>
    <w:rsid w:val="004E2746"/>
    <w:rsid w:val="004E518E"/>
    <w:rsid w:val="004E5391"/>
    <w:rsid w:val="004E5637"/>
    <w:rsid w:val="004E6B8A"/>
    <w:rsid w:val="004E7A6A"/>
    <w:rsid w:val="004E7D52"/>
    <w:rsid w:val="004F1669"/>
    <w:rsid w:val="004F1B1C"/>
    <w:rsid w:val="004F2E26"/>
    <w:rsid w:val="004F2F10"/>
    <w:rsid w:val="004F3DFC"/>
    <w:rsid w:val="004F3EA0"/>
    <w:rsid w:val="004F486A"/>
    <w:rsid w:val="004F531B"/>
    <w:rsid w:val="004F5828"/>
    <w:rsid w:val="004F595D"/>
    <w:rsid w:val="004F5FE0"/>
    <w:rsid w:val="004F682B"/>
    <w:rsid w:val="004F75AB"/>
    <w:rsid w:val="00500321"/>
    <w:rsid w:val="00500475"/>
    <w:rsid w:val="00500583"/>
    <w:rsid w:val="00501128"/>
    <w:rsid w:val="00501646"/>
    <w:rsid w:val="00501A08"/>
    <w:rsid w:val="00501AF8"/>
    <w:rsid w:val="00502826"/>
    <w:rsid w:val="00502907"/>
    <w:rsid w:val="00502C75"/>
    <w:rsid w:val="00502DFC"/>
    <w:rsid w:val="005030FC"/>
    <w:rsid w:val="00503E55"/>
    <w:rsid w:val="005042FF"/>
    <w:rsid w:val="0050581A"/>
    <w:rsid w:val="005069A1"/>
    <w:rsid w:val="00506D00"/>
    <w:rsid w:val="00506F9F"/>
    <w:rsid w:val="0050744B"/>
    <w:rsid w:val="005075E1"/>
    <w:rsid w:val="00510549"/>
    <w:rsid w:val="0051110C"/>
    <w:rsid w:val="00511132"/>
    <w:rsid w:val="0051294C"/>
    <w:rsid w:val="0051304E"/>
    <w:rsid w:val="0051318E"/>
    <w:rsid w:val="0051460D"/>
    <w:rsid w:val="00514A55"/>
    <w:rsid w:val="0051560B"/>
    <w:rsid w:val="0051616E"/>
    <w:rsid w:val="00517145"/>
    <w:rsid w:val="005175A6"/>
    <w:rsid w:val="00517BB6"/>
    <w:rsid w:val="005211D0"/>
    <w:rsid w:val="00521B6C"/>
    <w:rsid w:val="00523240"/>
    <w:rsid w:val="005237AB"/>
    <w:rsid w:val="00523D28"/>
    <w:rsid w:val="0052440B"/>
    <w:rsid w:val="005248B6"/>
    <w:rsid w:val="00524975"/>
    <w:rsid w:val="00524AE7"/>
    <w:rsid w:val="00525743"/>
    <w:rsid w:val="0052611A"/>
    <w:rsid w:val="00526455"/>
    <w:rsid w:val="00526A38"/>
    <w:rsid w:val="00526A8F"/>
    <w:rsid w:val="00527662"/>
    <w:rsid w:val="00527A7F"/>
    <w:rsid w:val="005301E3"/>
    <w:rsid w:val="00530FCF"/>
    <w:rsid w:val="005317FC"/>
    <w:rsid w:val="00531D34"/>
    <w:rsid w:val="00532C50"/>
    <w:rsid w:val="00533003"/>
    <w:rsid w:val="00533ABB"/>
    <w:rsid w:val="0053407A"/>
    <w:rsid w:val="00534A74"/>
    <w:rsid w:val="00534E71"/>
    <w:rsid w:val="0053558D"/>
    <w:rsid w:val="00536C10"/>
    <w:rsid w:val="00536F96"/>
    <w:rsid w:val="0054013F"/>
    <w:rsid w:val="0054035F"/>
    <w:rsid w:val="0054135D"/>
    <w:rsid w:val="005414A7"/>
    <w:rsid w:val="00541BB7"/>
    <w:rsid w:val="005436CE"/>
    <w:rsid w:val="00543B81"/>
    <w:rsid w:val="005444A9"/>
    <w:rsid w:val="0054455E"/>
    <w:rsid w:val="005445EB"/>
    <w:rsid w:val="00544956"/>
    <w:rsid w:val="00546050"/>
    <w:rsid w:val="00546523"/>
    <w:rsid w:val="0054797C"/>
    <w:rsid w:val="0054798E"/>
    <w:rsid w:val="00547B66"/>
    <w:rsid w:val="00550668"/>
    <w:rsid w:val="005506DD"/>
    <w:rsid w:val="005506F2"/>
    <w:rsid w:val="005516DE"/>
    <w:rsid w:val="00552FE0"/>
    <w:rsid w:val="005530F7"/>
    <w:rsid w:val="00553A65"/>
    <w:rsid w:val="00553F6E"/>
    <w:rsid w:val="0055534A"/>
    <w:rsid w:val="00555C83"/>
    <w:rsid w:val="00555E25"/>
    <w:rsid w:val="00556727"/>
    <w:rsid w:val="00556728"/>
    <w:rsid w:val="00556AD2"/>
    <w:rsid w:val="00557219"/>
    <w:rsid w:val="0055736A"/>
    <w:rsid w:val="00557AB9"/>
    <w:rsid w:val="00560BE2"/>
    <w:rsid w:val="005615DD"/>
    <w:rsid w:val="00562AFE"/>
    <w:rsid w:val="00562E07"/>
    <w:rsid w:val="0056358C"/>
    <w:rsid w:val="00563E28"/>
    <w:rsid w:val="0056482D"/>
    <w:rsid w:val="00564D83"/>
    <w:rsid w:val="0056550D"/>
    <w:rsid w:val="005660F9"/>
    <w:rsid w:val="00570152"/>
    <w:rsid w:val="005701E2"/>
    <w:rsid w:val="0057133D"/>
    <w:rsid w:val="0057139F"/>
    <w:rsid w:val="0057188D"/>
    <w:rsid w:val="00573894"/>
    <w:rsid w:val="00574296"/>
    <w:rsid w:val="00574ECA"/>
    <w:rsid w:val="00575591"/>
    <w:rsid w:val="00575B5D"/>
    <w:rsid w:val="00575C42"/>
    <w:rsid w:val="00576307"/>
    <w:rsid w:val="00577323"/>
    <w:rsid w:val="005778B0"/>
    <w:rsid w:val="00577C72"/>
    <w:rsid w:val="00577D47"/>
    <w:rsid w:val="00577E02"/>
    <w:rsid w:val="00580049"/>
    <w:rsid w:val="00582C0C"/>
    <w:rsid w:val="005832F0"/>
    <w:rsid w:val="00584F76"/>
    <w:rsid w:val="00585175"/>
    <w:rsid w:val="00585778"/>
    <w:rsid w:val="00585E55"/>
    <w:rsid w:val="00585F7F"/>
    <w:rsid w:val="00590086"/>
    <w:rsid w:val="005901A4"/>
    <w:rsid w:val="0059066E"/>
    <w:rsid w:val="00592327"/>
    <w:rsid w:val="00592572"/>
    <w:rsid w:val="0059288F"/>
    <w:rsid w:val="00592AE4"/>
    <w:rsid w:val="00592D4D"/>
    <w:rsid w:val="0059302C"/>
    <w:rsid w:val="00593AC3"/>
    <w:rsid w:val="00593F84"/>
    <w:rsid w:val="00594932"/>
    <w:rsid w:val="00594C25"/>
    <w:rsid w:val="00595016"/>
    <w:rsid w:val="00595B6A"/>
    <w:rsid w:val="00597A9D"/>
    <w:rsid w:val="00597AD7"/>
    <w:rsid w:val="005A01F1"/>
    <w:rsid w:val="005A0594"/>
    <w:rsid w:val="005A0854"/>
    <w:rsid w:val="005A18E3"/>
    <w:rsid w:val="005A1D1F"/>
    <w:rsid w:val="005A1D5D"/>
    <w:rsid w:val="005A2838"/>
    <w:rsid w:val="005A2F5F"/>
    <w:rsid w:val="005A3179"/>
    <w:rsid w:val="005A33B3"/>
    <w:rsid w:val="005A3EAB"/>
    <w:rsid w:val="005A4FDE"/>
    <w:rsid w:val="005A5F31"/>
    <w:rsid w:val="005A6927"/>
    <w:rsid w:val="005A74E4"/>
    <w:rsid w:val="005B0313"/>
    <w:rsid w:val="005B0EF0"/>
    <w:rsid w:val="005B1113"/>
    <w:rsid w:val="005B17F0"/>
    <w:rsid w:val="005B1FFF"/>
    <w:rsid w:val="005B20F3"/>
    <w:rsid w:val="005B49B0"/>
    <w:rsid w:val="005B5584"/>
    <w:rsid w:val="005B5814"/>
    <w:rsid w:val="005B59E7"/>
    <w:rsid w:val="005B5B53"/>
    <w:rsid w:val="005B65D5"/>
    <w:rsid w:val="005B6BD3"/>
    <w:rsid w:val="005B70F3"/>
    <w:rsid w:val="005B7386"/>
    <w:rsid w:val="005B7B63"/>
    <w:rsid w:val="005C1742"/>
    <w:rsid w:val="005C1D7A"/>
    <w:rsid w:val="005C30FD"/>
    <w:rsid w:val="005C37D5"/>
    <w:rsid w:val="005C4819"/>
    <w:rsid w:val="005C4982"/>
    <w:rsid w:val="005C5738"/>
    <w:rsid w:val="005C5F2E"/>
    <w:rsid w:val="005C6133"/>
    <w:rsid w:val="005C7670"/>
    <w:rsid w:val="005C78D8"/>
    <w:rsid w:val="005C7DD4"/>
    <w:rsid w:val="005D06B0"/>
    <w:rsid w:val="005D09FA"/>
    <w:rsid w:val="005D2AA5"/>
    <w:rsid w:val="005D2E8D"/>
    <w:rsid w:val="005D2F60"/>
    <w:rsid w:val="005D3084"/>
    <w:rsid w:val="005D3944"/>
    <w:rsid w:val="005D3EBD"/>
    <w:rsid w:val="005D49E0"/>
    <w:rsid w:val="005D4CD1"/>
    <w:rsid w:val="005D50F4"/>
    <w:rsid w:val="005D562A"/>
    <w:rsid w:val="005D6182"/>
    <w:rsid w:val="005D6458"/>
    <w:rsid w:val="005D6DA7"/>
    <w:rsid w:val="005E1B0B"/>
    <w:rsid w:val="005E24AA"/>
    <w:rsid w:val="005E350B"/>
    <w:rsid w:val="005E3569"/>
    <w:rsid w:val="005E4716"/>
    <w:rsid w:val="005E5B0F"/>
    <w:rsid w:val="005E5BBF"/>
    <w:rsid w:val="005E6F71"/>
    <w:rsid w:val="005E77FC"/>
    <w:rsid w:val="005E7B00"/>
    <w:rsid w:val="005F0AA7"/>
    <w:rsid w:val="005F0D3F"/>
    <w:rsid w:val="005F0FFF"/>
    <w:rsid w:val="005F1BA8"/>
    <w:rsid w:val="005F1EFA"/>
    <w:rsid w:val="005F25D6"/>
    <w:rsid w:val="005F2B81"/>
    <w:rsid w:val="005F2E7B"/>
    <w:rsid w:val="005F3151"/>
    <w:rsid w:val="005F359A"/>
    <w:rsid w:val="005F4975"/>
    <w:rsid w:val="005F4A98"/>
    <w:rsid w:val="005F5086"/>
    <w:rsid w:val="005F5234"/>
    <w:rsid w:val="005F6363"/>
    <w:rsid w:val="005F6BF1"/>
    <w:rsid w:val="005F6DD4"/>
    <w:rsid w:val="005F7398"/>
    <w:rsid w:val="0060002B"/>
    <w:rsid w:val="00600165"/>
    <w:rsid w:val="00601080"/>
    <w:rsid w:val="0060138D"/>
    <w:rsid w:val="00601402"/>
    <w:rsid w:val="0060315B"/>
    <w:rsid w:val="0060398E"/>
    <w:rsid w:val="0060456A"/>
    <w:rsid w:val="00604E6D"/>
    <w:rsid w:val="0060541A"/>
    <w:rsid w:val="006065DC"/>
    <w:rsid w:val="00606853"/>
    <w:rsid w:val="006104A0"/>
    <w:rsid w:val="00611370"/>
    <w:rsid w:val="00611F1D"/>
    <w:rsid w:val="00612ECE"/>
    <w:rsid w:val="00613028"/>
    <w:rsid w:val="00613244"/>
    <w:rsid w:val="006133D9"/>
    <w:rsid w:val="00613C56"/>
    <w:rsid w:val="00613D6A"/>
    <w:rsid w:val="00613D92"/>
    <w:rsid w:val="00614B69"/>
    <w:rsid w:val="0061526E"/>
    <w:rsid w:val="00616557"/>
    <w:rsid w:val="0061688D"/>
    <w:rsid w:val="006176C4"/>
    <w:rsid w:val="00621221"/>
    <w:rsid w:val="0062139B"/>
    <w:rsid w:val="0062178A"/>
    <w:rsid w:val="00621859"/>
    <w:rsid w:val="00622944"/>
    <w:rsid w:val="00623366"/>
    <w:rsid w:val="006236B7"/>
    <w:rsid w:val="006237BF"/>
    <w:rsid w:val="006243FB"/>
    <w:rsid w:val="00624FD8"/>
    <w:rsid w:val="006256FA"/>
    <w:rsid w:val="00625704"/>
    <w:rsid w:val="00625F3E"/>
    <w:rsid w:val="00625FFB"/>
    <w:rsid w:val="00626EBC"/>
    <w:rsid w:val="0062738C"/>
    <w:rsid w:val="006273A3"/>
    <w:rsid w:val="006277DA"/>
    <w:rsid w:val="00630B5F"/>
    <w:rsid w:val="00630DD3"/>
    <w:rsid w:val="00630FC5"/>
    <w:rsid w:val="00631413"/>
    <w:rsid w:val="006314CF"/>
    <w:rsid w:val="006318BD"/>
    <w:rsid w:val="00631BAF"/>
    <w:rsid w:val="00632964"/>
    <w:rsid w:val="006348E7"/>
    <w:rsid w:val="00634A84"/>
    <w:rsid w:val="00635712"/>
    <w:rsid w:val="00635E08"/>
    <w:rsid w:val="00636768"/>
    <w:rsid w:val="0063756D"/>
    <w:rsid w:val="006403A2"/>
    <w:rsid w:val="00640433"/>
    <w:rsid w:val="00640C1F"/>
    <w:rsid w:val="00640E32"/>
    <w:rsid w:val="00640E75"/>
    <w:rsid w:val="0064172A"/>
    <w:rsid w:val="0064292F"/>
    <w:rsid w:val="00642E84"/>
    <w:rsid w:val="00642F83"/>
    <w:rsid w:val="00643270"/>
    <w:rsid w:val="00643AEA"/>
    <w:rsid w:val="006452F7"/>
    <w:rsid w:val="00645B27"/>
    <w:rsid w:val="00645B46"/>
    <w:rsid w:val="0064719C"/>
    <w:rsid w:val="00647AC9"/>
    <w:rsid w:val="00650486"/>
    <w:rsid w:val="006505A0"/>
    <w:rsid w:val="00650969"/>
    <w:rsid w:val="00650C6F"/>
    <w:rsid w:val="00650EBB"/>
    <w:rsid w:val="0065172A"/>
    <w:rsid w:val="00652F26"/>
    <w:rsid w:val="006538E7"/>
    <w:rsid w:val="006538E8"/>
    <w:rsid w:val="00655308"/>
    <w:rsid w:val="00656332"/>
    <w:rsid w:val="006564BF"/>
    <w:rsid w:val="006565F7"/>
    <w:rsid w:val="00660865"/>
    <w:rsid w:val="006608A2"/>
    <w:rsid w:val="006608DD"/>
    <w:rsid w:val="00661F8F"/>
    <w:rsid w:val="00661FF6"/>
    <w:rsid w:val="006633FE"/>
    <w:rsid w:val="006636E7"/>
    <w:rsid w:val="0066370C"/>
    <w:rsid w:val="00663EEC"/>
    <w:rsid w:val="00664418"/>
    <w:rsid w:val="00665878"/>
    <w:rsid w:val="006658BA"/>
    <w:rsid w:val="00666F1D"/>
    <w:rsid w:val="0066794E"/>
    <w:rsid w:val="00671771"/>
    <w:rsid w:val="00672462"/>
    <w:rsid w:val="0067283B"/>
    <w:rsid w:val="00672BDA"/>
    <w:rsid w:val="00673197"/>
    <w:rsid w:val="006731F1"/>
    <w:rsid w:val="00673795"/>
    <w:rsid w:val="00673FF1"/>
    <w:rsid w:val="0067403D"/>
    <w:rsid w:val="006746DB"/>
    <w:rsid w:val="0067578A"/>
    <w:rsid w:val="00675D5A"/>
    <w:rsid w:val="00676ABD"/>
    <w:rsid w:val="00677414"/>
    <w:rsid w:val="00677619"/>
    <w:rsid w:val="00680B9F"/>
    <w:rsid w:val="00681312"/>
    <w:rsid w:val="006818A1"/>
    <w:rsid w:val="00681DD0"/>
    <w:rsid w:val="00682A2E"/>
    <w:rsid w:val="00684C64"/>
    <w:rsid w:val="006859C2"/>
    <w:rsid w:val="00686657"/>
    <w:rsid w:val="00686D03"/>
    <w:rsid w:val="00687113"/>
    <w:rsid w:val="006875EF"/>
    <w:rsid w:val="00687A65"/>
    <w:rsid w:val="00690177"/>
    <w:rsid w:val="006907F6"/>
    <w:rsid w:val="006919E5"/>
    <w:rsid w:val="00692B0B"/>
    <w:rsid w:val="00693C1C"/>
    <w:rsid w:val="006943A2"/>
    <w:rsid w:val="00694B64"/>
    <w:rsid w:val="00694C9D"/>
    <w:rsid w:val="00695E50"/>
    <w:rsid w:val="00697C62"/>
    <w:rsid w:val="00697E03"/>
    <w:rsid w:val="006A0E51"/>
    <w:rsid w:val="006A11DE"/>
    <w:rsid w:val="006A217B"/>
    <w:rsid w:val="006A2FA0"/>
    <w:rsid w:val="006A341D"/>
    <w:rsid w:val="006A3A29"/>
    <w:rsid w:val="006A3BD8"/>
    <w:rsid w:val="006A4C05"/>
    <w:rsid w:val="006A5C74"/>
    <w:rsid w:val="006A6345"/>
    <w:rsid w:val="006A6E2A"/>
    <w:rsid w:val="006A7835"/>
    <w:rsid w:val="006B0D57"/>
    <w:rsid w:val="006B136F"/>
    <w:rsid w:val="006B1AFE"/>
    <w:rsid w:val="006B2789"/>
    <w:rsid w:val="006B3F2E"/>
    <w:rsid w:val="006B4172"/>
    <w:rsid w:val="006B49BC"/>
    <w:rsid w:val="006B4B8E"/>
    <w:rsid w:val="006B4D0A"/>
    <w:rsid w:val="006B50CD"/>
    <w:rsid w:val="006B54FA"/>
    <w:rsid w:val="006B55F1"/>
    <w:rsid w:val="006B5623"/>
    <w:rsid w:val="006B5A30"/>
    <w:rsid w:val="006B7FD7"/>
    <w:rsid w:val="006C0A53"/>
    <w:rsid w:val="006C1CE8"/>
    <w:rsid w:val="006C2515"/>
    <w:rsid w:val="006C29B9"/>
    <w:rsid w:val="006C2A12"/>
    <w:rsid w:val="006C3282"/>
    <w:rsid w:val="006C3B2C"/>
    <w:rsid w:val="006C3B60"/>
    <w:rsid w:val="006C4950"/>
    <w:rsid w:val="006C4DD2"/>
    <w:rsid w:val="006C552C"/>
    <w:rsid w:val="006C6096"/>
    <w:rsid w:val="006C67FD"/>
    <w:rsid w:val="006C7B71"/>
    <w:rsid w:val="006C7FC9"/>
    <w:rsid w:val="006D0524"/>
    <w:rsid w:val="006D0721"/>
    <w:rsid w:val="006D0E8B"/>
    <w:rsid w:val="006D16DA"/>
    <w:rsid w:val="006D1D02"/>
    <w:rsid w:val="006D2BAB"/>
    <w:rsid w:val="006D4697"/>
    <w:rsid w:val="006D4BB9"/>
    <w:rsid w:val="006D5A01"/>
    <w:rsid w:val="006D5E29"/>
    <w:rsid w:val="006D655E"/>
    <w:rsid w:val="006D6AA2"/>
    <w:rsid w:val="006D6B39"/>
    <w:rsid w:val="006D6C97"/>
    <w:rsid w:val="006D7B83"/>
    <w:rsid w:val="006E0971"/>
    <w:rsid w:val="006E1021"/>
    <w:rsid w:val="006E2223"/>
    <w:rsid w:val="006E4985"/>
    <w:rsid w:val="006E4D79"/>
    <w:rsid w:val="006E5B80"/>
    <w:rsid w:val="006E6228"/>
    <w:rsid w:val="006E67C0"/>
    <w:rsid w:val="006E68A9"/>
    <w:rsid w:val="006E6E6B"/>
    <w:rsid w:val="006F02E6"/>
    <w:rsid w:val="006F0350"/>
    <w:rsid w:val="006F16D5"/>
    <w:rsid w:val="006F31E2"/>
    <w:rsid w:val="006F3492"/>
    <w:rsid w:val="006F349F"/>
    <w:rsid w:val="006F4328"/>
    <w:rsid w:val="006F45BF"/>
    <w:rsid w:val="006F4D68"/>
    <w:rsid w:val="006F516A"/>
    <w:rsid w:val="006F568B"/>
    <w:rsid w:val="006F5E60"/>
    <w:rsid w:val="006F6498"/>
    <w:rsid w:val="006F7942"/>
    <w:rsid w:val="006F7DA2"/>
    <w:rsid w:val="007000A2"/>
    <w:rsid w:val="00700506"/>
    <w:rsid w:val="007005E9"/>
    <w:rsid w:val="00700987"/>
    <w:rsid w:val="007009E3"/>
    <w:rsid w:val="00700CB5"/>
    <w:rsid w:val="00700F70"/>
    <w:rsid w:val="00701C5D"/>
    <w:rsid w:val="00701D15"/>
    <w:rsid w:val="007021A1"/>
    <w:rsid w:val="00702B17"/>
    <w:rsid w:val="00702D54"/>
    <w:rsid w:val="007038CE"/>
    <w:rsid w:val="00704DA0"/>
    <w:rsid w:val="00705FC9"/>
    <w:rsid w:val="00706328"/>
    <w:rsid w:val="00706A1F"/>
    <w:rsid w:val="00707829"/>
    <w:rsid w:val="007109B0"/>
    <w:rsid w:val="00710E28"/>
    <w:rsid w:val="0071147C"/>
    <w:rsid w:val="00711643"/>
    <w:rsid w:val="00711C14"/>
    <w:rsid w:val="00712BAC"/>
    <w:rsid w:val="00712E55"/>
    <w:rsid w:val="00713191"/>
    <w:rsid w:val="007134E4"/>
    <w:rsid w:val="007138EE"/>
    <w:rsid w:val="00714468"/>
    <w:rsid w:val="00715476"/>
    <w:rsid w:val="00715689"/>
    <w:rsid w:val="00715FFF"/>
    <w:rsid w:val="0071637A"/>
    <w:rsid w:val="00716475"/>
    <w:rsid w:val="0071713E"/>
    <w:rsid w:val="00717E71"/>
    <w:rsid w:val="007203BB"/>
    <w:rsid w:val="007205A0"/>
    <w:rsid w:val="007205B7"/>
    <w:rsid w:val="00720C49"/>
    <w:rsid w:val="00721ABC"/>
    <w:rsid w:val="007221D3"/>
    <w:rsid w:val="00722220"/>
    <w:rsid w:val="00722241"/>
    <w:rsid w:val="00723993"/>
    <w:rsid w:val="00723E28"/>
    <w:rsid w:val="00724BB9"/>
    <w:rsid w:val="007251AE"/>
    <w:rsid w:val="007253D8"/>
    <w:rsid w:val="00725623"/>
    <w:rsid w:val="00725C99"/>
    <w:rsid w:val="0072694A"/>
    <w:rsid w:val="00731A05"/>
    <w:rsid w:val="00733032"/>
    <w:rsid w:val="00733063"/>
    <w:rsid w:val="007335ED"/>
    <w:rsid w:val="00733F60"/>
    <w:rsid w:val="00734B89"/>
    <w:rsid w:val="00735EC2"/>
    <w:rsid w:val="00735F7D"/>
    <w:rsid w:val="00736113"/>
    <w:rsid w:val="00736599"/>
    <w:rsid w:val="00736CD0"/>
    <w:rsid w:val="00740A7D"/>
    <w:rsid w:val="00740DD5"/>
    <w:rsid w:val="00741225"/>
    <w:rsid w:val="007419A5"/>
    <w:rsid w:val="00741FD4"/>
    <w:rsid w:val="00741FD6"/>
    <w:rsid w:val="007422C4"/>
    <w:rsid w:val="007429A4"/>
    <w:rsid w:val="00742DB2"/>
    <w:rsid w:val="007435AE"/>
    <w:rsid w:val="007437B8"/>
    <w:rsid w:val="00744374"/>
    <w:rsid w:val="007457EF"/>
    <w:rsid w:val="00746397"/>
    <w:rsid w:val="00746F89"/>
    <w:rsid w:val="00747018"/>
    <w:rsid w:val="007478BB"/>
    <w:rsid w:val="007511D5"/>
    <w:rsid w:val="00751F94"/>
    <w:rsid w:val="007526E6"/>
    <w:rsid w:val="0075286D"/>
    <w:rsid w:val="00752D99"/>
    <w:rsid w:val="0075379F"/>
    <w:rsid w:val="007547B6"/>
    <w:rsid w:val="00755925"/>
    <w:rsid w:val="00755BA2"/>
    <w:rsid w:val="00756EDA"/>
    <w:rsid w:val="0075759B"/>
    <w:rsid w:val="007607B0"/>
    <w:rsid w:val="00760825"/>
    <w:rsid w:val="0076261A"/>
    <w:rsid w:val="0076293C"/>
    <w:rsid w:val="00762F4B"/>
    <w:rsid w:val="007631FE"/>
    <w:rsid w:val="007638DC"/>
    <w:rsid w:val="00765AA3"/>
    <w:rsid w:val="00766FE4"/>
    <w:rsid w:val="00766FF0"/>
    <w:rsid w:val="00767225"/>
    <w:rsid w:val="00767808"/>
    <w:rsid w:val="00767986"/>
    <w:rsid w:val="00770813"/>
    <w:rsid w:val="00770B82"/>
    <w:rsid w:val="0077134E"/>
    <w:rsid w:val="007717BC"/>
    <w:rsid w:val="00771A63"/>
    <w:rsid w:val="00771C8B"/>
    <w:rsid w:val="0077254D"/>
    <w:rsid w:val="007726F2"/>
    <w:rsid w:val="00772C3C"/>
    <w:rsid w:val="00773CBF"/>
    <w:rsid w:val="00773CF3"/>
    <w:rsid w:val="00774538"/>
    <w:rsid w:val="007757C7"/>
    <w:rsid w:val="007765D2"/>
    <w:rsid w:val="0077662A"/>
    <w:rsid w:val="00781092"/>
    <w:rsid w:val="00781600"/>
    <w:rsid w:val="00781D9B"/>
    <w:rsid w:val="00782512"/>
    <w:rsid w:val="00782CD8"/>
    <w:rsid w:val="0078357B"/>
    <w:rsid w:val="00783BBF"/>
    <w:rsid w:val="007841B4"/>
    <w:rsid w:val="00784436"/>
    <w:rsid w:val="00784E24"/>
    <w:rsid w:val="007854EE"/>
    <w:rsid w:val="007866CC"/>
    <w:rsid w:val="00786934"/>
    <w:rsid w:val="00786DA4"/>
    <w:rsid w:val="00787AF3"/>
    <w:rsid w:val="0079065D"/>
    <w:rsid w:val="00791666"/>
    <w:rsid w:val="00791C79"/>
    <w:rsid w:val="00793318"/>
    <w:rsid w:val="0079333F"/>
    <w:rsid w:val="007944C3"/>
    <w:rsid w:val="00794669"/>
    <w:rsid w:val="00794DFC"/>
    <w:rsid w:val="00795276"/>
    <w:rsid w:val="007952F3"/>
    <w:rsid w:val="00795911"/>
    <w:rsid w:val="00796355"/>
    <w:rsid w:val="00797262"/>
    <w:rsid w:val="007975E8"/>
    <w:rsid w:val="007A024F"/>
    <w:rsid w:val="007A0341"/>
    <w:rsid w:val="007A08E2"/>
    <w:rsid w:val="007A2158"/>
    <w:rsid w:val="007A24FC"/>
    <w:rsid w:val="007A353C"/>
    <w:rsid w:val="007A438D"/>
    <w:rsid w:val="007A5030"/>
    <w:rsid w:val="007A551B"/>
    <w:rsid w:val="007A75F5"/>
    <w:rsid w:val="007A793D"/>
    <w:rsid w:val="007B00FC"/>
    <w:rsid w:val="007B1232"/>
    <w:rsid w:val="007B2E56"/>
    <w:rsid w:val="007B4334"/>
    <w:rsid w:val="007B4635"/>
    <w:rsid w:val="007B495A"/>
    <w:rsid w:val="007B4B4D"/>
    <w:rsid w:val="007B53EF"/>
    <w:rsid w:val="007B5A43"/>
    <w:rsid w:val="007B69B6"/>
    <w:rsid w:val="007C02A6"/>
    <w:rsid w:val="007C0410"/>
    <w:rsid w:val="007C091F"/>
    <w:rsid w:val="007C0C9A"/>
    <w:rsid w:val="007C1176"/>
    <w:rsid w:val="007C11FB"/>
    <w:rsid w:val="007C1C92"/>
    <w:rsid w:val="007C1D6F"/>
    <w:rsid w:val="007C316B"/>
    <w:rsid w:val="007C34D3"/>
    <w:rsid w:val="007C3AF1"/>
    <w:rsid w:val="007C477C"/>
    <w:rsid w:val="007C5876"/>
    <w:rsid w:val="007C6D73"/>
    <w:rsid w:val="007C71A7"/>
    <w:rsid w:val="007C731D"/>
    <w:rsid w:val="007C7D83"/>
    <w:rsid w:val="007D00A2"/>
    <w:rsid w:val="007D134C"/>
    <w:rsid w:val="007D13FA"/>
    <w:rsid w:val="007D16FC"/>
    <w:rsid w:val="007D1B3F"/>
    <w:rsid w:val="007D2468"/>
    <w:rsid w:val="007D29CE"/>
    <w:rsid w:val="007D3072"/>
    <w:rsid w:val="007D3510"/>
    <w:rsid w:val="007D3609"/>
    <w:rsid w:val="007D3F87"/>
    <w:rsid w:val="007D44EE"/>
    <w:rsid w:val="007D4FCA"/>
    <w:rsid w:val="007D5718"/>
    <w:rsid w:val="007D716E"/>
    <w:rsid w:val="007E0930"/>
    <w:rsid w:val="007E193B"/>
    <w:rsid w:val="007E29B0"/>
    <w:rsid w:val="007E2A32"/>
    <w:rsid w:val="007E30AA"/>
    <w:rsid w:val="007E367E"/>
    <w:rsid w:val="007E3E0D"/>
    <w:rsid w:val="007E3E5B"/>
    <w:rsid w:val="007E3F8A"/>
    <w:rsid w:val="007E489D"/>
    <w:rsid w:val="007E518B"/>
    <w:rsid w:val="007E51CA"/>
    <w:rsid w:val="007E5376"/>
    <w:rsid w:val="007E664B"/>
    <w:rsid w:val="007E73D8"/>
    <w:rsid w:val="007E745E"/>
    <w:rsid w:val="007F00D1"/>
    <w:rsid w:val="007F02DC"/>
    <w:rsid w:val="007F03E9"/>
    <w:rsid w:val="007F0C3D"/>
    <w:rsid w:val="007F1891"/>
    <w:rsid w:val="007F2145"/>
    <w:rsid w:val="007F2EDF"/>
    <w:rsid w:val="007F2FB0"/>
    <w:rsid w:val="007F3216"/>
    <w:rsid w:val="007F3300"/>
    <w:rsid w:val="007F33C9"/>
    <w:rsid w:val="007F441B"/>
    <w:rsid w:val="007F5BDD"/>
    <w:rsid w:val="007F5FCB"/>
    <w:rsid w:val="008004FD"/>
    <w:rsid w:val="0080074F"/>
    <w:rsid w:val="008009F9"/>
    <w:rsid w:val="008017B6"/>
    <w:rsid w:val="008020D5"/>
    <w:rsid w:val="008027D9"/>
    <w:rsid w:val="00802DFB"/>
    <w:rsid w:val="008035D0"/>
    <w:rsid w:val="008039AA"/>
    <w:rsid w:val="00803B24"/>
    <w:rsid w:val="008040FA"/>
    <w:rsid w:val="00805578"/>
    <w:rsid w:val="00805AD5"/>
    <w:rsid w:val="00805C5E"/>
    <w:rsid w:val="008075F0"/>
    <w:rsid w:val="00807824"/>
    <w:rsid w:val="00807A83"/>
    <w:rsid w:val="00810041"/>
    <w:rsid w:val="0081028C"/>
    <w:rsid w:val="00810953"/>
    <w:rsid w:val="00810B00"/>
    <w:rsid w:val="00812344"/>
    <w:rsid w:val="00813351"/>
    <w:rsid w:val="0081363C"/>
    <w:rsid w:val="008142D1"/>
    <w:rsid w:val="00814537"/>
    <w:rsid w:val="00815850"/>
    <w:rsid w:val="00815DF0"/>
    <w:rsid w:val="0081798A"/>
    <w:rsid w:val="00817F8A"/>
    <w:rsid w:val="00820E69"/>
    <w:rsid w:val="00821F99"/>
    <w:rsid w:val="00822F14"/>
    <w:rsid w:val="0082316F"/>
    <w:rsid w:val="00823559"/>
    <w:rsid w:val="00823C73"/>
    <w:rsid w:val="00823F7F"/>
    <w:rsid w:val="00824BA6"/>
    <w:rsid w:val="0082621A"/>
    <w:rsid w:val="008262F2"/>
    <w:rsid w:val="008266AB"/>
    <w:rsid w:val="00826F4F"/>
    <w:rsid w:val="0082789A"/>
    <w:rsid w:val="0082794A"/>
    <w:rsid w:val="00827CE4"/>
    <w:rsid w:val="0083000A"/>
    <w:rsid w:val="008309BD"/>
    <w:rsid w:val="0083138C"/>
    <w:rsid w:val="00831738"/>
    <w:rsid w:val="00831A0E"/>
    <w:rsid w:val="00833315"/>
    <w:rsid w:val="00833C05"/>
    <w:rsid w:val="00833DA7"/>
    <w:rsid w:val="00833E66"/>
    <w:rsid w:val="00834704"/>
    <w:rsid w:val="00834B39"/>
    <w:rsid w:val="00837F75"/>
    <w:rsid w:val="0084001B"/>
    <w:rsid w:val="00840263"/>
    <w:rsid w:val="00841823"/>
    <w:rsid w:val="00842EA8"/>
    <w:rsid w:val="00843121"/>
    <w:rsid w:val="00843682"/>
    <w:rsid w:val="008463EB"/>
    <w:rsid w:val="0084675A"/>
    <w:rsid w:val="00847210"/>
    <w:rsid w:val="00847413"/>
    <w:rsid w:val="00847443"/>
    <w:rsid w:val="00847492"/>
    <w:rsid w:val="0084798E"/>
    <w:rsid w:val="00847C14"/>
    <w:rsid w:val="008509B8"/>
    <w:rsid w:val="00851BC5"/>
    <w:rsid w:val="008522CA"/>
    <w:rsid w:val="00853780"/>
    <w:rsid w:val="00853A02"/>
    <w:rsid w:val="00853C9D"/>
    <w:rsid w:val="0085419A"/>
    <w:rsid w:val="0085477C"/>
    <w:rsid w:val="00856EA3"/>
    <w:rsid w:val="0085742F"/>
    <w:rsid w:val="00857D45"/>
    <w:rsid w:val="00857E1E"/>
    <w:rsid w:val="0086055E"/>
    <w:rsid w:val="0086081E"/>
    <w:rsid w:val="008609B7"/>
    <w:rsid w:val="00860CDD"/>
    <w:rsid w:val="00860E6E"/>
    <w:rsid w:val="0086130B"/>
    <w:rsid w:val="008615C3"/>
    <w:rsid w:val="008619C7"/>
    <w:rsid w:val="00861E3F"/>
    <w:rsid w:val="008622B9"/>
    <w:rsid w:val="008626EE"/>
    <w:rsid w:val="00862A91"/>
    <w:rsid w:val="00863031"/>
    <w:rsid w:val="00863F45"/>
    <w:rsid w:val="0086444C"/>
    <w:rsid w:val="00864933"/>
    <w:rsid w:val="00864A42"/>
    <w:rsid w:val="00865D9A"/>
    <w:rsid w:val="008669A3"/>
    <w:rsid w:val="00866F02"/>
    <w:rsid w:val="00867552"/>
    <w:rsid w:val="008675B6"/>
    <w:rsid w:val="008676A2"/>
    <w:rsid w:val="00867E72"/>
    <w:rsid w:val="00870198"/>
    <w:rsid w:val="00870C01"/>
    <w:rsid w:val="00870CFD"/>
    <w:rsid w:val="00871CB2"/>
    <w:rsid w:val="008721EB"/>
    <w:rsid w:val="00872417"/>
    <w:rsid w:val="00872CDB"/>
    <w:rsid w:val="00872F0D"/>
    <w:rsid w:val="00872FE7"/>
    <w:rsid w:val="00873527"/>
    <w:rsid w:val="00873915"/>
    <w:rsid w:val="00874422"/>
    <w:rsid w:val="00874442"/>
    <w:rsid w:val="00874964"/>
    <w:rsid w:val="00874A0B"/>
    <w:rsid w:val="00874E53"/>
    <w:rsid w:val="0087508A"/>
    <w:rsid w:val="008751E6"/>
    <w:rsid w:val="008763BD"/>
    <w:rsid w:val="00876FDF"/>
    <w:rsid w:val="00877DBC"/>
    <w:rsid w:val="008812BC"/>
    <w:rsid w:val="00881718"/>
    <w:rsid w:val="00881FEE"/>
    <w:rsid w:val="00882375"/>
    <w:rsid w:val="0088257E"/>
    <w:rsid w:val="00882D9A"/>
    <w:rsid w:val="00883F33"/>
    <w:rsid w:val="00883FC4"/>
    <w:rsid w:val="008843A2"/>
    <w:rsid w:val="0088553B"/>
    <w:rsid w:val="008858DF"/>
    <w:rsid w:val="00885DA8"/>
    <w:rsid w:val="00885F8A"/>
    <w:rsid w:val="00886216"/>
    <w:rsid w:val="00886A2D"/>
    <w:rsid w:val="0088707A"/>
    <w:rsid w:val="00887B64"/>
    <w:rsid w:val="00887D96"/>
    <w:rsid w:val="00890622"/>
    <w:rsid w:val="008912EA"/>
    <w:rsid w:val="00891F1E"/>
    <w:rsid w:val="0089414A"/>
    <w:rsid w:val="00894E1A"/>
    <w:rsid w:val="00895083"/>
    <w:rsid w:val="008950FB"/>
    <w:rsid w:val="00896A87"/>
    <w:rsid w:val="00896AE4"/>
    <w:rsid w:val="00897191"/>
    <w:rsid w:val="008971FD"/>
    <w:rsid w:val="008975E8"/>
    <w:rsid w:val="008977B1"/>
    <w:rsid w:val="00897D0C"/>
    <w:rsid w:val="008A0267"/>
    <w:rsid w:val="008A1106"/>
    <w:rsid w:val="008A1E2C"/>
    <w:rsid w:val="008A21B6"/>
    <w:rsid w:val="008A3999"/>
    <w:rsid w:val="008A3E76"/>
    <w:rsid w:val="008A4565"/>
    <w:rsid w:val="008A4FF2"/>
    <w:rsid w:val="008A5000"/>
    <w:rsid w:val="008A5585"/>
    <w:rsid w:val="008A6918"/>
    <w:rsid w:val="008A7F58"/>
    <w:rsid w:val="008A7FAA"/>
    <w:rsid w:val="008B0A29"/>
    <w:rsid w:val="008B146C"/>
    <w:rsid w:val="008B17C8"/>
    <w:rsid w:val="008B2263"/>
    <w:rsid w:val="008B2A46"/>
    <w:rsid w:val="008B3BC0"/>
    <w:rsid w:val="008B3D08"/>
    <w:rsid w:val="008B3E08"/>
    <w:rsid w:val="008B5269"/>
    <w:rsid w:val="008B5795"/>
    <w:rsid w:val="008B5F58"/>
    <w:rsid w:val="008B5FB1"/>
    <w:rsid w:val="008B6106"/>
    <w:rsid w:val="008B66B2"/>
    <w:rsid w:val="008B6CE7"/>
    <w:rsid w:val="008B70AD"/>
    <w:rsid w:val="008C0727"/>
    <w:rsid w:val="008C10A8"/>
    <w:rsid w:val="008C186C"/>
    <w:rsid w:val="008C255C"/>
    <w:rsid w:val="008C2810"/>
    <w:rsid w:val="008C2885"/>
    <w:rsid w:val="008C3005"/>
    <w:rsid w:val="008C3A5E"/>
    <w:rsid w:val="008C415B"/>
    <w:rsid w:val="008C42FD"/>
    <w:rsid w:val="008C4DBA"/>
    <w:rsid w:val="008C4E93"/>
    <w:rsid w:val="008C5061"/>
    <w:rsid w:val="008C54AE"/>
    <w:rsid w:val="008C57F4"/>
    <w:rsid w:val="008C5EBB"/>
    <w:rsid w:val="008D0A73"/>
    <w:rsid w:val="008D0C96"/>
    <w:rsid w:val="008D1C60"/>
    <w:rsid w:val="008D2BCA"/>
    <w:rsid w:val="008D3113"/>
    <w:rsid w:val="008D416D"/>
    <w:rsid w:val="008D4FC0"/>
    <w:rsid w:val="008D646B"/>
    <w:rsid w:val="008D7AE0"/>
    <w:rsid w:val="008E0082"/>
    <w:rsid w:val="008E032B"/>
    <w:rsid w:val="008E0AF1"/>
    <w:rsid w:val="008E10EF"/>
    <w:rsid w:val="008E15A9"/>
    <w:rsid w:val="008E16F5"/>
    <w:rsid w:val="008E1BDF"/>
    <w:rsid w:val="008E1DB5"/>
    <w:rsid w:val="008E2237"/>
    <w:rsid w:val="008E24EA"/>
    <w:rsid w:val="008E2B86"/>
    <w:rsid w:val="008E352D"/>
    <w:rsid w:val="008E3C4A"/>
    <w:rsid w:val="008E44C3"/>
    <w:rsid w:val="008E4502"/>
    <w:rsid w:val="008E5547"/>
    <w:rsid w:val="008E5647"/>
    <w:rsid w:val="008E56CC"/>
    <w:rsid w:val="008E58BD"/>
    <w:rsid w:val="008E791B"/>
    <w:rsid w:val="008F027D"/>
    <w:rsid w:val="008F1971"/>
    <w:rsid w:val="008F1D2D"/>
    <w:rsid w:val="008F2DEE"/>
    <w:rsid w:val="008F38FF"/>
    <w:rsid w:val="008F3D52"/>
    <w:rsid w:val="008F3E6F"/>
    <w:rsid w:val="008F431E"/>
    <w:rsid w:val="008F4357"/>
    <w:rsid w:val="008F45AD"/>
    <w:rsid w:val="008F4C96"/>
    <w:rsid w:val="008F50A4"/>
    <w:rsid w:val="008F637F"/>
    <w:rsid w:val="008F7488"/>
    <w:rsid w:val="008F77B8"/>
    <w:rsid w:val="008F7E1C"/>
    <w:rsid w:val="00900838"/>
    <w:rsid w:val="0090107C"/>
    <w:rsid w:val="009017FB"/>
    <w:rsid w:val="00901F93"/>
    <w:rsid w:val="00902149"/>
    <w:rsid w:val="00902270"/>
    <w:rsid w:val="009022AC"/>
    <w:rsid w:val="00903639"/>
    <w:rsid w:val="00903F01"/>
    <w:rsid w:val="009056AB"/>
    <w:rsid w:val="00906199"/>
    <w:rsid w:val="0090631C"/>
    <w:rsid w:val="00907496"/>
    <w:rsid w:val="00911EEA"/>
    <w:rsid w:val="009129C3"/>
    <w:rsid w:val="00912FC4"/>
    <w:rsid w:val="0091301F"/>
    <w:rsid w:val="0091368E"/>
    <w:rsid w:val="00915372"/>
    <w:rsid w:val="00917189"/>
    <w:rsid w:val="00920677"/>
    <w:rsid w:val="00920AC4"/>
    <w:rsid w:val="00920B66"/>
    <w:rsid w:val="00920FDE"/>
    <w:rsid w:val="00921914"/>
    <w:rsid w:val="00922D98"/>
    <w:rsid w:val="00922E3D"/>
    <w:rsid w:val="00924809"/>
    <w:rsid w:val="00925483"/>
    <w:rsid w:val="009259F6"/>
    <w:rsid w:val="0092608F"/>
    <w:rsid w:val="00926100"/>
    <w:rsid w:val="0092631F"/>
    <w:rsid w:val="009276B6"/>
    <w:rsid w:val="00927768"/>
    <w:rsid w:val="009307C7"/>
    <w:rsid w:val="00930A65"/>
    <w:rsid w:val="00930CAD"/>
    <w:rsid w:val="009310BF"/>
    <w:rsid w:val="009319D2"/>
    <w:rsid w:val="00932A13"/>
    <w:rsid w:val="00932A99"/>
    <w:rsid w:val="00932B4F"/>
    <w:rsid w:val="009332DB"/>
    <w:rsid w:val="009337AC"/>
    <w:rsid w:val="0093396A"/>
    <w:rsid w:val="00934AF7"/>
    <w:rsid w:val="009355E1"/>
    <w:rsid w:val="00935902"/>
    <w:rsid w:val="009368B1"/>
    <w:rsid w:val="009377FF"/>
    <w:rsid w:val="00937CB2"/>
    <w:rsid w:val="00937D67"/>
    <w:rsid w:val="00941007"/>
    <w:rsid w:val="00944CC3"/>
    <w:rsid w:val="0094514B"/>
    <w:rsid w:val="00945AEC"/>
    <w:rsid w:val="009464D8"/>
    <w:rsid w:val="009473B2"/>
    <w:rsid w:val="00947551"/>
    <w:rsid w:val="00947987"/>
    <w:rsid w:val="0095093D"/>
    <w:rsid w:val="00950DE4"/>
    <w:rsid w:val="009510A8"/>
    <w:rsid w:val="009512C9"/>
    <w:rsid w:val="00951E6F"/>
    <w:rsid w:val="00951F69"/>
    <w:rsid w:val="00952BB8"/>
    <w:rsid w:val="0095335A"/>
    <w:rsid w:val="00953B00"/>
    <w:rsid w:val="00954279"/>
    <w:rsid w:val="00954DD2"/>
    <w:rsid w:val="00955684"/>
    <w:rsid w:val="0095727D"/>
    <w:rsid w:val="00957D37"/>
    <w:rsid w:val="00957DB9"/>
    <w:rsid w:val="00960100"/>
    <w:rsid w:val="00960B78"/>
    <w:rsid w:val="00960C38"/>
    <w:rsid w:val="00960E31"/>
    <w:rsid w:val="00962192"/>
    <w:rsid w:val="009629A3"/>
    <w:rsid w:val="00963B57"/>
    <w:rsid w:val="00963C57"/>
    <w:rsid w:val="009641CC"/>
    <w:rsid w:val="00965D77"/>
    <w:rsid w:val="0096733C"/>
    <w:rsid w:val="00967BA3"/>
    <w:rsid w:val="00967BCD"/>
    <w:rsid w:val="00967F55"/>
    <w:rsid w:val="009726A5"/>
    <w:rsid w:val="00972A1F"/>
    <w:rsid w:val="0097388F"/>
    <w:rsid w:val="00973D61"/>
    <w:rsid w:val="00974C4C"/>
    <w:rsid w:val="00975CA3"/>
    <w:rsid w:val="00975E47"/>
    <w:rsid w:val="009760E8"/>
    <w:rsid w:val="009762B2"/>
    <w:rsid w:val="00977229"/>
    <w:rsid w:val="00980781"/>
    <w:rsid w:val="009811CA"/>
    <w:rsid w:val="009812D9"/>
    <w:rsid w:val="00981400"/>
    <w:rsid w:val="00981FD2"/>
    <w:rsid w:val="00983386"/>
    <w:rsid w:val="00983A9A"/>
    <w:rsid w:val="00984201"/>
    <w:rsid w:val="00984EFB"/>
    <w:rsid w:val="00985B85"/>
    <w:rsid w:val="00986C39"/>
    <w:rsid w:val="00987D40"/>
    <w:rsid w:val="00990B79"/>
    <w:rsid w:val="009910FE"/>
    <w:rsid w:val="00991752"/>
    <w:rsid w:val="009933D7"/>
    <w:rsid w:val="009959F3"/>
    <w:rsid w:val="00995BEC"/>
    <w:rsid w:val="00996C82"/>
    <w:rsid w:val="00997648"/>
    <w:rsid w:val="00997B66"/>
    <w:rsid w:val="009A052A"/>
    <w:rsid w:val="009A126B"/>
    <w:rsid w:val="009A26CB"/>
    <w:rsid w:val="009A2B59"/>
    <w:rsid w:val="009A2B82"/>
    <w:rsid w:val="009A416A"/>
    <w:rsid w:val="009A4B6E"/>
    <w:rsid w:val="009A68EE"/>
    <w:rsid w:val="009A7850"/>
    <w:rsid w:val="009B03B2"/>
    <w:rsid w:val="009B090E"/>
    <w:rsid w:val="009B1175"/>
    <w:rsid w:val="009B1A8E"/>
    <w:rsid w:val="009B223C"/>
    <w:rsid w:val="009B2B5A"/>
    <w:rsid w:val="009B4367"/>
    <w:rsid w:val="009B644E"/>
    <w:rsid w:val="009B6577"/>
    <w:rsid w:val="009B6936"/>
    <w:rsid w:val="009B6E51"/>
    <w:rsid w:val="009B761F"/>
    <w:rsid w:val="009B7C70"/>
    <w:rsid w:val="009B7D4A"/>
    <w:rsid w:val="009C171E"/>
    <w:rsid w:val="009C1989"/>
    <w:rsid w:val="009C1994"/>
    <w:rsid w:val="009C1E56"/>
    <w:rsid w:val="009C2898"/>
    <w:rsid w:val="009C301B"/>
    <w:rsid w:val="009C54CF"/>
    <w:rsid w:val="009C5549"/>
    <w:rsid w:val="009C5937"/>
    <w:rsid w:val="009C613F"/>
    <w:rsid w:val="009C63A4"/>
    <w:rsid w:val="009C6938"/>
    <w:rsid w:val="009C6A41"/>
    <w:rsid w:val="009C731F"/>
    <w:rsid w:val="009C7B62"/>
    <w:rsid w:val="009D0734"/>
    <w:rsid w:val="009D0A83"/>
    <w:rsid w:val="009D14E6"/>
    <w:rsid w:val="009D1516"/>
    <w:rsid w:val="009D199F"/>
    <w:rsid w:val="009D201D"/>
    <w:rsid w:val="009D2C1C"/>
    <w:rsid w:val="009D470A"/>
    <w:rsid w:val="009D5B12"/>
    <w:rsid w:val="009D67D4"/>
    <w:rsid w:val="009E02DD"/>
    <w:rsid w:val="009E0B4D"/>
    <w:rsid w:val="009E0E3E"/>
    <w:rsid w:val="009E1785"/>
    <w:rsid w:val="009E1AB2"/>
    <w:rsid w:val="009E22B9"/>
    <w:rsid w:val="009E290A"/>
    <w:rsid w:val="009E291A"/>
    <w:rsid w:val="009E2C70"/>
    <w:rsid w:val="009E2D2D"/>
    <w:rsid w:val="009E36B0"/>
    <w:rsid w:val="009E390C"/>
    <w:rsid w:val="009E3F70"/>
    <w:rsid w:val="009E472E"/>
    <w:rsid w:val="009E52AB"/>
    <w:rsid w:val="009E76DE"/>
    <w:rsid w:val="009F0104"/>
    <w:rsid w:val="009F0414"/>
    <w:rsid w:val="009F0C7D"/>
    <w:rsid w:val="009F0D77"/>
    <w:rsid w:val="009F17B8"/>
    <w:rsid w:val="009F2164"/>
    <w:rsid w:val="009F273A"/>
    <w:rsid w:val="009F2BEF"/>
    <w:rsid w:val="009F30AA"/>
    <w:rsid w:val="009F4C8E"/>
    <w:rsid w:val="009F4E97"/>
    <w:rsid w:val="009F5275"/>
    <w:rsid w:val="009F58F1"/>
    <w:rsid w:val="009F5B81"/>
    <w:rsid w:val="009F5F12"/>
    <w:rsid w:val="009F655E"/>
    <w:rsid w:val="009F712A"/>
    <w:rsid w:val="009F751C"/>
    <w:rsid w:val="009F7849"/>
    <w:rsid w:val="00A00B51"/>
    <w:rsid w:val="00A01677"/>
    <w:rsid w:val="00A030B2"/>
    <w:rsid w:val="00A0421E"/>
    <w:rsid w:val="00A04487"/>
    <w:rsid w:val="00A05757"/>
    <w:rsid w:val="00A05B0F"/>
    <w:rsid w:val="00A06009"/>
    <w:rsid w:val="00A06222"/>
    <w:rsid w:val="00A066DA"/>
    <w:rsid w:val="00A074B2"/>
    <w:rsid w:val="00A075E5"/>
    <w:rsid w:val="00A07680"/>
    <w:rsid w:val="00A100EC"/>
    <w:rsid w:val="00A10D2D"/>
    <w:rsid w:val="00A117BD"/>
    <w:rsid w:val="00A12050"/>
    <w:rsid w:val="00A139BF"/>
    <w:rsid w:val="00A14686"/>
    <w:rsid w:val="00A14AF8"/>
    <w:rsid w:val="00A14D59"/>
    <w:rsid w:val="00A159E4"/>
    <w:rsid w:val="00A15FC2"/>
    <w:rsid w:val="00A163A1"/>
    <w:rsid w:val="00A163EA"/>
    <w:rsid w:val="00A1676F"/>
    <w:rsid w:val="00A1750D"/>
    <w:rsid w:val="00A17ACD"/>
    <w:rsid w:val="00A20FCD"/>
    <w:rsid w:val="00A21F54"/>
    <w:rsid w:val="00A23C19"/>
    <w:rsid w:val="00A23DBF"/>
    <w:rsid w:val="00A24138"/>
    <w:rsid w:val="00A24DE3"/>
    <w:rsid w:val="00A25F2E"/>
    <w:rsid w:val="00A265AD"/>
    <w:rsid w:val="00A26A46"/>
    <w:rsid w:val="00A26E2F"/>
    <w:rsid w:val="00A270E2"/>
    <w:rsid w:val="00A27BFF"/>
    <w:rsid w:val="00A303F9"/>
    <w:rsid w:val="00A3155A"/>
    <w:rsid w:val="00A31677"/>
    <w:rsid w:val="00A3189E"/>
    <w:rsid w:val="00A3241E"/>
    <w:rsid w:val="00A32739"/>
    <w:rsid w:val="00A334AD"/>
    <w:rsid w:val="00A339E1"/>
    <w:rsid w:val="00A33A57"/>
    <w:rsid w:val="00A33D3D"/>
    <w:rsid w:val="00A364F2"/>
    <w:rsid w:val="00A36694"/>
    <w:rsid w:val="00A36EDF"/>
    <w:rsid w:val="00A402DC"/>
    <w:rsid w:val="00A407CE"/>
    <w:rsid w:val="00A40CA0"/>
    <w:rsid w:val="00A40E6E"/>
    <w:rsid w:val="00A41163"/>
    <w:rsid w:val="00A42A80"/>
    <w:rsid w:val="00A42D1C"/>
    <w:rsid w:val="00A430C6"/>
    <w:rsid w:val="00A439EC"/>
    <w:rsid w:val="00A43F54"/>
    <w:rsid w:val="00A44067"/>
    <w:rsid w:val="00A440F0"/>
    <w:rsid w:val="00A451E4"/>
    <w:rsid w:val="00A453B8"/>
    <w:rsid w:val="00A45530"/>
    <w:rsid w:val="00A45D85"/>
    <w:rsid w:val="00A46155"/>
    <w:rsid w:val="00A462FF"/>
    <w:rsid w:val="00A4666D"/>
    <w:rsid w:val="00A46B46"/>
    <w:rsid w:val="00A46C3E"/>
    <w:rsid w:val="00A4742A"/>
    <w:rsid w:val="00A47BFA"/>
    <w:rsid w:val="00A50B7F"/>
    <w:rsid w:val="00A50F37"/>
    <w:rsid w:val="00A51013"/>
    <w:rsid w:val="00A52509"/>
    <w:rsid w:val="00A52AA0"/>
    <w:rsid w:val="00A52B8E"/>
    <w:rsid w:val="00A53910"/>
    <w:rsid w:val="00A53D52"/>
    <w:rsid w:val="00A55106"/>
    <w:rsid w:val="00A55638"/>
    <w:rsid w:val="00A55FA6"/>
    <w:rsid w:val="00A5620D"/>
    <w:rsid w:val="00A568C8"/>
    <w:rsid w:val="00A62014"/>
    <w:rsid w:val="00A62A77"/>
    <w:rsid w:val="00A630EF"/>
    <w:rsid w:val="00A64DA5"/>
    <w:rsid w:val="00A676AF"/>
    <w:rsid w:val="00A70905"/>
    <w:rsid w:val="00A71448"/>
    <w:rsid w:val="00A72019"/>
    <w:rsid w:val="00A72B65"/>
    <w:rsid w:val="00A72C89"/>
    <w:rsid w:val="00A73F7B"/>
    <w:rsid w:val="00A7451C"/>
    <w:rsid w:val="00A750B3"/>
    <w:rsid w:val="00A75B91"/>
    <w:rsid w:val="00A76884"/>
    <w:rsid w:val="00A76AE1"/>
    <w:rsid w:val="00A77C09"/>
    <w:rsid w:val="00A77E4E"/>
    <w:rsid w:val="00A80A81"/>
    <w:rsid w:val="00A81573"/>
    <w:rsid w:val="00A81B0D"/>
    <w:rsid w:val="00A823BF"/>
    <w:rsid w:val="00A827E7"/>
    <w:rsid w:val="00A844B6"/>
    <w:rsid w:val="00A84F28"/>
    <w:rsid w:val="00A85362"/>
    <w:rsid w:val="00A85CE8"/>
    <w:rsid w:val="00A860B5"/>
    <w:rsid w:val="00A865BF"/>
    <w:rsid w:val="00A86FAF"/>
    <w:rsid w:val="00A87042"/>
    <w:rsid w:val="00A879EC"/>
    <w:rsid w:val="00A87F74"/>
    <w:rsid w:val="00A9003A"/>
    <w:rsid w:val="00A9187E"/>
    <w:rsid w:val="00A92E8B"/>
    <w:rsid w:val="00A93260"/>
    <w:rsid w:val="00A9346A"/>
    <w:rsid w:val="00A943A9"/>
    <w:rsid w:val="00A94F9D"/>
    <w:rsid w:val="00A9506A"/>
    <w:rsid w:val="00A95D77"/>
    <w:rsid w:val="00A96B7D"/>
    <w:rsid w:val="00A97197"/>
    <w:rsid w:val="00AA1847"/>
    <w:rsid w:val="00AA1A62"/>
    <w:rsid w:val="00AA1F19"/>
    <w:rsid w:val="00AA2945"/>
    <w:rsid w:val="00AA2C25"/>
    <w:rsid w:val="00AA3016"/>
    <w:rsid w:val="00AA33FF"/>
    <w:rsid w:val="00AA3E07"/>
    <w:rsid w:val="00AA3EF8"/>
    <w:rsid w:val="00AA461B"/>
    <w:rsid w:val="00AA62E2"/>
    <w:rsid w:val="00AA71B7"/>
    <w:rsid w:val="00AA7BE8"/>
    <w:rsid w:val="00AA7C31"/>
    <w:rsid w:val="00AB0129"/>
    <w:rsid w:val="00AB0429"/>
    <w:rsid w:val="00AB0649"/>
    <w:rsid w:val="00AB195E"/>
    <w:rsid w:val="00AB1B0D"/>
    <w:rsid w:val="00AB2076"/>
    <w:rsid w:val="00AB35EE"/>
    <w:rsid w:val="00AB39E6"/>
    <w:rsid w:val="00AB41BC"/>
    <w:rsid w:val="00AB41F5"/>
    <w:rsid w:val="00AB46AD"/>
    <w:rsid w:val="00AB47EA"/>
    <w:rsid w:val="00AB5263"/>
    <w:rsid w:val="00AB5989"/>
    <w:rsid w:val="00AB610C"/>
    <w:rsid w:val="00AB6780"/>
    <w:rsid w:val="00AB6F1F"/>
    <w:rsid w:val="00AB70DE"/>
    <w:rsid w:val="00AB77EC"/>
    <w:rsid w:val="00AB79D2"/>
    <w:rsid w:val="00AC152D"/>
    <w:rsid w:val="00AC2A15"/>
    <w:rsid w:val="00AC382A"/>
    <w:rsid w:val="00AC3E1E"/>
    <w:rsid w:val="00AC3F91"/>
    <w:rsid w:val="00AC43EA"/>
    <w:rsid w:val="00AC5A8B"/>
    <w:rsid w:val="00AC5AAE"/>
    <w:rsid w:val="00AD073C"/>
    <w:rsid w:val="00AD1324"/>
    <w:rsid w:val="00AD1945"/>
    <w:rsid w:val="00AD229A"/>
    <w:rsid w:val="00AD23FD"/>
    <w:rsid w:val="00AD3209"/>
    <w:rsid w:val="00AD38B6"/>
    <w:rsid w:val="00AD3E0E"/>
    <w:rsid w:val="00AD4040"/>
    <w:rsid w:val="00AD5009"/>
    <w:rsid w:val="00AD5E01"/>
    <w:rsid w:val="00AD5FCF"/>
    <w:rsid w:val="00AD6C80"/>
    <w:rsid w:val="00AE0EFE"/>
    <w:rsid w:val="00AE0F5C"/>
    <w:rsid w:val="00AE1441"/>
    <w:rsid w:val="00AE2272"/>
    <w:rsid w:val="00AE267F"/>
    <w:rsid w:val="00AE3303"/>
    <w:rsid w:val="00AE3AE2"/>
    <w:rsid w:val="00AE5EB0"/>
    <w:rsid w:val="00AE5FBB"/>
    <w:rsid w:val="00AE7484"/>
    <w:rsid w:val="00AE74F8"/>
    <w:rsid w:val="00AF1C41"/>
    <w:rsid w:val="00AF33B9"/>
    <w:rsid w:val="00AF39DA"/>
    <w:rsid w:val="00AF3B07"/>
    <w:rsid w:val="00AF40BC"/>
    <w:rsid w:val="00AF5130"/>
    <w:rsid w:val="00AF5BF7"/>
    <w:rsid w:val="00AF7B03"/>
    <w:rsid w:val="00B0089F"/>
    <w:rsid w:val="00B01509"/>
    <w:rsid w:val="00B01968"/>
    <w:rsid w:val="00B02178"/>
    <w:rsid w:val="00B02304"/>
    <w:rsid w:val="00B023D2"/>
    <w:rsid w:val="00B02F83"/>
    <w:rsid w:val="00B0380E"/>
    <w:rsid w:val="00B03B69"/>
    <w:rsid w:val="00B03DDE"/>
    <w:rsid w:val="00B05673"/>
    <w:rsid w:val="00B06B5F"/>
    <w:rsid w:val="00B07304"/>
    <w:rsid w:val="00B0773B"/>
    <w:rsid w:val="00B1055F"/>
    <w:rsid w:val="00B10B78"/>
    <w:rsid w:val="00B10F55"/>
    <w:rsid w:val="00B11B4F"/>
    <w:rsid w:val="00B125C3"/>
    <w:rsid w:val="00B136E7"/>
    <w:rsid w:val="00B15B31"/>
    <w:rsid w:val="00B15BC4"/>
    <w:rsid w:val="00B15D89"/>
    <w:rsid w:val="00B16573"/>
    <w:rsid w:val="00B17043"/>
    <w:rsid w:val="00B2019F"/>
    <w:rsid w:val="00B207D3"/>
    <w:rsid w:val="00B20FD8"/>
    <w:rsid w:val="00B215EE"/>
    <w:rsid w:val="00B21A6D"/>
    <w:rsid w:val="00B2223C"/>
    <w:rsid w:val="00B22907"/>
    <w:rsid w:val="00B22910"/>
    <w:rsid w:val="00B22C00"/>
    <w:rsid w:val="00B22E57"/>
    <w:rsid w:val="00B23A1D"/>
    <w:rsid w:val="00B23EB8"/>
    <w:rsid w:val="00B248DA"/>
    <w:rsid w:val="00B24FDC"/>
    <w:rsid w:val="00B266A3"/>
    <w:rsid w:val="00B27264"/>
    <w:rsid w:val="00B27424"/>
    <w:rsid w:val="00B27B74"/>
    <w:rsid w:val="00B30398"/>
    <w:rsid w:val="00B304E6"/>
    <w:rsid w:val="00B3090A"/>
    <w:rsid w:val="00B3115E"/>
    <w:rsid w:val="00B3236E"/>
    <w:rsid w:val="00B323EB"/>
    <w:rsid w:val="00B3271B"/>
    <w:rsid w:val="00B33D73"/>
    <w:rsid w:val="00B3478B"/>
    <w:rsid w:val="00B3579A"/>
    <w:rsid w:val="00B35907"/>
    <w:rsid w:val="00B3620D"/>
    <w:rsid w:val="00B36B51"/>
    <w:rsid w:val="00B36CD4"/>
    <w:rsid w:val="00B36D51"/>
    <w:rsid w:val="00B36DFD"/>
    <w:rsid w:val="00B36FBF"/>
    <w:rsid w:val="00B3711C"/>
    <w:rsid w:val="00B376EF"/>
    <w:rsid w:val="00B402DC"/>
    <w:rsid w:val="00B402F7"/>
    <w:rsid w:val="00B4168D"/>
    <w:rsid w:val="00B41C9C"/>
    <w:rsid w:val="00B42710"/>
    <w:rsid w:val="00B4298F"/>
    <w:rsid w:val="00B452EC"/>
    <w:rsid w:val="00B455DE"/>
    <w:rsid w:val="00B45E72"/>
    <w:rsid w:val="00B46280"/>
    <w:rsid w:val="00B464AA"/>
    <w:rsid w:val="00B475B9"/>
    <w:rsid w:val="00B50206"/>
    <w:rsid w:val="00B5046F"/>
    <w:rsid w:val="00B504D9"/>
    <w:rsid w:val="00B51956"/>
    <w:rsid w:val="00B51AD8"/>
    <w:rsid w:val="00B51B7E"/>
    <w:rsid w:val="00B51E8B"/>
    <w:rsid w:val="00B52D8A"/>
    <w:rsid w:val="00B53454"/>
    <w:rsid w:val="00B537EC"/>
    <w:rsid w:val="00B53917"/>
    <w:rsid w:val="00B54505"/>
    <w:rsid w:val="00B54B64"/>
    <w:rsid w:val="00B55331"/>
    <w:rsid w:val="00B554B9"/>
    <w:rsid w:val="00B562BA"/>
    <w:rsid w:val="00B57AC4"/>
    <w:rsid w:val="00B607C2"/>
    <w:rsid w:val="00B61311"/>
    <w:rsid w:val="00B61A40"/>
    <w:rsid w:val="00B61F04"/>
    <w:rsid w:val="00B61FB4"/>
    <w:rsid w:val="00B629EA"/>
    <w:rsid w:val="00B62B2B"/>
    <w:rsid w:val="00B637A0"/>
    <w:rsid w:val="00B65CBA"/>
    <w:rsid w:val="00B65CD4"/>
    <w:rsid w:val="00B6602F"/>
    <w:rsid w:val="00B66258"/>
    <w:rsid w:val="00B701AD"/>
    <w:rsid w:val="00B713E6"/>
    <w:rsid w:val="00B71C45"/>
    <w:rsid w:val="00B72E8E"/>
    <w:rsid w:val="00B730D7"/>
    <w:rsid w:val="00B733A7"/>
    <w:rsid w:val="00B741CF"/>
    <w:rsid w:val="00B74BBB"/>
    <w:rsid w:val="00B74EDA"/>
    <w:rsid w:val="00B74FDE"/>
    <w:rsid w:val="00B7658D"/>
    <w:rsid w:val="00B76666"/>
    <w:rsid w:val="00B76728"/>
    <w:rsid w:val="00B76F49"/>
    <w:rsid w:val="00B77114"/>
    <w:rsid w:val="00B77877"/>
    <w:rsid w:val="00B80952"/>
    <w:rsid w:val="00B81F33"/>
    <w:rsid w:val="00B8225A"/>
    <w:rsid w:val="00B82913"/>
    <w:rsid w:val="00B82A02"/>
    <w:rsid w:val="00B82C40"/>
    <w:rsid w:val="00B83C60"/>
    <w:rsid w:val="00B84328"/>
    <w:rsid w:val="00B84861"/>
    <w:rsid w:val="00B8573E"/>
    <w:rsid w:val="00B85DF9"/>
    <w:rsid w:val="00B86548"/>
    <w:rsid w:val="00B867C8"/>
    <w:rsid w:val="00B873FE"/>
    <w:rsid w:val="00B87A98"/>
    <w:rsid w:val="00B87DFA"/>
    <w:rsid w:val="00B87FF8"/>
    <w:rsid w:val="00B90A54"/>
    <w:rsid w:val="00B91D74"/>
    <w:rsid w:val="00B92140"/>
    <w:rsid w:val="00B92178"/>
    <w:rsid w:val="00B9229E"/>
    <w:rsid w:val="00B92A06"/>
    <w:rsid w:val="00B92FBD"/>
    <w:rsid w:val="00B9347F"/>
    <w:rsid w:val="00B936C6"/>
    <w:rsid w:val="00B93CDA"/>
    <w:rsid w:val="00B9456A"/>
    <w:rsid w:val="00B9459A"/>
    <w:rsid w:val="00B94A23"/>
    <w:rsid w:val="00B94BB9"/>
    <w:rsid w:val="00B951B8"/>
    <w:rsid w:val="00B95461"/>
    <w:rsid w:val="00B95DE8"/>
    <w:rsid w:val="00B978CD"/>
    <w:rsid w:val="00B97A54"/>
    <w:rsid w:val="00BA1E5F"/>
    <w:rsid w:val="00BA2819"/>
    <w:rsid w:val="00BA4036"/>
    <w:rsid w:val="00BA4069"/>
    <w:rsid w:val="00BA4240"/>
    <w:rsid w:val="00BA4BA7"/>
    <w:rsid w:val="00BA4C80"/>
    <w:rsid w:val="00BA7D31"/>
    <w:rsid w:val="00BB026C"/>
    <w:rsid w:val="00BB060C"/>
    <w:rsid w:val="00BB0E56"/>
    <w:rsid w:val="00BB3E96"/>
    <w:rsid w:val="00BB4006"/>
    <w:rsid w:val="00BB51EC"/>
    <w:rsid w:val="00BB5A31"/>
    <w:rsid w:val="00BB7360"/>
    <w:rsid w:val="00BB7E07"/>
    <w:rsid w:val="00BB7EBB"/>
    <w:rsid w:val="00BC00FB"/>
    <w:rsid w:val="00BC127D"/>
    <w:rsid w:val="00BC14A4"/>
    <w:rsid w:val="00BC178C"/>
    <w:rsid w:val="00BC2CCE"/>
    <w:rsid w:val="00BC3028"/>
    <w:rsid w:val="00BC38E9"/>
    <w:rsid w:val="00BC3A58"/>
    <w:rsid w:val="00BC3B83"/>
    <w:rsid w:val="00BC5D1F"/>
    <w:rsid w:val="00BC6733"/>
    <w:rsid w:val="00BC68C7"/>
    <w:rsid w:val="00BC71A8"/>
    <w:rsid w:val="00BC7A10"/>
    <w:rsid w:val="00BD15C4"/>
    <w:rsid w:val="00BD172C"/>
    <w:rsid w:val="00BD3DDD"/>
    <w:rsid w:val="00BD4A85"/>
    <w:rsid w:val="00BD57A3"/>
    <w:rsid w:val="00BD5CB3"/>
    <w:rsid w:val="00BD64AF"/>
    <w:rsid w:val="00BD71B6"/>
    <w:rsid w:val="00BD74A4"/>
    <w:rsid w:val="00BD7549"/>
    <w:rsid w:val="00BD7FAC"/>
    <w:rsid w:val="00BE018B"/>
    <w:rsid w:val="00BE1448"/>
    <w:rsid w:val="00BE1784"/>
    <w:rsid w:val="00BE2F76"/>
    <w:rsid w:val="00BE453C"/>
    <w:rsid w:val="00BE513B"/>
    <w:rsid w:val="00BE654F"/>
    <w:rsid w:val="00BE67D9"/>
    <w:rsid w:val="00BE77E3"/>
    <w:rsid w:val="00BE7D6E"/>
    <w:rsid w:val="00BF073D"/>
    <w:rsid w:val="00BF13AF"/>
    <w:rsid w:val="00BF1583"/>
    <w:rsid w:val="00BF1C0C"/>
    <w:rsid w:val="00BF21A4"/>
    <w:rsid w:val="00BF26B4"/>
    <w:rsid w:val="00BF381A"/>
    <w:rsid w:val="00BF3BE4"/>
    <w:rsid w:val="00BF43F9"/>
    <w:rsid w:val="00BF54CE"/>
    <w:rsid w:val="00BF56BD"/>
    <w:rsid w:val="00BF5F20"/>
    <w:rsid w:val="00BF6042"/>
    <w:rsid w:val="00BF6928"/>
    <w:rsid w:val="00BF7132"/>
    <w:rsid w:val="00C0046C"/>
    <w:rsid w:val="00C01199"/>
    <w:rsid w:val="00C0191A"/>
    <w:rsid w:val="00C01B01"/>
    <w:rsid w:val="00C01C6E"/>
    <w:rsid w:val="00C01E04"/>
    <w:rsid w:val="00C02F28"/>
    <w:rsid w:val="00C0306F"/>
    <w:rsid w:val="00C03289"/>
    <w:rsid w:val="00C03B1C"/>
    <w:rsid w:val="00C0470C"/>
    <w:rsid w:val="00C04DEC"/>
    <w:rsid w:val="00C050E2"/>
    <w:rsid w:val="00C0672C"/>
    <w:rsid w:val="00C07106"/>
    <w:rsid w:val="00C079FF"/>
    <w:rsid w:val="00C07E8E"/>
    <w:rsid w:val="00C07EE2"/>
    <w:rsid w:val="00C10089"/>
    <w:rsid w:val="00C1027E"/>
    <w:rsid w:val="00C10436"/>
    <w:rsid w:val="00C111F2"/>
    <w:rsid w:val="00C118BD"/>
    <w:rsid w:val="00C135EF"/>
    <w:rsid w:val="00C13A9C"/>
    <w:rsid w:val="00C15B87"/>
    <w:rsid w:val="00C168B7"/>
    <w:rsid w:val="00C16B2D"/>
    <w:rsid w:val="00C201A0"/>
    <w:rsid w:val="00C20AD9"/>
    <w:rsid w:val="00C20BA0"/>
    <w:rsid w:val="00C20E84"/>
    <w:rsid w:val="00C20FB2"/>
    <w:rsid w:val="00C210BE"/>
    <w:rsid w:val="00C223FC"/>
    <w:rsid w:val="00C23B35"/>
    <w:rsid w:val="00C246E6"/>
    <w:rsid w:val="00C25740"/>
    <w:rsid w:val="00C2602C"/>
    <w:rsid w:val="00C26AF4"/>
    <w:rsid w:val="00C27B5B"/>
    <w:rsid w:val="00C305EA"/>
    <w:rsid w:val="00C30B94"/>
    <w:rsid w:val="00C31ABD"/>
    <w:rsid w:val="00C31C0E"/>
    <w:rsid w:val="00C32DBF"/>
    <w:rsid w:val="00C3310C"/>
    <w:rsid w:val="00C3317B"/>
    <w:rsid w:val="00C343BB"/>
    <w:rsid w:val="00C35798"/>
    <w:rsid w:val="00C35BAC"/>
    <w:rsid w:val="00C36371"/>
    <w:rsid w:val="00C36CB0"/>
    <w:rsid w:val="00C37297"/>
    <w:rsid w:val="00C372A7"/>
    <w:rsid w:val="00C3756A"/>
    <w:rsid w:val="00C40EFB"/>
    <w:rsid w:val="00C410C3"/>
    <w:rsid w:val="00C42876"/>
    <w:rsid w:val="00C42DCF"/>
    <w:rsid w:val="00C43995"/>
    <w:rsid w:val="00C446EE"/>
    <w:rsid w:val="00C4515D"/>
    <w:rsid w:val="00C45B1C"/>
    <w:rsid w:val="00C4670F"/>
    <w:rsid w:val="00C467D9"/>
    <w:rsid w:val="00C46878"/>
    <w:rsid w:val="00C46DC0"/>
    <w:rsid w:val="00C47B94"/>
    <w:rsid w:val="00C47BCA"/>
    <w:rsid w:val="00C47C1E"/>
    <w:rsid w:val="00C5012F"/>
    <w:rsid w:val="00C514D0"/>
    <w:rsid w:val="00C520BF"/>
    <w:rsid w:val="00C5227E"/>
    <w:rsid w:val="00C5259B"/>
    <w:rsid w:val="00C5292B"/>
    <w:rsid w:val="00C53772"/>
    <w:rsid w:val="00C53F1C"/>
    <w:rsid w:val="00C549FA"/>
    <w:rsid w:val="00C5614D"/>
    <w:rsid w:val="00C56549"/>
    <w:rsid w:val="00C569CA"/>
    <w:rsid w:val="00C56CA4"/>
    <w:rsid w:val="00C57553"/>
    <w:rsid w:val="00C57CBB"/>
    <w:rsid w:val="00C601C2"/>
    <w:rsid w:val="00C60E73"/>
    <w:rsid w:val="00C62438"/>
    <w:rsid w:val="00C6272F"/>
    <w:rsid w:val="00C6375E"/>
    <w:rsid w:val="00C63A04"/>
    <w:rsid w:val="00C64D5F"/>
    <w:rsid w:val="00C6590F"/>
    <w:rsid w:val="00C665EB"/>
    <w:rsid w:val="00C66B54"/>
    <w:rsid w:val="00C678E3"/>
    <w:rsid w:val="00C67F0C"/>
    <w:rsid w:val="00C7144D"/>
    <w:rsid w:val="00C71812"/>
    <w:rsid w:val="00C71DF9"/>
    <w:rsid w:val="00C726B3"/>
    <w:rsid w:val="00C72734"/>
    <w:rsid w:val="00C7294E"/>
    <w:rsid w:val="00C72FC6"/>
    <w:rsid w:val="00C73306"/>
    <w:rsid w:val="00C737EC"/>
    <w:rsid w:val="00C73EA6"/>
    <w:rsid w:val="00C7406E"/>
    <w:rsid w:val="00C75930"/>
    <w:rsid w:val="00C75ADC"/>
    <w:rsid w:val="00C765C5"/>
    <w:rsid w:val="00C767D9"/>
    <w:rsid w:val="00C77D6B"/>
    <w:rsid w:val="00C81F56"/>
    <w:rsid w:val="00C821E5"/>
    <w:rsid w:val="00C8299B"/>
    <w:rsid w:val="00C829BE"/>
    <w:rsid w:val="00C82EFB"/>
    <w:rsid w:val="00C83361"/>
    <w:rsid w:val="00C83AF5"/>
    <w:rsid w:val="00C83BA6"/>
    <w:rsid w:val="00C845E9"/>
    <w:rsid w:val="00C84905"/>
    <w:rsid w:val="00C852B4"/>
    <w:rsid w:val="00C85E04"/>
    <w:rsid w:val="00C861F0"/>
    <w:rsid w:val="00C86A8D"/>
    <w:rsid w:val="00C87010"/>
    <w:rsid w:val="00C8763A"/>
    <w:rsid w:val="00C87906"/>
    <w:rsid w:val="00C90A1A"/>
    <w:rsid w:val="00C90A68"/>
    <w:rsid w:val="00C92122"/>
    <w:rsid w:val="00C922FE"/>
    <w:rsid w:val="00C9238D"/>
    <w:rsid w:val="00C93139"/>
    <w:rsid w:val="00C93DBE"/>
    <w:rsid w:val="00C94D2C"/>
    <w:rsid w:val="00C95027"/>
    <w:rsid w:val="00C954A2"/>
    <w:rsid w:val="00C9729C"/>
    <w:rsid w:val="00C9791B"/>
    <w:rsid w:val="00C97ED9"/>
    <w:rsid w:val="00CA0254"/>
    <w:rsid w:val="00CA0272"/>
    <w:rsid w:val="00CA043F"/>
    <w:rsid w:val="00CA17B6"/>
    <w:rsid w:val="00CA1C57"/>
    <w:rsid w:val="00CA28AE"/>
    <w:rsid w:val="00CA2F3A"/>
    <w:rsid w:val="00CA3040"/>
    <w:rsid w:val="00CA393A"/>
    <w:rsid w:val="00CA3B73"/>
    <w:rsid w:val="00CA5992"/>
    <w:rsid w:val="00CA5B82"/>
    <w:rsid w:val="00CA5C3E"/>
    <w:rsid w:val="00CA5EFE"/>
    <w:rsid w:val="00CA6623"/>
    <w:rsid w:val="00CA7239"/>
    <w:rsid w:val="00CA763B"/>
    <w:rsid w:val="00CA77C9"/>
    <w:rsid w:val="00CB1079"/>
    <w:rsid w:val="00CB133E"/>
    <w:rsid w:val="00CB14E5"/>
    <w:rsid w:val="00CB160A"/>
    <w:rsid w:val="00CB1702"/>
    <w:rsid w:val="00CB2C86"/>
    <w:rsid w:val="00CB2FCD"/>
    <w:rsid w:val="00CB3106"/>
    <w:rsid w:val="00CB523D"/>
    <w:rsid w:val="00CB56B0"/>
    <w:rsid w:val="00CB5B2A"/>
    <w:rsid w:val="00CB6233"/>
    <w:rsid w:val="00CB731C"/>
    <w:rsid w:val="00CB7593"/>
    <w:rsid w:val="00CB7608"/>
    <w:rsid w:val="00CB7F7D"/>
    <w:rsid w:val="00CC02E6"/>
    <w:rsid w:val="00CC27ED"/>
    <w:rsid w:val="00CC28CB"/>
    <w:rsid w:val="00CC2BD5"/>
    <w:rsid w:val="00CC328B"/>
    <w:rsid w:val="00CC3513"/>
    <w:rsid w:val="00CC41D3"/>
    <w:rsid w:val="00CC507F"/>
    <w:rsid w:val="00CC5455"/>
    <w:rsid w:val="00CC650B"/>
    <w:rsid w:val="00CD0A29"/>
    <w:rsid w:val="00CD0F4C"/>
    <w:rsid w:val="00CD10C1"/>
    <w:rsid w:val="00CD15AF"/>
    <w:rsid w:val="00CD20B1"/>
    <w:rsid w:val="00CD3017"/>
    <w:rsid w:val="00CD3B84"/>
    <w:rsid w:val="00CD3DBD"/>
    <w:rsid w:val="00CD5692"/>
    <w:rsid w:val="00CD62E3"/>
    <w:rsid w:val="00CD6814"/>
    <w:rsid w:val="00CD6DBD"/>
    <w:rsid w:val="00CD71B8"/>
    <w:rsid w:val="00CD7313"/>
    <w:rsid w:val="00CD79C8"/>
    <w:rsid w:val="00CD7D7D"/>
    <w:rsid w:val="00CE0491"/>
    <w:rsid w:val="00CE1087"/>
    <w:rsid w:val="00CE1323"/>
    <w:rsid w:val="00CE18A6"/>
    <w:rsid w:val="00CE37A7"/>
    <w:rsid w:val="00CE3AE3"/>
    <w:rsid w:val="00CE4913"/>
    <w:rsid w:val="00CE55A0"/>
    <w:rsid w:val="00CE5D39"/>
    <w:rsid w:val="00CE6CE3"/>
    <w:rsid w:val="00CE6E91"/>
    <w:rsid w:val="00CE6FC6"/>
    <w:rsid w:val="00CE706F"/>
    <w:rsid w:val="00CE72A4"/>
    <w:rsid w:val="00CE7740"/>
    <w:rsid w:val="00CE7BC1"/>
    <w:rsid w:val="00CE7D6C"/>
    <w:rsid w:val="00CF144B"/>
    <w:rsid w:val="00CF19E6"/>
    <w:rsid w:val="00CF23F3"/>
    <w:rsid w:val="00CF240D"/>
    <w:rsid w:val="00CF27E9"/>
    <w:rsid w:val="00CF2BB7"/>
    <w:rsid w:val="00CF4214"/>
    <w:rsid w:val="00CF463E"/>
    <w:rsid w:val="00CF51E0"/>
    <w:rsid w:val="00CF6A1A"/>
    <w:rsid w:val="00CF6A1C"/>
    <w:rsid w:val="00CF6CDE"/>
    <w:rsid w:val="00CF7543"/>
    <w:rsid w:val="00CF78C5"/>
    <w:rsid w:val="00CF7E2F"/>
    <w:rsid w:val="00D00B2F"/>
    <w:rsid w:val="00D016BA"/>
    <w:rsid w:val="00D01FD6"/>
    <w:rsid w:val="00D0259C"/>
    <w:rsid w:val="00D02EE6"/>
    <w:rsid w:val="00D0324A"/>
    <w:rsid w:val="00D0454F"/>
    <w:rsid w:val="00D05160"/>
    <w:rsid w:val="00D05C48"/>
    <w:rsid w:val="00D05E52"/>
    <w:rsid w:val="00D06051"/>
    <w:rsid w:val="00D060FB"/>
    <w:rsid w:val="00D06F99"/>
    <w:rsid w:val="00D06FF4"/>
    <w:rsid w:val="00D070F0"/>
    <w:rsid w:val="00D079F9"/>
    <w:rsid w:val="00D07D19"/>
    <w:rsid w:val="00D10AB1"/>
    <w:rsid w:val="00D113B7"/>
    <w:rsid w:val="00D11527"/>
    <w:rsid w:val="00D119DD"/>
    <w:rsid w:val="00D11BCD"/>
    <w:rsid w:val="00D124E6"/>
    <w:rsid w:val="00D12E5E"/>
    <w:rsid w:val="00D14CC3"/>
    <w:rsid w:val="00D14EBC"/>
    <w:rsid w:val="00D1550A"/>
    <w:rsid w:val="00D15A4E"/>
    <w:rsid w:val="00D20B62"/>
    <w:rsid w:val="00D21616"/>
    <w:rsid w:val="00D229AD"/>
    <w:rsid w:val="00D22F93"/>
    <w:rsid w:val="00D22FB1"/>
    <w:rsid w:val="00D24140"/>
    <w:rsid w:val="00D25A80"/>
    <w:rsid w:val="00D25E99"/>
    <w:rsid w:val="00D261DB"/>
    <w:rsid w:val="00D27471"/>
    <w:rsid w:val="00D27685"/>
    <w:rsid w:val="00D2786B"/>
    <w:rsid w:val="00D30396"/>
    <w:rsid w:val="00D3040E"/>
    <w:rsid w:val="00D3043B"/>
    <w:rsid w:val="00D3050B"/>
    <w:rsid w:val="00D3053B"/>
    <w:rsid w:val="00D31041"/>
    <w:rsid w:val="00D31D99"/>
    <w:rsid w:val="00D32161"/>
    <w:rsid w:val="00D3340D"/>
    <w:rsid w:val="00D34120"/>
    <w:rsid w:val="00D34425"/>
    <w:rsid w:val="00D3493A"/>
    <w:rsid w:val="00D34CBE"/>
    <w:rsid w:val="00D35126"/>
    <w:rsid w:val="00D36087"/>
    <w:rsid w:val="00D36B02"/>
    <w:rsid w:val="00D3711F"/>
    <w:rsid w:val="00D37272"/>
    <w:rsid w:val="00D37535"/>
    <w:rsid w:val="00D37C3D"/>
    <w:rsid w:val="00D402E7"/>
    <w:rsid w:val="00D405A7"/>
    <w:rsid w:val="00D40AC3"/>
    <w:rsid w:val="00D4171F"/>
    <w:rsid w:val="00D439F8"/>
    <w:rsid w:val="00D44318"/>
    <w:rsid w:val="00D443BE"/>
    <w:rsid w:val="00D446F2"/>
    <w:rsid w:val="00D45452"/>
    <w:rsid w:val="00D45644"/>
    <w:rsid w:val="00D473A4"/>
    <w:rsid w:val="00D47C21"/>
    <w:rsid w:val="00D5006F"/>
    <w:rsid w:val="00D507F0"/>
    <w:rsid w:val="00D5086C"/>
    <w:rsid w:val="00D51531"/>
    <w:rsid w:val="00D51C52"/>
    <w:rsid w:val="00D520BD"/>
    <w:rsid w:val="00D528D1"/>
    <w:rsid w:val="00D53ACE"/>
    <w:rsid w:val="00D54D1E"/>
    <w:rsid w:val="00D55A63"/>
    <w:rsid w:val="00D56402"/>
    <w:rsid w:val="00D566BC"/>
    <w:rsid w:val="00D570F5"/>
    <w:rsid w:val="00D57318"/>
    <w:rsid w:val="00D57445"/>
    <w:rsid w:val="00D57908"/>
    <w:rsid w:val="00D57C16"/>
    <w:rsid w:val="00D6047C"/>
    <w:rsid w:val="00D60904"/>
    <w:rsid w:val="00D60AA8"/>
    <w:rsid w:val="00D61460"/>
    <w:rsid w:val="00D620A4"/>
    <w:rsid w:val="00D62552"/>
    <w:rsid w:val="00D62595"/>
    <w:rsid w:val="00D62662"/>
    <w:rsid w:val="00D62A60"/>
    <w:rsid w:val="00D63071"/>
    <w:rsid w:val="00D6326D"/>
    <w:rsid w:val="00D63E1D"/>
    <w:rsid w:val="00D64910"/>
    <w:rsid w:val="00D655FB"/>
    <w:rsid w:val="00D658A1"/>
    <w:rsid w:val="00D67362"/>
    <w:rsid w:val="00D6737D"/>
    <w:rsid w:val="00D67A3B"/>
    <w:rsid w:val="00D71B11"/>
    <w:rsid w:val="00D71C9D"/>
    <w:rsid w:val="00D71FE0"/>
    <w:rsid w:val="00D7292A"/>
    <w:rsid w:val="00D72CD6"/>
    <w:rsid w:val="00D72D74"/>
    <w:rsid w:val="00D73321"/>
    <w:rsid w:val="00D73401"/>
    <w:rsid w:val="00D73FFB"/>
    <w:rsid w:val="00D75024"/>
    <w:rsid w:val="00D754C0"/>
    <w:rsid w:val="00D75712"/>
    <w:rsid w:val="00D759AC"/>
    <w:rsid w:val="00D75D33"/>
    <w:rsid w:val="00D763A0"/>
    <w:rsid w:val="00D76FB1"/>
    <w:rsid w:val="00D77969"/>
    <w:rsid w:val="00D77F02"/>
    <w:rsid w:val="00D807F5"/>
    <w:rsid w:val="00D80CF0"/>
    <w:rsid w:val="00D81469"/>
    <w:rsid w:val="00D81A3B"/>
    <w:rsid w:val="00D81E9A"/>
    <w:rsid w:val="00D81F90"/>
    <w:rsid w:val="00D82D4C"/>
    <w:rsid w:val="00D843BB"/>
    <w:rsid w:val="00D8452B"/>
    <w:rsid w:val="00D8453D"/>
    <w:rsid w:val="00D84814"/>
    <w:rsid w:val="00D850B0"/>
    <w:rsid w:val="00D8631C"/>
    <w:rsid w:val="00D86F2F"/>
    <w:rsid w:val="00D8742C"/>
    <w:rsid w:val="00D87613"/>
    <w:rsid w:val="00D876B4"/>
    <w:rsid w:val="00D878CA"/>
    <w:rsid w:val="00D879F7"/>
    <w:rsid w:val="00D901BD"/>
    <w:rsid w:val="00D909CE"/>
    <w:rsid w:val="00D90E54"/>
    <w:rsid w:val="00D91B84"/>
    <w:rsid w:val="00D92A21"/>
    <w:rsid w:val="00D92A96"/>
    <w:rsid w:val="00D9354A"/>
    <w:rsid w:val="00D93C8E"/>
    <w:rsid w:val="00D9520D"/>
    <w:rsid w:val="00D958BB"/>
    <w:rsid w:val="00D95983"/>
    <w:rsid w:val="00D96855"/>
    <w:rsid w:val="00D96857"/>
    <w:rsid w:val="00DA0972"/>
    <w:rsid w:val="00DA1693"/>
    <w:rsid w:val="00DA183D"/>
    <w:rsid w:val="00DA1853"/>
    <w:rsid w:val="00DA215A"/>
    <w:rsid w:val="00DA3103"/>
    <w:rsid w:val="00DA3179"/>
    <w:rsid w:val="00DA3D57"/>
    <w:rsid w:val="00DA51E0"/>
    <w:rsid w:val="00DA58E5"/>
    <w:rsid w:val="00DA652F"/>
    <w:rsid w:val="00DA76A7"/>
    <w:rsid w:val="00DA78FC"/>
    <w:rsid w:val="00DA7D54"/>
    <w:rsid w:val="00DB15BC"/>
    <w:rsid w:val="00DB2549"/>
    <w:rsid w:val="00DB29D5"/>
    <w:rsid w:val="00DB3A96"/>
    <w:rsid w:val="00DB3C7A"/>
    <w:rsid w:val="00DB42E7"/>
    <w:rsid w:val="00DB4859"/>
    <w:rsid w:val="00DB49D3"/>
    <w:rsid w:val="00DB5189"/>
    <w:rsid w:val="00DB53C3"/>
    <w:rsid w:val="00DB58C0"/>
    <w:rsid w:val="00DB6976"/>
    <w:rsid w:val="00DB713D"/>
    <w:rsid w:val="00DB7634"/>
    <w:rsid w:val="00DB7C86"/>
    <w:rsid w:val="00DC0946"/>
    <w:rsid w:val="00DC09BA"/>
    <w:rsid w:val="00DC1117"/>
    <w:rsid w:val="00DC13CA"/>
    <w:rsid w:val="00DC2977"/>
    <w:rsid w:val="00DC2A57"/>
    <w:rsid w:val="00DC2AFF"/>
    <w:rsid w:val="00DC34F2"/>
    <w:rsid w:val="00DC3585"/>
    <w:rsid w:val="00DC38A1"/>
    <w:rsid w:val="00DC3F6E"/>
    <w:rsid w:val="00DC6ACA"/>
    <w:rsid w:val="00DC74C2"/>
    <w:rsid w:val="00DC7568"/>
    <w:rsid w:val="00DC784C"/>
    <w:rsid w:val="00DC7A3F"/>
    <w:rsid w:val="00DC7ADD"/>
    <w:rsid w:val="00DD0086"/>
    <w:rsid w:val="00DD00CF"/>
    <w:rsid w:val="00DD0299"/>
    <w:rsid w:val="00DD160A"/>
    <w:rsid w:val="00DD1C9B"/>
    <w:rsid w:val="00DD1E50"/>
    <w:rsid w:val="00DD26E5"/>
    <w:rsid w:val="00DD35AE"/>
    <w:rsid w:val="00DD3793"/>
    <w:rsid w:val="00DD4000"/>
    <w:rsid w:val="00DD544E"/>
    <w:rsid w:val="00DD585C"/>
    <w:rsid w:val="00DD5B35"/>
    <w:rsid w:val="00DD6039"/>
    <w:rsid w:val="00DD60E3"/>
    <w:rsid w:val="00DD67FF"/>
    <w:rsid w:val="00DD6D49"/>
    <w:rsid w:val="00DD6F4B"/>
    <w:rsid w:val="00DD7153"/>
    <w:rsid w:val="00DD7812"/>
    <w:rsid w:val="00DD7C7E"/>
    <w:rsid w:val="00DE0720"/>
    <w:rsid w:val="00DE1446"/>
    <w:rsid w:val="00DE1B33"/>
    <w:rsid w:val="00DE1CF4"/>
    <w:rsid w:val="00DE20E7"/>
    <w:rsid w:val="00DE2215"/>
    <w:rsid w:val="00DE24E6"/>
    <w:rsid w:val="00DE260A"/>
    <w:rsid w:val="00DE32A5"/>
    <w:rsid w:val="00DE43DE"/>
    <w:rsid w:val="00DE4D5D"/>
    <w:rsid w:val="00DE56A6"/>
    <w:rsid w:val="00DE5EA3"/>
    <w:rsid w:val="00DE6011"/>
    <w:rsid w:val="00DE65BA"/>
    <w:rsid w:val="00DE6B8D"/>
    <w:rsid w:val="00DE7118"/>
    <w:rsid w:val="00DE721E"/>
    <w:rsid w:val="00DE79AF"/>
    <w:rsid w:val="00DE7A6A"/>
    <w:rsid w:val="00DF0576"/>
    <w:rsid w:val="00DF0FF0"/>
    <w:rsid w:val="00DF23C7"/>
    <w:rsid w:val="00DF264B"/>
    <w:rsid w:val="00DF2978"/>
    <w:rsid w:val="00DF5BCA"/>
    <w:rsid w:val="00DF640F"/>
    <w:rsid w:val="00DF6444"/>
    <w:rsid w:val="00DF64DE"/>
    <w:rsid w:val="00DF6C41"/>
    <w:rsid w:val="00DF70DC"/>
    <w:rsid w:val="00DF7AD3"/>
    <w:rsid w:val="00DF7B72"/>
    <w:rsid w:val="00E0059A"/>
    <w:rsid w:val="00E00774"/>
    <w:rsid w:val="00E00EC9"/>
    <w:rsid w:val="00E00ED1"/>
    <w:rsid w:val="00E01014"/>
    <w:rsid w:val="00E01439"/>
    <w:rsid w:val="00E031D2"/>
    <w:rsid w:val="00E047DB"/>
    <w:rsid w:val="00E04C73"/>
    <w:rsid w:val="00E05FF4"/>
    <w:rsid w:val="00E0620A"/>
    <w:rsid w:val="00E0688C"/>
    <w:rsid w:val="00E07AB9"/>
    <w:rsid w:val="00E07BB6"/>
    <w:rsid w:val="00E1032E"/>
    <w:rsid w:val="00E10367"/>
    <w:rsid w:val="00E103EF"/>
    <w:rsid w:val="00E105D5"/>
    <w:rsid w:val="00E10B7C"/>
    <w:rsid w:val="00E11551"/>
    <w:rsid w:val="00E11B82"/>
    <w:rsid w:val="00E11E01"/>
    <w:rsid w:val="00E11E34"/>
    <w:rsid w:val="00E12262"/>
    <w:rsid w:val="00E12FDA"/>
    <w:rsid w:val="00E138A7"/>
    <w:rsid w:val="00E14896"/>
    <w:rsid w:val="00E14AF1"/>
    <w:rsid w:val="00E1517F"/>
    <w:rsid w:val="00E1534D"/>
    <w:rsid w:val="00E15D41"/>
    <w:rsid w:val="00E16A11"/>
    <w:rsid w:val="00E177EC"/>
    <w:rsid w:val="00E17EFF"/>
    <w:rsid w:val="00E2006D"/>
    <w:rsid w:val="00E20100"/>
    <w:rsid w:val="00E206CF"/>
    <w:rsid w:val="00E21C26"/>
    <w:rsid w:val="00E2240C"/>
    <w:rsid w:val="00E2296A"/>
    <w:rsid w:val="00E22EB8"/>
    <w:rsid w:val="00E24349"/>
    <w:rsid w:val="00E24A7D"/>
    <w:rsid w:val="00E24BBC"/>
    <w:rsid w:val="00E24F5A"/>
    <w:rsid w:val="00E256A6"/>
    <w:rsid w:val="00E25AAA"/>
    <w:rsid w:val="00E2680C"/>
    <w:rsid w:val="00E301BD"/>
    <w:rsid w:val="00E30803"/>
    <w:rsid w:val="00E317ED"/>
    <w:rsid w:val="00E31AC6"/>
    <w:rsid w:val="00E32C0E"/>
    <w:rsid w:val="00E33AE7"/>
    <w:rsid w:val="00E33C07"/>
    <w:rsid w:val="00E351D7"/>
    <w:rsid w:val="00E369A6"/>
    <w:rsid w:val="00E36C29"/>
    <w:rsid w:val="00E401CD"/>
    <w:rsid w:val="00E40735"/>
    <w:rsid w:val="00E40DE4"/>
    <w:rsid w:val="00E41148"/>
    <w:rsid w:val="00E41DC6"/>
    <w:rsid w:val="00E41E1B"/>
    <w:rsid w:val="00E41FB4"/>
    <w:rsid w:val="00E4209E"/>
    <w:rsid w:val="00E43DD6"/>
    <w:rsid w:val="00E4436E"/>
    <w:rsid w:val="00E446C1"/>
    <w:rsid w:val="00E44D1E"/>
    <w:rsid w:val="00E4588F"/>
    <w:rsid w:val="00E47B77"/>
    <w:rsid w:val="00E5000D"/>
    <w:rsid w:val="00E504A5"/>
    <w:rsid w:val="00E51612"/>
    <w:rsid w:val="00E52350"/>
    <w:rsid w:val="00E533C8"/>
    <w:rsid w:val="00E53917"/>
    <w:rsid w:val="00E5395F"/>
    <w:rsid w:val="00E53A25"/>
    <w:rsid w:val="00E53E8C"/>
    <w:rsid w:val="00E54BD7"/>
    <w:rsid w:val="00E54E24"/>
    <w:rsid w:val="00E5539D"/>
    <w:rsid w:val="00E55457"/>
    <w:rsid w:val="00E55F35"/>
    <w:rsid w:val="00E5685C"/>
    <w:rsid w:val="00E56E35"/>
    <w:rsid w:val="00E600FC"/>
    <w:rsid w:val="00E61158"/>
    <w:rsid w:val="00E61CD7"/>
    <w:rsid w:val="00E61F82"/>
    <w:rsid w:val="00E62E20"/>
    <w:rsid w:val="00E63AF2"/>
    <w:rsid w:val="00E63E4A"/>
    <w:rsid w:val="00E64034"/>
    <w:rsid w:val="00E64175"/>
    <w:rsid w:val="00E65480"/>
    <w:rsid w:val="00E65565"/>
    <w:rsid w:val="00E66812"/>
    <w:rsid w:val="00E66E86"/>
    <w:rsid w:val="00E676C6"/>
    <w:rsid w:val="00E70683"/>
    <w:rsid w:val="00E71640"/>
    <w:rsid w:val="00E719CD"/>
    <w:rsid w:val="00E71FBF"/>
    <w:rsid w:val="00E720AD"/>
    <w:rsid w:val="00E72D29"/>
    <w:rsid w:val="00E72F89"/>
    <w:rsid w:val="00E73A4F"/>
    <w:rsid w:val="00E73ADF"/>
    <w:rsid w:val="00E73CC8"/>
    <w:rsid w:val="00E742DF"/>
    <w:rsid w:val="00E76349"/>
    <w:rsid w:val="00E76620"/>
    <w:rsid w:val="00E77310"/>
    <w:rsid w:val="00E77ED3"/>
    <w:rsid w:val="00E80113"/>
    <w:rsid w:val="00E80AAC"/>
    <w:rsid w:val="00E80DC4"/>
    <w:rsid w:val="00E8174A"/>
    <w:rsid w:val="00E81828"/>
    <w:rsid w:val="00E83B33"/>
    <w:rsid w:val="00E842D7"/>
    <w:rsid w:val="00E84FCE"/>
    <w:rsid w:val="00E84FF3"/>
    <w:rsid w:val="00E8550A"/>
    <w:rsid w:val="00E86162"/>
    <w:rsid w:val="00E86373"/>
    <w:rsid w:val="00E86566"/>
    <w:rsid w:val="00E865A3"/>
    <w:rsid w:val="00E87C58"/>
    <w:rsid w:val="00E906A7"/>
    <w:rsid w:val="00E90891"/>
    <w:rsid w:val="00E91E01"/>
    <w:rsid w:val="00E92703"/>
    <w:rsid w:val="00E92D0C"/>
    <w:rsid w:val="00E92D26"/>
    <w:rsid w:val="00E9310C"/>
    <w:rsid w:val="00E93860"/>
    <w:rsid w:val="00E9394B"/>
    <w:rsid w:val="00E93B01"/>
    <w:rsid w:val="00E94746"/>
    <w:rsid w:val="00E94A2D"/>
    <w:rsid w:val="00E95137"/>
    <w:rsid w:val="00E95866"/>
    <w:rsid w:val="00E95ABB"/>
    <w:rsid w:val="00E95DCD"/>
    <w:rsid w:val="00E95FA3"/>
    <w:rsid w:val="00E960F8"/>
    <w:rsid w:val="00EA0246"/>
    <w:rsid w:val="00EA07F2"/>
    <w:rsid w:val="00EA0881"/>
    <w:rsid w:val="00EA090D"/>
    <w:rsid w:val="00EA0EFF"/>
    <w:rsid w:val="00EA220C"/>
    <w:rsid w:val="00EA2E0C"/>
    <w:rsid w:val="00EA3B23"/>
    <w:rsid w:val="00EA3B45"/>
    <w:rsid w:val="00EA44FF"/>
    <w:rsid w:val="00EA4E14"/>
    <w:rsid w:val="00EA5AB6"/>
    <w:rsid w:val="00EA65AD"/>
    <w:rsid w:val="00EA7428"/>
    <w:rsid w:val="00EA7808"/>
    <w:rsid w:val="00EB09F0"/>
    <w:rsid w:val="00EB11F0"/>
    <w:rsid w:val="00EB27AF"/>
    <w:rsid w:val="00EB348E"/>
    <w:rsid w:val="00EB42D2"/>
    <w:rsid w:val="00EB4BA0"/>
    <w:rsid w:val="00EB52A1"/>
    <w:rsid w:val="00EB56CA"/>
    <w:rsid w:val="00EB5A68"/>
    <w:rsid w:val="00EB610F"/>
    <w:rsid w:val="00EB6692"/>
    <w:rsid w:val="00EB71A5"/>
    <w:rsid w:val="00EC08B4"/>
    <w:rsid w:val="00EC0D42"/>
    <w:rsid w:val="00EC1494"/>
    <w:rsid w:val="00EC1B26"/>
    <w:rsid w:val="00EC3503"/>
    <w:rsid w:val="00EC3854"/>
    <w:rsid w:val="00EC44E5"/>
    <w:rsid w:val="00EC5098"/>
    <w:rsid w:val="00EC5B9B"/>
    <w:rsid w:val="00EC649E"/>
    <w:rsid w:val="00EC6698"/>
    <w:rsid w:val="00EC74CE"/>
    <w:rsid w:val="00EC776D"/>
    <w:rsid w:val="00ED0545"/>
    <w:rsid w:val="00ED1940"/>
    <w:rsid w:val="00ED589C"/>
    <w:rsid w:val="00ED5BA1"/>
    <w:rsid w:val="00ED60C2"/>
    <w:rsid w:val="00ED7478"/>
    <w:rsid w:val="00ED76EB"/>
    <w:rsid w:val="00EE04C8"/>
    <w:rsid w:val="00EE0576"/>
    <w:rsid w:val="00EE0829"/>
    <w:rsid w:val="00EE0B01"/>
    <w:rsid w:val="00EE233E"/>
    <w:rsid w:val="00EE305D"/>
    <w:rsid w:val="00EE3C77"/>
    <w:rsid w:val="00EE3E32"/>
    <w:rsid w:val="00EE4537"/>
    <w:rsid w:val="00EE5544"/>
    <w:rsid w:val="00EE61C3"/>
    <w:rsid w:val="00EE6498"/>
    <w:rsid w:val="00EE6D04"/>
    <w:rsid w:val="00EE754F"/>
    <w:rsid w:val="00EF05D8"/>
    <w:rsid w:val="00EF07AF"/>
    <w:rsid w:val="00EF0DA4"/>
    <w:rsid w:val="00EF1733"/>
    <w:rsid w:val="00EF1A18"/>
    <w:rsid w:val="00EF1E6E"/>
    <w:rsid w:val="00EF2348"/>
    <w:rsid w:val="00EF33D9"/>
    <w:rsid w:val="00EF38AF"/>
    <w:rsid w:val="00EF3A1C"/>
    <w:rsid w:val="00EF4843"/>
    <w:rsid w:val="00EF5452"/>
    <w:rsid w:val="00EF5491"/>
    <w:rsid w:val="00EF60EF"/>
    <w:rsid w:val="00EF6C73"/>
    <w:rsid w:val="00EF6DC5"/>
    <w:rsid w:val="00EF6F80"/>
    <w:rsid w:val="00EF7C3F"/>
    <w:rsid w:val="00F00349"/>
    <w:rsid w:val="00F0036C"/>
    <w:rsid w:val="00F01123"/>
    <w:rsid w:val="00F01503"/>
    <w:rsid w:val="00F0153B"/>
    <w:rsid w:val="00F018A7"/>
    <w:rsid w:val="00F02377"/>
    <w:rsid w:val="00F026AC"/>
    <w:rsid w:val="00F027B8"/>
    <w:rsid w:val="00F034D2"/>
    <w:rsid w:val="00F038EB"/>
    <w:rsid w:val="00F04AC8"/>
    <w:rsid w:val="00F04F85"/>
    <w:rsid w:val="00F1001C"/>
    <w:rsid w:val="00F10FEC"/>
    <w:rsid w:val="00F113C6"/>
    <w:rsid w:val="00F11591"/>
    <w:rsid w:val="00F1198C"/>
    <w:rsid w:val="00F12D6A"/>
    <w:rsid w:val="00F130E2"/>
    <w:rsid w:val="00F13A7F"/>
    <w:rsid w:val="00F150AA"/>
    <w:rsid w:val="00F15559"/>
    <w:rsid w:val="00F155E1"/>
    <w:rsid w:val="00F157CE"/>
    <w:rsid w:val="00F15DB6"/>
    <w:rsid w:val="00F16A77"/>
    <w:rsid w:val="00F16C15"/>
    <w:rsid w:val="00F16C3C"/>
    <w:rsid w:val="00F16D0E"/>
    <w:rsid w:val="00F17011"/>
    <w:rsid w:val="00F1702F"/>
    <w:rsid w:val="00F17343"/>
    <w:rsid w:val="00F179F5"/>
    <w:rsid w:val="00F17F30"/>
    <w:rsid w:val="00F203B1"/>
    <w:rsid w:val="00F20DE4"/>
    <w:rsid w:val="00F21058"/>
    <w:rsid w:val="00F210B2"/>
    <w:rsid w:val="00F222AE"/>
    <w:rsid w:val="00F228A4"/>
    <w:rsid w:val="00F23862"/>
    <w:rsid w:val="00F241E2"/>
    <w:rsid w:val="00F2453C"/>
    <w:rsid w:val="00F26050"/>
    <w:rsid w:val="00F261B9"/>
    <w:rsid w:val="00F26263"/>
    <w:rsid w:val="00F27DE9"/>
    <w:rsid w:val="00F3020B"/>
    <w:rsid w:val="00F30619"/>
    <w:rsid w:val="00F30CB4"/>
    <w:rsid w:val="00F31A80"/>
    <w:rsid w:val="00F31D53"/>
    <w:rsid w:val="00F32840"/>
    <w:rsid w:val="00F33330"/>
    <w:rsid w:val="00F3573B"/>
    <w:rsid w:val="00F35F99"/>
    <w:rsid w:val="00F36B34"/>
    <w:rsid w:val="00F36B95"/>
    <w:rsid w:val="00F37CA8"/>
    <w:rsid w:val="00F4061B"/>
    <w:rsid w:val="00F40AFC"/>
    <w:rsid w:val="00F41C57"/>
    <w:rsid w:val="00F41C7E"/>
    <w:rsid w:val="00F426FF"/>
    <w:rsid w:val="00F42CF5"/>
    <w:rsid w:val="00F43164"/>
    <w:rsid w:val="00F44B8F"/>
    <w:rsid w:val="00F44F37"/>
    <w:rsid w:val="00F4508C"/>
    <w:rsid w:val="00F46178"/>
    <w:rsid w:val="00F46637"/>
    <w:rsid w:val="00F47609"/>
    <w:rsid w:val="00F47A77"/>
    <w:rsid w:val="00F47F36"/>
    <w:rsid w:val="00F5029F"/>
    <w:rsid w:val="00F50888"/>
    <w:rsid w:val="00F50FB5"/>
    <w:rsid w:val="00F518E7"/>
    <w:rsid w:val="00F52D3D"/>
    <w:rsid w:val="00F53033"/>
    <w:rsid w:val="00F541BC"/>
    <w:rsid w:val="00F544EE"/>
    <w:rsid w:val="00F54CDD"/>
    <w:rsid w:val="00F565B0"/>
    <w:rsid w:val="00F56687"/>
    <w:rsid w:val="00F56AB8"/>
    <w:rsid w:val="00F5705A"/>
    <w:rsid w:val="00F57182"/>
    <w:rsid w:val="00F576BB"/>
    <w:rsid w:val="00F57707"/>
    <w:rsid w:val="00F57D80"/>
    <w:rsid w:val="00F602BA"/>
    <w:rsid w:val="00F60A1E"/>
    <w:rsid w:val="00F61778"/>
    <w:rsid w:val="00F626A4"/>
    <w:rsid w:val="00F631A0"/>
    <w:rsid w:val="00F64BAB"/>
    <w:rsid w:val="00F64E17"/>
    <w:rsid w:val="00F652ED"/>
    <w:rsid w:val="00F657A5"/>
    <w:rsid w:val="00F659F7"/>
    <w:rsid w:val="00F65A60"/>
    <w:rsid w:val="00F6630B"/>
    <w:rsid w:val="00F66763"/>
    <w:rsid w:val="00F66919"/>
    <w:rsid w:val="00F67499"/>
    <w:rsid w:val="00F67FDD"/>
    <w:rsid w:val="00F708D7"/>
    <w:rsid w:val="00F70CE9"/>
    <w:rsid w:val="00F71109"/>
    <w:rsid w:val="00F71D8B"/>
    <w:rsid w:val="00F72635"/>
    <w:rsid w:val="00F72E80"/>
    <w:rsid w:val="00F73DC1"/>
    <w:rsid w:val="00F752E4"/>
    <w:rsid w:val="00F75A9A"/>
    <w:rsid w:val="00F75C1C"/>
    <w:rsid w:val="00F76744"/>
    <w:rsid w:val="00F76D8C"/>
    <w:rsid w:val="00F77491"/>
    <w:rsid w:val="00F77A3D"/>
    <w:rsid w:val="00F80565"/>
    <w:rsid w:val="00F8081D"/>
    <w:rsid w:val="00F80B3C"/>
    <w:rsid w:val="00F80BCF"/>
    <w:rsid w:val="00F80D05"/>
    <w:rsid w:val="00F81C38"/>
    <w:rsid w:val="00F81D22"/>
    <w:rsid w:val="00F82002"/>
    <w:rsid w:val="00F82596"/>
    <w:rsid w:val="00F825AD"/>
    <w:rsid w:val="00F839DB"/>
    <w:rsid w:val="00F83C89"/>
    <w:rsid w:val="00F840CD"/>
    <w:rsid w:val="00F84B43"/>
    <w:rsid w:val="00F85DC8"/>
    <w:rsid w:val="00F86848"/>
    <w:rsid w:val="00F868E6"/>
    <w:rsid w:val="00F86912"/>
    <w:rsid w:val="00F875C6"/>
    <w:rsid w:val="00F87681"/>
    <w:rsid w:val="00F87EE9"/>
    <w:rsid w:val="00F92525"/>
    <w:rsid w:val="00F9297A"/>
    <w:rsid w:val="00F929B0"/>
    <w:rsid w:val="00F92E8F"/>
    <w:rsid w:val="00F932BC"/>
    <w:rsid w:val="00F934DD"/>
    <w:rsid w:val="00F93A6B"/>
    <w:rsid w:val="00F94887"/>
    <w:rsid w:val="00F95A5F"/>
    <w:rsid w:val="00F95B34"/>
    <w:rsid w:val="00F970B4"/>
    <w:rsid w:val="00F9765F"/>
    <w:rsid w:val="00F978A7"/>
    <w:rsid w:val="00F97964"/>
    <w:rsid w:val="00FA0503"/>
    <w:rsid w:val="00FA0653"/>
    <w:rsid w:val="00FA0C39"/>
    <w:rsid w:val="00FA12C4"/>
    <w:rsid w:val="00FA2E9E"/>
    <w:rsid w:val="00FA36C1"/>
    <w:rsid w:val="00FA4620"/>
    <w:rsid w:val="00FA5636"/>
    <w:rsid w:val="00FA62BA"/>
    <w:rsid w:val="00FA6450"/>
    <w:rsid w:val="00FA6A76"/>
    <w:rsid w:val="00FA6DCE"/>
    <w:rsid w:val="00FB0953"/>
    <w:rsid w:val="00FB0B68"/>
    <w:rsid w:val="00FB154F"/>
    <w:rsid w:val="00FB19C2"/>
    <w:rsid w:val="00FB1EE3"/>
    <w:rsid w:val="00FB2BC6"/>
    <w:rsid w:val="00FB35B2"/>
    <w:rsid w:val="00FB4134"/>
    <w:rsid w:val="00FB431E"/>
    <w:rsid w:val="00FB4FB8"/>
    <w:rsid w:val="00FB575A"/>
    <w:rsid w:val="00FB6BD8"/>
    <w:rsid w:val="00FB6FAD"/>
    <w:rsid w:val="00FB7402"/>
    <w:rsid w:val="00FB7667"/>
    <w:rsid w:val="00FC0A10"/>
    <w:rsid w:val="00FC0D33"/>
    <w:rsid w:val="00FC1672"/>
    <w:rsid w:val="00FC1682"/>
    <w:rsid w:val="00FC2AE9"/>
    <w:rsid w:val="00FC2C87"/>
    <w:rsid w:val="00FC2E5F"/>
    <w:rsid w:val="00FC4917"/>
    <w:rsid w:val="00FC4E65"/>
    <w:rsid w:val="00FC4F4C"/>
    <w:rsid w:val="00FC5775"/>
    <w:rsid w:val="00FC5FAA"/>
    <w:rsid w:val="00FC7BD3"/>
    <w:rsid w:val="00FD0080"/>
    <w:rsid w:val="00FD0B1B"/>
    <w:rsid w:val="00FD143C"/>
    <w:rsid w:val="00FD184F"/>
    <w:rsid w:val="00FD1D50"/>
    <w:rsid w:val="00FD1EB4"/>
    <w:rsid w:val="00FD2BD8"/>
    <w:rsid w:val="00FD34F6"/>
    <w:rsid w:val="00FD519B"/>
    <w:rsid w:val="00FD6954"/>
    <w:rsid w:val="00FD6CF2"/>
    <w:rsid w:val="00FD7C4C"/>
    <w:rsid w:val="00FE01B6"/>
    <w:rsid w:val="00FE0559"/>
    <w:rsid w:val="00FE0AE1"/>
    <w:rsid w:val="00FE1111"/>
    <w:rsid w:val="00FE1871"/>
    <w:rsid w:val="00FE208A"/>
    <w:rsid w:val="00FE22FE"/>
    <w:rsid w:val="00FE38CB"/>
    <w:rsid w:val="00FE4AB0"/>
    <w:rsid w:val="00FE4DB1"/>
    <w:rsid w:val="00FE4DCB"/>
    <w:rsid w:val="00FE57C6"/>
    <w:rsid w:val="00FE658B"/>
    <w:rsid w:val="00FE76DA"/>
    <w:rsid w:val="00FF0718"/>
    <w:rsid w:val="00FF07E5"/>
    <w:rsid w:val="00FF2C6F"/>
    <w:rsid w:val="00FF41B4"/>
    <w:rsid w:val="00FF5C04"/>
    <w:rsid w:val="00FF61C9"/>
    <w:rsid w:val="00FF63EA"/>
    <w:rsid w:val="00FF688D"/>
    <w:rsid w:val="00FF6DDE"/>
    <w:rsid w:val="00FF6EC2"/>
    <w:rsid w:val="00FF7647"/>
    <w:rsid w:val="00FF78E5"/>
    <w:rsid w:val="00FF7933"/>
    <w:rsid w:val="00FF7DB6"/>
    <w:rsid w:val="00FF7E44"/>
    <w:rsid w:val="02FCEEC9"/>
    <w:rsid w:val="034506DC"/>
    <w:rsid w:val="037AAAFA"/>
    <w:rsid w:val="03EF8CD8"/>
    <w:rsid w:val="053B5EAF"/>
    <w:rsid w:val="055A5549"/>
    <w:rsid w:val="059DD8A6"/>
    <w:rsid w:val="0631EE3B"/>
    <w:rsid w:val="0632E177"/>
    <w:rsid w:val="06381E22"/>
    <w:rsid w:val="0658BB5B"/>
    <w:rsid w:val="066F1B01"/>
    <w:rsid w:val="06A33839"/>
    <w:rsid w:val="06DDD081"/>
    <w:rsid w:val="08DCEC84"/>
    <w:rsid w:val="095EBAEF"/>
    <w:rsid w:val="09BF2DC4"/>
    <w:rsid w:val="09E34C22"/>
    <w:rsid w:val="0B24E432"/>
    <w:rsid w:val="0B49E2B9"/>
    <w:rsid w:val="0D26E464"/>
    <w:rsid w:val="0DBC9684"/>
    <w:rsid w:val="0E36DCF2"/>
    <w:rsid w:val="0EE73C8D"/>
    <w:rsid w:val="0F3590D9"/>
    <w:rsid w:val="105A916D"/>
    <w:rsid w:val="11F24C14"/>
    <w:rsid w:val="12387475"/>
    <w:rsid w:val="1316DDAD"/>
    <w:rsid w:val="14AD0883"/>
    <w:rsid w:val="1549ADD5"/>
    <w:rsid w:val="16585536"/>
    <w:rsid w:val="16C8EBD6"/>
    <w:rsid w:val="171AEFB7"/>
    <w:rsid w:val="172859AA"/>
    <w:rsid w:val="1B473064"/>
    <w:rsid w:val="1CAA8559"/>
    <w:rsid w:val="1CD245CC"/>
    <w:rsid w:val="1DDCA782"/>
    <w:rsid w:val="1EFBD278"/>
    <w:rsid w:val="1F7877E3"/>
    <w:rsid w:val="1FC58E2E"/>
    <w:rsid w:val="1FCAB216"/>
    <w:rsid w:val="1FDB2E12"/>
    <w:rsid w:val="20CCD384"/>
    <w:rsid w:val="268CB210"/>
    <w:rsid w:val="271ACA8B"/>
    <w:rsid w:val="274C0B5C"/>
    <w:rsid w:val="27900202"/>
    <w:rsid w:val="28CA45A4"/>
    <w:rsid w:val="2A27E56F"/>
    <w:rsid w:val="2B98D0F5"/>
    <w:rsid w:val="2C5CF6BA"/>
    <w:rsid w:val="2D436E5C"/>
    <w:rsid w:val="2E25BD1B"/>
    <w:rsid w:val="2E7073E4"/>
    <w:rsid w:val="2E8863FE"/>
    <w:rsid w:val="2E9F6C41"/>
    <w:rsid w:val="3097C0B7"/>
    <w:rsid w:val="30D5BB80"/>
    <w:rsid w:val="316F3898"/>
    <w:rsid w:val="319042A7"/>
    <w:rsid w:val="337E6141"/>
    <w:rsid w:val="33863C33"/>
    <w:rsid w:val="37E5F378"/>
    <w:rsid w:val="37E95E2B"/>
    <w:rsid w:val="383F6AF8"/>
    <w:rsid w:val="38AB2DC0"/>
    <w:rsid w:val="3A37301F"/>
    <w:rsid w:val="3A5D2ED4"/>
    <w:rsid w:val="3AD35926"/>
    <w:rsid w:val="3AD9A7F2"/>
    <w:rsid w:val="3BE68A8E"/>
    <w:rsid w:val="3CD4368E"/>
    <w:rsid w:val="3FE19E7B"/>
    <w:rsid w:val="40C1F7AB"/>
    <w:rsid w:val="40DC18B9"/>
    <w:rsid w:val="42624C56"/>
    <w:rsid w:val="42D213F5"/>
    <w:rsid w:val="4313B2BE"/>
    <w:rsid w:val="43D264AC"/>
    <w:rsid w:val="44261D3E"/>
    <w:rsid w:val="4559B4F7"/>
    <w:rsid w:val="4585BCFF"/>
    <w:rsid w:val="4603A565"/>
    <w:rsid w:val="46BE41E4"/>
    <w:rsid w:val="4725D963"/>
    <w:rsid w:val="48971ED5"/>
    <w:rsid w:val="48A8A6A5"/>
    <w:rsid w:val="48E04082"/>
    <w:rsid w:val="4B073880"/>
    <w:rsid w:val="4B77F728"/>
    <w:rsid w:val="4C103544"/>
    <w:rsid w:val="4D1E36E4"/>
    <w:rsid w:val="4D3BF26F"/>
    <w:rsid w:val="4D6E85A5"/>
    <w:rsid w:val="4D9CAB91"/>
    <w:rsid w:val="4F3842AC"/>
    <w:rsid w:val="4FAE34DA"/>
    <w:rsid w:val="4FFA89D2"/>
    <w:rsid w:val="5056495F"/>
    <w:rsid w:val="51C9DA84"/>
    <w:rsid w:val="5258C480"/>
    <w:rsid w:val="52CFFCA6"/>
    <w:rsid w:val="53D2E881"/>
    <w:rsid w:val="54CD946F"/>
    <w:rsid w:val="57C6EEB6"/>
    <w:rsid w:val="587AFEF7"/>
    <w:rsid w:val="58DD4B40"/>
    <w:rsid w:val="592615CD"/>
    <w:rsid w:val="59843D3E"/>
    <w:rsid w:val="5B1FC8C8"/>
    <w:rsid w:val="5B53CBA1"/>
    <w:rsid w:val="5C063124"/>
    <w:rsid w:val="5C0A382A"/>
    <w:rsid w:val="5C140BF2"/>
    <w:rsid w:val="605CCD5A"/>
    <w:rsid w:val="62DFD833"/>
    <w:rsid w:val="63771069"/>
    <w:rsid w:val="65B8BC12"/>
    <w:rsid w:val="6653D8C4"/>
    <w:rsid w:val="677C0272"/>
    <w:rsid w:val="68897C4C"/>
    <w:rsid w:val="6992480F"/>
    <w:rsid w:val="69F7B90C"/>
    <w:rsid w:val="6A2E1E5B"/>
    <w:rsid w:val="6AEDEA05"/>
    <w:rsid w:val="6B7C6843"/>
    <w:rsid w:val="6B82224E"/>
    <w:rsid w:val="6D94EE00"/>
    <w:rsid w:val="6E3C167E"/>
    <w:rsid w:val="709C3B34"/>
    <w:rsid w:val="72777A52"/>
    <w:rsid w:val="72F08BCB"/>
    <w:rsid w:val="734B361D"/>
    <w:rsid w:val="7405B865"/>
    <w:rsid w:val="742A9682"/>
    <w:rsid w:val="75C0F05B"/>
    <w:rsid w:val="775BA78C"/>
    <w:rsid w:val="7783B0F5"/>
    <w:rsid w:val="779C88B5"/>
    <w:rsid w:val="784704FF"/>
    <w:rsid w:val="78E9961D"/>
    <w:rsid w:val="792DA368"/>
    <w:rsid w:val="7B476944"/>
    <w:rsid w:val="7B95E193"/>
    <w:rsid w:val="7DC9ECF1"/>
    <w:rsid w:val="7E5479B8"/>
    <w:rsid w:val="7EFC13F7"/>
    <w:rsid w:val="7FAEF52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A9901D"/>
  <w15:docId w15:val="{ACE3DF4F-12FC-4423-9FF5-3270AF60D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9"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5"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A5F"/>
    <w:pPr>
      <w:spacing w:after="120"/>
      <w:jc w:val="both"/>
    </w:pPr>
    <w:rPr>
      <w:rFonts w:ascii="Segoe UI" w:hAnsi="Segoe UI" w:cs="Segoe UI"/>
      <w:sz w:val="20"/>
    </w:rPr>
  </w:style>
  <w:style w:type="paragraph" w:styleId="Titre1">
    <w:name w:val="heading 1"/>
    <w:basedOn w:val="Paragraphedeliste"/>
    <w:next w:val="Normal"/>
    <w:link w:val="Titre1Car"/>
    <w:autoRedefine/>
    <w:uiPriority w:val="6"/>
    <w:qFormat/>
    <w:rsid w:val="00C410C3"/>
    <w:pPr>
      <w:pageBreakBefore/>
      <w:numPr>
        <w:numId w:val="34"/>
      </w:numPr>
      <w:spacing w:after="360" w:line="259" w:lineRule="auto"/>
      <w:ind w:left="431" w:hanging="431"/>
      <w:contextualSpacing w:val="0"/>
      <w:jc w:val="left"/>
      <w:outlineLvl w:val="0"/>
    </w:pPr>
    <w:rPr>
      <w:rFonts w:ascii="Segoe UI Semibold" w:hAnsi="Segoe UI Semibold" w:cs="Segoe UI Semibold"/>
      <w:color w:val="000000" w:themeColor="text1"/>
      <w:sz w:val="36"/>
      <w:szCs w:val="36"/>
      <w:lang w:eastAsia="fr-FR"/>
    </w:rPr>
  </w:style>
  <w:style w:type="paragraph" w:styleId="Titre2">
    <w:name w:val="heading 2"/>
    <w:basedOn w:val="Paragraphedeliste"/>
    <w:next w:val="Normal"/>
    <w:link w:val="Titre2Car"/>
    <w:autoRedefine/>
    <w:uiPriority w:val="7"/>
    <w:unhideWhenUsed/>
    <w:qFormat/>
    <w:rsid w:val="00181F94"/>
    <w:pPr>
      <w:keepNext/>
      <w:numPr>
        <w:ilvl w:val="1"/>
        <w:numId w:val="34"/>
      </w:numPr>
      <w:spacing w:before="240" w:line="259" w:lineRule="auto"/>
      <w:contextualSpacing w:val="0"/>
      <w:jc w:val="left"/>
      <w:outlineLvl w:val="1"/>
    </w:pPr>
    <w:rPr>
      <w:rFonts w:ascii="Segoe UI Semibold" w:eastAsiaTheme="majorEastAsia" w:hAnsi="Segoe UI Semibold" w:cs="Segoe UI Semibold"/>
      <w:color w:val="365F91" w:themeColor="accent1" w:themeShade="BF"/>
      <w:sz w:val="28"/>
      <w:szCs w:val="28"/>
      <w:lang w:eastAsia="fr-FR"/>
    </w:rPr>
  </w:style>
  <w:style w:type="paragraph" w:styleId="Titre3">
    <w:name w:val="heading 3"/>
    <w:basedOn w:val="Titre2"/>
    <w:next w:val="Normal"/>
    <w:link w:val="Titre3Car"/>
    <w:autoRedefine/>
    <w:uiPriority w:val="8"/>
    <w:unhideWhenUsed/>
    <w:qFormat/>
    <w:rsid w:val="00817F8A"/>
    <w:pPr>
      <w:numPr>
        <w:ilvl w:val="2"/>
      </w:numPr>
      <w:outlineLvl w:val="2"/>
    </w:pPr>
    <w:rPr>
      <w:sz w:val="24"/>
      <w:szCs w:val="24"/>
    </w:rPr>
  </w:style>
  <w:style w:type="paragraph" w:styleId="Titre4">
    <w:name w:val="heading 4"/>
    <w:basedOn w:val="Titre3"/>
    <w:next w:val="Normal"/>
    <w:link w:val="Titre4Car"/>
    <w:uiPriority w:val="9"/>
    <w:semiHidden/>
    <w:qFormat/>
    <w:rsid w:val="0085742F"/>
    <w:pPr>
      <w:numPr>
        <w:ilvl w:val="3"/>
      </w:numPr>
      <w:spacing w:before="120"/>
      <w:outlineLvl w:val="3"/>
    </w:pPr>
    <w:rPr>
      <w:b/>
    </w:rPr>
  </w:style>
  <w:style w:type="paragraph" w:styleId="Titre5">
    <w:name w:val="heading 5"/>
    <w:basedOn w:val="Normal"/>
    <w:next w:val="Normal"/>
    <w:link w:val="Titre5Car"/>
    <w:uiPriority w:val="4"/>
    <w:semiHidden/>
    <w:qFormat/>
    <w:rsid w:val="0085742F"/>
    <w:pPr>
      <w:keepNext/>
      <w:keepLines/>
      <w:numPr>
        <w:ilvl w:val="4"/>
        <w:numId w:val="34"/>
      </w:numPr>
      <w:spacing w:before="200" w:after="0"/>
      <w:outlineLvl w:val="4"/>
    </w:pPr>
    <w:rPr>
      <w:rFonts w:asciiTheme="majorHAnsi" w:eastAsiaTheme="majorEastAsia" w:hAnsiTheme="majorHAnsi" w:cstheme="majorBidi"/>
      <w:b/>
      <w:color w:val="1F497D" w:themeColor="text2"/>
      <w:szCs w:val="24"/>
      <w:u w:val="single"/>
    </w:rPr>
  </w:style>
  <w:style w:type="paragraph" w:styleId="Titre6">
    <w:name w:val="heading 6"/>
    <w:basedOn w:val="Normal"/>
    <w:next w:val="Normal"/>
    <w:link w:val="Titre6Car"/>
    <w:uiPriority w:val="4"/>
    <w:semiHidden/>
    <w:qFormat/>
    <w:rsid w:val="0085742F"/>
    <w:pPr>
      <w:keepNext/>
      <w:keepLines/>
      <w:numPr>
        <w:ilvl w:val="5"/>
        <w:numId w:val="34"/>
      </w:numPr>
      <w:spacing w:before="200" w:after="0"/>
      <w:outlineLvl w:val="5"/>
    </w:pPr>
    <w:rPr>
      <w:rFonts w:asciiTheme="majorHAnsi" w:eastAsiaTheme="majorEastAsia" w:hAnsiTheme="majorHAnsi" w:cstheme="majorBidi"/>
      <w:b/>
      <w:i/>
      <w:iCs/>
      <w:color w:val="1F497D" w:themeColor="text2"/>
      <w:szCs w:val="24"/>
    </w:rPr>
  </w:style>
  <w:style w:type="paragraph" w:styleId="Titre7">
    <w:name w:val="heading 7"/>
    <w:basedOn w:val="Normal"/>
    <w:next w:val="Normal"/>
    <w:link w:val="Titre7Car"/>
    <w:uiPriority w:val="4"/>
    <w:semiHidden/>
    <w:qFormat/>
    <w:rsid w:val="0085742F"/>
    <w:pPr>
      <w:keepNext/>
      <w:keepLines/>
      <w:numPr>
        <w:ilvl w:val="6"/>
        <w:numId w:val="34"/>
      </w:numPr>
      <w:spacing w:before="200" w:after="0"/>
      <w:outlineLvl w:val="6"/>
    </w:pPr>
    <w:rPr>
      <w:rFonts w:asciiTheme="majorHAnsi" w:eastAsiaTheme="majorEastAsia" w:hAnsiTheme="majorHAnsi" w:cstheme="majorBidi"/>
      <w:b/>
      <w:i/>
      <w:iCs/>
      <w:color w:val="1F497D" w:themeColor="text2"/>
      <w:szCs w:val="24"/>
    </w:rPr>
  </w:style>
  <w:style w:type="paragraph" w:styleId="Titre8">
    <w:name w:val="heading 8"/>
    <w:basedOn w:val="Normal"/>
    <w:next w:val="Normal"/>
    <w:link w:val="Titre8Car"/>
    <w:uiPriority w:val="4"/>
    <w:semiHidden/>
    <w:qFormat/>
    <w:rsid w:val="0085742F"/>
    <w:pPr>
      <w:keepNext/>
      <w:keepLines/>
      <w:numPr>
        <w:ilvl w:val="7"/>
        <w:numId w:val="34"/>
      </w:numPr>
      <w:spacing w:before="200" w:after="0"/>
      <w:outlineLvl w:val="7"/>
    </w:pPr>
    <w:rPr>
      <w:rFonts w:asciiTheme="majorHAnsi" w:eastAsiaTheme="majorEastAsia" w:hAnsiTheme="majorHAnsi" w:cstheme="majorBidi"/>
      <w:b/>
      <w:color w:val="1F497D" w:themeColor="text2"/>
      <w:szCs w:val="24"/>
    </w:rPr>
  </w:style>
  <w:style w:type="paragraph" w:styleId="Titre9">
    <w:name w:val="heading 9"/>
    <w:basedOn w:val="Normal"/>
    <w:next w:val="Normal"/>
    <w:link w:val="Titre9Car"/>
    <w:uiPriority w:val="4"/>
    <w:semiHidden/>
    <w:qFormat/>
    <w:rsid w:val="0085742F"/>
    <w:pPr>
      <w:keepNext/>
      <w:keepLines/>
      <w:numPr>
        <w:ilvl w:val="8"/>
        <w:numId w:val="34"/>
      </w:numPr>
      <w:spacing w:before="200" w:after="0"/>
      <w:outlineLvl w:val="8"/>
    </w:pPr>
    <w:rPr>
      <w:rFonts w:asciiTheme="majorHAnsi" w:eastAsiaTheme="majorEastAsia" w:hAnsiTheme="majorHAnsi" w:cstheme="majorBidi"/>
      <w:b/>
      <w:i/>
      <w:iCs/>
      <w:color w:val="1F497D" w:themeColor="text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6"/>
    <w:rsid w:val="00C410C3"/>
    <w:rPr>
      <w:rFonts w:ascii="Segoe UI Semibold" w:hAnsi="Segoe UI Semibold" w:cs="Segoe UI Semibold"/>
      <w:color w:val="000000" w:themeColor="text1"/>
      <w:sz w:val="36"/>
      <w:szCs w:val="36"/>
      <w:lang w:eastAsia="fr-FR"/>
    </w:rPr>
  </w:style>
  <w:style w:type="character" w:customStyle="1" w:styleId="Titre2Car">
    <w:name w:val="Titre 2 Car"/>
    <w:basedOn w:val="Policepardfaut"/>
    <w:link w:val="Titre2"/>
    <w:uiPriority w:val="7"/>
    <w:rsid w:val="00181F94"/>
    <w:rPr>
      <w:rFonts w:ascii="Segoe UI Semibold" w:eastAsiaTheme="majorEastAsia" w:hAnsi="Segoe UI Semibold" w:cs="Segoe UI Semibold"/>
      <w:color w:val="365F91" w:themeColor="accent1" w:themeShade="BF"/>
      <w:sz w:val="28"/>
      <w:szCs w:val="28"/>
      <w:lang w:eastAsia="fr-FR"/>
    </w:rPr>
  </w:style>
  <w:style w:type="character" w:customStyle="1" w:styleId="Titre3Car">
    <w:name w:val="Titre 3 Car"/>
    <w:basedOn w:val="Policepardfaut"/>
    <w:link w:val="Titre3"/>
    <w:uiPriority w:val="8"/>
    <w:rsid w:val="00817F8A"/>
    <w:rPr>
      <w:rFonts w:ascii="Segoe UI Semibold" w:eastAsiaTheme="majorEastAsia" w:hAnsi="Segoe UI Semibold" w:cs="Segoe UI Semibold"/>
      <w:color w:val="365F91" w:themeColor="accent1" w:themeShade="BF"/>
      <w:sz w:val="24"/>
      <w:szCs w:val="24"/>
      <w:lang w:eastAsia="fr-FR"/>
    </w:rPr>
  </w:style>
  <w:style w:type="character" w:customStyle="1" w:styleId="Titre4Car">
    <w:name w:val="Titre 4 Car"/>
    <w:basedOn w:val="Policepardfaut"/>
    <w:link w:val="Titre4"/>
    <w:uiPriority w:val="9"/>
    <w:semiHidden/>
    <w:rsid w:val="0085742F"/>
    <w:rPr>
      <w:rFonts w:ascii="Segoe UI Semibold" w:eastAsiaTheme="majorEastAsia" w:hAnsi="Segoe UI Semibold" w:cs="Segoe UI Semibold"/>
      <w:b/>
      <w:color w:val="365F91" w:themeColor="accent1" w:themeShade="BF"/>
      <w:sz w:val="24"/>
      <w:szCs w:val="24"/>
      <w:lang w:eastAsia="fr-FR"/>
    </w:rPr>
  </w:style>
  <w:style w:type="character" w:customStyle="1" w:styleId="Titre5Car">
    <w:name w:val="Titre 5 Car"/>
    <w:basedOn w:val="Policepardfaut"/>
    <w:link w:val="Titre5"/>
    <w:uiPriority w:val="4"/>
    <w:semiHidden/>
    <w:rsid w:val="0085742F"/>
    <w:rPr>
      <w:rFonts w:asciiTheme="majorHAnsi" w:eastAsiaTheme="majorEastAsia" w:hAnsiTheme="majorHAnsi" w:cstheme="majorBidi"/>
      <w:b/>
      <w:color w:val="1F497D" w:themeColor="text2"/>
      <w:sz w:val="20"/>
      <w:szCs w:val="24"/>
      <w:u w:val="single"/>
    </w:rPr>
  </w:style>
  <w:style w:type="character" w:customStyle="1" w:styleId="Titre6Car">
    <w:name w:val="Titre 6 Car"/>
    <w:basedOn w:val="Policepardfaut"/>
    <w:link w:val="Titre6"/>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7Car">
    <w:name w:val="Titre 7 Car"/>
    <w:basedOn w:val="Policepardfaut"/>
    <w:link w:val="Titre7"/>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8Car">
    <w:name w:val="Titre 8 Car"/>
    <w:basedOn w:val="Policepardfaut"/>
    <w:link w:val="Titre8"/>
    <w:uiPriority w:val="4"/>
    <w:semiHidden/>
    <w:rsid w:val="0085742F"/>
    <w:rPr>
      <w:rFonts w:asciiTheme="majorHAnsi" w:eastAsiaTheme="majorEastAsia" w:hAnsiTheme="majorHAnsi" w:cstheme="majorBidi"/>
      <w:b/>
      <w:color w:val="1F497D" w:themeColor="text2"/>
      <w:sz w:val="20"/>
      <w:szCs w:val="24"/>
    </w:rPr>
  </w:style>
  <w:style w:type="character" w:customStyle="1" w:styleId="Titre9Car">
    <w:name w:val="Titre 9 Car"/>
    <w:basedOn w:val="Policepardfaut"/>
    <w:link w:val="Titre9"/>
    <w:uiPriority w:val="4"/>
    <w:semiHidden/>
    <w:rsid w:val="0085742F"/>
    <w:rPr>
      <w:rFonts w:asciiTheme="majorHAnsi" w:eastAsiaTheme="majorEastAsia" w:hAnsiTheme="majorHAnsi" w:cstheme="majorBidi"/>
      <w:b/>
      <w:i/>
      <w:iCs/>
      <w:color w:val="1F497D" w:themeColor="text2"/>
      <w:sz w:val="20"/>
      <w:szCs w:val="24"/>
    </w:rPr>
  </w:style>
  <w:style w:type="table" w:customStyle="1" w:styleId="Tableau2">
    <w:name w:val="Tableau 2"/>
    <w:basedOn w:val="TableauNormal"/>
    <w:uiPriority w:val="99"/>
    <w:rsid w:val="0085742F"/>
    <w:pPr>
      <w:spacing w:after="0" w:line="240" w:lineRule="auto"/>
    </w:pPr>
    <w:rPr>
      <w:color w:val="000000" w:themeColor="text1"/>
      <w:sz w:val="18"/>
      <w:szCs w:val="20"/>
    </w:rPr>
    <w:tblP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
    <w:tcPr>
      <w:vAlign w:val="center"/>
    </w:tcPr>
    <w:tblStylePr w:type="firstRow">
      <w:pPr>
        <w:jc w:val="center"/>
      </w:pPr>
      <w:rPr>
        <w:rFonts w:ascii="Arial" w:hAnsi="Arial"/>
        <w:b/>
        <w:color w:val="F7D700"/>
        <w:sz w:val="20"/>
      </w:rPr>
      <w:tblPr/>
      <w:tcPr>
        <w:shd w:val="clear" w:color="auto" w:fill="D9D9D9"/>
      </w:tcPr>
    </w:tblStylePr>
    <w:tblStylePr w:type="firstCol">
      <w:pPr>
        <w:jc w:val="left"/>
      </w:pPr>
      <w:rPr>
        <w:b/>
        <w:color w:val="F7D700"/>
        <w:sz w:val="20"/>
      </w:rPr>
      <w:tblPr/>
      <w:tcPr>
        <w:shd w:val="clear" w:color="auto" w:fill="D9D9D9"/>
      </w:tcPr>
    </w:tblStylePr>
    <w:tblStylePr w:type="nwCell">
      <w:tblPr/>
      <w:tcPr>
        <w:tcBorders>
          <w:top w:val="nil"/>
          <w:left w:val="nil"/>
          <w:bottom w:val="nil"/>
          <w:right w:val="nil"/>
          <w:insideH w:val="nil"/>
          <w:insideV w:val="nil"/>
          <w:tl2br w:val="nil"/>
          <w:tr2bl w:val="nil"/>
        </w:tcBorders>
        <w:shd w:val="clear" w:color="auto" w:fill="FFFFFF"/>
      </w:tcPr>
    </w:tblStylePr>
  </w:style>
  <w:style w:type="paragraph" w:customStyle="1" w:styleId="Miseenexergue">
    <w:name w:val="Mise en exergue"/>
    <w:basedOn w:val="Normal"/>
    <w:link w:val="MiseenexergueCar"/>
    <w:autoRedefine/>
    <w:uiPriority w:val="15"/>
    <w:qFormat/>
    <w:rsid w:val="00827CE4"/>
    <w:pPr>
      <w:pBdr>
        <w:left w:val="thinThickSmallGap" w:sz="24" w:space="4" w:color="C00000"/>
      </w:pBdr>
      <w:ind w:left="720"/>
      <w:contextualSpacing/>
    </w:pPr>
    <w:rPr>
      <w:b/>
      <w:i/>
      <w:color w:val="C00000"/>
    </w:rPr>
  </w:style>
  <w:style w:type="character" w:customStyle="1" w:styleId="MiseenexergueCar">
    <w:name w:val="Mise en exergue Car"/>
    <w:basedOn w:val="Policepardfaut"/>
    <w:link w:val="Miseenexergue"/>
    <w:uiPriority w:val="15"/>
    <w:rsid w:val="00827CE4"/>
    <w:rPr>
      <w:rFonts w:ascii="Arial" w:hAnsi="Arial"/>
      <w:b/>
      <w:i/>
      <w:color w:val="C00000"/>
      <w:sz w:val="20"/>
    </w:rPr>
  </w:style>
  <w:style w:type="paragraph" w:customStyle="1" w:styleId="TBLTitrecolonne">
    <w:name w:val="TBL_Titre colonne"/>
    <w:basedOn w:val="Normal"/>
    <w:link w:val="TBLTitrecolonneCar"/>
    <w:autoRedefine/>
    <w:uiPriority w:val="11"/>
    <w:qFormat/>
    <w:rsid w:val="00CF6A1A"/>
    <w:pPr>
      <w:spacing w:before="60" w:after="60"/>
      <w:jc w:val="center"/>
    </w:pPr>
    <w:rPr>
      <w:b/>
      <w:color w:val="575757"/>
    </w:rPr>
  </w:style>
  <w:style w:type="character" w:customStyle="1" w:styleId="TBLTitrecolonneCar">
    <w:name w:val="TBL_Titre colonne Car"/>
    <w:basedOn w:val="Policepardfaut"/>
    <w:link w:val="TBLTitrecolonne"/>
    <w:uiPriority w:val="11"/>
    <w:rsid w:val="00CF6A1A"/>
    <w:rPr>
      <w:rFonts w:ascii="Arial" w:hAnsi="Arial"/>
      <w:b/>
      <w:color w:val="575757"/>
      <w:sz w:val="20"/>
    </w:rPr>
  </w:style>
  <w:style w:type="paragraph" w:customStyle="1" w:styleId="TBLContenu">
    <w:name w:val="TBL_Contenu"/>
    <w:basedOn w:val="Normal"/>
    <w:link w:val="TBLContenuCar"/>
    <w:uiPriority w:val="12"/>
    <w:qFormat/>
    <w:rsid w:val="0085742F"/>
    <w:pPr>
      <w:spacing w:before="60"/>
    </w:pPr>
    <w:rPr>
      <w:sz w:val="18"/>
    </w:rPr>
  </w:style>
  <w:style w:type="character" w:customStyle="1" w:styleId="TBLContenuCar">
    <w:name w:val="TBL_Contenu Car"/>
    <w:basedOn w:val="Policepardfaut"/>
    <w:link w:val="TBLContenu"/>
    <w:uiPriority w:val="12"/>
    <w:rsid w:val="0085742F"/>
    <w:rPr>
      <w:sz w:val="18"/>
    </w:rPr>
  </w:style>
  <w:style w:type="paragraph" w:customStyle="1" w:styleId="TBLTitre">
    <w:name w:val="TBL_Titre"/>
    <w:basedOn w:val="Normal"/>
    <w:link w:val="TBLTitreCar"/>
    <w:autoRedefine/>
    <w:uiPriority w:val="10"/>
    <w:qFormat/>
    <w:rsid w:val="000B7499"/>
    <w:pPr>
      <w:keepNext/>
    </w:pPr>
    <w:rPr>
      <w:b/>
      <w:color w:val="006AB2"/>
      <w:szCs w:val="20"/>
      <w:u w:val="single"/>
    </w:rPr>
  </w:style>
  <w:style w:type="character" w:customStyle="1" w:styleId="TBLTitreCar">
    <w:name w:val="TBL_Titre Car"/>
    <w:basedOn w:val="Policepardfaut"/>
    <w:link w:val="TBLTitre"/>
    <w:uiPriority w:val="10"/>
    <w:rsid w:val="000B7499"/>
    <w:rPr>
      <w:rFonts w:ascii="Arial" w:hAnsi="Arial"/>
      <w:b/>
      <w:color w:val="006AB2"/>
      <w:sz w:val="20"/>
      <w:szCs w:val="20"/>
      <w:u w:val="single"/>
    </w:rPr>
  </w:style>
  <w:style w:type="paragraph" w:styleId="TM1">
    <w:name w:val="toc 1"/>
    <w:basedOn w:val="Normal"/>
    <w:next w:val="Normal"/>
    <w:autoRedefine/>
    <w:uiPriority w:val="39"/>
    <w:qFormat/>
    <w:rsid w:val="00CC328B"/>
    <w:pPr>
      <w:tabs>
        <w:tab w:val="left" w:pos="400"/>
        <w:tab w:val="right" w:leader="dot" w:pos="9628"/>
      </w:tabs>
      <w:spacing w:after="100"/>
    </w:pPr>
    <w:rPr>
      <w:noProof/>
    </w:rPr>
  </w:style>
  <w:style w:type="paragraph" w:styleId="TM2">
    <w:name w:val="toc 2"/>
    <w:basedOn w:val="Normal"/>
    <w:next w:val="Normal"/>
    <w:autoRedefine/>
    <w:uiPriority w:val="39"/>
    <w:qFormat/>
    <w:rsid w:val="002D3DF3"/>
    <w:pPr>
      <w:tabs>
        <w:tab w:val="left" w:pos="567"/>
        <w:tab w:val="right" w:leader="dot" w:pos="9628"/>
      </w:tabs>
      <w:spacing w:after="100"/>
    </w:pPr>
    <w:rPr>
      <w:noProof/>
    </w:rPr>
  </w:style>
  <w:style w:type="paragraph" w:styleId="TM3">
    <w:name w:val="toc 3"/>
    <w:basedOn w:val="Normal"/>
    <w:next w:val="Normal"/>
    <w:autoRedefine/>
    <w:uiPriority w:val="39"/>
    <w:qFormat/>
    <w:rsid w:val="0085742F"/>
    <w:pPr>
      <w:tabs>
        <w:tab w:val="left" w:pos="851"/>
        <w:tab w:val="right" w:leader="dot" w:pos="9639"/>
      </w:tabs>
      <w:spacing w:after="100"/>
    </w:pPr>
    <w:rPr>
      <w:i/>
      <w:noProof/>
      <w:color w:val="1F497D" w:themeColor="text2"/>
    </w:rPr>
  </w:style>
  <w:style w:type="paragraph" w:styleId="Listepuces">
    <w:name w:val="List Bullet"/>
    <w:basedOn w:val="Normal"/>
    <w:link w:val="ListepucesCar"/>
    <w:uiPriority w:val="4"/>
    <w:qFormat/>
    <w:rsid w:val="0085742F"/>
    <w:pPr>
      <w:numPr>
        <w:numId w:val="1"/>
      </w:numPr>
      <w:tabs>
        <w:tab w:val="clear" w:pos="357"/>
      </w:tabs>
      <w:contextualSpacing/>
    </w:pPr>
    <w:rPr>
      <w:color w:val="000000" w:themeColor="text1"/>
      <w:szCs w:val="20"/>
    </w:rPr>
  </w:style>
  <w:style w:type="character" w:customStyle="1" w:styleId="ListepucesCar">
    <w:name w:val="Liste à puces Car"/>
    <w:basedOn w:val="Policepardfaut"/>
    <w:link w:val="Listepuces"/>
    <w:uiPriority w:val="4"/>
    <w:rsid w:val="0085742F"/>
    <w:rPr>
      <w:rFonts w:ascii="Segoe UI" w:hAnsi="Segoe UI" w:cs="Segoe UI"/>
      <w:color w:val="000000" w:themeColor="text1"/>
      <w:sz w:val="20"/>
      <w:szCs w:val="20"/>
    </w:rPr>
  </w:style>
  <w:style w:type="character" w:styleId="Lienhypertexte">
    <w:name w:val="Hyperlink"/>
    <w:basedOn w:val="Policepardfaut"/>
    <w:uiPriority w:val="99"/>
    <w:rsid w:val="0085742F"/>
    <w:rPr>
      <w:color w:val="0000FF" w:themeColor="hyperlink"/>
      <w:u w:val="single"/>
    </w:rPr>
  </w:style>
  <w:style w:type="paragraph" w:customStyle="1" w:styleId="Pgarde-TitreN3">
    <w:name w:val="Pgarde - Titre N3"/>
    <w:basedOn w:val="Normal"/>
    <w:next w:val="Normal"/>
    <w:uiPriority w:val="14"/>
    <w:semiHidden/>
    <w:rsid w:val="0085742F"/>
    <w:pPr>
      <w:ind w:left="1078"/>
    </w:pPr>
    <w:rPr>
      <w:rFonts w:eastAsia="Times New Roman" w:cs="Times New Roman"/>
      <w:color w:val="1F497D" w:themeColor="text2"/>
      <w:sz w:val="40"/>
    </w:rPr>
  </w:style>
  <w:style w:type="paragraph" w:styleId="Listepuces2">
    <w:name w:val="List Bullet 2"/>
    <w:basedOn w:val="Listepuces"/>
    <w:link w:val="Listepuces2Car"/>
    <w:autoRedefine/>
    <w:uiPriority w:val="5"/>
    <w:qFormat/>
    <w:rsid w:val="004F486A"/>
    <w:pPr>
      <w:numPr>
        <w:numId w:val="3"/>
      </w:numPr>
      <w:spacing w:line="240" w:lineRule="auto"/>
      <w:contextualSpacing w:val="0"/>
    </w:pPr>
  </w:style>
  <w:style w:type="paragraph" w:customStyle="1" w:styleId="Annexe">
    <w:name w:val="Annexe"/>
    <w:basedOn w:val="Titre1"/>
    <w:next w:val="Normal"/>
    <w:autoRedefine/>
    <w:qFormat/>
    <w:rsid w:val="00CC328B"/>
    <w:pPr>
      <w:numPr>
        <w:numId w:val="33"/>
      </w:numPr>
      <w:ind w:left="431" w:hanging="431"/>
    </w:pPr>
  </w:style>
  <w:style w:type="character" w:customStyle="1" w:styleId="Listepuces2Car">
    <w:name w:val="Liste à puces 2 Car"/>
    <w:basedOn w:val="ListepucesCar"/>
    <w:link w:val="Listepuces2"/>
    <w:uiPriority w:val="5"/>
    <w:rsid w:val="004F486A"/>
    <w:rPr>
      <w:rFonts w:ascii="Segoe UI" w:hAnsi="Segoe UI" w:cs="Segoe UI"/>
      <w:color w:val="000000" w:themeColor="text1"/>
      <w:sz w:val="20"/>
      <w:szCs w:val="20"/>
    </w:rPr>
  </w:style>
  <w:style w:type="paragraph" w:customStyle="1" w:styleId="Tetepara">
    <w:name w:val="Tete_para"/>
    <w:basedOn w:val="Normal"/>
    <w:next w:val="Normal"/>
    <w:link w:val="TeteparaCar"/>
    <w:autoRedefine/>
    <w:uiPriority w:val="2"/>
    <w:qFormat/>
    <w:rsid w:val="0085742F"/>
    <w:pPr>
      <w:keepNext/>
      <w:spacing w:before="120" w:after="0"/>
    </w:pPr>
    <w:rPr>
      <w:rFonts w:eastAsia="Times New Roman" w:cs="Times New Roman"/>
      <w:b/>
      <w:color w:val="444444"/>
      <w:szCs w:val="24"/>
      <w:u w:val="single"/>
      <w:lang w:eastAsia="fr-FR"/>
    </w:rPr>
  </w:style>
  <w:style w:type="character" w:customStyle="1" w:styleId="TeteparaCar">
    <w:name w:val="Tete_para Car"/>
    <w:basedOn w:val="Titre3Car"/>
    <w:link w:val="Tetepara"/>
    <w:uiPriority w:val="2"/>
    <w:rsid w:val="0085742F"/>
    <w:rPr>
      <w:rFonts w:ascii="Arial" w:eastAsia="Times New Roman" w:hAnsi="Arial" w:cs="Times New Roman"/>
      <w:b w:val="0"/>
      <w:color w:val="444444"/>
      <w:sz w:val="20"/>
      <w:szCs w:val="24"/>
      <w:u w:val="single"/>
      <w:lang w:eastAsia="fr-FR"/>
    </w:rPr>
  </w:style>
  <w:style w:type="paragraph" w:customStyle="1" w:styleId="TBLListepuces">
    <w:name w:val="TBL_Liste à puces"/>
    <w:basedOn w:val="Normal"/>
    <w:link w:val="TBLListepucesCar"/>
    <w:uiPriority w:val="13"/>
    <w:qFormat/>
    <w:rsid w:val="0085742F"/>
    <w:pPr>
      <w:numPr>
        <w:numId w:val="2"/>
      </w:numPr>
      <w:spacing w:after="60"/>
      <w:contextualSpacing/>
    </w:pPr>
    <w:rPr>
      <w:sz w:val="18"/>
      <w:szCs w:val="18"/>
    </w:rPr>
  </w:style>
  <w:style w:type="character" w:customStyle="1" w:styleId="TBLListepucesCar">
    <w:name w:val="TBL_Liste à puces Car"/>
    <w:basedOn w:val="Policepardfaut"/>
    <w:link w:val="TBLListepuces"/>
    <w:uiPriority w:val="13"/>
    <w:rsid w:val="0085742F"/>
    <w:rPr>
      <w:rFonts w:ascii="Segoe UI" w:hAnsi="Segoe UI" w:cs="Segoe UI"/>
      <w:sz w:val="18"/>
      <w:szCs w:val="18"/>
    </w:rPr>
  </w:style>
  <w:style w:type="paragraph" w:customStyle="1" w:styleId="TBLListepuce2">
    <w:name w:val="TBL_Liste à puce 2"/>
    <w:basedOn w:val="TBLListepuces"/>
    <w:uiPriority w:val="14"/>
    <w:qFormat/>
    <w:rsid w:val="0085742F"/>
    <w:pPr>
      <w:numPr>
        <w:ilvl w:val="1"/>
      </w:numPr>
      <w:contextualSpacing w:val="0"/>
    </w:pPr>
  </w:style>
  <w:style w:type="paragraph" w:styleId="Paragraphedeliste">
    <w:name w:val="List Paragraph"/>
    <w:basedOn w:val="Normal"/>
    <w:uiPriority w:val="34"/>
    <w:qFormat/>
    <w:rsid w:val="0085742F"/>
    <w:pPr>
      <w:ind w:left="720"/>
      <w:contextualSpacing/>
    </w:pPr>
  </w:style>
  <w:style w:type="paragraph" w:styleId="En-tte">
    <w:name w:val="header"/>
    <w:basedOn w:val="Normal"/>
    <w:link w:val="En-tteCar"/>
    <w:uiPriority w:val="99"/>
    <w:unhideWhenUsed/>
    <w:rsid w:val="00E63E4A"/>
    <w:pPr>
      <w:tabs>
        <w:tab w:val="center" w:pos="4536"/>
        <w:tab w:val="right" w:pos="9072"/>
      </w:tabs>
      <w:spacing w:after="0" w:line="240" w:lineRule="auto"/>
    </w:pPr>
  </w:style>
  <w:style w:type="character" w:customStyle="1" w:styleId="En-tteCar">
    <w:name w:val="En-tête Car"/>
    <w:basedOn w:val="Policepardfaut"/>
    <w:link w:val="En-tte"/>
    <w:uiPriority w:val="99"/>
    <w:rsid w:val="00E63E4A"/>
    <w:rPr>
      <w:sz w:val="20"/>
    </w:rPr>
  </w:style>
  <w:style w:type="paragraph" w:styleId="Pieddepage">
    <w:name w:val="footer"/>
    <w:basedOn w:val="Normal"/>
    <w:link w:val="PieddepageCar"/>
    <w:uiPriority w:val="99"/>
    <w:unhideWhenUsed/>
    <w:rsid w:val="00E63E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3E4A"/>
    <w:rPr>
      <w:sz w:val="20"/>
    </w:rPr>
  </w:style>
  <w:style w:type="table" w:styleId="Grilledutableau">
    <w:name w:val="Table Grid"/>
    <w:basedOn w:val="TableauNormal"/>
    <w:uiPriority w:val="39"/>
    <w:rsid w:val="00E63E4A"/>
    <w:pPr>
      <w:spacing w:after="0" w:line="240" w:lineRule="auto"/>
    </w:pPr>
    <w:rPr>
      <w:color w:val="000000" w:themeColor="text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C3B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3B83"/>
    <w:rPr>
      <w:rFonts w:ascii="Tahoma" w:hAnsi="Tahoma" w:cs="Tahoma"/>
      <w:sz w:val="16"/>
      <w:szCs w:val="16"/>
    </w:rPr>
  </w:style>
  <w:style w:type="paragraph" w:customStyle="1" w:styleId="Pgarde-T4">
    <w:name w:val="Pgarde - T4"/>
    <w:basedOn w:val="Normal"/>
    <w:next w:val="Normal"/>
    <w:uiPriority w:val="19"/>
    <w:rsid w:val="00303766"/>
    <w:pPr>
      <w:jc w:val="left"/>
    </w:pPr>
    <w:rPr>
      <w:i/>
      <w:color w:val="1F497D" w:themeColor="text2"/>
      <w:sz w:val="32"/>
    </w:rPr>
  </w:style>
  <w:style w:type="paragraph" w:customStyle="1" w:styleId="Pgarde-T1">
    <w:name w:val="Pgarde - T1"/>
    <w:basedOn w:val="Normal"/>
    <w:next w:val="Titre1"/>
    <w:uiPriority w:val="17"/>
    <w:rsid w:val="00303766"/>
    <w:pPr>
      <w:spacing w:after="0" w:line="240" w:lineRule="auto"/>
      <w:ind w:left="680" w:right="454"/>
      <w:contextualSpacing/>
    </w:pPr>
    <w:rPr>
      <w:b/>
      <w:color w:val="FFFFFF" w:themeColor="background1"/>
      <w:sz w:val="48"/>
    </w:rPr>
  </w:style>
  <w:style w:type="paragraph" w:customStyle="1" w:styleId="Pgarde-T3">
    <w:name w:val="Pgarde - T3"/>
    <w:basedOn w:val="Normal"/>
    <w:uiPriority w:val="19"/>
    <w:rsid w:val="00303766"/>
    <w:pPr>
      <w:spacing w:before="360" w:after="0" w:line="240" w:lineRule="auto"/>
      <w:ind w:left="680" w:right="454"/>
    </w:pPr>
    <w:rPr>
      <w:color w:val="FFFFFF" w:themeColor="background1"/>
      <w:sz w:val="36"/>
    </w:rPr>
  </w:style>
  <w:style w:type="paragraph" w:styleId="Lgende">
    <w:name w:val="caption"/>
    <w:basedOn w:val="Normal"/>
    <w:next w:val="Normal"/>
    <w:uiPriority w:val="35"/>
    <w:unhideWhenUsed/>
    <w:qFormat/>
    <w:rsid w:val="00601080"/>
    <w:pPr>
      <w:spacing w:after="200" w:line="240" w:lineRule="auto"/>
    </w:pPr>
    <w:rPr>
      <w:i/>
      <w:iCs/>
      <w:color w:val="1F497D" w:themeColor="text2"/>
      <w:sz w:val="18"/>
      <w:szCs w:val="18"/>
    </w:rPr>
  </w:style>
  <w:style w:type="character" w:styleId="Marquedecommentaire">
    <w:name w:val="annotation reference"/>
    <w:basedOn w:val="Policepardfaut"/>
    <w:uiPriority w:val="99"/>
    <w:semiHidden/>
    <w:unhideWhenUsed/>
    <w:rsid w:val="003A6476"/>
    <w:rPr>
      <w:sz w:val="16"/>
      <w:szCs w:val="16"/>
    </w:rPr>
  </w:style>
  <w:style w:type="paragraph" w:styleId="Commentaire">
    <w:name w:val="annotation text"/>
    <w:basedOn w:val="Normal"/>
    <w:link w:val="CommentaireCar"/>
    <w:uiPriority w:val="99"/>
    <w:unhideWhenUsed/>
    <w:rsid w:val="003A6476"/>
    <w:pPr>
      <w:spacing w:line="240" w:lineRule="auto"/>
    </w:pPr>
    <w:rPr>
      <w:szCs w:val="20"/>
    </w:rPr>
  </w:style>
  <w:style w:type="character" w:customStyle="1" w:styleId="CommentaireCar">
    <w:name w:val="Commentaire Car"/>
    <w:basedOn w:val="Policepardfaut"/>
    <w:link w:val="Commentaire"/>
    <w:uiPriority w:val="99"/>
    <w:rsid w:val="003A6476"/>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3A6476"/>
    <w:rPr>
      <w:b/>
      <w:bCs/>
    </w:rPr>
  </w:style>
  <w:style w:type="character" w:customStyle="1" w:styleId="ObjetducommentaireCar">
    <w:name w:val="Objet du commentaire Car"/>
    <w:basedOn w:val="CommentaireCar"/>
    <w:link w:val="Objetducommentaire"/>
    <w:uiPriority w:val="99"/>
    <w:semiHidden/>
    <w:rsid w:val="003A6476"/>
    <w:rPr>
      <w:rFonts w:ascii="Arial" w:hAnsi="Arial"/>
      <w:b/>
      <w:bCs/>
      <w:sz w:val="20"/>
      <w:szCs w:val="20"/>
    </w:rPr>
  </w:style>
  <w:style w:type="table" w:customStyle="1" w:styleId="TableauGrille2-Accentuation51">
    <w:name w:val="Tableau Grille 2 - Accentuation 51"/>
    <w:basedOn w:val="TableauNormal"/>
    <w:uiPriority w:val="47"/>
    <w:rsid w:val="003B5727"/>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2-Accentuation11">
    <w:name w:val="Tableau Grille 2 - Accentuation 11"/>
    <w:basedOn w:val="TableauNormal"/>
    <w:uiPriority w:val="47"/>
    <w:rsid w:val="003B572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tionnonrsolue">
    <w:name w:val="Unresolved Mention"/>
    <w:basedOn w:val="Policepardfaut"/>
    <w:uiPriority w:val="99"/>
    <w:semiHidden/>
    <w:unhideWhenUsed/>
    <w:rsid w:val="00D73321"/>
    <w:rPr>
      <w:color w:val="605E5C"/>
      <w:shd w:val="clear" w:color="auto" w:fill="E1DFDD"/>
    </w:rPr>
  </w:style>
  <w:style w:type="table" w:styleId="Tramemoyenne1-Accent5">
    <w:name w:val="Medium Shading 1 Accent 5"/>
    <w:basedOn w:val="TableauNormal"/>
    <w:uiPriority w:val="63"/>
    <w:rsid w:val="00053CC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Rvision">
    <w:name w:val="Revision"/>
    <w:hidden/>
    <w:uiPriority w:val="99"/>
    <w:semiHidden/>
    <w:rsid w:val="008B5FB1"/>
    <w:pPr>
      <w:spacing w:after="0" w:line="240" w:lineRule="auto"/>
    </w:pPr>
    <w:rPr>
      <w:rFonts w:ascii="Arial" w:hAnsi="Arial"/>
      <w:sz w:val="20"/>
    </w:rPr>
  </w:style>
  <w:style w:type="character" w:styleId="Lienhypertextesuivivisit">
    <w:name w:val="FollowedHyperlink"/>
    <w:basedOn w:val="Policepardfaut"/>
    <w:uiPriority w:val="99"/>
    <w:semiHidden/>
    <w:unhideWhenUsed/>
    <w:rsid w:val="00A01677"/>
    <w:rPr>
      <w:color w:val="800080" w:themeColor="followedHyperlink"/>
      <w:u w:val="single"/>
    </w:rPr>
  </w:style>
  <w:style w:type="paragraph" w:styleId="Tabledesillustrations">
    <w:name w:val="table of figures"/>
    <w:basedOn w:val="Normal"/>
    <w:next w:val="Normal"/>
    <w:uiPriority w:val="99"/>
    <w:unhideWhenUsed/>
    <w:rsid w:val="00A44067"/>
    <w:pPr>
      <w:spacing w:after="0"/>
    </w:pPr>
  </w:style>
  <w:style w:type="paragraph" w:styleId="Notedebasdepage">
    <w:name w:val="footnote text"/>
    <w:basedOn w:val="Normal"/>
    <w:link w:val="NotedebasdepageCar"/>
    <w:uiPriority w:val="99"/>
    <w:semiHidden/>
    <w:unhideWhenUsed/>
    <w:rsid w:val="00470F72"/>
    <w:pPr>
      <w:spacing w:after="0" w:line="240" w:lineRule="auto"/>
    </w:pPr>
    <w:rPr>
      <w:szCs w:val="20"/>
    </w:rPr>
  </w:style>
  <w:style w:type="character" w:customStyle="1" w:styleId="NotedebasdepageCar">
    <w:name w:val="Note de bas de page Car"/>
    <w:basedOn w:val="Policepardfaut"/>
    <w:link w:val="Notedebasdepage"/>
    <w:uiPriority w:val="99"/>
    <w:semiHidden/>
    <w:rsid w:val="00470F72"/>
    <w:rPr>
      <w:rFonts w:ascii="Arial" w:hAnsi="Arial"/>
      <w:sz w:val="20"/>
      <w:szCs w:val="20"/>
    </w:rPr>
  </w:style>
  <w:style w:type="character" w:styleId="Appelnotedebasdep">
    <w:name w:val="footnote reference"/>
    <w:basedOn w:val="Policepardfaut"/>
    <w:uiPriority w:val="99"/>
    <w:semiHidden/>
    <w:unhideWhenUsed/>
    <w:rsid w:val="00470F72"/>
    <w:rPr>
      <w:vertAlign w:val="superscript"/>
    </w:rPr>
  </w:style>
  <w:style w:type="character" w:styleId="CodeHTML">
    <w:name w:val="HTML Code"/>
    <w:basedOn w:val="Policepardfaut"/>
    <w:uiPriority w:val="99"/>
    <w:semiHidden/>
    <w:unhideWhenUsed/>
    <w:rsid w:val="008F7E1C"/>
    <w:rPr>
      <w:rFonts w:ascii="Courier New" w:eastAsia="Times New Roman" w:hAnsi="Courier New" w:cs="Courier New"/>
      <w:sz w:val="20"/>
      <w:szCs w:val="20"/>
    </w:rPr>
  </w:style>
  <w:style w:type="character" w:styleId="lev">
    <w:name w:val="Strong"/>
    <w:basedOn w:val="Policepardfaut"/>
    <w:uiPriority w:val="22"/>
    <w:qFormat/>
    <w:rsid w:val="002362FA"/>
    <w:rPr>
      <w:b/>
      <w:bCs/>
    </w:rPr>
  </w:style>
  <w:style w:type="paragraph" w:styleId="NormalWeb">
    <w:name w:val="Normal (Web)"/>
    <w:basedOn w:val="Normal"/>
    <w:uiPriority w:val="99"/>
    <w:unhideWhenUsed/>
    <w:rsid w:val="006D6B39"/>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120E2A"/>
    <w:pPr>
      <w:spacing w:after="0" w:line="240" w:lineRule="auto"/>
      <w:contextualSpacing/>
      <w:jc w:val="left"/>
    </w:pPr>
    <w:rPr>
      <w:rFonts w:ascii="Segoe UI Semibold" w:eastAsiaTheme="majorEastAsia" w:hAnsi="Segoe UI Semibold" w:cs="Segoe UI Semibold"/>
      <w:color w:val="FFFFFF" w:themeColor="background1"/>
      <w:spacing w:val="-10"/>
      <w:kern w:val="28"/>
      <w:sz w:val="56"/>
      <w:szCs w:val="56"/>
      <w:lang w:val="en-US"/>
    </w:rPr>
  </w:style>
  <w:style w:type="character" w:customStyle="1" w:styleId="TitreCar">
    <w:name w:val="Titre Car"/>
    <w:basedOn w:val="Policepardfaut"/>
    <w:link w:val="Titre"/>
    <w:uiPriority w:val="10"/>
    <w:rsid w:val="00120E2A"/>
    <w:rPr>
      <w:rFonts w:ascii="Segoe UI Semibold" w:eastAsiaTheme="majorEastAsia" w:hAnsi="Segoe UI Semibold" w:cs="Segoe UI Semibold"/>
      <w:color w:val="FFFFFF" w:themeColor="background1"/>
      <w:spacing w:val="-10"/>
      <w:kern w:val="28"/>
      <w:sz w:val="56"/>
      <w:szCs w:val="56"/>
      <w:lang w:val="en-US"/>
    </w:rPr>
  </w:style>
  <w:style w:type="paragraph" w:styleId="Sous-titre">
    <w:name w:val="Subtitle"/>
    <w:basedOn w:val="Normal"/>
    <w:next w:val="Normal"/>
    <w:link w:val="Sous-titreCar"/>
    <w:uiPriority w:val="11"/>
    <w:qFormat/>
    <w:rsid w:val="00F95A5F"/>
    <w:pPr>
      <w:numPr>
        <w:ilvl w:val="1"/>
      </w:numPr>
      <w:spacing w:line="259" w:lineRule="auto"/>
      <w:jc w:val="left"/>
    </w:pPr>
    <w:rPr>
      <w:rFonts w:eastAsiaTheme="minorEastAsia"/>
      <w:color w:val="5A5A5A" w:themeColor="text1" w:themeTint="A5"/>
      <w:spacing w:val="15"/>
      <w:szCs w:val="20"/>
      <w:lang w:val="en-US"/>
    </w:rPr>
  </w:style>
  <w:style w:type="character" w:customStyle="1" w:styleId="Sous-titreCar">
    <w:name w:val="Sous-titre Car"/>
    <w:basedOn w:val="Policepardfaut"/>
    <w:link w:val="Sous-titre"/>
    <w:uiPriority w:val="11"/>
    <w:rsid w:val="00F95A5F"/>
    <w:rPr>
      <w:rFonts w:ascii="Segoe UI" w:eastAsiaTheme="minorEastAsia" w:hAnsi="Segoe UI" w:cs="Segoe UI"/>
      <w:color w:val="5A5A5A" w:themeColor="text1" w:themeTint="A5"/>
      <w:spacing w:val="15"/>
      <w:sz w:val="20"/>
      <w:szCs w:val="20"/>
      <w:lang w:val="en-US"/>
    </w:rPr>
  </w:style>
  <w:style w:type="paragraph" w:styleId="En-ttedetabledesmatires">
    <w:name w:val="TOC Heading"/>
    <w:basedOn w:val="Titre1"/>
    <w:next w:val="Normal"/>
    <w:uiPriority w:val="39"/>
    <w:unhideWhenUsed/>
    <w:qFormat/>
    <w:rsid w:val="00F95A5F"/>
    <w:pPr>
      <w:numPr>
        <w:numId w:val="0"/>
      </w:numPr>
      <w:spacing w:after="0"/>
      <w:outlineLvl w:val="9"/>
    </w:pPr>
    <w:rPr>
      <w:rFonts w:asciiTheme="majorHAnsi" w:hAnsiTheme="majorHAnsi" w:cstheme="majorBidi"/>
      <w:b/>
      <w:caps/>
      <w:color w:val="365F91" w:themeColor="accent1" w:themeShade="BF"/>
    </w:rPr>
  </w:style>
  <w:style w:type="table" w:customStyle="1" w:styleId="TableauListe7Couleur1">
    <w:name w:val="Tableau Liste 7 Couleur1"/>
    <w:basedOn w:val="TableauNormal"/>
    <w:next w:val="TableauListe7Couleur"/>
    <w:uiPriority w:val="52"/>
    <w:rsid w:val="00120E2A"/>
    <w:pPr>
      <w:spacing w:after="0" w:line="240" w:lineRule="auto"/>
    </w:pPr>
    <w:rPr>
      <w:color w:val="000000"/>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000000"/>
        </w:tcBorders>
        <w:shd w:val="clear" w:color="auto" w:fill="FFFFFF"/>
      </w:tcPr>
    </w:tblStylePr>
    <w:tblStylePr w:type="lastRow">
      <w:rPr>
        <w:rFonts w:ascii="Calibri Light" w:eastAsia="Yu Gothic Light"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000000"/>
        </w:tcBorders>
        <w:shd w:val="clear" w:color="auto" w:fill="FFFFFF"/>
      </w:tcPr>
    </w:tblStylePr>
    <w:tblStylePr w:type="lastCol">
      <w:rPr>
        <w:rFonts w:ascii="Calibri Light" w:eastAsia="Yu Gothic Light"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
    <w:name w:val="List Table 7 Colorful"/>
    <w:basedOn w:val="TableauNormal"/>
    <w:uiPriority w:val="52"/>
    <w:rsid w:val="00120E2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ode">
    <w:name w:val="Code"/>
    <w:basedOn w:val="Normal"/>
    <w:link w:val="CodeChar"/>
    <w:qFormat/>
    <w:rsid w:val="00D016BA"/>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nsolas" w:eastAsia="Times New Roman" w:hAnsi="Consolas" w:cs="Courier New"/>
      <w:noProof/>
      <w:color w:val="111111"/>
      <w:sz w:val="16"/>
      <w:szCs w:val="16"/>
      <w:lang w:val="en-US" w:eastAsia="fr-FR"/>
    </w:rPr>
  </w:style>
  <w:style w:type="character" w:customStyle="1" w:styleId="CodeChar">
    <w:name w:val="Code Char"/>
    <w:basedOn w:val="Policepardfaut"/>
    <w:link w:val="Code"/>
    <w:rsid w:val="00D016BA"/>
    <w:rPr>
      <w:rFonts w:ascii="Consolas" w:eastAsia="Times New Roman" w:hAnsi="Consolas" w:cs="Courier New"/>
      <w:noProof/>
      <w:color w:val="111111"/>
      <w:sz w:val="16"/>
      <w:szCs w:val="16"/>
      <w:shd w:val="clear" w:color="auto" w:fill="F7F7F7"/>
      <w:lang w:val="en-US" w:eastAsia="fr-FR"/>
    </w:rPr>
  </w:style>
  <w:style w:type="character" w:styleId="Mention">
    <w:name w:val="Mention"/>
    <w:basedOn w:val="Policepardfaut"/>
    <w:uiPriority w:val="99"/>
    <w:unhideWhenUsed/>
    <w:rPr>
      <w:color w:val="2B579A"/>
      <w:shd w:val="clear" w:color="auto" w:fill="E6E6E6"/>
    </w:rPr>
  </w:style>
  <w:style w:type="character" w:customStyle="1" w:styleId="cf01">
    <w:name w:val="cf01"/>
    <w:basedOn w:val="Policepardfaut"/>
    <w:rsid w:val="00817F8A"/>
    <w:rPr>
      <w:rFonts w:ascii="Segoe UI" w:hAnsi="Segoe UI" w:cs="Segoe UI" w:hint="default"/>
      <w:sz w:val="18"/>
      <w:szCs w:val="18"/>
    </w:rPr>
  </w:style>
  <w:style w:type="paragraph" w:customStyle="1" w:styleId="pf0">
    <w:name w:val="pf0"/>
    <w:basedOn w:val="Normal"/>
    <w:rsid w:val="008975E8"/>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8C415B"/>
  </w:style>
  <w:style w:type="character" w:styleId="Accentuation">
    <w:name w:val="Emphasis"/>
    <w:basedOn w:val="Policepardfaut"/>
    <w:uiPriority w:val="20"/>
    <w:qFormat/>
    <w:rsid w:val="00D341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5667">
      <w:bodyDiv w:val="1"/>
      <w:marLeft w:val="0"/>
      <w:marRight w:val="0"/>
      <w:marTop w:val="0"/>
      <w:marBottom w:val="0"/>
      <w:divBdr>
        <w:top w:val="none" w:sz="0" w:space="0" w:color="auto"/>
        <w:left w:val="none" w:sz="0" w:space="0" w:color="auto"/>
        <w:bottom w:val="none" w:sz="0" w:space="0" w:color="auto"/>
        <w:right w:val="none" w:sz="0" w:space="0" w:color="auto"/>
      </w:divBdr>
      <w:divsChild>
        <w:div w:id="1541432704">
          <w:marLeft w:val="1267"/>
          <w:marRight w:val="0"/>
          <w:marTop w:val="0"/>
          <w:marBottom w:val="0"/>
          <w:divBdr>
            <w:top w:val="none" w:sz="0" w:space="0" w:color="auto"/>
            <w:left w:val="none" w:sz="0" w:space="0" w:color="auto"/>
            <w:bottom w:val="none" w:sz="0" w:space="0" w:color="auto"/>
            <w:right w:val="none" w:sz="0" w:space="0" w:color="auto"/>
          </w:divBdr>
        </w:div>
        <w:div w:id="2043633667">
          <w:marLeft w:val="547"/>
          <w:marRight w:val="0"/>
          <w:marTop w:val="0"/>
          <w:marBottom w:val="0"/>
          <w:divBdr>
            <w:top w:val="none" w:sz="0" w:space="0" w:color="auto"/>
            <w:left w:val="none" w:sz="0" w:space="0" w:color="auto"/>
            <w:bottom w:val="none" w:sz="0" w:space="0" w:color="auto"/>
            <w:right w:val="none" w:sz="0" w:space="0" w:color="auto"/>
          </w:divBdr>
        </w:div>
      </w:divsChild>
    </w:div>
    <w:div w:id="36854880">
      <w:bodyDiv w:val="1"/>
      <w:marLeft w:val="0"/>
      <w:marRight w:val="0"/>
      <w:marTop w:val="0"/>
      <w:marBottom w:val="0"/>
      <w:divBdr>
        <w:top w:val="none" w:sz="0" w:space="0" w:color="auto"/>
        <w:left w:val="none" w:sz="0" w:space="0" w:color="auto"/>
        <w:bottom w:val="none" w:sz="0" w:space="0" w:color="auto"/>
        <w:right w:val="none" w:sz="0" w:space="0" w:color="auto"/>
      </w:divBdr>
    </w:div>
    <w:div w:id="74861337">
      <w:bodyDiv w:val="1"/>
      <w:marLeft w:val="0"/>
      <w:marRight w:val="0"/>
      <w:marTop w:val="0"/>
      <w:marBottom w:val="0"/>
      <w:divBdr>
        <w:top w:val="none" w:sz="0" w:space="0" w:color="auto"/>
        <w:left w:val="none" w:sz="0" w:space="0" w:color="auto"/>
        <w:bottom w:val="none" w:sz="0" w:space="0" w:color="auto"/>
        <w:right w:val="none" w:sz="0" w:space="0" w:color="auto"/>
      </w:divBdr>
    </w:div>
    <w:div w:id="99028948">
      <w:bodyDiv w:val="1"/>
      <w:marLeft w:val="0"/>
      <w:marRight w:val="0"/>
      <w:marTop w:val="0"/>
      <w:marBottom w:val="0"/>
      <w:divBdr>
        <w:top w:val="none" w:sz="0" w:space="0" w:color="auto"/>
        <w:left w:val="none" w:sz="0" w:space="0" w:color="auto"/>
        <w:bottom w:val="none" w:sz="0" w:space="0" w:color="auto"/>
        <w:right w:val="none" w:sz="0" w:space="0" w:color="auto"/>
      </w:divBdr>
    </w:div>
    <w:div w:id="104615142">
      <w:bodyDiv w:val="1"/>
      <w:marLeft w:val="0"/>
      <w:marRight w:val="0"/>
      <w:marTop w:val="0"/>
      <w:marBottom w:val="0"/>
      <w:divBdr>
        <w:top w:val="none" w:sz="0" w:space="0" w:color="auto"/>
        <w:left w:val="none" w:sz="0" w:space="0" w:color="auto"/>
        <w:bottom w:val="none" w:sz="0" w:space="0" w:color="auto"/>
        <w:right w:val="none" w:sz="0" w:space="0" w:color="auto"/>
      </w:divBdr>
    </w:div>
    <w:div w:id="111411256">
      <w:bodyDiv w:val="1"/>
      <w:marLeft w:val="0"/>
      <w:marRight w:val="0"/>
      <w:marTop w:val="0"/>
      <w:marBottom w:val="0"/>
      <w:divBdr>
        <w:top w:val="none" w:sz="0" w:space="0" w:color="auto"/>
        <w:left w:val="none" w:sz="0" w:space="0" w:color="auto"/>
        <w:bottom w:val="none" w:sz="0" w:space="0" w:color="auto"/>
        <w:right w:val="none" w:sz="0" w:space="0" w:color="auto"/>
      </w:divBdr>
    </w:div>
    <w:div w:id="114906340">
      <w:bodyDiv w:val="1"/>
      <w:marLeft w:val="0"/>
      <w:marRight w:val="0"/>
      <w:marTop w:val="0"/>
      <w:marBottom w:val="0"/>
      <w:divBdr>
        <w:top w:val="none" w:sz="0" w:space="0" w:color="auto"/>
        <w:left w:val="none" w:sz="0" w:space="0" w:color="auto"/>
        <w:bottom w:val="none" w:sz="0" w:space="0" w:color="auto"/>
        <w:right w:val="none" w:sz="0" w:space="0" w:color="auto"/>
      </w:divBdr>
    </w:div>
    <w:div w:id="133257750">
      <w:bodyDiv w:val="1"/>
      <w:marLeft w:val="0"/>
      <w:marRight w:val="0"/>
      <w:marTop w:val="0"/>
      <w:marBottom w:val="0"/>
      <w:divBdr>
        <w:top w:val="none" w:sz="0" w:space="0" w:color="auto"/>
        <w:left w:val="none" w:sz="0" w:space="0" w:color="auto"/>
        <w:bottom w:val="none" w:sz="0" w:space="0" w:color="auto"/>
        <w:right w:val="none" w:sz="0" w:space="0" w:color="auto"/>
      </w:divBdr>
    </w:div>
    <w:div w:id="159081227">
      <w:bodyDiv w:val="1"/>
      <w:marLeft w:val="0"/>
      <w:marRight w:val="0"/>
      <w:marTop w:val="0"/>
      <w:marBottom w:val="0"/>
      <w:divBdr>
        <w:top w:val="none" w:sz="0" w:space="0" w:color="auto"/>
        <w:left w:val="none" w:sz="0" w:space="0" w:color="auto"/>
        <w:bottom w:val="none" w:sz="0" w:space="0" w:color="auto"/>
        <w:right w:val="none" w:sz="0" w:space="0" w:color="auto"/>
      </w:divBdr>
    </w:div>
    <w:div w:id="182208352">
      <w:bodyDiv w:val="1"/>
      <w:marLeft w:val="0"/>
      <w:marRight w:val="0"/>
      <w:marTop w:val="0"/>
      <w:marBottom w:val="0"/>
      <w:divBdr>
        <w:top w:val="none" w:sz="0" w:space="0" w:color="auto"/>
        <w:left w:val="none" w:sz="0" w:space="0" w:color="auto"/>
        <w:bottom w:val="none" w:sz="0" w:space="0" w:color="auto"/>
        <w:right w:val="none" w:sz="0" w:space="0" w:color="auto"/>
      </w:divBdr>
    </w:div>
    <w:div w:id="201670472">
      <w:bodyDiv w:val="1"/>
      <w:marLeft w:val="0"/>
      <w:marRight w:val="0"/>
      <w:marTop w:val="0"/>
      <w:marBottom w:val="0"/>
      <w:divBdr>
        <w:top w:val="none" w:sz="0" w:space="0" w:color="auto"/>
        <w:left w:val="none" w:sz="0" w:space="0" w:color="auto"/>
        <w:bottom w:val="none" w:sz="0" w:space="0" w:color="auto"/>
        <w:right w:val="none" w:sz="0" w:space="0" w:color="auto"/>
      </w:divBdr>
      <w:divsChild>
        <w:div w:id="1583685274">
          <w:marLeft w:val="1267"/>
          <w:marRight w:val="0"/>
          <w:marTop w:val="0"/>
          <w:marBottom w:val="0"/>
          <w:divBdr>
            <w:top w:val="none" w:sz="0" w:space="0" w:color="auto"/>
            <w:left w:val="none" w:sz="0" w:space="0" w:color="auto"/>
            <w:bottom w:val="none" w:sz="0" w:space="0" w:color="auto"/>
            <w:right w:val="none" w:sz="0" w:space="0" w:color="auto"/>
          </w:divBdr>
        </w:div>
      </w:divsChild>
    </w:div>
    <w:div w:id="219752525">
      <w:bodyDiv w:val="1"/>
      <w:marLeft w:val="0"/>
      <w:marRight w:val="0"/>
      <w:marTop w:val="0"/>
      <w:marBottom w:val="0"/>
      <w:divBdr>
        <w:top w:val="none" w:sz="0" w:space="0" w:color="auto"/>
        <w:left w:val="none" w:sz="0" w:space="0" w:color="auto"/>
        <w:bottom w:val="none" w:sz="0" w:space="0" w:color="auto"/>
        <w:right w:val="none" w:sz="0" w:space="0" w:color="auto"/>
      </w:divBdr>
    </w:div>
    <w:div w:id="240024758">
      <w:bodyDiv w:val="1"/>
      <w:marLeft w:val="0"/>
      <w:marRight w:val="0"/>
      <w:marTop w:val="0"/>
      <w:marBottom w:val="0"/>
      <w:divBdr>
        <w:top w:val="none" w:sz="0" w:space="0" w:color="auto"/>
        <w:left w:val="none" w:sz="0" w:space="0" w:color="auto"/>
        <w:bottom w:val="none" w:sz="0" w:space="0" w:color="auto"/>
        <w:right w:val="none" w:sz="0" w:space="0" w:color="auto"/>
      </w:divBdr>
    </w:div>
    <w:div w:id="256988355">
      <w:bodyDiv w:val="1"/>
      <w:marLeft w:val="0"/>
      <w:marRight w:val="0"/>
      <w:marTop w:val="0"/>
      <w:marBottom w:val="0"/>
      <w:divBdr>
        <w:top w:val="none" w:sz="0" w:space="0" w:color="auto"/>
        <w:left w:val="none" w:sz="0" w:space="0" w:color="auto"/>
        <w:bottom w:val="none" w:sz="0" w:space="0" w:color="auto"/>
        <w:right w:val="none" w:sz="0" w:space="0" w:color="auto"/>
      </w:divBdr>
    </w:div>
    <w:div w:id="262347060">
      <w:bodyDiv w:val="1"/>
      <w:marLeft w:val="0"/>
      <w:marRight w:val="0"/>
      <w:marTop w:val="0"/>
      <w:marBottom w:val="0"/>
      <w:divBdr>
        <w:top w:val="none" w:sz="0" w:space="0" w:color="auto"/>
        <w:left w:val="none" w:sz="0" w:space="0" w:color="auto"/>
        <w:bottom w:val="none" w:sz="0" w:space="0" w:color="auto"/>
        <w:right w:val="none" w:sz="0" w:space="0" w:color="auto"/>
      </w:divBdr>
    </w:div>
    <w:div w:id="286082424">
      <w:bodyDiv w:val="1"/>
      <w:marLeft w:val="0"/>
      <w:marRight w:val="0"/>
      <w:marTop w:val="0"/>
      <w:marBottom w:val="0"/>
      <w:divBdr>
        <w:top w:val="none" w:sz="0" w:space="0" w:color="auto"/>
        <w:left w:val="none" w:sz="0" w:space="0" w:color="auto"/>
        <w:bottom w:val="none" w:sz="0" w:space="0" w:color="auto"/>
        <w:right w:val="none" w:sz="0" w:space="0" w:color="auto"/>
      </w:divBdr>
    </w:div>
    <w:div w:id="300040030">
      <w:bodyDiv w:val="1"/>
      <w:marLeft w:val="0"/>
      <w:marRight w:val="0"/>
      <w:marTop w:val="0"/>
      <w:marBottom w:val="0"/>
      <w:divBdr>
        <w:top w:val="none" w:sz="0" w:space="0" w:color="auto"/>
        <w:left w:val="none" w:sz="0" w:space="0" w:color="auto"/>
        <w:bottom w:val="none" w:sz="0" w:space="0" w:color="auto"/>
        <w:right w:val="none" w:sz="0" w:space="0" w:color="auto"/>
      </w:divBdr>
      <w:divsChild>
        <w:div w:id="60954310">
          <w:marLeft w:val="547"/>
          <w:marRight w:val="0"/>
          <w:marTop w:val="0"/>
          <w:marBottom w:val="0"/>
          <w:divBdr>
            <w:top w:val="none" w:sz="0" w:space="0" w:color="auto"/>
            <w:left w:val="none" w:sz="0" w:space="0" w:color="auto"/>
            <w:bottom w:val="none" w:sz="0" w:space="0" w:color="auto"/>
            <w:right w:val="none" w:sz="0" w:space="0" w:color="auto"/>
          </w:divBdr>
        </w:div>
        <w:div w:id="570388553">
          <w:marLeft w:val="547"/>
          <w:marRight w:val="0"/>
          <w:marTop w:val="0"/>
          <w:marBottom w:val="0"/>
          <w:divBdr>
            <w:top w:val="none" w:sz="0" w:space="0" w:color="auto"/>
            <w:left w:val="none" w:sz="0" w:space="0" w:color="auto"/>
            <w:bottom w:val="none" w:sz="0" w:space="0" w:color="auto"/>
            <w:right w:val="none" w:sz="0" w:space="0" w:color="auto"/>
          </w:divBdr>
        </w:div>
        <w:div w:id="672295286">
          <w:marLeft w:val="547"/>
          <w:marRight w:val="0"/>
          <w:marTop w:val="0"/>
          <w:marBottom w:val="0"/>
          <w:divBdr>
            <w:top w:val="none" w:sz="0" w:space="0" w:color="auto"/>
            <w:left w:val="none" w:sz="0" w:space="0" w:color="auto"/>
            <w:bottom w:val="none" w:sz="0" w:space="0" w:color="auto"/>
            <w:right w:val="none" w:sz="0" w:space="0" w:color="auto"/>
          </w:divBdr>
        </w:div>
        <w:div w:id="1549876434">
          <w:marLeft w:val="547"/>
          <w:marRight w:val="0"/>
          <w:marTop w:val="0"/>
          <w:marBottom w:val="0"/>
          <w:divBdr>
            <w:top w:val="none" w:sz="0" w:space="0" w:color="auto"/>
            <w:left w:val="none" w:sz="0" w:space="0" w:color="auto"/>
            <w:bottom w:val="none" w:sz="0" w:space="0" w:color="auto"/>
            <w:right w:val="none" w:sz="0" w:space="0" w:color="auto"/>
          </w:divBdr>
        </w:div>
        <w:div w:id="1709719900">
          <w:marLeft w:val="547"/>
          <w:marRight w:val="0"/>
          <w:marTop w:val="0"/>
          <w:marBottom w:val="0"/>
          <w:divBdr>
            <w:top w:val="none" w:sz="0" w:space="0" w:color="auto"/>
            <w:left w:val="none" w:sz="0" w:space="0" w:color="auto"/>
            <w:bottom w:val="none" w:sz="0" w:space="0" w:color="auto"/>
            <w:right w:val="none" w:sz="0" w:space="0" w:color="auto"/>
          </w:divBdr>
        </w:div>
      </w:divsChild>
    </w:div>
    <w:div w:id="316694575">
      <w:bodyDiv w:val="1"/>
      <w:marLeft w:val="0"/>
      <w:marRight w:val="0"/>
      <w:marTop w:val="0"/>
      <w:marBottom w:val="0"/>
      <w:divBdr>
        <w:top w:val="none" w:sz="0" w:space="0" w:color="auto"/>
        <w:left w:val="none" w:sz="0" w:space="0" w:color="auto"/>
        <w:bottom w:val="none" w:sz="0" w:space="0" w:color="auto"/>
        <w:right w:val="none" w:sz="0" w:space="0" w:color="auto"/>
      </w:divBdr>
    </w:div>
    <w:div w:id="352919352">
      <w:bodyDiv w:val="1"/>
      <w:marLeft w:val="0"/>
      <w:marRight w:val="0"/>
      <w:marTop w:val="0"/>
      <w:marBottom w:val="0"/>
      <w:divBdr>
        <w:top w:val="none" w:sz="0" w:space="0" w:color="auto"/>
        <w:left w:val="none" w:sz="0" w:space="0" w:color="auto"/>
        <w:bottom w:val="none" w:sz="0" w:space="0" w:color="auto"/>
        <w:right w:val="none" w:sz="0" w:space="0" w:color="auto"/>
      </w:divBdr>
    </w:div>
    <w:div w:id="378021568">
      <w:bodyDiv w:val="1"/>
      <w:marLeft w:val="0"/>
      <w:marRight w:val="0"/>
      <w:marTop w:val="0"/>
      <w:marBottom w:val="0"/>
      <w:divBdr>
        <w:top w:val="none" w:sz="0" w:space="0" w:color="auto"/>
        <w:left w:val="none" w:sz="0" w:space="0" w:color="auto"/>
        <w:bottom w:val="none" w:sz="0" w:space="0" w:color="auto"/>
        <w:right w:val="none" w:sz="0" w:space="0" w:color="auto"/>
      </w:divBdr>
    </w:div>
    <w:div w:id="382759346">
      <w:bodyDiv w:val="1"/>
      <w:marLeft w:val="0"/>
      <w:marRight w:val="0"/>
      <w:marTop w:val="0"/>
      <w:marBottom w:val="0"/>
      <w:divBdr>
        <w:top w:val="none" w:sz="0" w:space="0" w:color="auto"/>
        <w:left w:val="none" w:sz="0" w:space="0" w:color="auto"/>
        <w:bottom w:val="none" w:sz="0" w:space="0" w:color="auto"/>
        <w:right w:val="none" w:sz="0" w:space="0" w:color="auto"/>
      </w:divBdr>
    </w:div>
    <w:div w:id="385418807">
      <w:bodyDiv w:val="1"/>
      <w:marLeft w:val="0"/>
      <w:marRight w:val="0"/>
      <w:marTop w:val="0"/>
      <w:marBottom w:val="0"/>
      <w:divBdr>
        <w:top w:val="none" w:sz="0" w:space="0" w:color="auto"/>
        <w:left w:val="none" w:sz="0" w:space="0" w:color="auto"/>
        <w:bottom w:val="none" w:sz="0" w:space="0" w:color="auto"/>
        <w:right w:val="none" w:sz="0" w:space="0" w:color="auto"/>
      </w:divBdr>
    </w:div>
    <w:div w:id="395053459">
      <w:bodyDiv w:val="1"/>
      <w:marLeft w:val="0"/>
      <w:marRight w:val="0"/>
      <w:marTop w:val="0"/>
      <w:marBottom w:val="0"/>
      <w:divBdr>
        <w:top w:val="none" w:sz="0" w:space="0" w:color="auto"/>
        <w:left w:val="none" w:sz="0" w:space="0" w:color="auto"/>
        <w:bottom w:val="none" w:sz="0" w:space="0" w:color="auto"/>
        <w:right w:val="none" w:sz="0" w:space="0" w:color="auto"/>
      </w:divBdr>
    </w:div>
    <w:div w:id="398749108">
      <w:bodyDiv w:val="1"/>
      <w:marLeft w:val="0"/>
      <w:marRight w:val="0"/>
      <w:marTop w:val="0"/>
      <w:marBottom w:val="0"/>
      <w:divBdr>
        <w:top w:val="none" w:sz="0" w:space="0" w:color="auto"/>
        <w:left w:val="none" w:sz="0" w:space="0" w:color="auto"/>
        <w:bottom w:val="none" w:sz="0" w:space="0" w:color="auto"/>
        <w:right w:val="none" w:sz="0" w:space="0" w:color="auto"/>
      </w:divBdr>
    </w:div>
    <w:div w:id="402994990">
      <w:bodyDiv w:val="1"/>
      <w:marLeft w:val="0"/>
      <w:marRight w:val="0"/>
      <w:marTop w:val="0"/>
      <w:marBottom w:val="0"/>
      <w:divBdr>
        <w:top w:val="none" w:sz="0" w:space="0" w:color="auto"/>
        <w:left w:val="none" w:sz="0" w:space="0" w:color="auto"/>
        <w:bottom w:val="none" w:sz="0" w:space="0" w:color="auto"/>
        <w:right w:val="none" w:sz="0" w:space="0" w:color="auto"/>
      </w:divBdr>
    </w:div>
    <w:div w:id="405881349">
      <w:bodyDiv w:val="1"/>
      <w:marLeft w:val="0"/>
      <w:marRight w:val="0"/>
      <w:marTop w:val="0"/>
      <w:marBottom w:val="0"/>
      <w:divBdr>
        <w:top w:val="none" w:sz="0" w:space="0" w:color="auto"/>
        <w:left w:val="none" w:sz="0" w:space="0" w:color="auto"/>
        <w:bottom w:val="none" w:sz="0" w:space="0" w:color="auto"/>
        <w:right w:val="none" w:sz="0" w:space="0" w:color="auto"/>
      </w:divBdr>
      <w:divsChild>
        <w:div w:id="144711447">
          <w:marLeft w:val="0"/>
          <w:marRight w:val="0"/>
          <w:marTop w:val="0"/>
          <w:marBottom w:val="0"/>
          <w:divBdr>
            <w:top w:val="none" w:sz="0" w:space="0" w:color="auto"/>
            <w:left w:val="none" w:sz="0" w:space="0" w:color="auto"/>
            <w:bottom w:val="none" w:sz="0" w:space="0" w:color="auto"/>
            <w:right w:val="none" w:sz="0" w:space="0" w:color="auto"/>
          </w:divBdr>
        </w:div>
        <w:div w:id="984969983">
          <w:marLeft w:val="0"/>
          <w:marRight w:val="0"/>
          <w:marTop w:val="0"/>
          <w:marBottom w:val="0"/>
          <w:divBdr>
            <w:top w:val="none" w:sz="0" w:space="0" w:color="auto"/>
            <w:left w:val="none" w:sz="0" w:space="0" w:color="auto"/>
            <w:bottom w:val="none" w:sz="0" w:space="0" w:color="auto"/>
            <w:right w:val="none" w:sz="0" w:space="0" w:color="auto"/>
          </w:divBdr>
        </w:div>
        <w:div w:id="1046373554">
          <w:marLeft w:val="0"/>
          <w:marRight w:val="0"/>
          <w:marTop w:val="0"/>
          <w:marBottom w:val="0"/>
          <w:divBdr>
            <w:top w:val="none" w:sz="0" w:space="0" w:color="auto"/>
            <w:left w:val="none" w:sz="0" w:space="0" w:color="auto"/>
            <w:bottom w:val="none" w:sz="0" w:space="0" w:color="auto"/>
            <w:right w:val="none" w:sz="0" w:space="0" w:color="auto"/>
          </w:divBdr>
        </w:div>
        <w:div w:id="1361853519">
          <w:marLeft w:val="0"/>
          <w:marRight w:val="0"/>
          <w:marTop w:val="0"/>
          <w:marBottom w:val="0"/>
          <w:divBdr>
            <w:top w:val="none" w:sz="0" w:space="0" w:color="auto"/>
            <w:left w:val="none" w:sz="0" w:space="0" w:color="auto"/>
            <w:bottom w:val="none" w:sz="0" w:space="0" w:color="auto"/>
            <w:right w:val="none" w:sz="0" w:space="0" w:color="auto"/>
          </w:divBdr>
        </w:div>
      </w:divsChild>
    </w:div>
    <w:div w:id="409889651">
      <w:bodyDiv w:val="1"/>
      <w:marLeft w:val="0"/>
      <w:marRight w:val="0"/>
      <w:marTop w:val="0"/>
      <w:marBottom w:val="0"/>
      <w:divBdr>
        <w:top w:val="none" w:sz="0" w:space="0" w:color="auto"/>
        <w:left w:val="none" w:sz="0" w:space="0" w:color="auto"/>
        <w:bottom w:val="none" w:sz="0" w:space="0" w:color="auto"/>
        <w:right w:val="none" w:sz="0" w:space="0" w:color="auto"/>
      </w:divBdr>
      <w:divsChild>
        <w:div w:id="317733575">
          <w:marLeft w:val="1267"/>
          <w:marRight w:val="0"/>
          <w:marTop w:val="0"/>
          <w:marBottom w:val="0"/>
          <w:divBdr>
            <w:top w:val="none" w:sz="0" w:space="0" w:color="auto"/>
            <w:left w:val="none" w:sz="0" w:space="0" w:color="auto"/>
            <w:bottom w:val="none" w:sz="0" w:space="0" w:color="auto"/>
            <w:right w:val="none" w:sz="0" w:space="0" w:color="auto"/>
          </w:divBdr>
        </w:div>
        <w:div w:id="475999442">
          <w:marLeft w:val="1886"/>
          <w:marRight w:val="0"/>
          <w:marTop w:val="0"/>
          <w:marBottom w:val="0"/>
          <w:divBdr>
            <w:top w:val="none" w:sz="0" w:space="0" w:color="auto"/>
            <w:left w:val="none" w:sz="0" w:space="0" w:color="auto"/>
            <w:bottom w:val="none" w:sz="0" w:space="0" w:color="auto"/>
            <w:right w:val="none" w:sz="0" w:space="0" w:color="auto"/>
          </w:divBdr>
        </w:div>
        <w:div w:id="1669286769">
          <w:marLeft w:val="1886"/>
          <w:marRight w:val="0"/>
          <w:marTop w:val="0"/>
          <w:marBottom w:val="0"/>
          <w:divBdr>
            <w:top w:val="none" w:sz="0" w:space="0" w:color="auto"/>
            <w:left w:val="none" w:sz="0" w:space="0" w:color="auto"/>
            <w:bottom w:val="none" w:sz="0" w:space="0" w:color="auto"/>
            <w:right w:val="none" w:sz="0" w:space="0" w:color="auto"/>
          </w:divBdr>
        </w:div>
        <w:div w:id="2116438467">
          <w:marLeft w:val="1886"/>
          <w:marRight w:val="0"/>
          <w:marTop w:val="0"/>
          <w:marBottom w:val="0"/>
          <w:divBdr>
            <w:top w:val="none" w:sz="0" w:space="0" w:color="auto"/>
            <w:left w:val="none" w:sz="0" w:space="0" w:color="auto"/>
            <w:bottom w:val="none" w:sz="0" w:space="0" w:color="auto"/>
            <w:right w:val="none" w:sz="0" w:space="0" w:color="auto"/>
          </w:divBdr>
        </w:div>
      </w:divsChild>
    </w:div>
    <w:div w:id="411898470">
      <w:bodyDiv w:val="1"/>
      <w:marLeft w:val="0"/>
      <w:marRight w:val="0"/>
      <w:marTop w:val="0"/>
      <w:marBottom w:val="0"/>
      <w:divBdr>
        <w:top w:val="none" w:sz="0" w:space="0" w:color="auto"/>
        <w:left w:val="none" w:sz="0" w:space="0" w:color="auto"/>
        <w:bottom w:val="none" w:sz="0" w:space="0" w:color="auto"/>
        <w:right w:val="none" w:sz="0" w:space="0" w:color="auto"/>
      </w:divBdr>
    </w:div>
    <w:div w:id="414937524">
      <w:bodyDiv w:val="1"/>
      <w:marLeft w:val="0"/>
      <w:marRight w:val="0"/>
      <w:marTop w:val="0"/>
      <w:marBottom w:val="0"/>
      <w:divBdr>
        <w:top w:val="none" w:sz="0" w:space="0" w:color="auto"/>
        <w:left w:val="none" w:sz="0" w:space="0" w:color="auto"/>
        <w:bottom w:val="none" w:sz="0" w:space="0" w:color="auto"/>
        <w:right w:val="none" w:sz="0" w:space="0" w:color="auto"/>
      </w:divBdr>
    </w:div>
    <w:div w:id="447552818">
      <w:bodyDiv w:val="1"/>
      <w:marLeft w:val="0"/>
      <w:marRight w:val="0"/>
      <w:marTop w:val="0"/>
      <w:marBottom w:val="0"/>
      <w:divBdr>
        <w:top w:val="none" w:sz="0" w:space="0" w:color="auto"/>
        <w:left w:val="none" w:sz="0" w:space="0" w:color="auto"/>
        <w:bottom w:val="none" w:sz="0" w:space="0" w:color="auto"/>
        <w:right w:val="none" w:sz="0" w:space="0" w:color="auto"/>
      </w:divBdr>
    </w:div>
    <w:div w:id="451093657">
      <w:bodyDiv w:val="1"/>
      <w:marLeft w:val="0"/>
      <w:marRight w:val="0"/>
      <w:marTop w:val="0"/>
      <w:marBottom w:val="0"/>
      <w:divBdr>
        <w:top w:val="none" w:sz="0" w:space="0" w:color="auto"/>
        <w:left w:val="none" w:sz="0" w:space="0" w:color="auto"/>
        <w:bottom w:val="none" w:sz="0" w:space="0" w:color="auto"/>
        <w:right w:val="none" w:sz="0" w:space="0" w:color="auto"/>
      </w:divBdr>
    </w:div>
    <w:div w:id="459418524">
      <w:bodyDiv w:val="1"/>
      <w:marLeft w:val="0"/>
      <w:marRight w:val="0"/>
      <w:marTop w:val="0"/>
      <w:marBottom w:val="0"/>
      <w:divBdr>
        <w:top w:val="none" w:sz="0" w:space="0" w:color="auto"/>
        <w:left w:val="none" w:sz="0" w:space="0" w:color="auto"/>
        <w:bottom w:val="none" w:sz="0" w:space="0" w:color="auto"/>
        <w:right w:val="none" w:sz="0" w:space="0" w:color="auto"/>
      </w:divBdr>
    </w:div>
    <w:div w:id="460881797">
      <w:bodyDiv w:val="1"/>
      <w:marLeft w:val="0"/>
      <w:marRight w:val="0"/>
      <w:marTop w:val="0"/>
      <w:marBottom w:val="0"/>
      <w:divBdr>
        <w:top w:val="none" w:sz="0" w:space="0" w:color="auto"/>
        <w:left w:val="none" w:sz="0" w:space="0" w:color="auto"/>
        <w:bottom w:val="none" w:sz="0" w:space="0" w:color="auto"/>
        <w:right w:val="none" w:sz="0" w:space="0" w:color="auto"/>
      </w:divBdr>
    </w:div>
    <w:div w:id="468792559">
      <w:bodyDiv w:val="1"/>
      <w:marLeft w:val="0"/>
      <w:marRight w:val="0"/>
      <w:marTop w:val="0"/>
      <w:marBottom w:val="0"/>
      <w:divBdr>
        <w:top w:val="none" w:sz="0" w:space="0" w:color="auto"/>
        <w:left w:val="none" w:sz="0" w:space="0" w:color="auto"/>
        <w:bottom w:val="none" w:sz="0" w:space="0" w:color="auto"/>
        <w:right w:val="none" w:sz="0" w:space="0" w:color="auto"/>
      </w:divBdr>
    </w:div>
    <w:div w:id="469591428">
      <w:bodyDiv w:val="1"/>
      <w:marLeft w:val="0"/>
      <w:marRight w:val="0"/>
      <w:marTop w:val="0"/>
      <w:marBottom w:val="0"/>
      <w:divBdr>
        <w:top w:val="none" w:sz="0" w:space="0" w:color="auto"/>
        <w:left w:val="none" w:sz="0" w:space="0" w:color="auto"/>
        <w:bottom w:val="none" w:sz="0" w:space="0" w:color="auto"/>
        <w:right w:val="none" w:sz="0" w:space="0" w:color="auto"/>
      </w:divBdr>
    </w:div>
    <w:div w:id="469636312">
      <w:bodyDiv w:val="1"/>
      <w:marLeft w:val="0"/>
      <w:marRight w:val="0"/>
      <w:marTop w:val="0"/>
      <w:marBottom w:val="0"/>
      <w:divBdr>
        <w:top w:val="none" w:sz="0" w:space="0" w:color="auto"/>
        <w:left w:val="none" w:sz="0" w:space="0" w:color="auto"/>
        <w:bottom w:val="none" w:sz="0" w:space="0" w:color="auto"/>
        <w:right w:val="none" w:sz="0" w:space="0" w:color="auto"/>
      </w:divBdr>
    </w:div>
    <w:div w:id="577717411">
      <w:bodyDiv w:val="1"/>
      <w:marLeft w:val="0"/>
      <w:marRight w:val="0"/>
      <w:marTop w:val="0"/>
      <w:marBottom w:val="0"/>
      <w:divBdr>
        <w:top w:val="none" w:sz="0" w:space="0" w:color="auto"/>
        <w:left w:val="none" w:sz="0" w:space="0" w:color="auto"/>
        <w:bottom w:val="none" w:sz="0" w:space="0" w:color="auto"/>
        <w:right w:val="none" w:sz="0" w:space="0" w:color="auto"/>
      </w:divBdr>
    </w:div>
    <w:div w:id="580143328">
      <w:bodyDiv w:val="1"/>
      <w:marLeft w:val="0"/>
      <w:marRight w:val="0"/>
      <w:marTop w:val="0"/>
      <w:marBottom w:val="0"/>
      <w:divBdr>
        <w:top w:val="none" w:sz="0" w:space="0" w:color="auto"/>
        <w:left w:val="none" w:sz="0" w:space="0" w:color="auto"/>
        <w:bottom w:val="none" w:sz="0" w:space="0" w:color="auto"/>
        <w:right w:val="none" w:sz="0" w:space="0" w:color="auto"/>
      </w:divBdr>
    </w:div>
    <w:div w:id="590628755">
      <w:bodyDiv w:val="1"/>
      <w:marLeft w:val="0"/>
      <w:marRight w:val="0"/>
      <w:marTop w:val="0"/>
      <w:marBottom w:val="0"/>
      <w:divBdr>
        <w:top w:val="none" w:sz="0" w:space="0" w:color="auto"/>
        <w:left w:val="none" w:sz="0" w:space="0" w:color="auto"/>
        <w:bottom w:val="none" w:sz="0" w:space="0" w:color="auto"/>
        <w:right w:val="none" w:sz="0" w:space="0" w:color="auto"/>
      </w:divBdr>
      <w:divsChild>
        <w:div w:id="1023483760">
          <w:marLeft w:val="547"/>
          <w:marRight w:val="0"/>
          <w:marTop w:val="0"/>
          <w:marBottom w:val="0"/>
          <w:divBdr>
            <w:top w:val="none" w:sz="0" w:space="0" w:color="auto"/>
            <w:left w:val="none" w:sz="0" w:space="0" w:color="auto"/>
            <w:bottom w:val="none" w:sz="0" w:space="0" w:color="auto"/>
            <w:right w:val="none" w:sz="0" w:space="0" w:color="auto"/>
          </w:divBdr>
        </w:div>
      </w:divsChild>
    </w:div>
    <w:div w:id="622421911">
      <w:bodyDiv w:val="1"/>
      <w:marLeft w:val="0"/>
      <w:marRight w:val="0"/>
      <w:marTop w:val="0"/>
      <w:marBottom w:val="0"/>
      <w:divBdr>
        <w:top w:val="none" w:sz="0" w:space="0" w:color="auto"/>
        <w:left w:val="none" w:sz="0" w:space="0" w:color="auto"/>
        <w:bottom w:val="none" w:sz="0" w:space="0" w:color="auto"/>
        <w:right w:val="none" w:sz="0" w:space="0" w:color="auto"/>
      </w:divBdr>
      <w:divsChild>
        <w:div w:id="308169667">
          <w:marLeft w:val="1267"/>
          <w:marRight w:val="0"/>
          <w:marTop w:val="0"/>
          <w:marBottom w:val="0"/>
          <w:divBdr>
            <w:top w:val="none" w:sz="0" w:space="0" w:color="auto"/>
            <w:left w:val="none" w:sz="0" w:space="0" w:color="auto"/>
            <w:bottom w:val="none" w:sz="0" w:space="0" w:color="auto"/>
            <w:right w:val="none" w:sz="0" w:space="0" w:color="auto"/>
          </w:divBdr>
        </w:div>
        <w:div w:id="1185483601">
          <w:marLeft w:val="1267"/>
          <w:marRight w:val="0"/>
          <w:marTop w:val="0"/>
          <w:marBottom w:val="0"/>
          <w:divBdr>
            <w:top w:val="none" w:sz="0" w:space="0" w:color="auto"/>
            <w:left w:val="none" w:sz="0" w:space="0" w:color="auto"/>
            <w:bottom w:val="none" w:sz="0" w:space="0" w:color="auto"/>
            <w:right w:val="none" w:sz="0" w:space="0" w:color="auto"/>
          </w:divBdr>
        </w:div>
      </w:divsChild>
    </w:div>
    <w:div w:id="654337854">
      <w:bodyDiv w:val="1"/>
      <w:marLeft w:val="0"/>
      <w:marRight w:val="0"/>
      <w:marTop w:val="0"/>
      <w:marBottom w:val="0"/>
      <w:divBdr>
        <w:top w:val="none" w:sz="0" w:space="0" w:color="auto"/>
        <w:left w:val="none" w:sz="0" w:space="0" w:color="auto"/>
        <w:bottom w:val="none" w:sz="0" w:space="0" w:color="auto"/>
        <w:right w:val="none" w:sz="0" w:space="0" w:color="auto"/>
      </w:divBdr>
    </w:div>
    <w:div w:id="655915539">
      <w:bodyDiv w:val="1"/>
      <w:marLeft w:val="0"/>
      <w:marRight w:val="0"/>
      <w:marTop w:val="0"/>
      <w:marBottom w:val="0"/>
      <w:divBdr>
        <w:top w:val="none" w:sz="0" w:space="0" w:color="auto"/>
        <w:left w:val="none" w:sz="0" w:space="0" w:color="auto"/>
        <w:bottom w:val="none" w:sz="0" w:space="0" w:color="auto"/>
        <w:right w:val="none" w:sz="0" w:space="0" w:color="auto"/>
      </w:divBdr>
      <w:divsChild>
        <w:div w:id="1065683830">
          <w:marLeft w:val="1267"/>
          <w:marRight w:val="0"/>
          <w:marTop w:val="0"/>
          <w:marBottom w:val="0"/>
          <w:divBdr>
            <w:top w:val="none" w:sz="0" w:space="0" w:color="auto"/>
            <w:left w:val="none" w:sz="0" w:space="0" w:color="auto"/>
            <w:bottom w:val="none" w:sz="0" w:space="0" w:color="auto"/>
            <w:right w:val="none" w:sz="0" w:space="0" w:color="auto"/>
          </w:divBdr>
        </w:div>
        <w:div w:id="1421483985">
          <w:marLeft w:val="1267"/>
          <w:marRight w:val="0"/>
          <w:marTop w:val="0"/>
          <w:marBottom w:val="0"/>
          <w:divBdr>
            <w:top w:val="none" w:sz="0" w:space="0" w:color="auto"/>
            <w:left w:val="none" w:sz="0" w:space="0" w:color="auto"/>
            <w:bottom w:val="none" w:sz="0" w:space="0" w:color="auto"/>
            <w:right w:val="none" w:sz="0" w:space="0" w:color="auto"/>
          </w:divBdr>
        </w:div>
      </w:divsChild>
    </w:div>
    <w:div w:id="743112728">
      <w:bodyDiv w:val="1"/>
      <w:marLeft w:val="0"/>
      <w:marRight w:val="0"/>
      <w:marTop w:val="0"/>
      <w:marBottom w:val="0"/>
      <w:divBdr>
        <w:top w:val="none" w:sz="0" w:space="0" w:color="auto"/>
        <w:left w:val="none" w:sz="0" w:space="0" w:color="auto"/>
        <w:bottom w:val="none" w:sz="0" w:space="0" w:color="auto"/>
        <w:right w:val="none" w:sz="0" w:space="0" w:color="auto"/>
      </w:divBdr>
    </w:div>
    <w:div w:id="789520636">
      <w:bodyDiv w:val="1"/>
      <w:marLeft w:val="0"/>
      <w:marRight w:val="0"/>
      <w:marTop w:val="0"/>
      <w:marBottom w:val="0"/>
      <w:divBdr>
        <w:top w:val="none" w:sz="0" w:space="0" w:color="auto"/>
        <w:left w:val="none" w:sz="0" w:space="0" w:color="auto"/>
        <w:bottom w:val="none" w:sz="0" w:space="0" w:color="auto"/>
        <w:right w:val="none" w:sz="0" w:space="0" w:color="auto"/>
      </w:divBdr>
    </w:div>
    <w:div w:id="846401974">
      <w:bodyDiv w:val="1"/>
      <w:marLeft w:val="0"/>
      <w:marRight w:val="0"/>
      <w:marTop w:val="0"/>
      <w:marBottom w:val="0"/>
      <w:divBdr>
        <w:top w:val="none" w:sz="0" w:space="0" w:color="auto"/>
        <w:left w:val="none" w:sz="0" w:space="0" w:color="auto"/>
        <w:bottom w:val="none" w:sz="0" w:space="0" w:color="auto"/>
        <w:right w:val="none" w:sz="0" w:space="0" w:color="auto"/>
      </w:divBdr>
    </w:div>
    <w:div w:id="851719190">
      <w:bodyDiv w:val="1"/>
      <w:marLeft w:val="0"/>
      <w:marRight w:val="0"/>
      <w:marTop w:val="0"/>
      <w:marBottom w:val="0"/>
      <w:divBdr>
        <w:top w:val="none" w:sz="0" w:space="0" w:color="auto"/>
        <w:left w:val="none" w:sz="0" w:space="0" w:color="auto"/>
        <w:bottom w:val="none" w:sz="0" w:space="0" w:color="auto"/>
        <w:right w:val="none" w:sz="0" w:space="0" w:color="auto"/>
      </w:divBdr>
    </w:div>
    <w:div w:id="886601664">
      <w:bodyDiv w:val="1"/>
      <w:marLeft w:val="0"/>
      <w:marRight w:val="0"/>
      <w:marTop w:val="0"/>
      <w:marBottom w:val="0"/>
      <w:divBdr>
        <w:top w:val="none" w:sz="0" w:space="0" w:color="auto"/>
        <w:left w:val="none" w:sz="0" w:space="0" w:color="auto"/>
        <w:bottom w:val="none" w:sz="0" w:space="0" w:color="auto"/>
        <w:right w:val="none" w:sz="0" w:space="0" w:color="auto"/>
      </w:divBdr>
    </w:div>
    <w:div w:id="893469006">
      <w:bodyDiv w:val="1"/>
      <w:marLeft w:val="0"/>
      <w:marRight w:val="0"/>
      <w:marTop w:val="0"/>
      <w:marBottom w:val="0"/>
      <w:divBdr>
        <w:top w:val="none" w:sz="0" w:space="0" w:color="auto"/>
        <w:left w:val="none" w:sz="0" w:space="0" w:color="auto"/>
        <w:bottom w:val="none" w:sz="0" w:space="0" w:color="auto"/>
        <w:right w:val="none" w:sz="0" w:space="0" w:color="auto"/>
      </w:divBdr>
      <w:divsChild>
        <w:div w:id="589388090">
          <w:marLeft w:val="1267"/>
          <w:marRight w:val="0"/>
          <w:marTop w:val="0"/>
          <w:marBottom w:val="0"/>
          <w:divBdr>
            <w:top w:val="none" w:sz="0" w:space="0" w:color="auto"/>
            <w:left w:val="none" w:sz="0" w:space="0" w:color="auto"/>
            <w:bottom w:val="none" w:sz="0" w:space="0" w:color="auto"/>
            <w:right w:val="none" w:sz="0" w:space="0" w:color="auto"/>
          </w:divBdr>
        </w:div>
      </w:divsChild>
    </w:div>
    <w:div w:id="894197983">
      <w:bodyDiv w:val="1"/>
      <w:marLeft w:val="0"/>
      <w:marRight w:val="0"/>
      <w:marTop w:val="0"/>
      <w:marBottom w:val="0"/>
      <w:divBdr>
        <w:top w:val="none" w:sz="0" w:space="0" w:color="auto"/>
        <w:left w:val="none" w:sz="0" w:space="0" w:color="auto"/>
        <w:bottom w:val="none" w:sz="0" w:space="0" w:color="auto"/>
        <w:right w:val="none" w:sz="0" w:space="0" w:color="auto"/>
      </w:divBdr>
      <w:divsChild>
        <w:div w:id="426735021">
          <w:marLeft w:val="1267"/>
          <w:marRight w:val="0"/>
          <w:marTop w:val="0"/>
          <w:marBottom w:val="0"/>
          <w:divBdr>
            <w:top w:val="none" w:sz="0" w:space="0" w:color="auto"/>
            <w:left w:val="none" w:sz="0" w:space="0" w:color="auto"/>
            <w:bottom w:val="none" w:sz="0" w:space="0" w:color="auto"/>
            <w:right w:val="none" w:sz="0" w:space="0" w:color="auto"/>
          </w:divBdr>
        </w:div>
        <w:div w:id="1963999718">
          <w:marLeft w:val="1267"/>
          <w:marRight w:val="0"/>
          <w:marTop w:val="0"/>
          <w:marBottom w:val="0"/>
          <w:divBdr>
            <w:top w:val="none" w:sz="0" w:space="0" w:color="auto"/>
            <w:left w:val="none" w:sz="0" w:space="0" w:color="auto"/>
            <w:bottom w:val="none" w:sz="0" w:space="0" w:color="auto"/>
            <w:right w:val="none" w:sz="0" w:space="0" w:color="auto"/>
          </w:divBdr>
        </w:div>
      </w:divsChild>
    </w:div>
    <w:div w:id="894777089">
      <w:bodyDiv w:val="1"/>
      <w:marLeft w:val="0"/>
      <w:marRight w:val="0"/>
      <w:marTop w:val="0"/>
      <w:marBottom w:val="0"/>
      <w:divBdr>
        <w:top w:val="none" w:sz="0" w:space="0" w:color="auto"/>
        <w:left w:val="none" w:sz="0" w:space="0" w:color="auto"/>
        <w:bottom w:val="none" w:sz="0" w:space="0" w:color="auto"/>
        <w:right w:val="none" w:sz="0" w:space="0" w:color="auto"/>
      </w:divBdr>
    </w:div>
    <w:div w:id="929116427">
      <w:bodyDiv w:val="1"/>
      <w:marLeft w:val="0"/>
      <w:marRight w:val="0"/>
      <w:marTop w:val="0"/>
      <w:marBottom w:val="0"/>
      <w:divBdr>
        <w:top w:val="none" w:sz="0" w:space="0" w:color="auto"/>
        <w:left w:val="none" w:sz="0" w:space="0" w:color="auto"/>
        <w:bottom w:val="none" w:sz="0" w:space="0" w:color="auto"/>
        <w:right w:val="none" w:sz="0" w:space="0" w:color="auto"/>
      </w:divBdr>
    </w:div>
    <w:div w:id="974602501">
      <w:bodyDiv w:val="1"/>
      <w:marLeft w:val="0"/>
      <w:marRight w:val="0"/>
      <w:marTop w:val="0"/>
      <w:marBottom w:val="0"/>
      <w:divBdr>
        <w:top w:val="none" w:sz="0" w:space="0" w:color="auto"/>
        <w:left w:val="none" w:sz="0" w:space="0" w:color="auto"/>
        <w:bottom w:val="none" w:sz="0" w:space="0" w:color="auto"/>
        <w:right w:val="none" w:sz="0" w:space="0" w:color="auto"/>
      </w:divBdr>
    </w:div>
    <w:div w:id="990404272">
      <w:bodyDiv w:val="1"/>
      <w:marLeft w:val="0"/>
      <w:marRight w:val="0"/>
      <w:marTop w:val="0"/>
      <w:marBottom w:val="0"/>
      <w:divBdr>
        <w:top w:val="none" w:sz="0" w:space="0" w:color="auto"/>
        <w:left w:val="none" w:sz="0" w:space="0" w:color="auto"/>
        <w:bottom w:val="none" w:sz="0" w:space="0" w:color="auto"/>
        <w:right w:val="none" w:sz="0" w:space="0" w:color="auto"/>
      </w:divBdr>
    </w:div>
    <w:div w:id="1024550295">
      <w:bodyDiv w:val="1"/>
      <w:marLeft w:val="0"/>
      <w:marRight w:val="0"/>
      <w:marTop w:val="0"/>
      <w:marBottom w:val="0"/>
      <w:divBdr>
        <w:top w:val="none" w:sz="0" w:space="0" w:color="auto"/>
        <w:left w:val="none" w:sz="0" w:space="0" w:color="auto"/>
        <w:bottom w:val="none" w:sz="0" w:space="0" w:color="auto"/>
        <w:right w:val="none" w:sz="0" w:space="0" w:color="auto"/>
      </w:divBdr>
    </w:div>
    <w:div w:id="1115757205">
      <w:bodyDiv w:val="1"/>
      <w:marLeft w:val="0"/>
      <w:marRight w:val="0"/>
      <w:marTop w:val="0"/>
      <w:marBottom w:val="0"/>
      <w:divBdr>
        <w:top w:val="none" w:sz="0" w:space="0" w:color="auto"/>
        <w:left w:val="none" w:sz="0" w:space="0" w:color="auto"/>
        <w:bottom w:val="none" w:sz="0" w:space="0" w:color="auto"/>
        <w:right w:val="none" w:sz="0" w:space="0" w:color="auto"/>
      </w:divBdr>
    </w:div>
    <w:div w:id="1117994036">
      <w:bodyDiv w:val="1"/>
      <w:marLeft w:val="0"/>
      <w:marRight w:val="0"/>
      <w:marTop w:val="0"/>
      <w:marBottom w:val="0"/>
      <w:divBdr>
        <w:top w:val="none" w:sz="0" w:space="0" w:color="auto"/>
        <w:left w:val="none" w:sz="0" w:space="0" w:color="auto"/>
        <w:bottom w:val="none" w:sz="0" w:space="0" w:color="auto"/>
        <w:right w:val="none" w:sz="0" w:space="0" w:color="auto"/>
      </w:divBdr>
    </w:div>
    <w:div w:id="1120883216">
      <w:bodyDiv w:val="1"/>
      <w:marLeft w:val="0"/>
      <w:marRight w:val="0"/>
      <w:marTop w:val="0"/>
      <w:marBottom w:val="0"/>
      <w:divBdr>
        <w:top w:val="none" w:sz="0" w:space="0" w:color="auto"/>
        <w:left w:val="none" w:sz="0" w:space="0" w:color="auto"/>
        <w:bottom w:val="none" w:sz="0" w:space="0" w:color="auto"/>
        <w:right w:val="none" w:sz="0" w:space="0" w:color="auto"/>
      </w:divBdr>
    </w:div>
    <w:div w:id="1228227325">
      <w:bodyDiv w:val="1"/>
      <w:marLeft w:val="0"/>
      <w:marRight w:val="0"/>
      <w:marTop w:val="0"/>
      <w:marBottom w:val="0"/>
      <w:divBdr>
        <w:top w:val="none" w:sz="0" w:space="0" w:color="auto"/>
        <w:left w:val="none" w:sz="0" w:space="0" w:color="auto"/>
        <w:bottom w:val="none" w:sz="0" w:space="0" w:color="auto"/>
        <w:right w:val="none" w:sz="0" w:space="0" w:color="auto"/>
      </w:divBdr>
      <w:divsChild>
        <w:div w:id="961151824">
          <w:marLeft w:val="1267"/>
          <w:marRight w:val="0"/>
          <w:marTop w:val="80"/>
          <w:marBottom w:val="0"/>
          <w:divBdr>
            <w:top w:val="none" w:sz="0" w:space="0" w:color="auto"/>
            <w:left w:val="none" w:sz="0" w:space="0" w:color="auto"/>
            <w:bottom w:val="none" w:sz="0" w:space="0" w:color="auto"/>
            <w:right w:val="none" w:sz="0" w:space="0" w:color="auto"/>
          </w:divBdr>
        </w:div>
        <w:div w:id="1926957247">
          <w:marLeft w:val="1267"/>
          <w:marRight w:val="0"/>
          <w:marTop w:val="80"/>
          <w:marBottom w:val="0"/>
          <w:divBdr>
            <w:top w:val="none" w:sz="0" w:space="0" w:color="auto"/>
            <w:left w:val="none" w:sz="0" w:space="0" w:color="auto"/>
            <w:bottom w:val="none" w:sz="0" w:space="0" w:color="auto"/>
            <w:right w:val="none" w:sz="0" w:space="0" w:color="auto"/>
          </w:divBdr>
        </w:div>
        <w:div w:id="1968244421">
          <w:marLeft w:val="1267"/>
          <w:marRight w:val="0"/>
          <w:marTop w:val="80"/>
          <w:marBottom w:val="0"/>
          <w:divBdr>
            <w:top w:val="none" w:sz="0" w:space="0" w:color="auto"/>
            <w:left w:val="none" w:sz="0" w:space="0" w:color="auto"/>
            <w:bottom w:val="none" w:sz="0" w:space="0" w:color="auto"/>
            <w:right w:val="none" w:sz="0" w:space="0" w:color="auto"/>
          </w:divBdr>
        </w:div>
        <w:div w:id="2029287998">
          <w:marLeft w:val="1267"/>
          <w:marRight w:val="0"/>
          <w:marTop w:val="80"/>
          <w:marBottom w:val="0"/>
          <w:divBdr>
            <w:top w:val="none" w:sz="0" w:space="0" w:color="auto"/>
            <w:left w:val="none" w:sz="0" w:space="0" w:color="auto"/>
            <w:bottom w:val="none" w:sz="0" w:space="0" w:color="auto"/>
            <w:right w:val="none" w:sz="0" w:space="0" w:color="auto"/>
          </w:divBdr>
        </w:div>
      </w:divsChild>
    </w:div>
    <w:div w:id="1258252761">
      <w:bodyDiv w:val="1"/>
      <w:marLeft w:val="0"/>
      <w:marRight w:val="0"/>
      <w:marTop w:val="0"/>
      <w:marBottom w:val="0"/>
      <w:divBdr>
        <w:top w:val="none" w:sz="0" w:space="0" w:color="auto"/>
        <w:left w:val="none" w:sz="0" w:space="0" w:color="auto"/>
        <w:bottom w:val="none" w:sz="0" w:space="0" w:color="auto"/>
        <w:right w:val="none" w:sz="0" w:space="0" w:color="auto"/>
      </w:divBdr>
    </w:div>
    <w:div w:id="1273322005">
      <w:bodyDiv w:val="1"/>
      <w:marLeft w:val="0"/>
      <w:marRight w:val="0"/>
      <w:marTop w:val="0"/>
      <w:marBottom w:val="0"/>
      <w:divBdr>
        <w:top w:val="none" w:sz="0" w:space="0" w:color="auto"/>
        <w:left w:val="none" w:sz="0" w:space="0" w:color="auto"/>
        <w:bottom w:val="none" w:sz="0" w:space="0" w:color="auto"/>
        <w:right w:val="none" w:sz="0" w:space="0" w:color="auto"/>
      </w:divBdr>
    </w:div>
    <w:div w:id="1285036249">
      <w:bodyDiv w:val="1"/>
      <w:marLeft w:val="0"/>
      <w:marRight w:val="0"/>
      <w:marTop w:val="0"/>
      <w:marBottom w:val="0"/>
      <w:divBdr>
        <w:top w:val="none" w:sz="0" w:space="0" w:color="auto"/>
        <w:left w:val="none" w:sz="0" w:space="0" w:color="auto"/>
        <w:bottom w:val="none" w:sz="0" w:space="0" w:color="auto"/>
        <w:right w:val="none" w:sz="0" w:space="0" w:color="auto"/>
      </w:divBdr>
    </w:div>
    <w:div w:id="1300457770">
      <w:bodyDiv w:val="1"/>
      <w:marLeft w:val="0"/>
      <w:marRight w:val="0"/>
      <w:marTop w:val="0"/>
      <w:marBottom w:val="0"/>
      <w:divBdr>
        <w:top w:val="none" w:sz="0" w:space="0" w:color="auto"/>
        <w:left w:val="none" w:sz="0" w:space="0" w:color="auto"/>
        <w:bottom w:val="none" w:sz="0" w:space="0" w:color="auto"/>
        <w:right w:val="none" w:sz="0" w:space="0" w:color="auto"/>
      </w:divBdr>
    </w:div>
    <w:div w:id="1311128517">
      <w:bodyDiv w:val="1"/>
      <w:marLeft w:val="0"/>
      <w:marRight w:val="0"/>
      <w:marTop w:val="0"/>
      <w:marBottom w:val="0"/>
      <w:divBdr>
        <w:top w:val="none" w:sz="0" w:space="0" w:color="auto"/>
        <w:left w:val="none" w:sz="0" w:space="0" w:color="auto"/>
        <w:bottom w:val="none" w:sz="0" w:space="0" w:color="auto"/>
        <w:right w:val="none" w:sz="0" w:space="0" w:color="auto"/>
      </w:divBdr>
    </w:div>
    <w:div w:id="1351029221">
      <w:bodyDiv w:val="1"/>
      <w:marLeft w:val="0"/>
      <w:marRight w:val="0"/>
      <w:marTop w:val="0"/>
      <w:marBottom w:val="0"/>
      <w:divBdr>
        <w:top w:val="none" w:sz="0" w:space="0" w:color="auto"/>
        <w:left w:val="none" w:sz="0" w:space="0" w:color="auto"/>
        <w:bottom w:val="none" w:sz="0" w:space="0" w:color="auto"/>
        <w:right w:val="none" w:sz="0" w:space="0" w:color="auto"/>
      </w:divBdr>
    </w:div>
    <w:div w:id="1383750724">
      <w:bodyDiv w:val="1"/>
      <w:marLeft w:val="0"/>
      <w:marRight w:val="0"/>
      <w:marTop w:val="0"/>
      <w:marBottom w:val="0"/>
      <w:divBdr>
        <w:top w:val="none" w:sz="0" w:space="0" w:color="auto"/>
        <w:left w:val="none" w:sz="0" w:space="0" w:color="auto"/>
        <w:bottom w:val="none" w:sz="0" w:space="0" w:color="auto"/>
        <w:right w:val="none" w:sz="0" w:space="0" w:color="auto"/>
      </w:divBdr>
    </w:div>
    <w:div w:id="1400057211">
      <w:bodyDiv w:val="1"/>
      <w:marLeft w:val="0"/>
      <w:marRight w:val="0"/>
      <w:marTop w:val="0"/>
      <w:marBottom w:val="0"/>
      <w:divBdr>
        <w:top w:val="none" w:sz="0" w:space="0" w:color="auto"/>
        <w:left w:val="none" w:sz="0" w:space="0" w:color="auto"/>
        <w:bottom w:val="none" w:sz="0" w:space="0" w:color="auto"/>
        <w:right w:val="none" w:sz="0" w:space="0" w:color="auto"/>
      </w:divBdr>
      <w:divsChild>
        <w:div w:id="350958958">
          <w:marLeft w:val="1267"/>
          <w:marRight w:val="0"/>
          <w:marTop w:val="0"/>
          <w:marBottom w:val="0"/>
          <w:divBdr>
            <w:top w:val="none" w:sz="0" w:space="0" w:color="auto"/>
            <w:left w:val="none" w:sz="0" w:space="0" w:color="auto"/>
            <w:bottom w:val="none" w:sz="0" w:space="0" w:color="auto"/>
            <w:right w:val="none" w:sz="0" w:space="0" w:color="auto"/>
          </w:divBdr>
        </w:div>
      </w:divsChild>
    </w:div>
    <w:div w:id="1406343422">
      <w:bodyDiv w:val="1"/>
      <w:marLeft w:val="0"/>
      <w:marRight w:val="0"/>
      <w:marTop w:val="0"/>
      <w:marBottom w:val="0"/>
      <w:divBdr>
        <w:top w:val="none" w:sz="0" w:space="0" w:color="auto"/>
        <w:left w:val="none" w:sz="0" w:space="0" w:color="auto"/>
        <w:bottom w:val="none" w:sz="0" w:space="0" w:color="auto"/>
        <w:right w:val="none" w:sz="0" w:space="0" w:color="auto"/>
      </w:divBdr>
      <w:divsChild>
        <w:div w:id="1797991509">
          <w:marLeft w:val="0"/>
          <w:marRight w:val="0"/>
          <w:marTop w:val="0"/>
          <w:marBottom w:val="0"/>
          <w:divBdr>
            <w:top w:val="none" w:sz="0" w:space="0" w:color="auto"/>
            <w:left w:val="none" w:sz="0" w:space="0" w:color="auto"/>
            <w:bottom w:val="none" w:sz="0" w:space="0" w:color="auto"/>
            <w:right w:val="none" w:sz="0" w:space="0" w:color="auto"/>
          </w:divBdr>
          <w:divsChild>
            <w:div w:id="6284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1237">
      <w:bodyDiv w:val="1"/>
      <w:marLeft w:val="0"/>
      <w:marRight w:val="0"/>
      <w:marTop w:val="0"/>
      <w:marBottom w:val="0"/>
      <w:divBdr>
        <w:top w:val="none" w:sz="0" w:space="0" w:color="auto"/>
        <w:left w:val="none" w:sz="0" w:space="0" w:color="auto"/>
        <w:bottom w:val="none" w:sz="0" w:space="0" w:color="auto"/>
        <w:right w:val="none" w:sz="0" w:space="0" w:color="auto"/>
      </w:divBdr>
    </w:div>
    <w:div w:id="1445811165">
      <w:bodyDiv w:val="1"/>
      <w:marLeft w:val="0"/>
      <w:marRight w:val="0"/>
      <w:marTop w:val="0"/>
      <w:marBottom w:val="0"/>
      <w:divBdr>
        <w:top w:val="none" w:sz="0" w:space="0" w:color="auto"/>
        <w:left w:val="none" w:sz="0" w:space="0" w:color="auto"/>
        <w:bottom w:val="none" w:sz="0" w:space="0" w:color="auto"/>
        <w:right w:val="none" w:sz="0" w:space="0" w:color="auto"/>
      </w:divBdr>
    </w:div>
    <w:div w:id="1532767023">
      <w:bodyDiv w:val="1"/>
      <w:marLeft w:val="0"/>
      <w:marRight w:val="0"/>
      <w:marTop w:val="0"/>
      <w:marBottom w:val="0"/>
      <w:divBdr>
        <w:top w:val="none" w:sz="0" w:space="0" w:color="auto"/>
        <w:left w:val="none" w:sz="0" w:space="0" w:color="auto"/>
        <w:bottom w:val="none" w:sz="0" w:space="0" w:color="auto"/>
        <w:right w:val="none" w:sz="0" w:space="0" w:color="auto"/>
      </w:divBdr>
    </w:div>
    <w:div w:id="1573662159">
      <w:bodyDiv w:val="1"/>
      <w:marLeft w:val="0"/>
      <w:marRight w:val="0"/>
      <w:marTop w:val="0"/>
      <w:marBottom w:val="0"/>
      <w:divBdr>
        <w:top w:val="none" w:sz="0" w:space="0" w:color="auto"/>
        <w:left w:val="none" w:sz="0" w:space="0" w:color="auto"/>
        <w:bottom w:val="none" w:sz="0" w:space="0" w:color="auto"/>
        <w:right w:val="none" w:sz="0" w:space="0" w:color="auto"/>
      </w:divBdr>
    </w:div>
    <w:div w:id="1588689065">
      <w:bodyDiv w:val="1"/>
      <w:marLeft w:val="0"/>
      <w:marRight w:val="0"/>
      <w:marTop w:val="0"/>
      <w:marBottom w:val="0"/>
      <w:divBdr>
        <w:top w:val="none" w:sz="0" w:space="0" w:color="auto"/>
        <w:left w:val="none" w:sz="0" w:space="0" w:color="auto"/>
        <w:bottom w:val="none" w:sz="0" w:space="0" w:color="auto"/>
        <w:right w:val="none" w:sz="0" w:space="0" w:color="auto"/>
      </w:divBdr>
    </w:div>
    <w:div w:id="1609502020">
      <w:bodyDiv w:val="1"/>
      <w:marLeft w:val="0"/>
      <w:marRight w:val="0"/>
      <w:marTop w:val="0"/>
      <w:marBottom w:val="0"/>
      <w:divBdr>
        <w:top w:val="none" w:sz="0" w:space="0" w:color="auto"/>
        <w:left w:val="none" w:sz="0" w:space="0" w:color="auto"/>
        <w:bottom w:val="none" w:sz="0" w:space="0" w:color="auto"/>
        <w:right w:val="none" w:sz="0" w:space="0" w:color="auto"/>
      </w:divBdr>
      <w:divsChild>
        <w:div w:id="373772586">
          <w:marLeft w:val="0"/>
          <w:marRight w:val="0"/>
          <w:marTop w:val="0"/>
          <w:marBottom w:val="0"/>
          <w:divBdr>
            <w:top w:val="none" w:sz="0" w:space="0" w:color="auto"/>
            <w:left w:val="none" w:sz="0" w:space="0" w:color="auto"/>
            <w:bottom w:val="none" w:sz="0" w:space="0" w:color="auto"/>
            <w:right w:val="none" w:sz="0" w:space="0" w:color="auto"/>
          </w:divBdr>
          <w:divsChild>
            <w:div w:id="198477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29788">
      <w:bodyDiv w:val="1"/>
      <w:marLeft w:val="0"/>
      <w:marRight w:val="0"/>
      <w:marTop w:val="0"/>
      <w:marBottom w:val="0"/>
      <w:divBdr>
        <w:top w:val="none" w:sz="0" w:space="0" w:color="auto"/>
        <w:left w:val="none" w:sz="0" w:space="0" w:color="auto"/>
        <w:bottom w:val="none" w:sz="0" w:space="0" w:color="auto"/>
        <w:right w:val="none" w:sz="0" w:space="0" w:color="auto"/>
      </w:divBdr>
      <w:divsChild>
        <w:div w:id="1023558893">
          <w:marLeft w:val="547"/>
          <w:marRight w:val="0"/>
          <w:marTop w:val="0"/>
          <w:marBottom w:val="0"/>
          <w:divBdr>
            <w:top w:val="none" w:sz="0" w:space="0" w:color="auto"/>
            <w:left w:val="none" w:sz="0" w:space="0" w:color="auto"/>
            <w:bottom w:val="none" w:sz="0" w:space="0" w:color="auto"/>
            <w:right w:val="none" w:sz="0" w:space="0" w:color="auto"/>
          </w:divBdr>
        </w:div>
      </w:divsChild>
    </w:div>
    <w:div w:id="1613395152">
      <w:bodyDiv w:val="1"/>
      <w:marLeft w:val="0"/>
      <w:marRight w:val="0"/>
      <w:marTop w:val="0"/>
      <w:marBottom w:val="0"/>
      <w:divBdr>
        <w:top w:val="none" w:sz="0" w:space="0" w:color="auto"/>
        <w:left w:val="none" w:sz="0" w:space="0" w:color="auto"/>
        <w:bottom w:val="none" w:sz="0" w:space="0" w:color="auto"/>
        <w:right w:val="none" w:sz="0" w:space="0" w:color="auto"/>
      </w:divBdr>
    </w:div>
    <w:div w:id="1625624410">
      <w:bodyDiv w:val="1"/>
      <w:marLeft w:val="0"/>
      <w:marRight w:val="0"/>
      <w:marTop w:val="0"/>
      <w:marBottom w:val="0"/>
      <w:divBdr>
        <w:top w:val="none" w:sz="0" w:space="0" w:color="auto"/>
        <w:left w:val="none" w:sz="0" w:space="0" w:color="auto"/>
        <w:bottom w:val="none" w:sz="0" w:space="0" w:color="auto"/>
        <w:right w:val="none" w:sz="0" w:space="0" w:color="auto"/>
      </w:divBdr>
    </w:div>
    <w:div w:id="1765540554">
      <w:bodyDiv w:val="1"/>
      <w:marLeft w:val="0"/>
      <w:marRight w:val="0"/>
      <w:marTop w:val="0"/>
      <w:marBottom w:val="0"/>
      <w:divBdr>
        <w:top w:val="none" w:sz="0" w:space="0" w:color="auto"/>
        <w:left w:val="none" w:sz="0" w:space="0" w:color="auto"/>
        <w:bottom w:val="none" w:sz="0" w:space="0" w:color="auto"/>
        <w:right w:val="none" w:sz="0" w:space="0" w:color="auto"/>
      </w:divBdr>
      <w:divsChild>
        <w:div w:id="1724256997">
          <w:marLeft w:val="1267"/>
          <w:marRight w:val="0"/>
          <w:marTop w:val="0"/>
          <w:marBottom w:val="0"/>
          <w:divBdr>
            <w:top w:val="none" w:sz="0" w:space="0" w:color="auto"/>
            <w:left w:val="none" w:sz="0" w:space="0" w:color="auto"/>
            <w:bottom w:val="none" w:sz="0" w:space="0" w:color="auto"/>
            <w:right w:val="none" w:sz="0" w:space="0" w:color="auto"/>
          </w:divBdr>
        </w:div>
      </w:divsChild>
    </w:div>
    <w:div w:id="1767726610">
      <w:bodyDiv w:val="1"/>
      <w:marLeft w:val="0"/>
      <w:marRight w:val="0"/>
      <w:marTop w:val="0"/>
      <w:marBottom w:val="0"/>
      <w:divBdr>
        <w:top w:val="none" w:sz="0" w:space="0" w:color="auto"/>
        <w:left w:val="none" w:sz="0" w:space="0" w:color="auto"/>
        <w:bottom w:val="none" w:sz="0" w:space="0" w:color="auto"/>
        <w:right w:val="none" w:sz="0" w:space="0" w:color="auto"/>
      </w:divBdr>
      <w:divsChild>
        <w:div w:id="78068942">
          <w:marLeft w:val="0"/>
          <w:marRight w:val="0"/>
          <w:marTop w:val="0"/>
          <w:marBottom w:val="0"/>
          <w:divBdr>
            <w:top w:val="none" w:sz="0" w:space="0" w:color="auto"/>
            <w:left w:val="none" w:sz="0" w:space="0" w:color="auto"/>
            <w:bottom w:val="none" w:sz="0" w:space="0" w:color="auto"/>
            <w:right w:val="none" w:sz="0" w:space="0" w:color="auto"/>
          </w:divBdr>
          <w:divsChild>
            <w:div w:id="1434932333">
              <w:marLeft w:val="0"/>
              <w:marRight w:val="0"/>
              <w:marTop w:val="0"/>
              <w:marBottom w:val="0"/>
              <w:divBdr>
                <w:top w:val="none" w:sz="0" w:space="0" w:color="auto"/>
                <w:left w:val="none" w:sz="0" w:space="0" w:color="auto"/>
                <w:bottom w:val="none" w:sz="0" w:space="0" w:color="auto"/>
                <w:right w:val="none" w:sz="0" w:space="0" w:color="auto"/>
              </w:divBdr>
              <w:divsChild>
                <w:div w:id="1897471100">
                  <w:marLeft w:val="0"/>
                  <w:marRight w:val="0"/>
                  <w:marTop w:val="0"/>
                  <w:marBottom w:val="0"/>
                  <w:divBdr>
                    <w:top w:val="none" w:sz="0" w:space="0" w:color="auto"/>
                    <w:left w:val="none" w:sz="0" w:space="0" w:color="auto"/>
                    <w:bottom w:val="none" w:sz="0" w:space="0" w:color="auto"/>
                    <w:right w:val="none" w:sz="0" w:space="0" w:color="auto"/>
                  </w:divBdr>
                  <w:divsChild>
                    <w:div w:id="406730819">
                      <w:marLeft w:val="0"/>
                      <w:marRight w:val="0"/>
                      <w:marTop w:val="0"/>
                      <w:marBottom w:val="0"/>
                      <w:divBdr>
                        <w:top w:val="none" w:sz="0" w:space="0" w:color="auto"/>
                        <w:left w:val="none" w:sz="0" w:space="0" w:color="auto"/>
                        <w:bottom w:val="none" w:sz="0" w:space="0" w:color="auto"/>
                        <w:right w:val="none" w:sz="0" w:space="0" w:color="auto"/>
                      </w:divBdr>
                      <w:divsChild>
                        <w:div w:id="859508264">
                          <w:marLeft w:val="0"/>
                          <w:marRight w:val="0"/>
                          <w:marTop w:val="0"/>
                          <w:marBottom w:val="0"/>
                          <w:divBdr>
                            <w:top w:val="none" w:sz="0" w:space="0" w:color="auto"/>
                            <w:left w:val="none" w:sz="0" w:space="0" w:color="auto"/>
                            <w:bottom w:val="none" w:sz="0" w:space="0" w:color="auto"/>
                            <w:right w:val="none" w:sz="0" w:space="0" w:color="auto"/>
                          </w:divBdr>
                          <w:divsChild>
                            <w:div w:id="1017583552">
                              <w:marLeft w:val="0"/>
                              <w:marRight w:val="0"/>
                              <w:marTop w:val="0"/>
                              <w:marBottom w:val="0"/>
                              <w:divBdr>
                                <w:top w:val="none" w:sz="0" w:space="0" w:color="auto"/>
                                <w:left w:val="none" w:sz="0" w:space="0" w:color="auto"/>
                                <w:bottom w:val="none" w:sz="0" w:space="0" w:color="auto"/>
                                <w:right w:val="none" w:sz="0" w:space="0" w:color="auto"/>
                              </w:divBdr>
                              <w:divsChild>
                                <w:div w:id="843324800">
                                  <w:marLeft w:val="0"/>
                                  <w:marRight w:val="0"/>
                                  <w:marTop w:val="0"/>
                                  <w:marBottom w:val="0"/>
                                  <w:divBdr>
                                    <w:top w:val="none" w:sz="0" w:space="0" w:color="auto"/>
                                    <w:left w:val="none" w:sz="0" w:space="0" w:color="auto"/>
                                    <w:bottom w:val="none" w:sz="0" w:space="0" w:color="auto"/>
                                    <w:right w:val="none" w:sz="0" w:space="0" w:color="auto"/>
                                  </w:divBdr>
                                  <w:divsChild>
                                    <w:div w:id="579946305">
                                      <w:marLeft w:val="0"/>
                                      <w:marRight w:val="0"/>
                                      <w:marTop w:val="0"/>
                                      <w:marBottom w:val="0"/>
                                      <w:divBdr>
                                        <w:top w:val="none" w:sz="0" w:space="0" w:color="auto"/>
                                        <w:left w:val="none" w:sz="0" w:space="0" w:color="auto"/>
                                        <w:bottom w:val="none" w:sz="0" w:space="0" w:color="auto"/>
                                        <w:right w:val="none" w:sz="0" w:space="0" w:color="auto"/>
                                      </w:divBdr>
                                      <w:divsChild>
                                        <w:div w:id="1492335694">
                                          <w:marLeft w:val="0"/>
                                          <w:marRight w:val="0"/>
                                          <w:marTop w:val="0"/>
                                          <w:marBottom w:val="0"/>
                                          <w:divBdr>
                                            <w:top w:val="none" w:sz="0" w:space="0" w:color="auto"/>
                                            <w:left w:val="none" w:sz="0" w:space="0" w:color="auto"/>
                                            <w:bottom w:val="none" w:sz="0" w:space="0" w:color="auto"/>
                                            <w:right w:val="none" w:sz="0" w:space="0" w:color="auto"/>
                                          </w:divBdr>
                                          <w:divsChild>
                                            <w:div w:id="1017002687">
                                              <w:marLeft w:val="0"/>
                                              <w:marRight w:val="0"/>
                                              <w:marTop w:val="0"/>
                                              <w:marBottom w:val="0"/>
                                              <w:divBdr>
                                                <w:top w:val="none" w:sz="0" w:space="0" w:color="auto"/>
                                                <w:left w:val="none" w:sz="0" w:space="0" w:color="auto"/>
                                                <w:bottom w:val="none" w:sz="0" w:space="0" w:color="auto"/>
                                                <w:right w:val="none" w:sz="0" w:space="0" w:color="auto"/>
                                              </w:divBdr>
                                              <w:divsChild>
                                                <w:div w:id="1102608097">
                                                  <w:marLeft w:val="0"/>
                                                  <w:marRight w:val="0"/>
                                                  <w:marTop w:val="0"/>
                                                  <w:marBottom w:val="0"/>
                                                  <w:divBdr>
                                                    <w:top w:val="none" w:sz="0" w:space="0" w:color="auto"/>
                                                    <w:left w:val="none" w:sz="0" w:space="0" w:color="auto"/>
                                                    <w:bottom w:val="none" w:sz="0" w:space="0" w:color="auto"/>
                                                    <w:right w:val="none" w:sz="0" w:space="0" w:color="auto"/>
                                                  </w:divBdr>
                                                  <w:divsChild>
                                                    <w:div w:id="2096439216">
                                                      <w:marLeft w:val="0"/>
                                                      <w:marRight w:val="0"/>
                                                      <w:marTop w:val="0"/>
                                                      <w:marBottom w:val="0"/>
                                                      <w:divBdr>
                                                        <w:top w:val="none" w:sz="0" w:space="0" w:color="auto"/>
                                                        <w:left w:val="none" w:sz="0" w:space="0" w:color="auto"/>
                                                        <w:bottom w:val="none" w:sz="0" w:space="0" w:color="auto"/>
                                                        <w:right w:val="none" w:sz="0" w:space="0" w:color="auto"/>
                                                      </w:divBdr>
                                                      <w:divsChild>
                                                        <w:div w:id="1638610781">
                                                          <w:marLeft w:val="0"/>
                                                          <w:marRight w:val="0"/>
                                                          <w:marTop w:val="0"/>
                                                          <w:marBottom w:val="0"/>
                                                          <w:divBdr>
                                                            <w:top w:val="none" w:sz="0" w:space="0" w:color="auto"/>
                                                            <w:left w:val="none" w:sz="0" w:space="0" w:color="auto"/>
                                                            <w:bottom w:val="none" w:sz="0" w:space="0" w:color="auto"/>
                                                            <w:right w:val="none" w:sz="0" w:space="0" w:color="auto"/>
                                                          </w:divBdr>
                                                          <w:divsChild>
                                                            <w:div w:id="539366787">
                                                              <w:marLeft w:val="0"/>
                                                              <w:marRight w:val="0"/>
                                                              <w:marTop w:val="0"/>
                                                              <w:marBottom w:val="0"/>
                                                              <w:divBdr>
                                                                <w:top w:val="none" w:sz="0" w:space="0" w:color="auto"/>
                                                                <w:left w:val="none" w:sz="0" w:space="0" w:color="auto"/>
                                                                <w:bottom w:val="none" w:sz="0" w:space="0" w:color="auto"/>
                                                                <w:right w:val="none" w:sz="0" w:space="0" w:color="auto"/>
                                                              </w:divBdr>
                                                              <w:divsChild>
                                                                <w:div w:id="910235066">
                                                                  <w:marLeft w:val="0"/>
                                                                  <w:marRight w:val="0"/>
                                                                  <w:marTop w:val="0"/>
                                                                  <w:marBottom w:val="0"/>
                                                                  <w:divBdr>
                                                                    <w:top w:val="none" w:sz="0" w:space="0" w:color="auto"/>
                                                                    <w:left w:val="none" w:sz="0" w:space="0" w:color="auto"/>
                                                                    <w:bottom w:val="none" w:sz="0" w:space="0" w:color="auto"/>
                                                                    <w:right w:val="none" w:sz="0" w:space="0" w:color="auto"/>
                                                                  </w:divBdr>
                                                                  <w:divsChild>
                                                                    <w:div w:id="35785537">
                                                                      <w:marLeft w:val="0"/>
                                                                      <w:marRight w:val="0"/>
                                                                      <w:marTop w:val="0"/>
                                                                      <w:marBottom w:val="0"/>
                                                                      <w:divBdr>
                                                                        <w:top w:val="none" w:sz="0" w:space="0" w:color="auto"/>
                                                                        <w:left w:val="none" w:sz="0" w:space="0" w:color="auto"/>
                                                                        <w:bottom w:val="none" w:sz="0" w:space="0" w:color="auto"/>
                                                                        <w:right w:val="none" w:sz="0" w:space="0" w:color="auto"/>
                                                                      </w:divBdr>
                                                                      <w:divsChild>
                                                                        <w:div w:id="6102832">
                                                                          <w:marLeft w:val="0"/>
                                                                          <w:marRight w:val="0"/>
                                                                          <w:marTop w:val="0"/>
                                                                          <w:marBottom w:val="120"/>
                                                                          <w:divBdr>
                                                                            <w:top w:val="none" w:sz="0" w:space="0" w:color="auto"/>
                                                                            <w:left w:val="none" w:sz="0" w:space="0" w:color="auto"/>
                                                                            <w:bottom w:val="none" w:sz="0" w:space="0" w:color="auto"/>
                                                                            <w:right w:val="none" w:sz="0" w:space="0" w:color="auto"/>
                                                                          </w:divBdr>
                                                                          <w:divsChild>
                                                                            <w:div w:id="254824814">
                                                                              <w:marLeft w:val="0"/>
                                                                              <w:marRight w:val="0"/>
                                                                              <w:marTop w:val="0"/>
                                                                              <w:marBottom w:val="0"/>
                                                                              <w:divBdr>
                                                                                <w:top w:val="none" w:sz="0" w:space="0" w:color="auto"/>
                                                                                <w:left w:val="none" w:sz="0" w:space="0" w:color="auto"/>
                                                                                <w:bottom w:val="none" w:sz="0" w:space="0" w:color="auto"/>
                                                                                <w:right w:val="none" w:sz="0" w:space="0" w:color="auto"/>
                                                                              </w:divBdr>
                                                                            </w:div>
                                                                            <w:div w:id="639270739">
                                                                              <w:marLeft w:val="300"/>
                                                                              <w:marRight w:val="300"/>
                                                                              <w:marTop w:val="0"/>
                                                                              <w:marBottom w:val="0"/>
                                                                              <w:divBdr>
                                                                                <w:top w:val="none" w:sz="0" w:space="0" w:color="auto"/>
                                                                                <w:left w:val="none" w:sz="0" w:space="0" w:color="auto"/>
                                                                                <w:bottom w:val="none" w:sz="0" w:space="0" w:color="auto"/>
                                                                                <w:right w:val="none" w:sz="0" w:space="0" w:color="auto"/>
                                                                              </w:divBdr>
                                                                              <w:divsChild>
                                                                                <w:div w:id="429815460">
                                                                                  <w:marLeft w:val="0"/>
                                                                                  <w:marRight w:val="0"/>
                                                                                  <w:marTop w:val="0"/>
                                                                                  <w:marBottom w:val="0"/>
                                                                                  <w:divBdr>
                                                                                    <w:top w:val="none" w:sz="0" w:space="0" w:color="auto"/>
                                                                                    <w:left w:val="none" w:sz="0" w:space="0" w:color="auto"/>
                                                                                    <w:bottom w:val="single" w:sz="6" w:space="0" w:color="auto"/>
                                                                                    <w:right w:val="none" w:sz="0" w:space="0" w:color="auto"/>
                                                                                  </w:divBdr>
                                                                                </w:div>
                                                                              </w:divsChild>
                                                                            </w:div>
                                                                            <w:div w:id="1052459134">
                                                                              <w:marLeft w:val="0"/>
                                                                              <w:marRight w:val="0"/>
                                                                              <w:marTop w:val="0"/>
                                                                              <w:marBottom w:val="0"/>
                                                                              <w:divBdr>
                                                                                <w:top w:val="none" w:sz="0" w:space="0" w:color="auto"/>
                                                                                <w:left w:val="none" w:sz="0" w:space="0" w:color="auto"/>
                                                                                <w:bottom w:val="none" w:sz="0" w:space="0" w:color="auto"/>
                                                                                <w:right w:val="none" w:sz="0" w:space="0" w:color="auto"/>
                                                                              </w:divBdr>
                                                                            </w:div>
                                                                          </w:divsChild>
                                                                        </w:div>
                                                                        <w:div w:id="1116217627">
                                                                          <w:marLeft w:val="0"/>
                                                                          <w:marRight w:val="0"/>
                                                                          <w:marTop w:val="0"/>
                                                                          <w:marBottom w:val="120"/>
                                                                          <w:divBdr>
                                                                            <w:top w:val="none" w:sz="0" w:space="0" w:color="auto"/>
                                                                            <w:left w:val="none" w:sz="0" w:space="0" w:color="auto"/>
                                                                            <w:bottom w:val="none" w:sz="0" w:space="0" w:color="auto"/>
                                                                            <w:right w:val="none" w:sz="0" w:space="0" w:color="auto"/>
                                                                          </w:divBdr>
                                                                          <w:divsChild>
                                                                            <w:div w:id="225144315">
                                                                              <w:marLeft w:val="0"/>
                                                                              <w:marRight w:val="0"/>
                                                                              <w:marTop w:val="0"/>
                                                                              <w:marBottom w:val="0"/>
                                                                              <w:divBdr>
                                                                                <w:top w:val="none" w:sz="0" w:space="0" w:color="auto"/>
                                                                                <w:left w:val="none" w:sz="0" w:space="0" w:color="auto"/>
                                                                                <w:bottom w:val="none" w:sz="0" w:space="0" w:color="auto"/>
                                                                                <w:right w:val="none" w:sz="0" w:space="0" w:color="auto"/>
                                                                              </w:divBdr>
                                                                            </w:div>
                                                                            <w:div w:id="253562591">
                                                                              <w:marLeft w:val="0"/>
                                                                              <w:marRight w:val="0"/>
                                                                              <w:marTop w:val="0"/>
                                                                              <w:marBottom w:val="0"/>
                                                                              <w:divBdr>
                                                                                <w:top w:val="none" w:sz="0" w:space="0" w:color="auto"/>
                                                                                <w:left w:val="none" w:sz="0" w:space="0" w:color="auto"/>
                                                                                <w:bottom w:val="none" w:sz="0" w:space="0" w:color="auto"/>
                                                                                <w:right w:val="none" w:sz="0" w:space="0" w:color="auto"/>
                                                                              </w:divBdr>
                                                                            </w:div>
                                                                            <w:div w:id="546531590">
                                                                              <w:marLeft w:val="0"/>
                                                                              <w:marRight w:val="0"/>
                                                                              <w:marTop w:val="0"/>
                                                                              <w:marBottom w:val="0"/>
                                                                              <w:divBdr>
                                                                                <w:top w:val="none" w:sz="0" w:space="0" w:color="auto"/>
                                                                                <w:left w:val="none" w:sz="0" w:space="0" w:color="auto"/>
                                                                                <w:bottom w:val="none" w:sz="0" w:space="0" w:color="auto"/>
                                                                                <w:right w:val="none" w:sz="0" w:space="0" w:color="auto"/>
                                                                              </w:divBdr>
                                                                            </w:div>
                                                                            <w:div w:id="697856949">
                                                                              <w:marLeft w:val="0"/>
                                                                              <w:marRight w:val="0"/>
                                                                              <w:marTop w:val="0"/>
                                                                              <w:marBottom w:val="0"/>
                                                                              <w:divBdr>
                                                                                <w:top w:val="none" w:sz="0" w:space="0" w:color="auto"/>
                                                                                <w:left w:val="none" w:sz="0" w:space="0" w:color="auto"/>
                                                                                <w:bottom w:val="none" w:sz="0" w:space="0" w:color="auto"/>
                                                                                <w:right w:val="none" w:sz="0" w:space="0" w:color="auto"/>
                                                                              </w:divBdr>
                                                                            </w:div>
                                                                            <w:div w:id="1677264890">
                                                                              <w:marLeft w:val="0"/>
                                                                              <w:marRight w:val="0"/>
                                                                              <w:marTop w:val="0"/>
                                                                              <w:marBottom w:val="0"/>
                                                                              <w:divBdr>
                                                                                <w:top w:val="none" w:sz="0" w:space="0" w:color="auto"/>
                                                                                <w:left w:val="none" w:sz="0" w:space="0" w:color="auto"/>
                                                                                <w:bottom w:val="none" w:sz="0" w:space="0" w:color="auto"/>
                                                                                <w:right w:val="none" w:sz="0" w:space="0" w:color="auto"/>
                                                                              </w:divBdr>
                                                                            </w:div>
                                                                            <w:div w:id="1749889685">
                                                                              <w:marLeft w:val="0"/>
                                                                              <w:marRight w:val="0"/>
                                                                              <w:marTop w:val="0"/>
                                                                              <w:marBottom w:val="0"/>
                                                                              <w:divBdr>
                                                                                <w:top w:val="none" w:sz="0" w:space="0" w:color="auto"/>
                                                                                <w:left w:val="none" w:sz="0" w:space="0" w:color="auto"/>
                                                                                <w:bottom w:val="none" w:sz="0" w:space="0" w:color="auto"/>
                                                                                <w:right w:val="none" w:sz="0" w:space="0" w:color="auto"/>
                                                                              </w:divBdr>
                                                                            </w:div>
                                                                            <w:div w:id="20187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6771925">
                      <w:marLeft w:val="0"/>
                      <w:marRight w:val="0"/>
                      <w:marTop w:val="0"/>
                      <w:marBottom w:val="0"/>
                      <w:divBdr>
                        <w:top w:val="none" w:sz="0" w:space="0" w:color="auto"/>
                        <w:left w:val="none" w:sz="0" w:space="0" w:color="auto"/>
                        <w:bottom w:val="none" w:sz="0" w:space="0" w:color="auto"/>
                        <w:right w:val="none" w:sz="0" w:space="0" w:color="auto"/>
                      </w:divBdr>
                      <w:divsChild>
                        <w:div w:id="1785491832">
                          <w:marLeft w:val="0"/>
                          <w:marRight w:val="0"/>
                          <w:marTop w:val="0"/>
                          <w:marBottom w:val="0"/>
                          <w:divBdr>
                            <w:top w:val="none" w:sz="0" w:space="0" w:color="auto"/>
                            <w:left w:val="none" w:sz="0" w:space="0" w:color="auto"/>
                            <w:bottom w:val="none" w:sz="0" w:space="0" w:color="auto"/>
                            <w:right w:val="none" w:sz="0" w:space="0" w:color="auto"/>
                          </w:divBdr>
                          <w:divsChild>
                            <w:div w:id="111680603">
                              <w:marLeft w:val="0"/>
                              <w:marRight w:val="0"/>
                              <w:marTop w:val="0"/>
                              <w:marBottom w:val="0"/>
                              <w:divBdr>
                                <w:top w:val="none" w:sz="0" w:space="0" w:color="auto"/>
                                <w:left w:val="none" w:sz="0" w:space="0" w:color="auto"/>
                                <w:bottom w:val="none" w:sz="0" w:space="0" w:color="auto"/>
                                <w:right w:val="none" w:sz="0" w:space="0" w:color="auto"/>
                              </w:divBdr>
                              <w:divsChild>
                                <w:div w:id="1966230520">
                                  <w:marLeft w:val="300"/>
                                  <w:marRight w:val="300"/>
                                  <w:marTop w:val="0"/>
                                  <w:marBottom w:val="0"/>
                                  <w:divBdr>
                                    <w:top w:val="none" w:sz="0" w:space="0" w:color="auto"/>
                                    <w:left w:val="none" w:sz="0" w:space="0" w:color="auto"/>
                                    <w:bottom w:val="single" w:sz="6" w:space="0" w:color="auto"/>
                                    <w:right w:val="none" w:sz="0" w:space="0" w:color="auto"/>
                                  </w:divBdr>
                                  <w:divsChild>
                                    <w:div w:id="946545082">
                                      <w:marLeft w:val="0"/>
                                      <w:marRight w:val="0"/>
                                      <w:marTop w:val="0"/>
                                      <w:marBottom w:val="0"/>
                                      <w:divBdr>
                                        <w:top w:val="none" w:sz="0" w:space="0" w:color="auto"/>
                                        <w:left w:val="none" w:sz="0" w:space="0" w:color="auto"/>
                                        <w:bottom w:val="none" w:sz="0" w:space="0" w:color="auto"/>
                                        <w:right w:val="none" w:sz="0" w:space="0" w:color="auto"/>
                                      </w:divBdr>
                                      <w:divsChild>
                                        <w:div w:id="626471754">
                                          <w:marLeft w:val="0"/>
                                          <w:marRight w:val="0"/>
                                          <w:marTop w:val="0"/>
                                          <w:marBottom w:val="0"/>
                                          <w:divBdr>
                                            <w:top w:val="none" w:sz="0" w:space="0" w:color="auto"/>
                                            <w:left w:val="none" w:sz="0" w:space="0" w:color="auto"/>
                                            <w:bottom w:val="none" w:sz="0" w:space="0" w:color="auto"/>
                                            <w:right w:val="none" w:sz="0" w:space="0" w:color="auto"/>
                                          </w:divBdr>
                                        </w:div>
                                      </w:divsChild>
                                    </w:div>
                                    <w:div w:id="1035083788">
                                      <w:marLeft w:val="0"/>
                                      <w:marRight w:val="0"/>
                                      <w:marTop w:val="0"/>
                                      <w:marBottom w:val="0"/>
                                      <w:divBdr>
                                        <w:top w:val="none" w:sz="0" w:space="0" w:color="auto"/>
                                        <w:left w:val="none" w:sz="0" w:space="0" w:color="auto"/>
                                        <w:bottom w:val="none" w:sz="0" w:space="0" w:color="auto"/>
                                        <w:right w:val="none" w:sz="0" w:space="0" w:color="auto"/>
                                      </w:divBdr>
                                      <w:divsChild>
                                        <w:div w:id="1615556007">
                                          <w:marLeft w:val="0"/>
                                          <w:marRight w:val="0"/>
                                          <w:marTop w:val="0"/>
                                          <w:marBottom w:val="0"/>
                                          <w:divBdr>
                                            <w:top w:val="none" w:sz="0" w:space="0" w:color="auto"/>
                                            <w:left w:val="none" w:sz="0" w:space="0" w:color="auto"/>
                                            <w:bottom w:val="none" w:sz="0" w:space="0" w:color="auto"/>
                                            <w:right w:val="none" w:sz="0" w:space="0" w:color="auto"/>
                                          </w:divBdr>
                                        </w:div>
                                      </w:divsChild>
                                    </w:div>
                                    <w:div w:id="1830903233">
                                      <w:marLeft w:val="0"/>
                                      <w:marRight w:val="0"/>
                                      <w:marTop w:val="0"/>
                                      <w:marBottom w:val="0"/>
                                      <w:divBdr>
                                        <w:top w:val="none" w:sz="0" w:space="0" w:color="auto"/>
                                        <w:left w:val="none" w:sz="0" w:space="0" w:color="auto"/>
                                        <w:bottom w:val="none" w:sz="0" w:space="0" w:color="auto"/>
                                        <w:right w:val="none" w:sz="0" w:space="0" w:color="auto"/>
                                      </w:divBdr>
                                      <w:divsChild>
                                        <w:div w:id="20830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86437">
                              <w:marLeft w:val="0"/>
                              <w:marRight w:val="0"/>
                              <w:marTop w:val="0"/>
                              <w:marBottom w:val="0"/>
                              <w:divBdr>
                                <w:top w:val="none" w:sz="0" w:space="0" w:color="auto"/>
                                <w:left w:val="none" w:sz="0" w:space="0" w:color="auto"/>
                                <w:bottom w:val="none" w:sz="0" w:space="0" w:color="auto"/>
                                <w:right w:val="none" w:sz="0" w:space="0" w:color="auto"/>
                              </w:divBdr>
                              <w:divsChild>
                                <w:div w:id="583998046">
                                  <w:marLeft w:val="300"/>
                                  <w:marRight w:val="300"/>
                                  <w:marTop w:val="0"/>
                                  <w:marBottom w:val="0"/>
                                  <w:divBdr>
                                    <w:top w:val="none" w:sz="0" w:space="0" w:color="auto"/>
                                    <w:left w:val="none" w:sz="0" w:space="0" w:color="auto"/>
                                    <w:bottom w:val="none" w:sz="0" w:space="0" w:color="auto"/>
                                    <w:right w:val="none" w:sz="0" w:space="0" w:color="auto"/>
                                  </w:divBdr>
                                  <w:divsChild>
                                    <w:div w:id="2077507446">
                                      <w:marLeft w:val="0"/>
                                      <w:marRight w:val="0"/>
                                      <w:marTop w:val="0"/>
                                      <w:marBottom w:val="0"/>
                                      <w:divBdr>
                                        <w:top w:val="single" w:sz="6" w:space="0" w:color="F0F6FF"/>
                                        <w:left w:val="single" w:sz="6" w:space="0" w:color="F0F6FF"/>
                                        <w:bottom w:val="single" w:sz="6" w:space="0" w:color="F0F6FF"/>
                                        <w:right w:val="single" w:sz="6" w:space="12" w:color="F0F6FF"/>
                                      </w:divBdr>
                                      <w:divsChild>
                                        <w:div w:id="18289834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48043651">
                              <w:marLeft w:val="0"/>
                              <w:marRight w:val="0"/>
                              <w:marTop w:val="0"/>
                              <w:marBottom w:val="0"/>
                              <w:divBdr>
                                <w:top w:val="none" w:sz="0" w:space="0" w:color="auto"/>
                                <w:left w:val="none" w:sz="0" w:space="0" w:color="auto"/>
                                <w:bottom w:val="none" w:sz="0" w:space="0" w:color="auto"/>
                                <w:right w:val="none" w:sz="0" w:space="0" w:color="auto"/>
                              </w:divBdr>
                              <w:divsChild>
                                <w:div w:id="1632052308">
                                  <w:marLeft w:val="0"/>
                                  <w:marRight w:val="0"/>
                                  <w:marTop w:val="0"/>
                                  <w:marBottom w:val="0"/>
                                  <w:divBdr>
                                    <w:top w:val="none" w:sz="0" w:space="0" w:color="auto"/>
                                    <w:left w:val="none" w:sz="0" w:space="0" w:color="auto"/>
                                    <w:bottom w:val="none" w:sz="0" w:space="0" w:color="auto"/>
                                    <w:right w:val="none" w:sz="0" w:space="0" w:color="auto"/>
                                  </w:divBdr>
                                  <w:divsChild>
                                    <w:div w:id="2123257090">
                                      <w:marLeft w:val="0"/>
                                      <w:marRight w:val="0"/>
                                      <w:marTop w:val="0"/>
                                      <w:marBottom w:val="0"/>
                                      <w:divBdr>
                                        <w:top w:val="none" w:sz="0" w:space="0" w:color="auto"/>
                                        <w:left w:val="none" w:sz="0" w:space="0" w:color="auto"/>
                                        <w:bottom w:val="none" w:sz="0" w:space="0" w:color="auto"/>
                                        <w:right w:val="none" w:sz="0" w:space="0" w:color="auto"/>
                                      </w:divBdr>
                                      <w:divsChild>
                                        <w:div w:id="741100209">
                                          <w:marLeft w:val="0"/>
                                          <w:marRight w:val="0"/>
                                          <w:marTop w:val="0"/>
                                          <w:marBottom w:val="0"/>
                                          <w:divBdr>
                                            <w:top w:val="none" w:sz="0" w:space="0" w:color="auto"/>
                                            <w:left w:val="none" w:sz="0" w:space="0" w:color="auto"/>
                                            <w:bottom w:val="none" w:sz="0" w:space="0" w:color="auto"/>
                                            <w:right w:val="none" w:sz="0" w:space="0" w:color="auto"/>
                                          </w:divBdr>
                                          <w:divsChild>
                                            <w:div w:id="1108239084">
                                              <w:marLeft w:val="0"/>
                                              <w:marRight w:val="0"/>
                                              <w:marTop w:val="0"/>
                                              <w:marBottom w:val="0"/>
                                              <w:divBdr>
                                                <w:top w:val="none" w:sz="0" w:space="0" w:color="auto"/>
                                                <w:left w:val="none" w:sz="0" w:space="0" w:color="auto"/>
                                                <w:bottom w:val="none" w:sz="0" w:space="0" w:color="auto"/>
                                                <w:right w:val="none" w:sz="0" w:space="0" w:color="auto"/>
                                              </w:divBdr>
                                              <w:divsChild>
                                                <w:div w:id="1845631937">
                                                  <w:marLeft w:val="0"/>
                                                  <w:marRight w:val="0"/>
                                                  <w:marTop w:val="0"/>
                                                  <w:marBottom w:val="0"/>
                                                  <w:divBdr>
                                                    <w:top w:val="none" w:sz="0" w:space="0" w:color="auto"/>
                                                    <w:left w:val="none" w:sz="0" w:space="0" w:color="auto"/>
                                                    <w:bottom w:val="none" w:sz="0" w:space="0" w:color="auto"/>
                                                    <w:right w:val="none" w:sz="0" w:space="0" w:color="auto"/>
                                                  </w:divBdr>
                                                  <w:divsChild>
                                                    <w:div w:id="96950394">
                                                      <w:marLeft w:val="0"/>
                                                      <w:marRight w:val="0"/>
                                                      <w:marTop w:val="0"/>
                                                      <w:marBottom w:val="0"/>
                                                      <w:divBdr>
                                                        <w:top w:val="none" w:sz="0" w:space="0" w:color="auto"/>
                                                        <w:left w:val="none" w:sz="0" w:space="0" w:color="auto"/>
                                                        <w:bottom w:val="none" w:sz="0" w:space="0" w:color="auto"/>
                                                        <w:right w:val="none" w:sz="0" w:space="0" w:color="auto"/>
                                                      </w:divBdr>
                                                      <w:divsChild>
                                                        <w:div w:id="6181387">
                                                          <w:marLeft w:val="0"/>
                                                          <w:marRight w:val="0"/>
                                                          <w:marTop w:val="0"/>
                                                          <w:marBottom w:val="0"/>
                                                          <w:divBdr>
                                                            <w:top w:val="none" w:sz="0" w:space="0" w:color="auto"/>
                                                            <w:left w:val="none" w:sz="0" w:space="0" w:color="auto"/>
                                                            <w:bottom w:val="none" w:sz="0" w:space="0" w:color="auto"/>
                                                            <w:right w:val="none" w:sz="0" w:space="0" w:color="auto"/>
                                                          </w:divBdr>
                                                          <w:divsChild>
                                                            <w:div w:id="753010575">
                                                              <w:marLeft w:val="0"/>
                                                              <w:marRight w:val="0"/>
                                                              <w:marTop w:val="0"/>
                                                              <w:marBottom w:val="0"/>
                                                              <w:divBdr>
                                                                <w:top w:val="none" w:sz="0" w:space="0" w:color="auto"/>
                                                                <w:left w:val="none" w:sz="0" w:space="0" w:color="auto"/>
                                                                <w:bottom w:val="none" w:sz="0" w:space="0" w:color="auto"/>
                                                                <w:right w:val="none" w:sz="0" w:space="0" w:color="auto"/>
                                                              </w:divBdr>
                                                              <w:divsChild>
                                                                <w:div w:id="912817459">
                                                                  <w:marLeft w:val="0"/>
                                                                  <w:marRight w:val="0"/>
                                                                  <w:marTop w:val="0"/>
                                                                  <w:marBottom w:val="0"/>
                                                                  <w:divBdr>
                                                                    <w:top w:val="none" w:sz="0" w:space="0" w:color="auto"/>
                                                                    <w:left w:val="none" w:sz="0" w:space="0" w:color="auto"/>
                                                                    <w:bottom w:val="none" w:sz="0" w:space="0" w:color="auto"/>
                                                                    <w:right w:val="none" w:sz="0" w:space="0" w:color="auto"/>
                                                                  </w:divBdr>
                                                                  <w:divsChild>
                                                                    <w:div w:id="15037162">
                                                                      <w:marLeft w:val="300"/>
                                                                      <w:marRight w:val="0"/>
                                                                      <w:marTop w:val="150"/>
                                                                      <w:marBottom w:val="0"/>
                                                                      <w:divBdr>
                                                                        <w:top w:val="none" w:sz="0" w:space="0" w:color="auto"/>
                                                                        <w:left w:val="none" w:sz="0" w:space="0" w:color="auto"/>
                                                                        <w:bottom w:val="none" w:sz="0" w:space="0" w:color="auto"/>
                                                                        <w:right w:val="none" w:sz="0" w:space="0" w:color="auto"/>
                                                                      </w:divBdr>
                                                                      <w:divsChild>
                                                                        <w:div w:id="1193491950">
                                                                          <w:marLeft w:val="0"/>
                                                                          <w:marRight w:val="0"/>
                                                                          <w:marTop w:val="0"/>
                                                                          <w:marBottom w:val="0"/>
                                                                          <w:divBdr>
                                                                            <w:top w:val="single" w:sz="6" w:space="0" w:color="FFF8F0"/>
                                                                            <w:left w:val="single" w:sz="6" w:space="0" w:color="FFF8F0"/>
                                                                            <w:bottom w:val="single" w:sz="6" w:space="0" w:color="FFF8F0"/>
                                                                            <w:right w:val="single" w:sz="6" w:space="12" w:color="FFF8F0"/>
                                                                          </w:divBdr>
                                                                          <w:divsChild>
                                                                            <w:div w:id="20918101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89058541">
                                                                      <w:marLeft w:val="300"/>
                                                                      <w:marRight w:val="0"/>
                                                                      <w:marTop w:val="150"/>
                                                                      <w:marBottom w:val="0"/>
                                                                      <w:divBdr>
                                                                        <w:top w:val="none" w:sz="0" w:space="0" w:color="auto"/>
                                                                        <w:left w:val="none" w:sz="0" w:space="0" w:color="auto"/>
                                                                        <w:bottom w:val="none" w:sz="0" w:space="0" w:color="auto"/>
                                                                        <w:right w:val="none" w:sz="0" w:space="0" w:color="auto"/>
                                                                      </w:divBdr>
                                                                      <w:divsChild>
                                                                        <w:div w:id="327709568">
                                                                          <w:marLeft w:val="0"/>
                                                                          <w:marRight w:val="0"/>
                                                                          <w:marTop w:val="0"/>
                                                                          <w:marBottom w:val="0"/>
                                                                          <w:divBdr>
                                                                            <w:top w:val="single" w:sz="6" w:space="0" w:color="F0F6FF"/>
                                                                            <w:left w:val="single" w:sz="6" w:space="0" w:color="F0F6FF"/>
                                                                            <w:bottom w:val="single" w:sz="6" w:space="0" w:color="F0F6FF"/>
                                                                            <w:right w:val="single" w:sz="6" w:space="12" w:color="F0F6FF"/>
                                                                          </w:divBdr>
                                                                          <w:divsChild>
                                                                            <w:div w:id="13546499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55339814">
                                                                      <w:marLeft w:val="225"/>
                                                                      <w:marRight w:val="225"/>
                                                                      <w:marTop w:val="150"/>
                                                                      <w:marBottom w:val="150"/>
                                                                      <w:divBdr>
                                                                        <w:top w:val="none" w:sz="0" w:space="0" w:color="auto"/>
                                                                        <w:left w:val="none" w:sz="0" w:space="0" w:color="auto"/>
                                                                        <w:bottom w:val="none" w:sz="0" w:space="0" w:color="auto"/>
                                                                        <w:right w:val="none" w:sz="0" w:space="0" w:color="auto"/>
                                                                      </w:divBdr>
                                                                      <w:divsChild>
                                                                        <w:div w:id="1096171706">
                                                                          <w:marLeft w:val="0"/>
                                                                          <w:marRight w:val="0"/>
                                                                          <w:marTop w:val="0"/>
                                                                          <w:marBottom w:val="150"/>
                                                                          <w:divBdr>
                                                                            <w:top w:val="none" w:sz="0" w:space="0" w:color="auto"/>
                                                                            <w:left w:val="none" w:sz="0" w:space="0" w:color="auto"/>
                                                                            <w:bottom w:val="none" w:sz="0" w:space="0" w:color="auto"/>
                                                                            <w:right w:val="none" w:sz="0" w:space="0" w:color="auto"/>
                                                                          </w:divBdr>
                                                                          <w:divsChild>
                                                                            <w:div w:id="1096247071">
                                                                              <w:marLeft w:val="0"/>
                                                                              <w:marRight w:val="0"/>
                                                                              <w:marTop w:val="0"/>
                                                                              <w:marBottom w:val="0"/>
                                                                              <w:divBdr>
                                                                                <w:top w:val="none" w:sz="0" w:space="0" w:color="auto"/>
                                                                                <w:left w:val="none" w:sz="0" w:space="0" w:color="auto"/>
                                                                                <w:bottom w:val="none" w:sz="0" w:space="0" w:color="auto"/>
                                                                                <w:right w:val="none" w:sz="0" w:space="0" w:color="auto"/>
                                                                              </w:divBdr>
                                                                              <w:divsChild>
                                                                                <w:div w:id="451823866">
                                                                                  <w:marLeft w:val="0"/>
                                                                                  <w:marRight w:val="0"/>
                                                                                  <w:marTop w:val="0"/>
                                                                                  <w:marBottom w:val="0"/>
                                                                                  <w:divBdr>
                                                                                    <w:top w:val="none" w:sz="0" w:space="0" w:color="auto"/>
                                                                                    <w:left w:val="none" w:sz="0" w:space="0" w:color="auto"/>
                                                                                    <w:bottom w:val="none" w:sz="0" w:space="0" w:color="auto"/>
                                                                                    <w:right w:val="none" w:sz="0" w:space="0" w:color="auto"/>
                                                                                  </w:divBdr>
                                                                                  <w:divsChild>
                                                                                    <w:div w:id="528685831">
                                                                                      <w:marLeft w:val="0"/>
                                                                                      <w:marRight w:val="0"/>
                                                                                      <w:marTop w:val="0"/>
                                                                                      <w:marBottom w:val="0"/>
                                                                                      <w:divBdr>
                                                                                        <w:top w:val="none" w:sz="0" w:space="0" w:color="auto"/>
                                                                                        <w:left w:val="none" w:sz="0" w:space="0" w:color="auto"/>
                                                                                        <w:bottom w:val="none" w:sz="0" w:space="0" w:color="auto"/>
                                                                                        <w:right w:val="none" w:sz="0" w:space="0" w:color="auto"/>
                                                                                      </w:divBdr>
                                                                                      <w:divsChild>
                                                                                        <w:div w:id="1228616211">
                                                                                          <w:marLeft w:val="0"/>
                                                                                          <w:marRight w:val="0"/>
                                                                                          <w:marTop w:val="0"/>
                                                                                          <w:marBottom w:val="0"/>
                                                                                          <w:divBdr>
                                                                                            <w:top w:val="none" w:sz="0" w:space="0" w:color="auto"/>
                                                                                            <w:left w:val="none" w:sz="0" w:space="0" w:color="auto"/>
                                                                                            <w:bottom w:val="none" w:sz="0" w:space="0" w:color="auto"/>
                                                                                            <w:right w:val="none" w:sz="0" w:space="0" w:color="auto"/>
                                                                                          </w:divBdr>
                                                                                          <w:divsChild>
                                                                                            <w:div w:id="1017997935">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994382953">
                                                                                      <w:marLeft w:val="0"/>
                                                                                      <w:marRight w:val="0"/>
                                                                                      <w:marTop w:val="0"/>
                                                                                      <w:marBottom w:val="0"/>
                                                                                      <w:divBdr>
                                                                                        <w:top w:val="none" w:sz="0" w:space="0" w:color="auto"/>
                                                                                        <w:left w:val="none" w:sz="0" w:space="0" w:color="auto"/>
                                                                                        <w:bottom w:val="none" w:sz="0" w:space="0" w:color="auto"/>
                                                                                        <w:right w:val="none" w:sz="0" w:space="0" w:color="auto"/>
                                                                                      </w:divBdr>
                                                                                      <w:divsChild>
                                                                                        <w:div w:id="1407531874">
                                                                                          <w:marLeft w:val="0"/>
                                                                                          <w:marRight w:val="0"/>
                                                                                          <w:marTop w:val="0"/>
                                                                                          <w:marBottom w:val="0"/>
                                                                                          <w:divBdr>
                                                                                            <w:top w:val="none" w:sz="0" w:space="0" w:color="auto"/>
                                                                                            <w:left w:val="none" w:sz="0" w:space="0" w:color="auto"/>
                                                                                            <w:bottom w:val="none" w:sz="0" w:space="0" w:color="auto"/>
                                                                                            <w:right w:val="none" w:sz="0" w:space="0" w:color="auto"/>
                                                                                          </w:divBdr>
                                                                                          <w:divsChild>
                                                                                            <w:div w:id="2003462724">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1076978581">
                                                                                      <w:marLeft w:val="0"/>
                                                                                      <w:marRight w:val="0"/>
                                                                                      <w:marTop w:val="0"/>
                                                                                      <w:marBottom w:val="0"/>
                                                                                      <w:divBdr>
                                                                                        <w:top w:val="none" w:sz="0" w:space="0" w:color="auto"/>
                                                                                        <w:left w:val="none" w:sz="0" w:space="0" w:color="auto"/>
                                                                                        <w:bottom w:val="none" w:sz="0" w:space="0" w:color="auto"/>
                                                                                        <w:right w:val="none" w:sz="0" w:space="0" w:color="auto"/>
                                                                                      </w:divBdr>
                                                                                      <w:divsChild>
                                                                                        <w:div w:id="311063582">
                                                                                          <w:marLeft w:val="0"/>
                                                                                          <w:marRight w:val="0"/>
                                                                                          <w:marTop w:val="0"/>
                                                                                          <w:marBottom w:val="0"/>
                                                                                          <w:divBdr>
                                                                                            <w:top w:val="none" w:sz="0" w:space="0" w:color="auto"/>
                                                                                            <w:left w:val="none" w:sz="0" w:space="0" w:color="auto"/>
                                                                                            <w:bottom w:val="none" w:sz="0" w:space="0" w:color="auto"/>
                                                                                            <w:right w:val="none" w:sz="0" w:space="0" w:color="auto"/>
                                                                                          </w:divBdr>
                                                                                          <w:divsChild>
                                                                                            <w:div w:id="2123839632">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sChild>
                                                                                </w:div>
                                                                                <w:div w:id="1447506021">
                                                                                  <w:marLeft w:val="0"/>
                                                                                  <w:marRight w:val="0"/>
                                                                                  <w:marTop w:val="0"/>
                                                                                  <w:marBottom w:val="0"/>
                                                                                  <w:divBdr>
                                                                                    <w:top w:val="none" w:sz="0" w:space="0" w:color="auto"/>
                                                                                    <w:left w:val="none" w:sz="0" w:space="0" w:color="auto"/>
                                                                                    <w:bottom w:val="none" w:sz="0" w:space="0" w:color="auto"/>
                                                                                    <w:right w:val="none" w:sz="0" w:space="0" w:color="auto"/>
                                                                                  </w:divBdr>
                                                                                  <w:divsChild>
                                                                                    <w:div w:id="1973630788">
                                                                                      <w:marLeft w:val="0"/>
                                                                                      <w:marRight w:val="0"/>
                                                                                      <w:marTop w:val="0"/>
                                                                                      <w:marBottom w:val="0"/>
                                                                                      <w:divBdr>
                                                                                        <w:top w:val="none" w:sz="0" w:space="0" w:color="auto"/>
                                                                                        <w:left w:val="none" w:sz="0" w:space="0" w:color="auto"/>
                                                                                        <w:bottom w:val="none" w:sz="0" w:space="0" w:color="auto"/>
                                                                                        <w:right w:val="none" w:sz="0" w:space="0" w:color="auto"/>
                                                                                      </w:divBdr>
                                                                                      <w:divsChild>
                                                                                        <w:div w:id="476651725">
                                                                                          <w:marLeft w:val="0"/>
                                                                                          <w:marRight w:val="0"/>
                                                                                          <w:marTop w:val="0"/>
                                                                                          <w:marBottom w:val="0"/>
                                                                                          <w:divBdr>
                                                                                            <w:top w:val="none" w:sz="0" w:space="0" w:color="auto"/>
                                                                                            <w:left w:val="none" w:sz="0" w:space="0" w:color="auto"/>
                                                                                            <w:bottom w:val="none" w:sz="0" w:space="0" w:color="auto"/>
                                                                                            <w:right w:val="none" w:sz="0" w:space="0" w:color="auto"/>
                                                                                          </w:divBdr>
                                                                                          <w:divsChild>
                                                                                            <w:div w:id="944995451">
                                                                                              <w:marLeft w:val="0"/>
                                                                                              <w:marRight w:val="0"/>
                                                                                              <w:marTop w:val="0"/>
                                                                                              <w:marBottom w:val="0"/>
                                                                                              <w:divBdr>
                                                                                                <w:top w:val="none" w:sz="0" w:space="0" w:color="auto"/>
                                                                                                <w:left w:val="none" w:sz="0" w:space="0" w:color="auto"/>
                                                                                                <w:bottom w:val="none" w:sz="0" w:space="0" w:color="auto"/>
                                                                                                <w:right w:val="none" w:sz="0" w:space="0" w:color="auto"/>
                                                                                              </w:divBdr>
                                                                                              <w:divsChild>
                                                                                                <w:div w:id="219244172">
                                                                                                  <w:marLeft w:val="0"/>
                                                                                                  <w:marRight w:val="0"/>
                                                                                                  <w:marTop w:val="0"/>
                                                                                                  <w:marBottom w:val="0"/>
                                                                                                  <w:divBdr>
                                                                                                    <w:top w:val="none" w:sz="0" w:space="0" w:color="auto"/>
                                                                                                    <w:left w:val="none" w:sz="0" w:space="0" w:color="auto"/>
                                                                                                    <w:bottom w:val="none" w:sz="0" w:space="0" w:color="auto"/>
                                                                                                    <w:right w:val="none" w:sz="0" w:space="0" w:color="auto"/>
                                                                                                  </w:divBdr>
                                                                                                  <w:divsChild>
                                                                                                    <w:div w:id="16964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570167">
                                                                              <w:marLeft w:val="0"/>
                                                                              <w:marRight w:val="0"/>
                                                                              <w:marTop w:val="0"/>
                                                                              <w:marBottom w:val="180"/>
                                                                              <w:divBdr>
                                                                                <w:top w:val="none" w:sz="0" w:space="0" w:color="auto"/>
                                                                                <w:left w:val="none" w:sz="0" w:space="0" w:color="auto"/>
                                                                                <w:bottom w:val="none" w:sz="0" w:space="0" w:color="auto"/>
                                                                                <w:right w:val="none" w:sz="0" w:space="0" w:color="auto"/>
                                                                              </w:divBdr>
                                                                              <w:divsChild>
                                                                                <w:div w:id="1578325845">
                                                                                  <w:marLeft w:val="0"/>
                                                                                  <w:marRight w:val="0"/>
                                                                                  <w:marTop w:val="0"/>
                                                                                  <w:marBottom w:val="15"/>
                                                                                  <w:divBdr>
                                                                                    <w:top w:val="none" w:sz="0" w:space="0" w:color="auto"/>
                                                                                    <w:left w:val="none" w:sz="0" w:space="0" w:color="auto"/>
                                                                                    <w:bottom w:val="none" w:sz="0" w:space="0" w:color="auto"/>
                                                                                    <w:right w:val="none" w:sz="0" w:space="0" w:color="auto"/>
                                                                                  </w:divBdr>
                                                                                  <w:divsChild>
                                                                                    <w:div w:id="790780159">
                                                                                      <w:marLeft w:val="0"/>
                                                                                      <w:marRight w:val="120"/>
                                                                                      <w:marTop w:val="0"/>
                                                                                      <w:marBottom w:val="0"/>
                                                                                      <w:divBdr>
                                                                                        <w:top w:val="none" w:sz="0" w:space="0" w:color="auto"/>
                                                                                        <w:left w:val="none" w:sz="0" w:space="0" w:color="auto"/>
                                                                                        <w:bottom w:val="none" w:sz="0" w:space="0" w:color="auto"/>
                                                                                        <w:right w:val="none" w:sz="0" w:space="0" w:color="auto"/>
                                                                                      </w:divBdr>
                                                                                    </w:div>
                                                                                    <w:div w:id="14180145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53729">
                                                                      <w:marLeft w:val="0"/>
                                                                      <w:marRight w:val="0"/>
                                                                      <w:marTop w:val="0"/>
                                                                      <w:marBottom w:val="0"/>
                                                                      <w:divBdr>
                                                                        <w:top w:val="none" w:sz="0" w:space="0" w:color="auto"/>
                                                                        <w:left w:val="none" w:sz="0" w:space="0" w:color="auto"/>
                                                                        <w:bottom w:val="none" w:sz="0" w:space="0" w:color="auto"/>
                                                                        <w:right w:val="none" w:sz="0" w:space="0" w:color="auto"/>
                                                                      </w:divBdr>
                                                                      <w:divsChild>
                                                                        <w:div w:id="676881083">
                                                                          <w:marLeft w:val="0"/>
                                                                          <w:marRight w:val="0"/>
                                                                          <w:marTop w:val="0"/>
                                                                          <w:marBottom w:val="0"/>
                                                                          <w:divBdr>
                                                                            <w:top w:val="none" w:sz="0" w:space="0" w:color="auto"/>
                                                                            <w:left w:val="none" w:sz="0" w:space="0" w:color="auto"/>
                                                                            <w:bottom w:val="none" w:sz="0" w:space="0" w:color="auto"/>
                                                                            <w:right w:val="none" w:sz="0" w:space="0" w:color="auto"/>
                                                                          </w:divBdr>
                                                                          <w:divsChild>
                                                                            <w:div w:id="451902707">
                                                                              <w:marLeft w:val="0"/>
                                                                              <w:marRight w:val="0"/>
                                                                              <w:marTop w:val="0"/>
                                                                              <w:marBottom w:val="0"/>
                                                                              <w:divBdr>
                                                                                <w:top w:val="none" w:sz="0" w:space="0" w:color="auto"/>
                                                                                <w:left w:val="none" w:sz="0" w:space="0" w:color="auto"/>
                                                                                <w:bottom w:val="none" w:sz="0" w:space="0" w:color="auto"/>
                                                                                <w:right w:val="none" w:sz="0" w:space="0" w:color="auto"/>
                                                                              </w:divBdr>
                                                                              <w:divsChild>
                                                                                <w:div w:id="1779982578">
                                                                                  <w:marLeft w:val="300"/>
                                                                                  <w:marRight w:val="300"/>
                                                                                  <w:marTop w:val="0"/>
                                                                                  <w:marBottom w:val="0"/>
                                                                                  <w:divBdr>
                                                                                    <w:top w:val="none" w:sz="0" w:space="0" w:color="auto"/>
                                                                                    <w:left w:val="none" w:sz="0" w:space="0" w:color="auto"/>
                                                                                    <w:bottom w:val="none" w:sz="0" w:space="0" w:color="auto"/>
                                                                                    <w:right w:val="none" w:sz="0" w:space="0" w:color="auto"/>
                                                                                  </w:divBdr>
                                                                                  <w:divsChild>
                                                                                    <w:div w:id="1550608404">
                                                                                      <w:marLeft w:val="75"/>
                                                                                      <w:marRight w:val="0"/>
                                                                                      <w:marTop w:val="0"/>
                                                                                      <w:marBottom w:val="0"/>
                                                                                      <w:divBdr>
                                                                                        <w:top w:val="none" w:sz="0" w:space="0" w:color="auto"/>
                                                                                        <w:left w:val="none" w:sz="0" w:space="0" w:color="auto"/>
                                                                                        <w:bottom w:val="none" w:sz="0" w:space="0" w:color="auto"/>
                                                                                        <w:right w:val="none" w:sz="0" w:space="0" w:color="auto"/>
                                                                                      </w:divBdr>
                                                                                    </w:div>
                                                                                  </w:divsChild>
                                                                                </w:div>
                                                                                <w:div w:id="1856916486">
                                                                                  <w:marLeft w:val="0"/>
                                                                                  <w:marRight w:val="0"/>
                                                                                  <w:marTop w:val="0"/>
                                                                                  <w:marBottom w:val="0"/>
                                                                                  <w:divBdr>
                                                                                    <w:top w:val="none" w:sz="0" w:space="0" w:color="auto"/>
                                                                                    <w:left w:val="none" w:sz="0" w:space="0" w:color="auto"/>
                                                                                    <w:bottom w:val="none" w:sz="0" w:space="0" w:color="auto"/>
                                                                                    <w:right w:val="none" w:sz="0" w:space="0" w:color="auto"/>
                                                                                  </w:divBdr>
                                                                                  <w:divsChild>
                                                                                    <w:div w:id="430469254">
                                                                                      <w:marLeft w:val="0"/>
                                                                                      <w:marRight w:val="0"/>
                                                                                      <w:marTop w:val="0"/>
                                                                                      <w:marBottom w:val="0"/>
                                                                                      <w:divBdr>
                                                                                        <w:top w:val="none" w:sz="0" w:space="0" w:color="auto"/>
                                                                                        <w:left w:val="none" w:sz="0" w:space="0" w:color="auto"/>
                                                                                        <w:bottom w:val="none" w:sz="0" w:space="0" w:color="auto"/>
                                                                                        <w:right w:val="none" w:sz="0" w:space="0" w:color="auto"/>
                                                                                      </w:divBdr>
                                                                                      <w:divsChild>
                                                                                        <w:div w:id="792406870">
                                                                                          <w:marLeft w:val="150"/>
                                                                                          <w:marRight w:val="150"/>
                                                                                          <w:marTop w:val="0"/>
                                                                                          <w:marBottom w:val="0"/>
                                                                                          <w:divBdr>
                                                                                            <w:top w:val="none" w:sz="0" w:space="0" w:color="auto"/>
                                                                                            <w:left w:val="none" w:sz="0" w:space="0" w:color="auto"/>
                                                                                            <w:bottom w:val="none" w:sz="0" w:space="0" w:color="auto"/>
                                                                                            <w:right w:val="none" w:sz="0" w:space="0" w:color="auto"/>
                                                                                          </w:divBdr>
                                                                                          <w:divsChild>
                                                                                            <w:div w:id="1588149069">
                                                                                              <w:marLeft w:val="0"/>
                                                                                              <w:marRight w:val="0"/>
                                                                                              <w:marTop w:val="0"/>
                                                                                              <w:marBottom w:val="0"/>
                                                                                              <w:divBdr>
                                                                                                <w:top w:val="none" w:sz="0" w:space="0" w:color="auto"/>
                                                                                                <w:left w:val="none" w:sz="0" w:space="0" w:color="auto"/>
                                                                                                <w:bottom w:val="none" w:sz="0" w:space="0" w:color="auto"/>
                                                                                                <w:right w:val="none" w:sz="0" w:space="0" w:color="auto"/>
                                                                                              </w:divBdr>
                                                                                            </w:div>
                                                                                            <w:div w:id="2130119438">
                                                                                              <w:marLeft w:val="0"/>
                                                                                              <w:marRight w:val="0"/>
                                                                                              <w:marTop w:val="0"/>
                                                                                              <w:marBottom w:val="0"/>
                                                                                              <w:divBdr>
                                                                                                <w:top w:val="none" w:sz="0" w:space="0" w:color="auto"/>
                                                                                                <w:left w:val="none" w:sz="0" w:space="0" w:color="auto"/>
                                                                                                <w:bottom w:val="none" w:sz="0" w:space="0" w:color="auto"/>
                                                                                                <w:right w:val="none" w:sz="0" w:space="0" w:color="auto"/>
                                                                                              </w:divBdr>
                                                                                              <w:divsChild>
                                                                                                <w:div w:id="1155562444">
                                                                                                  <w:marLeft w:val="0"/>
                                                                                                  <w:marRight w:val="0"/>
                                                                                                  <w:marTop w:val="0"/>
                                                                                                  <w:marBottom w:val="0"/>
                                                                                                  <w:divBdr>
                                                                                                    <w:top w:val="none" w:sz="0" w:space="0" w:color="auto"/>
                                                                                                    <w:left w:val="none" w:sz="0" w:space="0" w:color="auto"/>
                                                                                                    <w:bottom w:val="none" w:sz="0" w:space="0" w:color="auto"/>
                                                                                                    <w:right w:val="none" w:sz="0" w:space="0" w:color="auto"/>
                                                                                                  </w:divBdr>
                                                                                                  <w:divsChild>
                                                                                                    <w:div w:id="6047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18121">
                                                                                          <w:marLeft w:val="150"/>
                                                                                          <w:marRight w:val="150"/>
                                                                                          <w:marTop w:val="0"/>
                                                                                          <w:marBottom w:val="0"/>
                                                                                          <w:divBdr>
                                                                                            <w:top w:val="none" w:sz="0" w:space="0" w:color="auto"/>
                                                                                            <w:left w:val="none" w:sz="0" w:space="0" w:color="auto"/>
                                                                                            <w:bottom w:val="none" w:sz="0" w:space="0" w:color="auto"/>
                                                                                            <w:right w:val="none" w:sz="0" w:space="0" w:color="auto"/>
                                                                                          </w:divBdr>
                                                                                          <w:divsChild>
                                                                                            <w:div w:id="564267583">
                                                                                              <w:marLeft w:val="0"/>
                                                                                              <w:marRight w:val="0"/>
                                                                                              <w:marTop w:val="0"/>
                                                                                              <w:marBottom w:val="0"/>
                                                                                              <w:divBdr>
                                                                                                <w:top w:val="none" w:sz="0" w:space="0" w:color="auto"/>
                                                                                                <w:left w:val="none" w:sz="0" w:space="0" w:color="auto"/>
                                                                                                <w:bottom w:val="none" w:sz="0" w:space="0" w:color="auto"/>
                                                                                                <w:right w:val="none" w:sz="0" w:space="0" w:color="auto"/>
                                                                                              </w:divBdr>
                                                                                            </w:div>
                                                                                            <w:div w:id="979921863">
                                                                                              <w:marLeft w:val="0"/>
                                                                                              <w:marRight w:val="0"/>
                                                                                              <w:marTop w:val="0"/>
                                                                                              <w:marBottom w:val="0"/>
                                                                                              <w:divBdr>
                                                                                                <w:top w:val="none" w:sz="0" w:space="0" w:color="auto"/>
                                                                                                <w:left w:val="none" w:sz="0" w:space="0" w:color="auto"/>
                                                                                                <w:bottom w:val="none" w:sz="0" w:space="0" w:color="auto"/>
                                                                                                <w:right w:val="none" w:sz="0" w:space="0" w:color="auto"/>
                                                                                              </w:divBdr>
                                                                                              <w:divsChild>
                                                                                                <w:div w:id="732628730">
                                                                                                  <w:marLeft w:val="0"/>
                                                                                                  <w:marRight w:val="0"/>
                                                                                                  <w:marTop w:val="0"/>
                                                                                                  <w:marBottom w:val="0"/>
                                                                                                  <w:divBdr>
                                                                                                    <w:top w:val="none" w:sz="0" w:space="0" w:color="auto"/>
                                                                                                    <w:left w:val="none" w:sz="0" w:space="0" w:color="auto"/>
                                                                                                    <w:bottom w:val="none" w:sz="0" w:space="0" w:color="auto"/>
                                                                                                    <w:right w:val="none" w:sz="0" w:space="0" w:color="auto"/>
                                                                                                  </w:divBdr>
                                                                                                  <w:divsChild>
                                                                                                    <w:div w:id="334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37877">
                                                                                          <w:marLeft w:val="150"/>
                                                                                          <w:marRight w:val="150"/>
                                                                                          <w:marTop w:val="0"/>
                                                                                          <w:marBottom w:val="0"/>
                                                                                          <w:divBdr>
                                                                                            <w:top w:val="none" w:sz="0" w:space="0" w:color="auto"/>
                                                                                            <w:left w:val="none" w:sz="0" w:space="0" w:color="auto"/>
                                                                                            <w:bottom w:val="none" w:sz="0" w:space="0" w:color="auto"/>
                                                                                            <w:right w:val="none" w:sz="0" w:space="0" w:color="auto"/>
                                                                                          </w:divBdr>
                                                                                          <w:divsChild>
                                                                                            <w:div w:id="1128166024">
                                                                                              <w:marLeft w:val="0"/>
                                                                                              <w:marRight w:val="0"/>
                                                                                              <w:marTop w:val="0"/>
                                                                                              <w:marBottom w:val="0"/>
                                                                                              <w:divBdr>
                                                                                                <w:top w:val="none" w:sz="0" w:space="0" w:color="auto"/>
                                                                                                <w:left w:val="none" w:sz="0" w:space="0" w:color="auto"/>
                                                                                                <w:bottom w:val="none" w:sz="0" w:space="0" w:color="auto"/>
                                                                                                <w:right w:val="none" w:sz="0" w:space="0" w:color="auto"/>
                                                                                              </w:divBdr>
                                                                                            </w:div>
                                                                                            <w:div w:id="2028484954">
                                                                                              <w:marLeft w:val="0"/>
                                                                                              <w:marRight w:val="0"/>
                                                                                              <w:marTop w:val="0"/>
                                                                                              <w:marBottom w:val="0"/>
                                                                                              <w:divBdr>
                                                                                                <w:top w:val="none" w:sz="0" w:space="0" w:color="auto"/>
                                                                                                <w:left w:val="none" w:sz="0" w:space="0" w:color="auto"/>
                                                                                                <w:bottom w:val="none" w:sz="0" w:space="0" w:color="auto"/>
                                                                                                <w:right w:val="none" w:sz="0" w:space="0" w:color="auto"/>
                                                                                              </w:divBdr>
                                                                                              <w:divsChild>
                                                                                                <w:div w:id="1903713113">
                                                                                                  <w:marLeft w:val="0"/>
                                                                                                  <w:marRight w:val="0"/>
                                                                                                  <w:marTop w:val="0"/>
                                                                                                  <w:marBottom w:val="0"/>
                                                                                                  <w:divBdr>
                                                                                                    <w:top w:val="none" w:sz="0" w:space="0" w:color="auto"/>
                                                                                                    <w:left w:val="none" w:sz="0" w:space="0" w:color="auto"/>
                                                                                                    <w:bottom w:val="none" w:sz="0" w:space="0" w:color="auto"/>
                                                                                                    <w:right w:val="none" w:sz="0" w:space="0" w:color="auto"/>
                                                                                                  </w:divBdr>
                                                                                                  <w:divsChild>
                                                                                                    <w:div w:id="20445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56845">
                                                                                          <w:marLeft w:val="150"/>
                                                                                          <w:marRight w:val="150"/>
                                                                                          <w:marTop w:val="0"/>
                                                                                          <w:marBottom w:val="0"/>
                                                                                          <w:divBdr>
                                                                                            <w:top w:val="none" w:sz="0" w:space="0" w:color="auto"/>
                                                                                            <w:left w:val="none" w:sz="0" w:space="0" w:color="auto"/>
                                                                                            <w:bottom w:val="none" w:sz="0" w:space="0" w:color="auto"/>
                                                                                            <w:right w:val="none" w:sz="0" w:space="0" w:color="auto"/>
                                                                                          </w:divBdr>
                                                                                          <w:divsChild>
                                                                                            <w:div w:id="187910570">
                                                                                              <w:marLeft w:val="0"/>
                                                                                              <w:marRight w:val="0"/>
                                                                                              <w:marTop w:val="0"/>
                                                                                              <w:marBottom w:val="0"/>
                                                                                              <w:divBdr>
                                                                                                <w:top w:val="none" w:sz="0" w:space="0" w:color="auto"/>
                                                                                                <w:left w:val="none" w:sz="0" w:space="0" w:color="auto"/>
                                                                                                <w:bottom w:val="none" w:sz="0" w:space="0" w:color="auto"/>
                                                                                                <w:right w:val="none" w:sz="0" w:space="0" w:color="auto"/>
                                                                                              </w:divBdr>
                                                                                            </w:div>
                                                                                            <w:div w:id="985935478">
                                                                                              <w:marLeft w:val="0"/>
                                                                                              <w:marRight w:val="0"/>
                                                                                              <w:marTop w:val="0"/>
                                                                                              <w:marBottom w:val="0"/>
                                                                                              <w:divBdr>
                                                                                                <w:top w:val="none" w:sz="0" w:space="0" w:color="auto"/>
                                                                                                <w:left w:val="none" w:sz="0" w:space="0" w:color="auto"/>
                                                                                                <w:bottom w:val="none" w:sz="0" w:space="0" w:color="auto"/>
                                                                                                <w:right w:val="none" w:sz="0" w:space="0" w:color="auto"/>
                                                                                              </w:divBdr>
                                                                                              <w:divsChild>
                                                                                                <w:div w:id="1622608721">
                                                                                                  <w:marLeft w:val="0"/>
                                                                                                  <w:marRight w:val="0"/>
                                                                                                  <w:marTop w:val="0"/>
                                                                                                  <w:marBottom w:val="0"/>
                                                                                                  <w:divBdr>
                                                                                                    <w:top w:val="none" w:sz="0" w:space="0" w:color="auto"/>
                                                                                                    <w:left w:val="none" w:sz="0" w:space="0" w:color="auto"/>
                                                                                                    <w:bottom w:val="none" w:sz="0" w:space="0" w:color="auto"/>
                                                                                                    <w:right w:val="none" w:sz="0" w:space="0" w:color="auto"/>
                                                                                                  </w:divBdr>
                                                                                                  <w:divsChild>
                                                                                                    <w:div w:id="7416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2093">
                                                                                      <w:marLeft w:val="0"/>
                                                                                      <w:marRight w:val="0"/>
                                                                                      <w:marTop w:val="0"/>
                                                                                      <w:marBottom w:val="0"/>
                                                                                      <w:divBdr>
                                                                                        <w:top w:val="none" w:sz="0" w:space="0" w:color="auto"/>
                                                                                        <w:left w:val="none" w:sz="0" w:space="0" w:color="auto"/>
                                                                                        <w:bottom w:val="none" w:sz="0" w:space="0" w:color="auto"/>
                                                                                        <w:right w:val="none" w:sz="0" w:space="0" w:color="auto"/>
                                                                                      </w:divBdr>
                                                                                      <w:divsChild>
                                                                                        <w:div w:id="1099136374">
                                                                                          <w:marLeft w:val="150"/>
                                                                                          <w:marRight w:val="150"/>
                                                                                          <w:marTop w:val="0"/>
                                                                                          <w:marBottom w:val="0"/>
                                                                                          <w:divBdr>
                                                                                            <w:top w:val="none" w:sz="0" w:space="0" w:color="auto"/>
                                                                                            <w:left w:val="none" w:sz="0" w:space="0" w:color="auto"/>
                                                                                            <w:bottom w:val="none" w:sz="0" w:space="0" w:color="auto"/>
                                                                                            <w:right w:val="none" w:sz="0" w:space="0" w:color="auto"/>
                                                                                          </w:divBdr>
                                                                                          <w:divsChild>
                                                                                            <w:div w:id="38169966">
                                                                                              <w:marLeft w:val="0"/>
                                                                                              <w:marRight w:val="0"/>
                                                                                              <w:marTop w:val="0"/>
                                                                                              <w:marBottom w:val="0"/>
                                                                                              <w:divBdr>
                                                                                                <w:top w:val="none" w:sz="0" w:space="0" w:color="auto"/>
                                                                                                <w:left w:val="none" w:sz="0" w:space="0" w:color="auto"/>
                                                                                                <w:bottom w:val="none" w:sz="0" w:space="0" w:color="auto"/>
                                                                                                <w:right w:val="none" w:sz="0" w:space="0" w:color="auto"/>
                                                                                              </w:divBdr>
                                                                                              <w:divsChild>
                                                                                                <w:div w:id="1157576007">
                                                                                                  <w:marLeft w:val="0"/>
                                                                                                  <w:marRight w:val="0"/>
                                                                                                  <w:marTop w:val="0"/>
                                                                                                  <w:marBottom w:val="0"/>
                                                                                                  <w:divBdr>
                                                                                                    <w:top w:val="none" w:sz="0" w:space="0" w:color="auto"/>
                                                                                                    <w:left w:val="none" w:sz="0" w:space="0" w:color="auto"/>
                                                                                                    <w:bottom w:val="none" w:sz="0" w:space="0" w:color="auto"/>
                                                                                                    <w:right w:val="none" w:sz="0" w:space="0" w:color="auto"/>
                                                                                                  </w:divBdr>
                                                                                                  <w:divsChild>
                                                                                                    <w:div w:id="12936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6100">
                                                                                              <w:marLeft w:val="0"/>
                                                                                              <w:marRight w:val="0"/>
                                                                                              <w:marTop w:val="0"/>
                                                                                              <w:marBottom w:val="0"/>
                                                                                              <w:divBdr>
                                                                                                <w:top w:val="none" w:sz="0" w:space="0" w:color="auto"/>
                                                                                                <w:left w:val="none" w:sz="0" w:space="0" w:color="auto"/>
                                                                                                <w:bottom w:val="none" w:sz="0" w:space="0" w:color="auto"/>
                                                                                                <w:right w:val="none" w:sz="0" w:space="0" w:color="auto"/>
                                                                                              </w:divBdr>
                                                                                            </w:div>
                                                                                          </w:divsChild>
                                                                                        </w:div>
                                                                                        <w:div w:id="1473407038">
                                                                                          <w:marLeft w:val="150"/>
                                                                                          <w:marRight w:val="150"/>
                                                                                          <w:marTop w:val="0"/>
                                                                                          <w:marBottom w:val="0"/>
                                                                                          <w:divBdr>
                                                                                            <w:top w:val="none" w:sz="0" w:space="0" w:color="auto"/>
                                                                                            <w:left w:val="none" w:sz="0" w:space="0" w:color="auto"/>
                                                                                            <w:bottom w:val="none" w:sz="0" w:space="0" w:color="auto"/>
                                                                                            <w:right w:val="none" w:sz="0" w:space="0" w:color="auto"/>
                                                                                          </w:divBdr>
                                                                                          <w:divsChild>
                                                                                            <w:div w:id="13313442">
                                                                                              <w:marLeft w:val="0"/>
                                                                                              <w:marRight w:val="0"/>
                                                                                              <w:marTop w:val="0"/>
                                                                                              <w:marBottom w:val="0"/>
                                                                                              <w:divBdr>
                                                                                                <w:top w:val="none" w:sz="0" w:space="0" w:color="auto"/>
                                                                                                <w:left w:val="none" w:sz="0" w:space="0" w:color="auto"/>
                                                                                                <w:bottom w:val="none" w:sz="0" w:space="0" w:color="auto"/>
                                                                                                <w:right w:val="none" w:sz="0" w:space="0" w:color="auto"/>
                                                                                              </w:divBdr>
                                                                                              <w:divsChild>
                                                                                                <w:div w:id="1027871435">
                                                                                                  <w:marLeft w:val="0"/>
                                                                                                  <w:marRight w:val="0"/>
                                                                                                  <w:marTop w:val="0"/>
                                                                                                  <w:marBottom w:val="0"/>
                                                                                                  <w:divBdr>
                                                                                                    <w:top w:val="none" w:sz="0" w:space="0" w:color="auto"/>
                                                                                                    <w:left w:val="none" w:sz="0" w:space="0" w:color="auto"/>
                                                                                                    <w:bottom w:val="none" w:sz="0" w:space="0" w:color="auto"/>
                                                                                                    <w:right w:val="none" w:sz="0" w:space="0" w:color="auto"/>
                                                                                                  </w:divBdr>
                                                                                                  <w:divsChild>
                                                                                                    <w:div w:id="3953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8140">
                                                                                              <w:marLeft w:val="0"/>
                                                                                              <w:marRight w:val="0"/>
                                                                                              <w:marTop w:val="0"/>
                                                                                              <w:marBottom w:val="0"/>
                                                                                              <w:divBdr>
                                                                                                <w:top w:val="none" w:sz="0" w:space="0" w:color="auto"/>
                                                                                                <w:left w:val="none" w:sz="0" w:space="0" w:color="auto"/>
                                                                                                <w:bottom w:val="none" w:sz="0" w:space="0" w:color="auto"/>
                                                                                                <w:right w:val="none" w:sz="0" w:space="0" w:color="auto"/>
                                                                                              </w:divBdr>
                                                                                            </w:div>
                                                                                          </w:divsChild>
                                                                                        </w:div>
                                                                                        <w:div w:id="1531600800">
                                                                                          <w:marLeft w:val="150"/>
                                                                                          <w:marRight w:val="150"/>
                                                                                          <w:marTop w:val="0"/>
                                                                                          <w:marBottom w:val="0"/>
                                                                                          <w:divBdr>
                                                                                            <w:top w:val="none" w:sz="0" w:space="0" w:color="auto"/>
                                                                                            <w:left w:val="none" w:sz="0" w:space="0" w:color="auto"/>
                                                                                            <w:bottom w:val="none" w:sz="0" w:space="0" w:color="auto"/>
                                                                                            <w:right w:val="none" w:sz="0" w:space="0" w:color="auto"/>
                                                                                          </w:divBdr>
                                                                                          <w:divsChild>
                                                                                            <w:div w:id="282080542">
                                                                                              <w:marLeft w:val="0"/>
                                                                                              <w:marRight w:val="0"/>
                                                                                              <w:marTop w:val="0"/>
                                                                                              <w:marBottom w:val="0"/>
                                                                                              <w:divBdr>
                                                                                                <w:top w:val="none" w:sz="0" w:space="0" w:color="auto"/>
                                                                                                <w:left w:val="none" w:sz="0" w:space="0" w:color="auto"/>
                                                                                                <w:bottom w:val="none" w:sz="0" w:space="0" w:color="auto"/>
                                                                                                <w:right w:val="none" w:sz="0" w:space="0" w:color="auto"/>
                                                                                              </w:divBdr>
                                                                                              <w:divsChild>
                                                                                                <w:div w:id="1589195249">
                                                                                                  <w:marLeft w:val="0"/>
                                                                                                  <w:marRight w:val="0"/>
                                                                                                  <w:marTop w:val="0"/>
                                                                                                  <w:marBottom w:val="0"/>
                                                                                                  <w:divBdr>
                                                                                                    <w:top w:val="none" w:sz="0" w:space="0" w:color="auto"/>
                                                                                                    <w:left w:val="none" w:sz="0" w:space="0" w:color="auto"/>
                                                                                                    <w:bottom w:val="none" w:sz="0" w:space="0" w:color="auto"/>
                                                                                                    <w:right w:val="none" w:sz="0" w:space="0" w:color="auto"/>
                                                                                                  </w:divBdr>
                                                                                                  <w:divsChild>
                                                                                                    <w:div w:id="9505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330">
                                                                                              <w:marLeft w:val="0"/>
                                                                                              <w:marRight w:val="0"/>
                                                                                              <w:marTop w:val="0"/>
                                                                                              <w:marBottom w:val="0"/>
                                                                                              <w:divBdr>
                                                                                                <w:top w:val="none" w:sz="0" w:space="0" w:color="auto"/>
                                                                                                <w:left w:val="none" w:sz="0" w:space="0" w:color="auto"/>
                                                                                                <w:bottom w:val="none" w:sz="0" w:space="0" w:color="auto"/>
                                                                                                <w:right w:val="none" w:sz="0" w:space="0" w:color="auto"/>
                                                                                              </w:divBdr>
                                                                                            </w:div>
                                                                                          </w:divsChild>
                                                                                        </w:div>
                                                                                        <w:div w:id="1735004705">
                                                                                          <w:marLeft w:val="150"/>
                                                                                          <w:marRight w:val="150"/>
                                                                                          <w:marTop w:val="0"/>
                                                                                          <w:marBottom w:val="0"/>
                                                                                          <w:divBdr>
                                                                                            <w:top w:val="none" w:sz="0" w:space="0" w:color="auto"/>
                                                                                            <w:left w:val="none" w:sz="0" w:space="0" w:color="auto"/>
                                                                                            <w:bottom w:val="none" w:sz="0" w:space="0" w:color="auto"/>
                                                                                            <w:right w:val="none" w:sz="0" w:space="0" w:color="auto"/>
                                                                                          </w:divBdr>
                                                                                          <w:divsChild>
                                                                                            <w:div w:id="859010430">
                                                                                              <w:marLeft w:val="0"/>
                                                                                              <w:marRight w:val="0"/>
                                                                                              <w:marTop w:val="0"/>
                                                                                              <w:marBottom w:val="0"/>
                                                                                              <w:divBdr>
                                                                                                <w:top w:val="none" w:sz="0" w:space="0" w:color="auto"/>
                                                                                                <w:left w:val="none" w:sz="0" w:space="0" w:color="auto"/>
                                                                                                <w:bottom w:val="none" w:sz="0" w:space="0" w:color="auto"/>
                                                                                                <w:right w:val="none" w:sz="0" w:space="0" w:color="auto"/>
                                                                                              </w:divBdr>
                                                                                            </w:div>
                                                                                            <w:div w:id="1182276929">
                                                                                              <w:marLeft w:val="0"/>
                                                                                              <w:marRight w:val="0"/>
                                                                                              <w:marTop w:val="0"/>
                                                                                              <w:marBottom w:val="0"/>
                                                                                              <w:divBdr>
                                                                                                <w:top w:val="none" w:sz="0" w:space="0" w:color="auto"/>
                                                                                                <w:left w:val="none" w:sz="0" w:space="0" w:color="auto"/>
                                                                                                <w:bottom w:val="none" w:sz="0" w:space="0" w:color="auto"/>
                                                                                                <w:right w:val="none" w:sz="0" w:space="0" w:color="auto"/>
                                                                                              </w:divBdr>
                                                                                              <w:divsChild>
                                                                                                <w:div w:id="593709857">
                                                                                                  <w:marLeft w:val="0"/>
                                                                                                  <w:marRight w:val="0"/>
                                                                                                  <w:marTop w:val="0"/>
                                                                                                  <w:marBottom w:val="0"/>
                                                                                                  <w:divBdr>
                                                                                                    <w:top w:val="none" w:sz="0" w:space="0" w:color="auto"/>
                                                                                                    <w:left w:val="none" w:sz="0" w:space="0" w:color="auto"/>
                                                                                                    <w:bottom w:val="none" w:sz="0" w:space="0" w:color="auto"/>
                                                                                                    <w:right w:val="none" w:sz="0" w:space="0" w:color="auto"/>
                                                                                                  </w:divBdr>
                                                                                                  <w:divsChild>
                                                                                                    <w:div w:id="5144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3541">
                                                                                          <w:marLeft w:val="150"/>
                                                                                          <w:marRight w:val="150"/>
                                                                                          <w:marTop w:val="0"/>
                                                                                          <w:marBottom w:val="0"/>
                                                                                          <w:divBdr>
                                                                                            <w:top w:val="none" w:sz="0" w:space="0" w:color="auto"/>
                                                                                            <w:left w:val="none" w:sz="0" w:space="0" w:color="auto"/>
                                                                                            <w:bottom w:val="none" w:sz="0" w:space="0" w:color="auto"/>
                                                                                            <w:right w:val="none" w:sz="0" w:space="0" w:color="auto"/>
                                                                                          </w:divBdr>
                                                                                          <w:divsChild>
                                                                                            <w:div w:id="531378977">
                                                                                              <w:marLeft w:val="0"/>
                                                                                              <w:marRight w:val="0"/>
                                                                                              <w:marTop w:val="0"/>
                                                                                              <w:marBottom w:val="0"/>
                                                                                              <w:divBdr>
                                                                                                <w:top w:val="none" w:sz="0" w:space="0" w:color="auto"/>
                                                                                                <w:left w:val="none" w:sz="0" w:space="0" w:color="auto"/>
                                                                                                <w:bottom w:val="none" w:sz="0" w:space="0" w:color="auto"/>
                                                                                                <w:right w:val="none" w:sz="0" w:space="0" w:color="auto"/>
                                                                                              </w:divBdr>
                                                                                            </w:div>
                                                                                            <w:div w:id="1719166029">
                                                                                              <w:marLeft w:val="0"/>
                                                                                              <w:marRight w:val="0"/>
                                                                                              <w:marTop w:val="0"/>
                                                                                              <w:marBottom w:val="0"/>
                                                                                              <w:divBdr>
                                                                                                <w:top w:val="none" w:sz="0" w:space="0" w:color="auto"/>
                                                                                                <w:left w:val="none" w:sz="0" w:space="0" w:color="auto"/>
                                                                                                <w:bottom w:val="none" w:sz="0" w:space="0" w:color="auto"/>
                                                                                                <w:right w:val="none" w:sz="0" w:space="0" w:color="auto"/>
                                                                                              </w:divBdr>
                                                                                              <w:divsChild>
                                                                                                <w:div w:id="550651932">
                                                                                                  <w:marLeft w:val="0"/>
                                                                                                  <w:marRight w:val="0"/>
                                                                                                  <w:marTop w:val="0"/>
                                                                                                  <w:marBottom w:val="0"/>
                                                                                                  <w:divBdr>
                                                                                                    <w:top w:val="none" w:sz="0" w:space="0" w:color="auto"/>
                                                                                                    <w:left w:val="none" w:sz="0" w:space="0" w:color="auto"/>
                                                                                                    <w:bottom w:val="none" w:sz="0" w:space="0" w:color="auto"/>
                                                                                                    <w:right w:val="none" w:sz="0" w:space="0" w:color="auto"/>
                                                                                                  </w:divBdr>
                                                                                                  <w:divsChild>
                                                                                                    <w:div w:id="1085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4926876">
          <w:marLeft w:val="0"/>
          <w:marRight w:val="0"/>
          <w:marTop w:val="0"/>
          <w:marBottom w:val="0"/>
          <w:divBdr>
            <w:top w:val="none" w:sz="0" w:space="0" w:color="auto"/>
            <w:left w:val="none" w:sz="0" w:space="0" w:color="auto"/>
            <w:bottom w:val="none" w:sz="0" w:space="0" w:color="auto"/>
            <w:right w:val="none" w:sz="0" w:space="0" w:color="auto"/>
          </w:divBdr>
          <w:divsChild>
            <w:div w:id="6714743">
              <w:marLeft w:val="0"/>
              <w:marRight w:val="0"/>
              <w:marTop w:val="0"/>
              <w:marBottom w:val="0"/>
              <w:divBdr>
                <w:top w:val="none" w:sz="0" w:space="0" w:color="auto"/>
                <w:left w:val="none" w:sz="0" w:space="0" w:color="auto"/>
                <w:bottom w:val="none" w:sz="0" w:space="0" w:color="auto"/>
                <w:right w:val="none" w:sz="0" w:space="0" w:color="auto"/>
              </w:divBdr>
              <w:divsChild>
                <w:div w:id="1957908375">
                  <w:marLeft w:val="0"/>
                  <w:marRight w:val="0"/>
                  <w:marTop w:val="0"/>
                  <w:marBottom w:val="0"/>
                  <w:divBdr>
                    <w:top w:val="none" w:sz="0" w:space="0" w:color="auto"/>
                    <w:left w:val="none" w:sz="0" w:space="0" w:color="auto"/>
                    <w:bottom w:val="none" w:sz="0" w:space="0" w:color="auto"/>
                    <w:right w:val="none" w:sz="0" w:space="0" w:color="auto"/>
                  </w:divBdr>
                  <w:divsChild>
                    <w:div w:id="13021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5105">
              <w:marLeft w:val="0"/>
              <w:marRight w:val="0"/>
              <w:marTop w:val="0"/>
              <w:marBottom w:val="0"/>
              <w:divBdr>
                <w:top w:val="none" w:sz="0" w:space="0" w:color="auto"/>
                <w:left w:val="none" w:sz="0" w:space="0" w:color="auto"/>
                <w:bottom w:val="none" w:sz="0" w:space="0" w:color="auto"/>
                <w:right w:val="none" w:sz="0" w:space="0" w:color="auto"/>
              </w:divBdr>
              <w:divsChild>
                <w:div w:id="254946038">
                  <w:marLeft w:val="0"/>
                  <w:marRight w:val="0"/>
                  <w:marTop w:val="0"/>
                  <w:marBottom w:val="0"/>
                  <w:divBdr>
                    <w:top w:val="none" w:sz="0" w:space="0" w:color="auto"/>
                    <w:left w:val="none" w:sz="0" w:space="0" w:color="auto"/>
                    <w:bottom w:val="none" w:sz="0" w:space="0" w:color="auto"/>
                    <w:right w:val="none" w:sz="0" w:space="0" w:color="auto"/>
                  </w:divBdr>
                  <w:divsChild>
                    <w:div w:id="1445080634">
                      <w:marLeft w:val="0"/>
                      <w:marRight w:val="0"/>
                      <w:marTop w:val="0"/>
                      <w:marBottom w:val="0"/>
                      <w:divBdr>
                        <w:top w:val="none" w:sz="0" w:space="0" w:color="auto"/>
                        <w:left w:val="none" w:sz="0" w:space="0" w:color="auto"/>
                        <w:bottom w:val="none" w:sz="0" w:space="0" w:color="auto"/>
                        <w:right w:val="none" w:sz="0" w:space="0" w:color="auto"/>
                      </w:divBdr>
                      <w:divsChild>
                        <w:div w:id="1164275629">
                          <w:marLeft w:val="0"/>
                          <w:marRight w:val="0"/>
                          <w:marTop w:val="0"/>
                          <w:marBottom w:val="0"/>
                          <w:divBdr>
                            <w:top w:val="none" w:sz="0" w:space="0" w:color="auto"/>
                            <w:left w:val="none" w:sz="0" w:space="0" w:color="auto"/>
                            <w:bottom w:val="none" w:sz="0" w:space="0" w:color="auto"/>
                            <w:right w:val="none" w:sz="0" w:space="0" w:color="auto"/>
                          </w:divBdr>
                          <w:divsChild>
                            <w:div w:id="2037464300">
                              <w:marLeft w:val="0"/>
                              <w:marRight w:val="0"/>
                              <w:marTop w:val="0"/>
                              <w:marBottom w:val="0"/>
                              <w:divBdr>
                                <w:top w:val="none" w:sz="0" w:space="0" w:color="auto"/>
                                <w:left w:val="none" w:sz="0" w:space="0" w:color="auto"/>
                                <w:bottom w:val="none" w:sz="0" w:space="0" w:color="auto"/>
                                <w:right w:val="none" w:sz="0" w:space="0" w:color="auto"/>
                              </w:divBdr>
                              <w:divsChild>
                                <w:div w:id="758254582">
                                  <w:marLeft w:val="0"/>
                                  <w:marRight w:val="0"/>
                                  <w:marTop w:val="0"/>
                                  <w:marBottom w:val="0"/>
                                  <w:divBdr>
                                    <w:top w:val="none" w:sz="0" w:space="0" w:color="auto"/>
                                    <w:left w:val="none" w:sz="0" w:space="0" w:color="auto"/>
                                    <w:bottom w:val="none" w:sz="0" w:space="0" w:color="auto"/>
                                    <w:right w:val="none" w:sz="0" w:space="0" w:color="auto"/>
                                  </w:divBdr>
                                  <w:divsChild>
                                    <w:div w:id="2047631154">
                                      <w:marLeft w:val="0"/>
                                      <w:marRight w:val="0"/>
                                      <w:marTop w:val="0"/>
                                      <w:marBottom w:val="0"/>
                                      <w:divBdr>
                                        <w:top w:val="none" w:sz="0" w:space="0" w:color="auto"/>
                                        <w:left w:val="none" w:sz="0" w:space="0" w:color="auto"/>
                                        <w:bottom w:val="none" w:sz="0" w:space="0" w:color="auto"/>
                                        <w:right w:val="none" w:sz="0" w:space="0" w:color="auto"/>
                                      </w:divBdr>
                                      <w:divsChild>
                                        <w:div w:id="706687269">
                                          <w:marLeft w:val="0"/>
                                          <w:marRight w:val="0"/>
                                          <w:marTop w:val="0"/>
                                          <w:marBottom w:val="0"/>
                                          <w:divBdr>
                                            <w:top w:val="none" w:sz="0" w:space="0" w:color="auto"/>
                                            <w:left w:val="none" w:sz="0" w:space="0" w:color="auto"/>
                                            <w:bottom w:val="none" w:sz="0" w:space="0" w:color="auto"/>
                                            <w:right w:val="none" w:sz="0" w:space="0" w:color="auto"/>
                                          </w:divBdr>
                                          <w:divsChild>
                                            <w:div w:id="1414400629">
                                              <w:marLeft w:val="0"/>
                                              <w:marRight w:val="0"/>
                                              <w:marTop w:val="0"/>
                                              <w:marBottom w:val="0"/>
                                              <w:divBdr>
                                                <w:top w:val="none" w:sz="0" w:space="0" w:color="auto"/>
                                                <w:left w:val="none" w:sz="0" w:space="0" w:color="auto"/>
                                                <w:bottom w:val="none" w:sz="0" w:space="0" w:color="auto"/>
                                                <w:right w:val="none" w:sz="0" w:space="0" w:color="auto"/>
                                              </w:divBdr>
                                              <w:divsChild>
                                                <w:div w:id="1811556594">
                                                  <w:marLeft w:val="0"/>
                                                  <w:marRight w:val="0"/>
                                                  <w:marTop w:val="0"/>
                                                  <w:marBottom w:val="0"/>
                                                  <w:divBdr>
                                                    <w:top w:val="none" w:sz="0" w:space="0" w:color="auto"/>
                                                    <w:left w:val="none" w:sz="0" w:space="0" w:color="auto"/>
                                                    <w:bottom w:val="none" w:sz="0" w:space="0" w:color="auto"/>
                                                    <w:right w:val="none" w:sz="0" w:space="0" w:color="auto"/>
                                                  </w:divBdr>
                                                  <w:divsChild>
                                                    <w:div w:id="499656429">
                                                      <w:marLeft w:val="0"/>
                                                      <w:marRight w:val="0"/>
                                                      <w:marTop w:val="0"/>
                                                      <w:marBottom w:val="0"/>
                                                      <w:divBdr>
                                                        <w:top w:val="none" w:sz="0" w:space="0" w:color="auto"/>
                                                        <w:left w:val="none" w:sz="0" w:space="0" w:color="auto"/>
                                                        <w:bottom w:val="none" w:sz="0" w:space="0" w:color="auto"/>
                                                        <w:right w:val="none" w:sz="0" w:space="0" w:color="auto"/>
                                                      </w:divBdr>
                                                      <w:divsChild>
                                                        <w:div w:id="1838380441">
                                                          <w:marLeft w:val="0"/>
                                                          <w:marRight w:val="0"/>
                                                          <w:marTop w:val="0"/>
                                                          <w:marBottom w:val="0"/>
                                                          <w:divBdr>
                                                            <w:top w:val="none" w:sz="0" w:space="0" w:color="auto"/>
                                                            <w:left w:val="none" w:sz="0" w:space="0" w:color="auto"/>
                                                            <w:bottom w:val="none" w:sz="0" w:space="0" w:color="auto"/>
                                                            <w:right w:val="none" w:sz="0" w:space="0" w:color="auto"/>
                                                          </w:divBdr>
                                                          <w:divsChild>
                                                            <w:div w:id="759521103">
                                                              <w:marLeft w:val="0"/>
                                                              <w:marRight w:val="0"/>
                                                              <w:marTop w:val="0"/>
                                                              <w:marBottom w:val="0"/>
                                                              <w:divBdr>
                                                                <w:top w:val="none" w:sz="0" w:space="0" w:color="auto"/>
                                                                <w:left w:val="none" w:sz="0" w:space="0" w:color="auto"/>
                                                                <w:bottom w:val="none" w:sz="0" w:space="0" w:color="auto"/>
                                                                <w:right w:val="none" w:sz="0" w:space="0" w:color="auto"/>
                                                              </w:divBdr>
                                                              <w:divsChild>
                                                                <w:div w:id="192889960">
                                                                  <w:marLeft w:val="0"/>
                                                                  <w:marRight w:val="0"/>
                                                                  <w:marTop w:val="0"/>
                                                                  <w:marBottom w:val="0"/>
                                                                  <w:divBdr>
                                                                    <w:top w:val="none" w:sz="0" w:space="0" w:color="auto"/>
                                                                    <w:left w:val="none" w:sz="0" w:space="0" w:color="auto"/>
                                                                    <w:bottom w:val="none" w:sz="0" w:space="0" w:color="auto"/>
                                                                    <w:right w:val="none" w:sz="0" w:space="0" w:color="auto"/>
                                                                  </w:divBdr>
                                                                  <w:divsChild>
                                                                    <w:div w:id="283850053">
                                                                      <w:marLeft w:val="0"/>
                                                                      <w:marRight w:val="0"/>
                                                                      <w:marTop w:val="0"/>
                                                                      <w:marBottom w:val="60"/>
                                                                      <w:divBdr>
                                                                        <w:top w:val="none" w:sz="0" w:space="0" w:color="auto"/>
                                                                        <w:left w:val="none" w:sz="0" w:space="0" w:color="auto"/>
                                                                        <w:bottom w:val="none" w:sz="0" w:space="0" w:color="auto"/>
                                                                        <w:right w:val="none" w:sz="0" w:space="0" w:color="auto"/>
                                                                      </w:divBdr>
                                                                    </w:div>
                                                                    <w:div w:id="1465387683">
                                                                      <w:marLeft w:val="0"/>
                                                                      <w:marRight w:val="0"/>
                                                                      <w:marTop w:val="0"/>
                                                                      <w:marBottom w:val="0"/>
                                                                      <w:divBdr>
                                                                        <w:top w:val="none" w:sz="0" w:space="0" w:color="auto"/>
                                                                        <w:left w:val="none" w:sz="0" w:space="0" w:color="auto"/>
                                                                        <w:bottom w:val="none" w:sz="0" w:space="0" w:color="auto"/>
                                                                        <w:right w:val="none" w:sz="0" w:space="0" w:color="auto"/>
                                                                      </w:divBdr>
                                                                      <w:divsChild>
                                                                        <w:div w:id="1317032134">
                                                                          <w:marLeft w:val="0"/>
                                                                          <w:marRight w:val="0"/>
                                                                          <w:marTop w:val="0"/>
                                                                          <w:marBottom w:val="0"/>
                                                                          <w:divBdr>
                                                                            <w:top w:val="none" w:sz="0" w:space="0" w:color="auto"/>
                                                                            <w:left w:val="none" w:sz="0" w:space="0" w:color="auto"/>
                                                                            <w:bottom w:val="none" w:sz="0" w:space="0" w:color="auto"/>
                                                                            <w:right w:val="none" w:sz="0" w:space="0" w:color="auto"/>
                                                                          </w:divBdr>
                                                                          <w:divsChild>
                                                                            <w:div w:id="2133744965">
                                                                              <w:marLeft w:val="0"/>
                                                                              <w:marRight w:val="0"/>
                                                                              <w:marTop w:val="0"/>
                                                                              <w:marBottom w:val="0"/>
                                                                              <w:divBdr>
                                                                                <w:top w:val="none" w:sz="0" w:space="0" w:color="auto"/>
                                                                                <w:left w:val="none" w:sz="0" w:space="0" w:color="auto"/>
                                                                                <w:bottom w:val="none" w:sz="0" w:space="0" w:color="auto"/>
                                                                                <w:right w:val="none" w:sz="0" w:space="0" w:color="auto"/>
                                                                              </w:divBdr>
                                                                              <w:divsChild>
                                                                                <w:div w:id="344136022">
                                                                                  <w:marLeft w:val="0"/>
                                                                                  <w:marRight w:val="0"/>
                                                                                  <w:marTop w:val="0"/>
                                                                                  <w:marBottom w:val="0"/>
                                                                                  <w:divBdr>
                                                                                    <w:top w:val="none" w:sz="0" w:space="0" w:color="auto"/>
                                                                                    <w:left w:val="none" w:sz="0" w:space="0" w:color="auto"/>
                                                                                    <w:bottom w:val="none" w:sz="0" w:space="0" w:color="auto"/>
                                                                                    <w:right w:val="none" w:sz="0" w:space="0" w:color="auto"/>
                                                                                  </w:divBdr>
                                                                                  <w:divsChild>
                                                                                    <w:div w:id="6872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794911">
                                                                  <w:marLeft w:val="0"/>
                                                                  <w:marRight w:val="0"/>
                                                                  <w:marTop w:val="0"/>
                                                                  <w:marBottom w:val="0"/>
                                                                  <w:divBdr>
                                                                    <w:top w:val="none" w:sz="0" w:space="0" w:color="auto"/>
                                                                    <w:left w:val="none" w:sz="0" w:space="0" w:color="auto"/>
                                                                    <w:bottom w:val="none" w:sz="0" w:space="0" w:color="auto"/>
                                                                    <w:right w:val="none" w:sz="0" w:space="0" w:color="auto"/>
                                                                  </w:divBdr>
                                                                  <w:divsChild>
                                                                    <w:div w:id="1080178379">
                                                                      <w:marLeft w:val="0"/>
                                                                      <w:marRight w:val="0"/>
                                                                      <w:marTop w:val="0"/>
                                                                      <w:marBottom w:val="0"/>
                                                                      <w:divBdr>
                                                                        <w:top w:val="none" w:sz="0" w:space="0" w:color="auto"/>
                                                                        <w:left w:val="none" w:sz="0" w:space="0" w:color="auto"/>
                                                                        <w:bottom w:val="none" w:sz="0" w:space="0" w:color="auto"/>
                                                                        <w:right w:val="none" w:sz="0" w:space="0" w:color="auto"/>
                                                                      </w:divBdr>
                                                                      <w:divsChild>
                                                                        <w:div w:id="1595938806">
                                                                          <w:marLeft w:val="0"/>
                                                                          <w:marRight w:val="0"/>
                                                                          <w:marTop w:val="0"/>
                                                                          <w:marBottom w:val="0"/>
                                                                          <w:divBdr>
                                                                            <w:top w:val="none" w:sz="0" w:space="0" w:color="auto"/>
                                                                            <w:left w:val="none" w:sz="0" w:space="0" w:color="auto"/>
                                                                            <w:bottom w:val="none" w:sz="0" w:space="0" w:color="auto"/>
                                                                            <w:right w:val="none" w:sz="0" w:space="0" w:color="auto"/>
                                                                          </w:divBdr>
                                                                          <w:divsChild>
                                                                            <w:div w:id="909123065">
                                                                              <w:marLeft w:val="0"/>
                                                                              <w:marRight w:val="0"/>
                                                                              <w:marTop w:val="0"/>
                                                                              <w:marBottom w:val="0"/>
                                                                              <w:divBdr>
                                                                                <w:top w:val="none" w:sz="0" w:space="0" w:color="auto"/>
                                                                                <w:left w:val="none" w:sz="0" w:space="0" w:color="auto"/>
                                                                                <w:bottom w:val="none" w:sz="0" w:space="0" w:color="auto"/>
                                                                                <w:right w:val="none" w:sz="0" w:space="0" w:color="auto"/>
                                                                              </w:divBdr>
                                                                              <w:divsChild>
                                                                                <w:div w:id="1023288317">
                                                                                  <w:marLeft w:val="0"/>
                                                                                  <w:marRight w:val="0"/>
                                                                                  <w:marTop w:val="0"/>
                                                                                  <w:marBottom w:val="0"/>
                                                                                  <w:divBdr>
                                                                                    <w:top w:val="none" w:sz="0" w:space="0" w:color="auto"/>
                                                                                    <w:left w:val="none" w:sz="0" w:space="0" w:color="auto"/>
                                                                                    <w:bottom w:val="none" w:sz="0" w:space="0" w:color="auto"/>
                                                                                    <w:right w:val="none" w:sz="0" w:space="0" w:color="auto"/>
                                                                                  </w:divBdr>
                                                                                  <w:divsChild>
                                                                                    <w:div w:id="13179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275116">
                                                                      <w:marLeft w:val="0"/>
                                                                      <w:marRight w:val="0"/>
                                                                      <w:marTop w:val="0"/>
                                                                      <w:marBottom w:val="60"/>
                                                                      <w:divBdr>
                                                                        <w:top w:val="none" w:sz="0" w:space="0" w:color="auto"/>
                                                                        <w:left w:val="none" w:sz="0" w:space="0" w:color="auto"/>
                                                                        <w:bottom w:val="none" w:sz="0" w:space="0" w:color="auto"/>
                                                                        <w:right w:val="none" w:sz="0" w:space="0" w:color="auto"/>
                                                                      </w:divBdr>
                                                                    </w:div>
                                                                  </w:divsChild>
                                                                </w:div>
                                                                <w:div w:id="919565005">
                                                                  <w:marLeft w:val="0"/>
                                                                  <w:marRight w:val="0"/>
                                                                  <w:marTop w:val="0"/>
                                                                  <w:marBottom w:val="0"/>
                                                                  <w:divBdr>
                                                                    <w:top w:val="none" w:sz="0" w:space="0" w:color="auto"/>
                                                                    <w:left w:val="none" w:sz="0" w:space="0" w:color="auto"/>
                                                                    <w:bottom w:val="none" w:sz="0" w:space="0" w:color="auto"/>
                                                                    <w:right w:val="none" w:sz="0" w:space="0" w:color="auto"/>
                                                                  </w:divBdr>
                                                                  <w:divsChild>
                                                                    <w:div w:id="478306289">
                                                                      <w:marLeft w:val="0"/>
                                                                      <w:marRight w:val="0"/>
                                                                      <w:marTop w:val="0"/>
                                                                      <w:marBottom w:val="0"/>
                                                                      <w:divBdr>
                                                                        <w:top w:val="none" w:sz="0" w:space="0" w:color="auto"/>
                                                                        <w:left w:val="none" w:sz="0" w:space="0" w:color="auto"/>
                                                                        <w:bottom w:val="none" w:sz="0" w:space="0" w:color="auto"/>
                                                                        <w:right w:val="none" w:sz="0" w:space="0" w:color="auto"/>
                                                                      </w:divBdr>
                                                                      <w:divsChild>
                                                                        <w:div w:id="1123111442">
                                                                          <w:marLeft w:val="0"/>
                                                                          <w:marRight w:val="0"/>
                                                                          <w:marTop w:val="0"/>
                                                                          <w:marBottom w:val="0"/>
                                                                          <w:divBdr>
                                                                            <w:top w:val="none" w:sz="0" w:space="0" w:color="auto"/>
                                                                            <w:left w:val="none" w:sz="0" w:space="0" w:color="auto"/>
                                                                            <w:bottom w:val="none" w:sz="0" w:space="0" w:color="auto"/>
                                                                            <w:right w:val="none" w:sz="0" w:space="0" w:color="auto"/>
                                                                          </w:divBdr>
                                                                          <w:divsChild>
                                                                            <w:div w:id="1027291572">
                                                                              <w:marLeft w:val="0"/>
                                                                              <w:marRight w:val="0"/>
                                                                              <w:marTop w:val="0"/>
                                                                              <w:marBottom w:val="0"/>
                                                                              <w:divBdr>
                                                                                <w:top w:val="none" w:sz="0" w:space="0" w:color="auto"/>
                                                                                <w:left w:val="none" w:sz="0" w:space="0" w:color="auto"/>
                                                                                <w:bottom w:val="none" w:sz="0" w:space="0" w:color="auto"/>
                                                                                <w:right w:val="none" w:sz="0" w:space="0" w:color="auto"/>
                                                                              </w:divBdr>
                                                                              <w:divsChild>
                                                                                <w:div w:id="1037042369">
                                                                                  <w:marLeft w:val="0"/>
                                                                                  <w:marRight w:val="0"/>
                                                                                  <w:marTop w:val="0"/>
                                                                                  <w:marBottom w:val="0"/>
                                                                                  <w:divBdr>
                                                                                    <w:top w:val="none" w:sz="0" w:space="0" w:color="auto"/>
                                                                                    <w:left w:val="none" w:sz="0" w:space="0" w:color="auto"/>
                                                                                    <w:bottom w:val="none" w:sz="0" w:space="0" w:color="auto"/>
                                                                                    <w:right w:val="none" w:sz="0" w:space="0" w:color="auto"/>
                                                                                  </w:divBdr>
                                                                                  <w:divsChild>
                                                                                    <w:div w:id="922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51948">
                                                                      <w:marLeft w:val="0"/>
                                                                      <w:marRight w:val="0"/>
                                                                      <w:marTop w:val="0"/>
                                                                      <w:marBottom w:val="60"/>
                                                                      <w:divBdr>
                                                                        <w:top w:val="none" w:sz="0" w:space="0" w:color="auto"/>
                                                                        <w:left w:val="none" w:sz="0" w:space="0" w:color="auto"/>
                                                                        <w:bottom w:val="none" w:sz="0" w:space="0" w:color="auto"/>
                                                                        <w:right w:val="none" w:sz="0" w:space="0" w:color="auto"/>
                                                                      </w:divBdr>
                                                                    </w:div>
                                                                  </w:divsChild>
                                                                </w:div>
                                                                <w:div w:id="1154181605">
                                                                  <w:marLeft w:val="0"/>
                                                                  <w:marRight w:val="0"/>
                                                                  <w:marTop w:val="0"/>
                                                                  <w:marBottom w:val="0"/>
                                                                  <w:divBdr>
                                                                    <w:top w:val="none" w:sz="0" w:space="0" w:color="auto"/>
                                                                    <w:left w:val="none" w:sz="0" w:space="0" w:color="auto"/>
                                                                    <w:bottom w:val="none" w:sz="0" w:space="0" w:color="auto"/>
                                                                    <w:right w:val="none" w:sz="0" w:space="0" w:color="auto"/>
                                                                  </w:divBdr>
                                                                  <w:divsChild>
                                                                    <w:div w:id="1788549217">
                                                                      <w:marLeft w:val="0"/>
                                                                      <w:marRight w:val="0"/>
                                                                      <w:marTop w:val="0"/>
                                                                      <w:marBottom w:val="60"/>
                                                                      <w:divBdr>
                                                                        <w:top w:val="none" w:sz="0" w:space="0" w:color="auto"/>
                                                                        <w:left w:val="none" w:sz="0" w:space="0" w:color="auto"/>
                                                                        <w:bottom w:val="none" w:sz="0" w:space="0" w:color="auto"/>
                                                                        <w:right w:val="none" w:sz="0" w:space="0" w:color="auto"/>
                                                                      </w:divBdr>
                                                                    </w:div>
                                                                  </w:divsChild>
                                                                </w:div>
                                                                <w:div w:id="1375621669">
                                                                  <w:marLeft w:val="0"/>
                                                                  <w:marRight w:val="0"/>
                                                                  <w:marTop w:val="0"/>
                                                                  <w:marBottom w:val="0"/>
                                                                  <w:divBdr>
                                                                    <w:top w:val="none" w:sz="0" w:space="0" w:color="auto"/>
                                                                    <w:left w:val="none" w:sz="0" w:space="0" w:color="auto"/>
                                                                    <w:bottom w:val="none" w:sz="0" w:space="0" w:color="auto"/>
                                                                    <w:right w:val="none" w:sz="0" w:space="0" w:color="auto"/>
                                                                  </w:divBdr>
                                                                  <w:divsChild>
                                                                    <w:div w:id="1029835168">
                                                                      <w:marLeft w:val="0"/>
                                                                      <w:marRight w:val="0"/>
                                                                      <w:marTop w:val="0"/>
                                                                      <w:marBottom w:val="0"/>
                                                                      <w:divBdr>
                                                                        <w:top w:val="none" w:sz="0" w:space="0" w:color="auto"/>
                                                                        <w:left w:val="none" w:sz="0" w:space="0" w:color="auto"/>
                                                                        <w:bottom w:val="none" w:sz="0" w:space="0" w:color="auto"/>
                                                                        <w:right w:val="none" w:sz="0" w:space="0" w:color="auto"/>
                                                                      </w:divBdr>
                                                                      <w:divsChild>
                                                                        <w:div w:id="1587955248">
                                                                          <w:marLeft w:val="0"/>
                                                                          <w:marRight w:val="0"/>
                                                                          <w:marTop w:val="0"/>
                                                                          <w:marBottom w:val="0"/>
                                                                          <w:divBdr>
                                                                            <w:top w:val="none" w:sz="0" w:space="0" w:color="auto"/>
                                                                            <w:left w:val="none" w:sz="0" w:space="0" w:color="auto"/>
                                                                            <w:bottom w:val="none" w:sz="0" w:space="0" w:color="auto"/>
                                                                            <w:right w:val="none" w:sz="0" w:space="0" w:color="auto"/>
                                                                          </w:divBdr>
                                                                          <w:divsChild>
                                                                            <w:div w:id="324169438">
                                                                              <w:marLeft w:val="0"/>
                                                                              <w:marRight w:val="0"/>
                                                                              <w:marTop w:val="0"/>
                                                                              <w:marBottom w:val="0"/>
                                                                              <w:divBdr>
                                                                                <w:top w:val="none" w:sz="0" w:space="0" w:color="auto"/>
                                                                                <w:left w:val="none" w:sz="0" w:space="0" w:color="auto"/>
                                                                                <w:bottom w:val="none" w:sz="0" w:space="0" w:color="auto"/>
                                                                                <w:right w:val="none" w:sz="0" w:space="0" w:color="auto"/>
                                                                              </w:divBdr>
                                                                              <w:divsChild>
                                                                                <w:div w:id="595288345">
                                                                                  <w:marLeft w:val="0"/>
                                                                                  <w:marRight w:val="0"/>
                                                                                  <w:marTop w:val="0"/>
                                                                                  <w:marBottom w:val="0"/>
                                                                                  <w:divBdr>
                                                                                    <w:top w:val="none" w:sz="0" w:space="0" w:color="auto"/>
                                                                                    <w:left w:val="none" w:sz="0" w:space="0" w:color="auto"/>
                                                                                    <w:bottom w:val="none" w:sz="0" w:space="0" w:color="auto"/>
                                                                                    <w:right w:val="none" w:sz="0" w:space="0" w:color="auto"/>
                                                                                  </w:divBdr>
                                                                                  <w:divsChild>
                                                                                    <w:div w:id="14357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0940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13448828">
      <w:bodyDiv w:val="1"/>
      <w:marLeft w:val="0"/>
      <w:marRight w:val="0"/>
      <w:marTop w:val="0"/>
      <w:marBottom w:val="0"/>
      <w:divBdr>
        <w:top w:val="none" w:sz="0" w:space="0" w:color="auto"/>
        <w:left w:val="none" w:sz="0" w:space="0" w:color="auto"/>
        <w:bottom w:val="none" w:sz="0" w:space="0" w:color="auto"/>
        <w:right w:val="none" w:sz="0" w:space="0" w:color="auto"/>
      </w:divBdr>
    </w:div>
    <w:div w:id="1826509104">
      <w:bodyDiv w:val="1"/>
      <w:marLeft w:val="0"/>
      <w:marRight w:val="0"/>
      <w:marTop w:val="0"/>
      <w:marBottom w:val="0"/>
      <w:divBdr>
        <w:top w:val="none" w:sz="0" w:space="0" w:color="auto"/>
        <w:left w:val="none" w:sz="0" w:space="0" w:color="auto"/>
        <w:bottom w:val="none" w:sz="0" w:space="0" w:color="auto"/>
        <w:right w:val="none" w:sz="0" w:space="0" w:color="auto"/>
      </w:divBdr>
    </w:div>
    <w:div w:id="1874729572">
      <w:bodyDiv w:val="1"/>
      <w:marLeft w:val="0"/>
      <w:marRight w:val="0"/>
      <w:marTop w:val="0"/>
      <w:marBottom w:val="0"/>
      <w:divBdr>
        <w:top w:val="none" w:sz="0" w:space="0" w:color="auto"/>
        <w:left w:val="none" w:sz="0" w:space="0" w:color="auto"/>
        <w:bottom w:val="none" w:sz="0" w:space="0" w:color="auto"/>
        <w:right w:val="none" w:sz="0" w:space="0" w:color="auto"/>
      </w:divBdr>
    </w:div>
    <w:div w:id="1895267018">
      <w:bodyDiv w:val="1"/>
      <w:marLeft w:val="0"/>
      <w:marRight w:val="0"/>
      <w:marTop w:val="0"/>
      <w:marBottom w:val="0"/>
      <w:divBdr>
        <w:top w:val="none" w:sz="0" w:space="0" w:color="auto"/>
        <w:left w:val="none" w:sz="0" w:space="0" w:color="auto"/>
        <w:bottom w:val="none" w:sz="0" w:space="0" w:color="auto"/>
        <w:right w:val="none" w:sz="0" w:space="0" w:color="auto"/>
      </w:divBdr>
    </w:div>
    <w:div w:id="1960799404">
      <w:bodyDiv w:val="1"/>
      <w:marLeft w:val="0"/>
      <w:marRight w:val="0"/>
      <w:marTop w:val="0"/>
      <w:marBottom w:val="0"/>
      <w:divBdr>
        <w:top w:val="none" w:sz="0" w:space="0" w:color="auto"/>
        <w:left w:val="none" w:sz="0" w:space="0" w:color="auto"/>
        <w:bottom w:val="none" w:sz="0" w:space="0" w:color="auto"/>
        <w:right w:val="none" w:sz="0" w:space="0" w:color="auto"/>
      </w:divBdr>
    </w:div>
    <w:div w:id="1972057369">
      <w:bodyDiv w:val="1"/>
      <w:marLeft w:val="0"/>
      <w:marRight w:val="0"/>
      <w:marTop w:val="0"/>
      <w:marBottom w:val="0"/>
      <w:divBdr>
        <w:top w:val="none" w:sz="0" w:space="0" w:color="auto"/>
        <w:left w:val="none" w:sz="0" w:space="0" w:color="auto"/>
        <w:bottom w:val="none" w:sz="0" w:space="0" w:color="auto"/>
        <w:right w:val="none" w:sz="0" w:space="0" w:color="auto"/>
      </w:divBdr>
    </w:div>
    <w:div w:id="1989825246">
      <w:bodyDiv w:val="1"/>
      <w:marLeft w:val="0"/>
      <w:marRight w:val="0"/>
      <w:marTop w:val="0"/>
      <w:marBottom w:val="0"/>
      <w:divBdr>
        <w:top w:val="none" w:sz="0" w:space="0" w:color="auto"/>
        <w:left w:val="none" w:sz="0" w:space="0" w:color="auto"/>
        <w:bottom w:val="none" w:sz="0" w:space="0" w:color="auto"/>
        <w:right w:val="none" w:sz="0" w:space="0" w:color="auto"/>
      </w:divBdr>
    </w:div>
    <w:div w:id="2008172497">
      <w:bodyDiv w:val="1"/>
      <w:marLeft w:val="0"/>
      <w:marRight w:val="0"/>
      <w:marTop w:val="0"/>
      <w:marBottom w:val="0"/>
      <w:divBdr>
        <w:top w:val="none" w:sz="0" w:space="0" w:color="auto"/>
        <w:left w:val="none" w:sz="0" w:space="0" w:color="auto"/>
        <w:bottom w:val="none" w:sz="0" w:space="0" w:color="auto"/>
        <w:right w:val="none" w:sz="0" w:space="0" w:color="auto"/>
      </w:divBdr>
    </w:div>
    <w:div w:id="2021471207">
      <w:bodyDiv w:val="1"/>
      <w:marLeft w:val="0"/>
      <w:marRight w:val="0"/>
      <w:marTop w:val="0"/>
      <w:marBottom w:val="0"/>
      <w:divBdr>
        <w:top w:val="none" w:sz="0" w:space="0" w:color="auto"/>
        <w:left w:val="none" w:sz="0" w:space="0" w:color="auto"/>
        <w:bottom w:val="none" w:sz="0" w:space="0" w:color="auto"/>
        <w:right w:val="none" w:sz="0" w:space="0" w:color="auto"/>
      </w:divBdr>
    </w:div>
    <w:div w:id="2076052878">
      <w:bodyDiv w:val="1"/>
      <w:marLeft w:val="0"/>
      <w:marRight w:val="0"/>
      <w:marTop w:val="0"/>
      <w:marBottom w:val="0"/>
      <w:divBdr>
        <w:top w:val="none" w:sz="0" w:space="0" w:color="auto"/>
        <w:left w:val="none" w:sz="0" w:space="0" w:color="auto"/>
        <w:bottom w:val="none" w:sz="0" w:space="0" w:color="auto"/>
        <w:right w:val="none" w:sz="0" w:space="0" w:color="auto"/>
      </w:divBdr>
    </w:div>
    <w:div w:id="2100250686">
      <w:bodyDiv w:val="1"/>
      <w:marLeft w:val="0"/>
      <w:marRight w:val="0"/>
      <w:marTop w:val="0"/>
      <w:marBottom w:val="0"/>
      <w:divBdr>
        <w:top w:val="none" w:sz="0" w:space="0" w:color="auto"/>
        <w:left w:val="none" w:sz="0" w:space="0" w:color="auto"/>
        <w:bottom w:val="none" w:sz="0" w:space="0" w:color="auto"/>
        <w:right w:val="none" w:sz="0" w:space="0" w:color="auto"/>
      </w:divBdr>
    </w:div>
    <w:div w:id="2134516839">
      <w:bodyDiv w:val="1"/>
      <w:marLeft w:val="0"/>
      <w:marRight w:val="0"/>
      <w:marTop w:val="0"/>
      <w:marBottom w:val="0"/>
      <w:divBdr>
        <w:top w:val="none" w:sz="0" w:space="0" w:color="auto"/>
        <w:left w:val="none" w:sz="0" w:space="0" w:color="auto"/>
        <w:bottom w:val="none" w:sz="0" w:space="0" w:color="auto"/>
        <w:right w:val="none" w:sz="0" w:space="0" w:color="auto"/>
      </w:divBdr>
      <w:divsChild>
        <w:div w:id="1225523882">
          <w:marLeft w:val="1987"/>
          <w:marRight w:val="0"/>
          <w:marTop w:val="0"/>
          <w:marBottom w:val="0"/>
          <w:divBdr>
            <w:top w:val="none" w:sz="0" w:space="0" w:color="auto"/>
            <w:left w:val="none" w:sz="0" w:space="0" w:color="auto"/>
            <w:bottom w:val="none" w:sz="0" w:space="0" w:color="auto"/>
            <w:right w:val="none" w:sz="0" w:space="0" w:color="auto"/>
          </w:divBdr>
        </w:div>
        <w:div w:id="1399279214">
          <w:marLeft w:val="1987"/>
          <w:marRight w:val="0"/>
          <w:marTop w:val="0"/>
          <w:marBottom w:val="0"/>
          <w:divBdr>
            <w:top w:val="none" w:sz="0" w:space="0" w:color="auto"/>
            <w:left w:val="none" w:sz="0" w:space="0" w:color="auto"/>
            <w:bottom w:val="none" w:sz="0" w:space="0" w:color="auto"/>
            <w:right w:val="none" w:sz="0" w:space="0" w:color="auto"/>
          </w:divBdr>
        </w:div>
        <w:div w:id="1610694935">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o.microsoft.com/fwlink/?LinkID=254653" TargetMode="External"/><Relationship Id="rId18" Type="http://schemas.openxmlformats.org/officeDocument/2006/relationships/hyperlink" Target="https://industriels.esante.gouv.fr/produits-et-services/pro-sante-connect/delegation-un-fournisseur-d-identite-local" TargetMode="External"/><Relationship Id="rId26" Type="http://schemas.openxmlformats.org/officeDocument/2006/relationships/hyperlink" Target="https://learn.microsoft.com/fr-fr/entra/identity-platform/application-consent-experience" TargetMode="External"/><Relationship Id="rId39" Type="http://schemas.openxmlformats.org/officeDocument/2006/relationships/hyperlink" Target="https://openid.net/specs/openid-connect-discovery-1_0.html" TargetMode="External"/><Relationship Id="rId21" Type="http://schemas.openxmlformats.org/officeDocument/2006/relationships/hyperlink" Target="https://entra.microsoft.com/" TargetMode="External"/><Relationship Id="rId34" Type="http://schemas.openxmlformats.org/officeDocument/2006/relationships/hyperlink" Target="https://www.microsoft.com/en-us/security/blog/2024/01/25/midnight-blizzard-guidance-for-responders-on-nation-state-attack/"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ndustriels.esante.gouv.fr/produits-et-services/pro-sante-connect/delegation-un-fournisseur-d-identite-local" TargetMode="External"/><Relationship Id="rId29" Type="http://schemas.openxmlformats.org/officeDocument/2006/relationships/hyperlink" Target="https://learn.microsoft.com/fr-fr/entra/identity-platform/howto-convert-app-to-be-multi-tena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crosoft/prosanteconnect/blob/main/LICENSE-CODE" TargetMode="External"/><Relationship Id="rId24" Type="http://schemas.openxmlformats.org/officeDocument/2006/relationships/image" Target="media/image3.png"/><Relationship Id="rId32" Type="http://schemas.openxmlformats.org/officeDocument/2006/relationships/image" Target="media/image5.png"/><Relationship Id="rId37" Type="http://schemas.openxmlformats.org/officeDocument/2006/relationships/image" Target="media/image7.png"/><Relationship Id="rId40" Type="http://schemas.openxmlformats.org/officeDocument/2006/relationships/image" Target="media/image8.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sante.gouv.fr/produits-services/pro-sante-connect" TargetMode="External"/><Relationship Id="rId23" Type="http://schemas.openxmlformats.org/officeDocument/2006/relationships/hyperlink" Target="https://login.microsoftonline.com/organizations/adminconsent?client_id=99383c77-0bb9-41f0-96e1-b72ad6eca607" TargetMode="External"/><Relationship Id="rId28" Type="http://schemas.openxmlformats.org/officeDocument/2006/relationships/hyperlink" Target=":%20https:/learn.microsoft.com/fr-fr/entra/identity-platform/publisher-verification-overview" TargetMode="External"/><Relationship Id="rId36" Type="http://schemas.openxmlformats.org/officeDocument/2006/relationships/image" Target="media/image6.png"/><Relationship Id="rId10" Type="http://schemas.openxmlformats.org/officeDocument/2006/relationships/hyperlink" Target="https://creativecommons.org/licenses/by/4.0/legalcode" TargetMode="External"/><Relationship Id="rId19" Type="http://schemas.openxmlformats.org/officeDocument/2006/relationships/hyperlink" Target="https://industriels.esante.gouv.fr/produits-et-services/pro-sante-connect/documentation-technique-idp-externe" TargetMode="External"/><Relationship Id="rId31" Type="http://schemas.openxmlformats.org/officeDocument/2006/relationships/hyperlink" Target="https://entra.microsoft.com/"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rivacy.microsoft.com/fr-fr/" TargetMode="External"/><Relationship Id="rId22" Type="http://schemas.openxmlformats.org/officeDocument/2006/relationships/hyperlink" Target="https://wallet.bas.psc.esante.gouv.fr/login-page" TargetMode="External"/><Relationship Id="rId27" Type="http://schemas.openxmlformats.org/officeDocument/2006/relationships/hyperlink" Target="https://learn.microsoft.com/fr-fr/partner-center/verification-responses" TargetMode="External"/><Relationship Id="rId30" Type="http://schemas.openxmlformats.org/officeDocument/2006/relationships/hyperlink" Target="https://learn.microsoft.com/fr-fr/entra/identity-platform/v2-admin-consent" TargetMode="External"/><Relationship Id="rId35" Type="http://schemas.openxmlformats.org/officeDocument/2006/relationships/hyperlink" Target="https://learn.microsoft.com/fr-fr/security/operations/incident-response-playbook-compromised-malicious-app" TargetMode="External"/><Relationship Id="rId43" Type="http://schemas.openxmlformats.org/officeDocument/2006/relationships/footer" Target="footer2.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hyperlink" Target="https://github.com/microsoft/prosanteconnect/blob/main/LICENSE-CODE" TargetMode="External"/><Relationship Id="rId17" Type="http://schemas.openxmlformats.org/officeDocument/2006/relationships/hyperlink" Target="https://industriels.esante.gouv.fr/produits-et-services/pro-sante-connect/travaux-en-cours" TargetMode="External"/><Relationship Id="rId25" Type="http://schemas.openxmlformats.org/officeDocument/2006/relationships/image" Target="media/image4.png"/><Relationship Id="rId33" Type="http://schemas.openxmlformats.org/officeDocument/2006/relationships/hyperlink" Target="https://entra.microsoft.com/" TargetMode="External"/><Relationship Id="rId38" Type="http://schemas.openxmlformats.org/officeDocument/2006/relationships/hyperlink" Target="https://login.microsoftonline.com/organizations" TargetMode="External"/><Relationship Id="rId20" Type="http://schemas.openxmlformats.org/officeDocument/2006/relationships/hyperlink" Target="https://entra.microsoft.com" TargetMode="External"/><Relationship Id="rId4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232;ne\Desktop\PSC\EDB\En%20cours\Gestion%20des%20logs\ANS_EDB_Gestion-logs_20200618.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8306A-4FBF-4637-8A64-FED9BFB64005}">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ANS_EDB_Gestion-logs_20200618.dotx</Template>
  <TotalTime>0</TotalTime>
  <Pages>17</Pages>
  <Words>4852</Words>
  <Characters>26690</Characters>
  <Application>Microsoft Office Word</Application>
  <DocSecurity>0</DocSecurity>
  <Lines>222</Lines>
  <Paragraphs>62</Paragraphs>
  <ScaleCrop>false</ScaleCrop>
  <HeadingPairs>
    <vt:vector size="2" baseType="variant">
      <vt:variant>
        <vt:lpstr>Titre</vt:lpstr>
      </vt:variant>
      <vt:variant>
        <vt:i4>1</vt:i4>
      </vt:variant>
    </vt:vector>
  </HeadingPairs>
  <TitlesOfParts>
    <vt:vector size="1" baseType="lpstr">
      <vt:lpstr>Guide de configuration de Pro Santé Connect à destination des établissements de santé</vt:lpstr>
    </vt:vector>
  </TitlesOfParts>
  <Company>ASIP</Company>
  <LinksUpToDate>false</LinksUpToDate>
  <CharactersWithSpaces>31480</CharactersWithSpaces>
  <SharedDoc>false</SharedDoc>
  <HLinks>
    <vt:vector size="240" baseType="variant">
      <vt:variant>
        <vt:i4>3538993</vt:i4>
      </vt:variant>
      <vt:variant>
        <vt:i4>177</vt:i4>
      </vt:variant>
      <vt:variant>
        <vt:i4>0</vt:i4>
      </vt:variant>
      <vt:variant>
        <vt:i4>5</vt:i4>
      </vt:variant>
      <vt:variant>
        <vt:lpwstr>https://login.microsoftonline.com/organizations/discovery/v2.0/keys</vt:lpwstr>
      </vt:variant>
      <vt:variant>
        <vt:lpwstr/>
      </vt:variant>
      <vt:variant>
        <vt:i4>458826</vt:i4>
      </vt:variant>
      <vt:variant>
        <vt:i4>174</vt:i4>
      </vt:variant>
      <vt:variant>
        <vt:i4>0</vt:i4>
      </vt:variant>
      <vt:variant>
        <vt:i4>5</vt:i4>
      </vt:variant>
      <vt:variant>
        <vt:lpwstr>https://login.microsoftonline.com/%7btenantid%7d/v2.0</vt:lpwstr>
      </vt:variant>
      <vt:variant>
        <vt:lpwstr/>
      </vt:variant>
      <vt:variant>
        <vt:i4>4718609</vt:i4>
      </vt:variant>
      <vt:variant>
        <vt:i4>171</vt:i4>
      </vt:variant>
      <vt:variant>
        <vt:i4>0</vt:i4>
      </vt:variant>
      <vt:variant>
        <vt:i4>5</vt:i4>
      </vt:variant>
      <vt:variant>
        <vt:lpwstr>https://graph.microsoft.com/oidc/userinfo</vt:lpwstr>
      </vt:variant>
      <vt:variant>
        <vt:lpwstr/>
      </vt:variant>
      <vt:variant>
        <vt:i4>2293862</vt:i4>
      </vt:variant>
      <vt:variant>
        <vt:i4>168</vt:i4>
      </vt:variant>
      <vt:variant>
        <vt:i4>0</vt:i4>
      </vt:variant>
      <vt:variant>
        <vt:i4>5</vt:i4>
      </vt:variant>
      <vt:variant>
        <vt:lpwstr>https://login.microsoftonline.com/organizations/oauth2/v2.0/logout</vt:lpwstr>
      </vt:variant>
      <vt:variant>
        <vt:lpwstr/>
      </vt:variant>
      <vt:variant>
        <vt:i4>6094855</vt:i4>
      </vt:variant>
      <vt:variant>
        <vt:i4>165</vt:i4>
      </vt:variant>
      <vt:variant>
        <vt:i4>0</vt:i4>
      </vt:variant>
      <vt:variant>
        <vt:i4>5</vt:i4>
      </vt:variant>
      <vt:variant>
        <vt:lpwstr>https://login.microsoftonline.com/organizations/oauth2/v2.0/token</vt:lpwstr>
      </vt:variant>
      <vt:variant>
        <vt:lpwstr/>
      </vt:variant>
      <vt:variant>
        <vt:i4>4325387</vt:i4>
      </vt:variant>
      <vt:variant>
        <vt:i4>162</vt:i4>
      </vt:variant>
      <vt:variant>
        <vt:i4>0</vt:i4>
      </vt:variant>
      <vt:variant>
        <vt:i4>5</vt:i4>
      </vt:variant>
      <vt:variant>
        <vt:lpwstr>https://login.microsoftonline.com/organizations/oauth2/v2.0/authorize</vt:lpwstr>
      </vt:variant>
      <vt:variant>
        <vt:lpwstr/>
      </vt:variant>
      <vt:variant>
        <vt:i4>65619</vt:i4>
      </vt:variant>
      <vt:variant>
        <vt:i4>159</vt:i4>
      </vt:variant>
      <vt:variant>
        <vt:i4>0</vt:i4>
      </vt:variant>
      <vt:variant>
        <vt:i4>5</vt:i4>
      </vt:variant>
      <vt:variant>
        <vt:lpwstr>https://login.microsoftonline.com/organizations/v2.0/.well-known/openid-configuration</vt:lpwstr>
      </vt:variant>
      <vt:variant>
        <vt:lpwstr/>
      </vt:variant>
      <vt:variant>
        <vt:i4>6226045</vt:i4>
      </vt:variant>
      <vt:variant>
        <vt:i4>156</vt:i4>
      </vt:variant>
      <vt:variant>
        <vt:i4>0</vt:i4>
      </vt:variant>
      <vt:variant>
        <vt:i4>5</vt:i4>
      </vt:variant>
      <vt:variant>
        <vt:lpwstr>https://openid.net/specs/openid-connect-discovery-1_0.html</vt:lpwstr>
      </vt:variant>
      <vt:variant>
        <vt:lpwstr/>
      </vt:variant>
      <vt:variant>
        <vt:i4>2621492</vt:i4>
      </vt:variant>
      <vt:variant>
        <vt:i4>153</vt:i4>
      </vt:variant>
      <vt:variant>
        <vt:i4>0</vt:i4>
      </vt:variant>
      <vt:variant>
        <vt:i4>5</vt:i4>
      </vt:variant>
      <vt:variant>
        <vt:lpwstr>https://login.microsoftonline.com/organizations</vt:lpwstr>
      </vt:variant>
      <vt:variant>
        <vt:lpwstr/>
      </vt:variant>
      <vt:variant>
        <vt:i4>7208999</vt:i4>
      </vt:variant>
      <vt:variant>
        <vt:i4>150</vt:i4>
      </vt:variant>
      <vt:variant>
        <vt:i4>0</vt:i4>
      </vt:variant>
      <vt:variant>
        <vt:i4>5</vt:i4>
      </vt:variant>
      <vt:variant>
        <vt:lpwstr>https://learn.microsoft.com/fr-fr/security/operations/incident-response-playbook-compromised-malicious-app</vt:lpwstr>
      </vt:variant>
      <vt:variant>
        <vt:lpwstr/>
      </vt:variant>
      <vt:variant>
        <vt:i4>2228282</vt:i4>
      </vt:variant>
      <vt:variant>
        <vt:i4>147</vt:i4>
      </vt:variant>
      <vt:variant>
        <vt:i4>0</vt:i4>
      </vt:variant>
      <vt:variant>
        <vt:i4>5</vt:i4>
      </vt:variant>
      <vt:variant>
        <vt:lpwstr>https://www.microsoft.com/en-us/security/blog/2024/01/25/midnight-blizzard-guidance-for-responders-on-nation-state-attack/</vt:lpwstr>
      </vt:variant>
      <vt:variant>
        <vt:lpwstr/>
      </vt:variant>
      <vt:variant>
        <vt:i4>7340093</vt:i4>
      </vt:variant>
      <vt:variant>
        <vt:i4>144</vt:i4>
      </vt:variant>
      <vt:variant>
        <vt:i4>0</vt:i4>
      </vt:variant>
      <vt:variant>
        <vt:i4>5</vt:i4>
      </vt:variant>
      <vt:variant>
        <vt:lpwstr>https://entra.microsoft.com/</vt:lpwstr>
      </vt:variant>
      <vt:variant>
        <vt:lpwstr>view/Microsoft_AAD_IAM/TenantOverview.ReactView</vt:lpwstr>
      </vt:variant>
      <vt:variant>
        <vt:i4>7340093</vt:i4>
      </vt:variant>
      <vt:variant>
        <vt:i4>138</vt:i4>
      </vt:variant>
      <vt:variant>
        <vt:i4>0</vt:i4>
      </vt:variant>
      <vt:variant>
        <vt:i4>5</vt:i4>
      </vt:variant>
      <vt:variant>
        <vt:lpwstr>https://entra.microsoft.com/</vt:lpwstr>
      </vt:variant>
      <vt:variant>
        <vt:lpwstr>view/Microsoft_AAD_IAM/TenantOverview.ReactView</vt:lpwstr>
      </vt:variant>
      <vt:variant>
        <vt:i4>3932204</vt:i4>
      </vt:variant>
      <vt:variant>
        <vt:i4>135</vt:i4>
      </vt:variant>
      <vt:variant>
        <vt:i4>0</vt:i4>
      </vt:variant>
      <vt:variant>
        <vt:i4>5</vt:i4>
      </vt:variant>
      <vt:variant>
        <vt:lpwstr>https://learn.microsoft.com/fr-fr/entra/identity-platform/v2-admin-consent</vt:lpwstr>
      </vt:variant>
      <vt:variant>
        <vt:lpwstr/>
      </vt:variant>
      <vt:variant>
        <vt:i4>2162808</vt:i4>
      </vt:variant>
      <vt:variant>
        <vt:i4>132</vt:i4>
      </vt:variant>
      <vt:variant>
        <vt:i4>0</vt:i4>
      </vt:variant>
      <vt:variant>
        <vt:i4>5</vt:i4>
      </vt:variant>
      <vt:variant>
        <vt:lpwstr>https://learn.microsoft.com/fr-fr/entra/identity-platform/howto-convert-app-to-be-multi-tenant</vt:lpwstr>
      </vt:variant>
      <vt:variant>
        <vt:lpwstr/>
      </vt:variant>
      <vt:variant>
        <vt:i4>4718622</vt:i4>
      </vt:variant>
      <vt:variant>
        <vt:i4>129</vt:i4>
      </vt:variant>
      <vt:variant>
        <vt:i4>0</vt:i4>
      </vt:variant>
      <vt:variant>
        <vt:i4>5</vt:i4>
      </vt:variant>
      <vt:variant>
        <vt:lpwstr>https://learn.microsoft.com/fr-fr/entra/identity-platform/publisher-verification-overview</vt:lpwstr>
      </vt:variant>
      <vt:variant>
        <vt:lpwstr/>
      </vt:variant>
      <vt:variant>
        <vt:i4>6553641</vt:i4>
      </vt:variant>
      <vt:variant>
        <vt:i4>126</vt:i4>
      </vt:variant>
      <vt:variant>
        <vt:i4>0</vt:i4>
      </vt:variant>
      <vt:variant>
        <vt:i4>5</vt:i4>
      </vt:variant>
      <vt:variant>
        <vt:lpwstr>https://learn.microsoft.com/fr-fr/partner-center/verification-responses</vt:lpwstr>
      </vt:variant>
      <vt:variant>
        <vt:lpwstr/>
      </vt:variant>
      <vt:variant>
        <vt:i4>1638470</vt:i4>
      </vt:variant>
      <vt:variant>
        <vt:i4>123</vt:i4>
      </vt:variant>
      <vt:variant>
        <vt:i4>0</vt:i4>
      </vt:variant>
      <vt:variant>
        <vt:i4>5</vt:i4>
      </vt:variant>
      <vt:variant>
        <vt:lpwstr>https://learn.microsoft.com/fr-fr/entra/identity-platform/application-consent-experience</vt:lpwstr>
      </vt:variant>
      <vt:variant>
        <vt:lpwstr/>
      </vt:variant>
      <vt:variant>
        <vt:i4>4784174</vt:i4>
      </vt:variant>
      <vt:variant>
        <vt:i4>120</vt:i4>
      </vt:variant>
      <vt:variant>
        <vt:i4>0</vt:i4>
      </vt:variant>
      <vt:variant>
        <vt:i4>5</vt:i4>
      </vt:variant>
      <vt:variant>
        <vt:lpwstr>https://login.microsoftonline.com/organizations/adminconsent?client_id=99383c77-0bb9-41f0-96e1-b72ad6eca607</vt:lpwstr>
      </vt:variant>
      <vt:variant>
        <vt:lpwstr/>
      </vt:variant>
      <vt:variant>
        <vt:i4>4915270</vt:i4>
      </vt:variant>
      <vt:variant>
        <vt:i4>99</vt:i4>
      </vt:variant>
      <vt:variant>
        <vt:i4>0</vt:i4>
      </vt:variant>
      <vt:variant>
        <vt:i4>5</vt:i4>
      </vt:variant>
      <vt:variant>
        <vt:lpwstr>https://wallet.bas.psc.esante.gouv.fr/login-page</vt:lpwstr>
      </vt:variant>
      <vt:variant>
        <vt:lpwstr/>
      </vt:variant>
      <vt:variant>
        <vt:i4>7340093</vt:i4>
      </vt:variant>
      <vt:variant>
        <vt:i4>96</vt:i4>
      </vt:variant>
      <vt:variant>
        <vt:i4>0</vt:i4>
      </vt:variant>
      <vt:variant>
        <vt:i4>5</vt:i4>
      </vt:variant>
      <vt:variant>
        <vt:lpwstr>https://entra.microsoft.com/</vt:lpwstr>
      </vt:variant>
      <vt:variant>
        <vt:lpwstr>view/Microsoft_AAD_IAM/TenantOverview.ReactView</vt:lpwstr>
      </vt:variant>
      <vt:variant>
        <vt:i4>4390980</vt:i4>
      </vt:variant>
      <vt:variant>
        <vt:i4>93</vt:i4>
      </vt:variant>
      <vt:variant>
        <vt:i4>0</vt:i4>
      </vt:variant>
      <vt:variant>
        <vt:i4>5</vt:i4>
      </vt:variant>
      <vt:variant>
        <vt:lpwstr>https://entra.microsoft.com/</vt:lpwstr>
      </vt:variant>
      <vt:variant>
        <vt:lpwstr/>
      </vt:variant>
      <vt:variant>
        <vt:i4>7077989</vt:i4>
      </vt:variant>
      <vt:variant>
        <vt:i4>90</vt:i4>
      </vt:variant>
      <vt:variant>
        <vt:i4>0</vt:i4>
      </vt:variant>
      <vt:variant>
        <vt:i4>5</vt:i4>
      </vt:variant>
      <vt:variant>
        <vt:lpwstr>https://esante.gouv.fr/produits-services/pro-sante-connect</vt:lpwstr>
      </vt:variant>
      <vt:variant>
        <vt:lpwstr/>
      </vt:variant>
      <vt:variant>
        <vt:i4>1638462</vt:i4>
      </vt:variant>
      <vt:variant>
        <vt:i4>83</vt:i4>
      </vt:variant>
      <vt:variant>
        <vt:i4>0</vt:i4>
      </vt:variant>
      <vt:variant>
        <vt:i4>5</vt:i4>
      </vt:variant>
      <vt:variant>
        <vt:lpwstr/>
      </vt:variant>
      <vt:variant>
        <vt:lpwstr>_Toc158807745</vt:lpwstr>
      </vt:variant>
      <vt:variant>
        <vt:i4>1638462</vt:i4>
      </vt:variant>
      <vt:variant>
        <vt:i4>77</vt:i4>
      </vt:variant>
      <vt:variant>
        <vt:i4>0</vt:i4>
      </vt:variant>
      <vt:variant>
        <vt:i4>5</vt:i4>
      </vt:variant>
      <vt:variant>
        <vt:lpwstr/>
      </vt:variant>
      <vt:variant>
        <vt:lpwstr>_Toc158807744</vt:lpwstr>
      </vt:variant>
      <vt:variant>
        <vt:i4>1638462</vt:i4>
      </vt:variant>
      <vt:variant>
        <vt:i4>71</vt:i4>
      </vt:variant>
      <vt:variant>
        <vt:i4>0</vt:i4>
      </vt:variant>
      <vt:variant>
        <vt:i4>5</vt:i4>
      </vt:variant>
      <vt:variant>
        <vt:lpwstr/>
      </vt:variant>
      <vt:variant>
        <vt:lpwstr>_Toc158807743</vt:lpwstr>
      </vt:variant>
      <vt:variant>
        <vt:i4>1638462</vt:i4>
      </vt:variant>
      <vt:variant>
        <vt:i4>65</vt:i4>
      </vt:variant>
      <vt:variant>
        <vt:i4>0</vt:i4>
      </vt:variant>
      <vt:variant>
        <vt:i4>5</vt:i4>
      </vt:variant>
      <vt:variant>
        <vt:lpwstr/>
      </vt:variant>
      <vt:variant>
        <vt:lpwstr>_Toc158807742</vt:lpwstr>
      </vt:variant>
      <vt:variant>
        <vt:i4>1638462</vt:i4>
      </vt:variant>
      <vt:variant>
        <vt:i4>59</vt:i4>
      </vt:variant>
      <vt:variant>
        <vt:i4>0</vt:i4>
      </vt:variant>
      <vt:variant>
        <vt:i4>5</vt:i4>
      </vt:variant>
      <vt:variant>
        <vt:lpwstr/>
      </vt:variant>
      <vt:variant>
        <vt:lpwstr>_Toc158807741</vt:lpwstr>
      </vt:variant>
      <vt:variant>
        <vt:i4>1638462</vt:i4>
      </vt:variant>
      <vt:variant>
        <vt:i4>53</vt:i4>
      </vt:variant>
      <vt:variant>
        <vt:i4>0</vt:i4>
      </vt:variant>
      <vt:variant>
        <vt:i4>5</vt:i4>
      </vt:variant>
      <vt:variant>
        <vt:lpwstr/>
      </vt:variant>
      <vt:variant>
        <vt:lpwstr>_Toc158807740</vt:lpwstr>
      </vt:variant>
      <vt:variant>
        <vt:i4>1966142</vt:i4>
      </vt:variant>
      <vt:variant>
        <vt:i4>47</vt:i4>
      </vt:variant>
      <vt:variant>
        <vt:i4>0</vt:i4>
      </vt:variant>
      <vt:variant>
        <vt:i4>5</vt:i4>
      </vt:variant>
      <vt:variant>
        <vt:lpwstr/>
      </vt:variant>
      <vt:variant>
        <vt:lpwstr>_Toc158807739</vt:lpwstr>
      </vt:variant>
      <vt:variant>
        <vt:i4>1966142</vt:i4>
      </vt:variant>
      <vt:variant>
        <vt:i4>41</vt:i4>
      </vt:variant>
      <vt:variant>
        <vt:i4>0</vt:i4>
      </vt:variant>
      <vt:variant>
        <vt:i4>5</vt:i4>
      </vt:variant>
      <vt:variant>
        <vt:lpwstr/>
      </vt:variant>
      <vt:variant>
        <vt:lpwstr>_Toc158807738</vt:lpwstr>
      </vt:variant>
      <vt:variant>
        <vt:i4>1966142</vt:i4>
      </vt:variant>
      <vt:variant>
        <vt:i4>35</vt:i4>
      </vt:variant>
      <vt:variant>
        <vt:i4>0</vt:i4>
      </vt:variant>
      <vt:variant>
        <vt:i4>5</vt:i4>
      </vt:variant>
      <vt:variant>
        <vt:lpwstr/>
      </vt:variant>
      <vt:variant>
        <vt:lpwstr>_Toc158807737</vt:lpwstr>
      </vt:variant>
      <vt:variant>
        <vt:i4>1966142</vt:i4>
      </vt:variant>
      <vt:variant>
        <vt:i4>29</vt:i4>
      </vt:variant>
      <vt:variant>
        <vt:i4>0</vt:i4>
      </vt:variant>
      <vt:variant>
        <vt:i4>5</vt:i4>
      </vt:variant>
      <vt:variant>
        <vt:lpwstr/>
      </vt:variant>
      <vt:variant>
        <vt:lpwstr>_Toc158807736</vt:lpwstr>
      </vt:variant>
      <vt:variant>
        <vt:i4>1966142</vt:i4>
      </vt:variant>
      <vt:variant>
        <vt:i4>23</vt:i4>
      </vt:variant>
      <vt:variant>
        <vt:i4>0</vt:i4>
      </vt:variant>
      <vt:variant>
        <vt:i4>5</vt:i4>
      </vt:variant>
      <vt:variant>
        <vt:lpwstr/>
      </vt:variant>
      <vt:variant>
        <vt:lpwstr>_Toc158807735</vt:lpwstr>
      </vt:variant>
      <vt:variant>
        <vt:i4>1966142</vt:i4>
      </vt:variant>
      <vt:variant>
        <vt:i4>17</vt:i4>
      </vt:variant>
      <vt:variant>
        <vt:i4>0</vt:i4>
      </vt:variant>
      <vt:variant>
        <vt:i4>5</vt:i4>
      </vt:variant>
      <vt:variant>
        <vt:lpwstr/>
      </vt:variant>
      <vt:variant>
        <vt:lpwstr>_Toc158807734</vt:lpwstr>
      </vt:variant>
      <vt:variant>
        <vt:i4>196620</vt:i4>
      </vt:variant>
      <vt:variant>
        <vt:i4>12</vt:i4>
      </vt:variant>
      <vt:variant>
        <vt:i4>0</vt:i4>
      </vt:variant>
      <vt:variant>
        <vt:i4>5</vt:i4>
      </vt:variant>
      <vt:variant>
        <vt:lpwstr>https://privacy.microsoft.com/fr-fr/</vt:lpwstr>
      </vt:variant>
      <vt:variant>
        <vt:lpwstr/>
      </vt:variant>
      <vt:variant>
        <vt:i4>1900556</vt:i4>
      </vt:variant>
      <vt:variant>
        <vt:i4>9</vt:i4>
      </vt:variant>
      <vt:variant>
        <vt:i4>0</vt:i4>
      </vt:variant>
      <vt:variant>
        <vt:i4>5</vt:i4>
      </vt:variant>
      <vt:variant>
        <vt:lpwstr>http://go.microsoft.com/fwlink/?LinkID=254653</vt:lpwstr>
      </vt:variant>
      <vt:variant>
        <vt:lpwstr/>
      </vt:variant>
      <vt:variant>
        <vt:i4>4063286</vt:i4>
      </vt:variant>
      <vt:variant>
        <vt:i4>6</vt:i4>
      </vt:variant>
      <vt:variant>
        <vt:i4>0</vt:i4>
      </vt:variant>
      <vt:variant>
        <vt:i4>5</vt:i4>
      </vt:variant>
      <vt:variant>
        <vt:lpwstr>https://github.com/microsoft/prosanteconnect/blob/main/LICENSE-CODE</vt:lpwstr>
      </vt:variant>
      <vt:variant>
        <vt:lpwstr/>
      </vt:variant>
      <vt:variant>
        <vt:i4>4063286</vt:i4>
      </vt:variant>
      <vt:variant>
        <vt:i4>3</vt:i4>
      </vt:variant>
      <vt:variant>
        <vt:i4>0</vt:i4>
      </vt:variant>
      <vt:variant>
        <vt:i4>5</vt:i4>
      </vt:variant>
      <vt:variant>
        <vt:lpwstr>https://github.com/microsoft/prosanteconnect/blob/main/LICENSE-CODE</vt:lpwstr>
      </vt:variant>
      <vt:variant>
        <vt:lpwstr/>
      </vt:variant>
      <vt:variant>
        <vt:i4>5373952</vt:i4>
      </vt:variant>
      <vt:variant>
        <vt:i4>0</vt:i4>
      </vt:variant>
      <vt:variant>
        <vt:i4>0</vt:i4>
      </vt:variant>
      <vt:variant>
        <vt:i4>5</vt:i4>
      </vt:variant>
      <vt:variant>
        <vt:lpwstr>https://creativecommons.org/licenses/by/4.0/legalcode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configuration de Pro Santé Connect à destination des établissements de santé</dc:title>
  <dc:subject/>
  <dc:creator>Philippe.Beraud@microsoft.com;Arnaud.Jumelet@microsoft.com</dc:creator>
  <cp:keywords/>
  <cp:lastModifiedBy>Philippe Beraud</cp:lastModifiedBy>
  <cp:revision>33</cp:revision>
  <cp:lastPrinted>2020-09-10T16:24:00Z</cp:lastPrinted>
  <dcterms:created xsi:type="dcterms:W3CDTF">2024-02-16T15:21:00Z</dcterms:created>
  <dcterms:modified xsi:type="dcterms:W3CDTF">2025-03-21T12:35:00Z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itre">
    <vt:lpwstr>Titre du document</vt:lpwstr>
  </property>
  <property fmtid="{D5CDD505-2E9C-101B-9397-08002B2CF9AE}" pid="3" name="_Sous-titre">
    <vt:lpwstr>Sous-titre</vt:lpwstr>
  </property>
  <property fmtid="{D5CDD505-2E9C-101B-9397-08002B2CF9AE}" pid="4" name="_Projet">
    <vt:lpwstr>Nom du projet</vt:lpwstr>
  </property>
  <property fmtid="{D5CDD505-2E9C-101B-9397-08002B2CF9AE}" pid="5" name="_Direction">
    <vt:lpwstr>Nom du pôle/direction</vt:lpwstr>
  </property>
  <property fmtid="{D5CDD505-2E9C-101B-9397-08002B2CF9AE}" pid="6" name="_Version">
    <vt:lpwstr>v2.1</vt:lpwstr>
  </property>
  <property fmtid="{D5CDD505-2E9C-101B-9397-08002B2CF9AE}" pid="7" name="_Statut">
    <vt:lpwstr>En cours</vt:lpwstr>
  </property>
  <property fmtid="{D5CDD505-2E9C-101B-9397-08002B2CF9AE}" pid="8" name="_Classification">
    <vt:lpwstr>Restreinte</vt:lpwstr>
  </property>
  <property fmtid="{D5CDD505-2E9C-101B-9397-08002B2CF9AE}" pid="9" name="*Choix du statut">
    <vt:lpwstr>En cours / En validation / Validé</vt:lpwstr>
  </property>
  <property fmtid="{D5CDD505-2E9C-101B-9397-08002B2CF9AE}" pid="10" name="*Choix classification">
    <vt:lpwstr>Publique / Interne / Restreinte / Confidentielle</vt:lpwstr>
  </property>
  <property fmtid="{D5CDD505-2E9C-101B-9397-08002B2CF9AE}" pid="11" name="MediaServiceImageTags">
    <vt:lpwstr/>
  </property>
  <property fmtid="{D5CDD505-2E9C-101B-9397-08002B2CF9AE}" pid="12" name="ContentTypeId">
    <vt:lpwstr>0x010100DACE969E22B341629A0B2268C68E1CD500CC8AAC02791EE74CAC94C8493B42B742</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y fmtid="{D5CDD505-2E9C-101B-9397-08002B2CF9AE}" pid="16" name="TaxKeyword">
    <vt:lpwstr/>
  </property>
  <property fmtid="{D5CDD505-2E9C-101B-9397-08002B2CF9AE}" pid="17" name="WSDocumentType">
    <vt:lpwstr/>
  </property>
</Properties>
</file>